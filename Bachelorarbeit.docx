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330AFC" w:rsidRDefault="00330AFC" w:rsidP="00463BC7">
                                <w:pPr>
                                  <w:pStyle w:val="BasicTextIndentation"/>
                                </w:pPr>
                                <w:r w:rsidRPr="00F656D1">
                                  <w:rPr>
                                    <w:rStyle w:val="BasicCharBold"/>
                                  </w:rPr>
                                  <w:t>Themensteller:</w:t>
                                </w:r>
                                <w:r>
                                  <w:tab/>
                                  <w:t>Prof. Dr. Oliver Thomas</w:t>
                                </w:r>
                              </w:p>
                              <w:p w14:paraId="6A2C2898" w14:textId="77777777" w:rsidR="00330AFC" w:rsidRDefault="00330AFC"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330AFC" w:rsidRDefault="00330AFC" w:rsidP="00463BC7">
                                <w:pPr>
                                  <w:pStyle w:val="BasicTextIndentation"/>
                                </w:pPr>
                              </w:p>
                              <w:p w14:paraId="116FDB39" w14:textId="77777777" w:rsidR="00330AFC" w:rsidRDefault="00330AFC" w:rsidP="00463BC7">
                                <w:pPr>
                                  <w:pStyle w:val="BasicTextIndentation"/>
                                </w:pPr>
                                <w:r>
                                  <w:rPr>
                                    <w:rStyle w:val="BasicCharBold"/>
                                  </w:rPr>
                                  <w:t>V</w:t>
                                </w:r>
                                <w:r w:rsidRPr="00F656D1">
                                  <w:rPr>
                                    <w:rStyle w:val="BasicCharBold"/>
                                  </w:rPr>
                                  <w:t>orgelegt von:</w:t>
                                </w:r>
                                <w:r>
                                  <w:tab/>
                                  <w:t>Jannik Hoffjann</w:t>
                                </w:r>
                              </w:p>
                              <w:p w14:paraId="0B39E5EA" w14:textId="77777777" w:rsidR="00330AFC" w:rsidRPr="0014131F" w:rsidRDefault="00330AF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330AFC" w:rsidRDefault="00330AF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330AFC" w:rsidRDefault="00330AFC" w:rsidP="00F656D1">
                                <w:pPr>
                                  <w:pStyle w:val="BasicTextIndentation"/>
                                  <w:ind w:firstLine="0"/>
                                </w:pPr>
                                <w:r>
                                  <w:t>Matrikelnummer: 945592</w:t>
                                </w:r>
                                <w:r>
                                  <w:br/>
                                </w:r>
                                <w:r w:rsidRPr="00F656D1">
                                  <w:t>E-Mail-Adresse:</w:t>
                                </w:r>
                                <w:r>
                                  <w:t xml:space="preserve"> jhoffjann@uni-osnabrueck.de</w:t>
                                </w:r>
                              </w:p>
                              <w:p w14:paraId="48B7586E" w14:textId="77777777" w:rsidR="00330AFC" w:rsidRDefault="00330AFC" w:rsidP="00463BC7">
                                <w:pPr>
                                  <w:pStyle w:val="BasicTextIndentation"/>
                                </w:pPr>
                              </w:p>
                              <w:p w14:paraId="3CC85AFD" w14:textId="77777777" w:rsidR="00330AFC" w:rsidRDefault="00330AFC" w:rsidP="00A509D9">
                                <w:pPr>
                                  <w:pStyle w:val="BasicTextIndentation"/>
                                </w:pPr>
                                <w:r w:rsidRPr="00F656D1">
                                  <w:rPr>
                                    <w:rStyle w:val="BasicCharBold"/>
                                  </w:rPr>
                                  <w:t>Abgabetermin:</w:t>
                                </w:r>
                                <w:r>
                                  <w:tab/>
                                  <w:t>2015-01-22</w:t>
                                </w:r>
                              </w:p>
                              <w:p w14:paraId="6D576C61" w14:textId="77777777" w:rsidR="00330AFC" w:rsidRDefault="00330AFC" w:rsidP="001A10C8"/>
                              <w:p w14:paraId="4DE5C896" w14:textId="77777777" w:rsidR="00330AFC" w:rsidRDefault="00330AFC" w:rsidP="00463BC7">
                                <w:pPr>
                                  <w:pStyle w:val="BasicTextIndentation"/>
                                </w:pPr>
                                <w:r w:rsidRPr="00F656D1">
                                  <w:rPr>
                                    <w:rStyle w:val="BasicCharBold"/>
                                  </w:rPr>
                                  <w:t>Themensteller:</w:t>
                                </w:r>
                                <w:r>
                                  <w:tab/>
                                  <w:t>Prof. Dr. Oliver Thomas</w:t>
                                </w:r>
                              </w:p>
                              <w:p w14:paraId="034D0C5F" w14:textId="77777777" w:rsidR="00330AFC" w:rsidRDefault="00330AFC" w:rsidP="00463BC7">
                                <w:pPr>
                                  <w:pStyle w:val="BasicTextIndentation"/>
                                </w:pPr>
                                <w:r w:rsidRPr="00F656D1">
                                  <w:rPr>
                                    <w:rStyle w:val="BasicCharBold"/>
                                  </w:rPr>
                                  <w:t>Betreuer:</w:t>
                                </w:r>
                                <w:r>
                                  <w:tab/>
                                  <w:t>Vorname Name</w:t>
                                </w:r>
                              </w:p>
                              <w:p w14:paraId="3DE03EE0" w14:textId="77777777" w:rsidR="00330AFC" w:rsidRDefault="00330AFC" w:rsidP="00463BC7">
                                <w:pPr>
                                  <w:pStyle w:val="BasicTextIndentation"/>
                                </w:pPr>
                              </w:p>
                              <w:p w14:paraId="5ED8F137" w14:textId="77777777" w:rsidR="00330AFC" w:rsidRDefault="00330AF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330AFC" w:rsidRDefault="00330AF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330AFC" w:rsidRDefault="00330AFC" w:rsidP="00463BC7">
                                <w:pPr>
                                  <w:pStyle w:val="BasicTextIndentation"/>
                                </w:pPr>
                              </w:p>
                              <w:p w14:paraId="4FA2E61B" w14:textId="77777777" w:rsidR="00330AFC" w:rsidRDefault="00330AFC"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330AFC" w:rsidRDefault="00330AFC" w:rsidP="00463BC7">
                          <w:pPr>
                            <w:pStyle w:val="BasicTextIndentation"/>
                          </w:pPr>
                          <w:r w:rsidRPr="00F656D1">
                            <w:rPr>
                              <w:rStyle w:val="BasicCharBold"/>
                            </w:rPr>
                            <w:t>Themensteller:</w:t>
                          </w:r>
                          <w:r>
                            <w:tab/>
                            <w:t>Prof. Dr. Oliver Thomas</w:t>
                          </w:r>
                        </w:p>
                        <w:p w14:paraId="6A2C2898" w14:textId="77777777" w:rsidR="00330AFC" w:rsidRDefault="00330AFC"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330AFC" w:rsidRDefault="00330AFC" w:rsidP="00463BC7">
                          <w:pPr>
                            <w:pStyle w:val="BasicTextIndentation"/>
                          </w:pPr>
                        </w:p>
                        <w:p w14:paraId="116FDB39" w14:textId="77777777" w:rsidR="00330AFC" w:rsidRDefault="00330AFC" w:rsidP="00463BC7">
                          <w:pPr>
                            <w:pStyle w:val="BasicTextIndentation"/>
                          </w:pPr>
                          <w:r>
                            <w:rPr>
                              <w:rStyle w:val="BasicCharBold"/>
                            </w:rPr>
                            <w:t>V</w:t>
                          </w:r>
                          <w:r w:rsidRPr="00F656D1">
                            <w:rPr>
                              <w:rStyle w:val="BasicCharBold"/>
                            </w:rPr>
                            <w:t>orgelegt von:</w:t>
                          </w:r>
                          <w:r>
                            <w:tab/>
                            <w:t>Jannik Hoffjann</w:t>
                          </w:r>
                        </w:p>
                        <w:p w14:paraId="0B39E5EA" w14:textId="77777777" w:rsidR="00330AFC" w:rsidRPr="0014131F" w:rsidRDefault="00330AFC"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330AFC" w:rsidRDefault="00330AFC"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330AFC" w:rsidRDefault="00330AFC" w:rsidP="00F656D1">
                          <w:pPr>
                            <w:pStyle w:val="BasicTextIndentation"/>
                            <w:ind w:firstLine="0"/>
                          </w:pPr>
                          <w:r>
                            <w:t>Matrikelnummer: 945592</w:t>
                          </w:r>
                          <w:r>
                            <w:br/>
                          </w:r>
                          <w:r w:rsidRPr="00F656D1">
                            <w:t>E-Mail-Adresse:</w:t>
                          </w:r>
                          <w:r>
                            <w:t xml:space="preserve"> jhoffjann@uni-osnabrueck.de</w:t>
                          </w:r>
                        </w:p>
                        <w:p w14:paraId="48B7586E" w14:textId="77777777" w:rsidR="00330AFC" w:rsidRDefault="00330AFC" w:rsidP="00463BC7">
                          <w:pPr>
                            <w:pStyle w:val="BasicTextIndentation"/>
                          </w:pPr>
                        </w:p>
                        <w:p w14:paraId="3CC85AFD" w14:textId="77777777" w:rsidR="00330AFC" w:rsidRDefault="00330AFC" w:rsidP="00A509D9">
                          <w:pPr>
                            <w:pStyle w:val="BasicTextIndentation"/>
                          </w:pPr>
                          <w:r w:rsidRPr="00F656D1">
                            <w:rPr>
                              <w:rStyle w:val="BasicCharBold"/>
                            </w:rPr>
                            <w:t>Abgabetermin:</w:t>
                          </w:r>
                          <w:r>
                            <w:tab/>
                            <w:t>2015-01-22</w:t>
                          </w:r>
                        </w:p>
                        <w:p w14:paraId="6D576C61" w14:textId="77777777" w:rsidR="00330AFC" w:rsidRDefault="00330AFC" w:rsidP="001A10C8"/>
                        <w:p w14:paraId="4DE5C896" w14:textId="77777777" w:rsidR="00330AFC" w:rsidRDefault="00330AFC" w:rsidP="00463BC7">
                          <w:pPr>
                            <w:pStyle w:val="BasicTextIndentation"/>
                          </w:pPr>
                          <w:r w:rsidRPr="00F656D1">
                            <w:rPr>
                              <w:rStyle w:val="BasicCharBold"/>
                            </w:rPr>
                            <w:t>Themensteller:</w:t>
                          </w:r>
                          <w:r>
                            <w:tab/>
                            <w:t>Prof. Dr. Oliver Thomas</w:t>
                          </w:r>
                        </w:p>
                        <w:p w14:paraId="034D0C5F" w14:textId="77777777" w:rsidR="00330AFC" w:rsidRDefault="00330AFC" w:rsidP="00463BC7">
                          <w:pPr>
                            <w:pStyle w:val="BasicTextIndentation"/>
                          </w:pPr>
                          <w:r w:rsidRPr="00F656D1">
                            <w:rPr>
                              <w:rStyle w:val="BasicCharBold"/>
                            </w:rPr>
                            <w:t>Betreuer:</w:t>
                          </w:r>
                          <w:r>
                            <w:tab/>
                            <w:t>Vorname Name</w:t>
                          </w:r>
                        </w:p>
                        <w:p w14:paraId="3DE03EE0" w14:textId="77777777" w:rsidR="00330AFC" w:rsidRDefault="00330AFC" w:rsidP="00463BC7">
                          <w:pPr>
                            <w:pStyle w:val="BasicTextIndentation"/>
                          </w:pPr>
                        </w:p>
                        <w:p w14:paraId="5ED8F137" w14:textId="77777777" w:rsidR="00330AFC" w:rsidRDefault="00330AFC"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330AFC" w:rsidRDefault="00330AFC"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330AFC" w:rsidRDefault="00330AFC" w:rsidP="00463BC7">
                          <w:pPr>
                            <w:pStyle w:val="BasicTextIndentation"/>
                          </w:pPr>
                        </w:p>
                        <w:p w14:paraId="4FA2E61B" w14:textId="77777777" w:rsidR="00330AFC" w:rsidRDefault="00330AFC"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330AFC" w:rsidRPr="00B33509" w:rsidRDefault="00330AFC" w:rsidP="00463BC7">
                                <w:pPr>
                                  <w:pStyle w:val="BasicTextCentered"/>
                                </w:pPr>
                              </w:p>
                              <w:p w14:paraId="2B3482E5" w14:textId="77777777" w:rsidR="00330AFC" w:rsidRPr="00B33509" w:rsidRDefault="00330AFC" w:rsidP="00463BC7">
                                <w:pPr>
                                  <w:pStyle w:val="BasicTextCentered"/>
                                </w:pPr>
                              </w:p>
                              <w:p w14:paraId="188E5F57" w14:textId="77777777" w:rsidR="00330AFC" w:rsidRPr="00B33509" w:rsidRDefault="00330AFC" w:rsidP="001A10C8">
                                <w:pPr>
                                  <w:pStyle w:val="Titel"/>
                                </w:pPr>
                                <w:r>
                                  <w:t>Einblendung von kontextsensitiven Inhalten auf der Google Glass</w:t>
                                </w:r>
                              </w:p>
                              <w:p w14:paraId="28EC3F69" w14:textId="77777777" w:rsidR="00330AFC" w:rsidRPr="00B33509" w:rsidRDefault="00330AFC" w:rsidP="001A10C8"/>
                              <w:p w14:paraId="0A495878" w14:textId="77777777" w:rsidR="00330AFC" w:rsidRPr="00B33509" w:rsidRDefault="00330AFC" w:rsidP="00463BC7">
                                <w:pPr>
                                  <w:pStyle w:val="BasicTextCentered"/>
                                </w:pPr>
                              </w:p>
                              <w:p w14:paraId="3AD3A559" w14:textId="77777777" w:rsidR="00330AFC" w:rsidRPr="00B33509" w:rsidRDefault="00330AFC" w:rsidP="00463BC7">
                                <w:pPr>
                                  <w:pStyle w:val="BasicTextCentered"/>
                                </w:pPr>
                              </w:p>
                              <w:p w14:paraId="647B122F" w14:textId="77777777" w:rsidR="00330AFC" w:rsidRPr="00B33509" w:rsidRDefault="00330AFC" w:rsidP="0014131F">
                                <w:pPr>
                                  <w:pStyle w:val="BasicTextCentered"/>
                                </w:pPr>
                                <w:r>
                                  <w:rPr>
                                    <w:rStyle w:val="BasicCharBold"/>
                                  </w:rPr>
                                  <w:t>Bachelorarbeit</w:t>
                                </w:r>
                              </w:p>
                              <w:p w14:paraId="60758085" w14:textId="77777777" w:rsidR="00330AFC" w:rsidRPr="00B33509" w:rsidRDefault="00330AFC" w:rsidP="00463BC7">
                                <w:pPr>
                                  <w:pStyle w:val="BasicTextCentered"/>
                                </w:pPr>
                              </w:p>
                              <w:p w14:paraId="16D05A4A" w14:textId="77777777" w:rsidR="00330AFC" w:rsidRPr="00B33509" w:rsidRDefault="00330AFC" w:rsidP="003E50DB">
                                <w:pPr>
                                  <w:pStyle w:val="BasicTextCentered"/>
                                </w:pPr>
                                <w:r w:rsidRPr="00B33509">
                                  <w:t>am Fachgebiet Informationsmanagement und Wirtschaftsinformatik,</w:t>
                                </w:r>
                                <w:r w:rsidRPr="00B33509">
                                  <w:br/>
                                  <w:t>Universität Osnabrück</w:t>
                                </w:r>
                              </w:p>
                              <w:p w14:paraId="522498E8" w14:textId="77777777" w:rsidR="00330AFC" w:rsidRPr="00B33509" w:rsidRDefault="00330AFC" w:rsidP="003E50DB">
                                <w:pPr>
                                  <w:pStyle w:val="BasicTextCentered"/>
                                </w:pPr>
                              </w:p>
                              <w:p w14:paraId="610AD5D2" w14:textId="77777777" w:rsidR="00330AFC" w:rsidRPr="00B33509" w:rsidRDefault="00330AFC" w:rsidP="003E50DB">
                                <w:pPr>
                                  <w:pStyle w:val="BasicTextCentered"/>
                                </w:pPr>
                                <w:r w:rsidRPr="00B33509">
                                  <w:t xml:space="preserve">zur Erlangung des Grades </w:t>
                                </w:r>
                              </w:p>
                              <w:p w14:paraId="77B9B573" w14:textId="77777777" w:rsidR="00330AFC" w:rsidRPr="00B33509" w:rsidRDefault="00330AFC" w:rsidP="003E50DB">
                                <w:pPr>
                                  <w:pStyle w:val="BasicTextCentered"/>
                                </w:pPr>
                                <w:r>
                                  <w:t xml:space="preserve">Bachelor </w:t>
                                </w:r>
                                <w:proofErr w:type="spellStart"/>
                                <w:r>
                                  <w:t>of</w:t>
                                </w:r>
                                <w:proofErr w:type="spellEnd"/>
                                <w:r>
                                  <w:t xml:space="preserve"> Science (B. Sc.)</w:t>
                                </w:r>
                              </w:p>
                              <w:p w14:paraId="2A72E6A7" w14:textId="77777777" w:rsidR="00330AFC" w:rsidRPr="00B33509" w:rsidRDefault="00330AFC" w:rsidP="003E50DB">
                                <w:pPr>
                                  <w:pStyle w:val="BasicTextCentered"/>
                                </w:pPr>
                                <w:r w:rsidRPr="00B33509">
                                  <w:t xml:space="preserve">im Studiengang </w:t>
                                </w:r>
                              </w:p>
                              <w:p w14:paraId="15076179" w14:textId="77777777" w:rsidR="00330AFC" w:rsidRPr="00B33509" w:rsidRDefault="00330AFC"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330AFC" w:rsidRPr="00B33509" w:rsidRDefault="00330AFC" w:rsidP="00463BC7">
                          <w:pPr>
                            <w:pStyle w:val="BasicTextCentered"/>
                          </w:pPr>
                        </w:p>
                        <w:p w14:paraId="2B3482E5" w14:textId="77777777" w:rsidR="00330AFC" w:rsidRPr="00B33509" w:rsidRDefault="00330AFC" w:rsidP="00463BC7">
                          <w:pPr>
                            <w:pStyle w:val="BasicTextCentered"/>
                          </w:pPr>
                        </w:p>
                        <w:p w14:paraId="188E5F57" w14:textId="77777777" w:rsidR="00330AFC" w:rsidRPr="00B33509" w:rsidRDefault="00330AFC" w:rsidP="001A10C8">
                          <w:pPr>
                            <w:pStyle w:val="Titel"/>
                          </w:pPr>
                          <w:r>
                            <w:t>Einblendung von kontextsensitiven Inhalten auf der Google Glass</w:t>
                          </w:r>
                        </w:p>
                        <w:p w14:paraId="28EC3F69" w14:textId="77777777" w:rsidR="00330AFC" w:rsidRPr="00B33509" w:rsidRDefault="00330AFC" w:rsidP="001A10C8"/>
                        <w:p w14:paraId="0A495878" w14:textId="77777777" w:rsidR="00330AFC" w:rsidRPr="00B33509" w:rsidRDefault="00330AFC" w:rsidP="00463BC7">
                          <w:pPr>
                            <w:pStyle w:val="BasicTextCentered"/>
                          </w:pPr>
                        </w:p>
                        <w:p w14:paraId="3AD3A559" w14:textId="77777777" w:rsidR="00330AFC" w:rsidRPr="00B33509" w:rsidRDefault="00330AFC" w:rsidP="00463BC7">
                          <w:pPr>
                            <w:pStyle w:val="BasicTextCentered"/>
                          </w:pPr>
                        </w:p>
                        <w:p w14:paraId="647B122F" w14:textId="77777777" w:rsidR="00330AFC" w:rsidRPr="00B33509" w:rsidRDefault="00330AFC" w:rsidP="0014131F">
                          <w:pPr>
                            <w:pStyle w:val="BasicTextCentered"/>
                          </w:pPr>
                          <w:r>
                            <w:rPr>
                              <w:rStyle w:val="BasicCharBold"/>
                            </w:rPr>
                            <w:t>Bachelorarbeit</w:t>
                          </w:r>
                        </w:p>
                        <w:p w14:paraId="60758085" w14:textId="77777777" w:rsidR="00330AFC" w:rsidRPr="00B33509" w:rsidRDefault="00330AFC" w:rsidP="00463BC7">
                          <w:pPr>
                            <w:pStyle w:val="BasicTextCentered"/>
                          </w:pPr>
                        </w:p>
                        <w:p w14:paraId="16D05A4A" w14:textId="77777777" w:rsidR="00330AFC" w:rsidRPr="00B33509" w:rsidRDefault="00330AFC" w:rsidP="003E50DB">
                          <w:pPr>
                            <w:pStyle w:val="BasicTextCentered"/>
                          </w:pPr>
                          <w:r w:rsidRPr="00B33509">
                            <w:t>am Fachgebiet Informationsmanagement und Wirtschaftsinformatik,</w:t>
                          </w:r>
                          <w:r w:rsidRPr="00B33509">
                            <w:br/>
                            <w:t>Universität Osnabrück</w:t>
                          </w:r>
                        </w:p>
                        <w:p w14:paraId="522498E8" w14:textId="77777777" w:rsidR="00330AFC" w:rsidRPr="00B33509" w:rsidRDefault="00330AFC" w:rsidP="003E50DB">
                          <w:pPr>
                            <w:pStyle w:val="BasicTextCentered"/>
                          </w:pPr>
                        </w:p>
                        <w:p w14:paraId="610AD5D2" w14:textId="77777777" w:rsidR="00330AFC" w:rsidRPr="00B33509" w:rsidRDefault="00330AFC" w:rsidP="003E50DB">
                          <w:pPr>
                            <w:pStyle w:val="BasicTextCentered"/>
                          </w:pPr>
                          <w:r w:rsidRPr="00B33509">
                            <w:t xml:space="preserve">zur Erlangung des Grades </w:t>
                          </w:r>
                        </w:p>
                        <w:p w14:paraId="77B9B573" w14:textId="77777777" w:rsidR="00330AFC" w:rsidRPr="00B33509" w:rsidRDefault="00330AFC" w:rsidP="003E50DB">
                          <w:pPr>
                            <w:pStyle w:val="BasicTextCentered"/>
                          </w:pPr>
                          <w:r>
                            <w:t xml:space="preserve">Bachelor </w:t>
                          </w:r>
                          <w:proofErr w:type="spellStart"/>
                          <w:r>
                            <w:t>of</w:t>
                          </w:r>
                          <w:proofErr w:type="spellEnd"/>
                          <w:r>
                            <w:t xml:space="preserve"> Science (B. Sc.)</w:t>
                          </w:r>
                        </w:p>
                        <w:p w14:paraId="2A72E6A7" w14:textId="77777777" w:rsidR="00330AFC" w:rsidRPr="00B33509" w:rsidRDefault="00330AFC" w:rsidP="003E50DB">
                          <w:pPr>
                            <w:pStyle w:val="BasicTextCentered"/>
                          </w:pPr>
                          <w:r w:rsidRPr="00B33509">
                            <w:t xml:space="preserve">im Studiengang </w:t>
                          </w:r>
                        </w:p>
                        <w:p w14:paraId="15076179" w14:textId="77777777" w:rsidR="00330AFC" w:rsidRPr="00B33509" w:rsidRDefault="00330AFC"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136486"/>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6E7E3E1E" w14:textId="77777777" w:rsidR="009A03DA"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9A03DA">
        <w:t>Zusammenfassung / Expose</w:t>
      </w:r>
      <w:r w:rsidR="009A03DA">
        <w:tab/>
      </w:r>
      <w:r w:rsidR="009A03DA">
        <w:fldChar w:fldCharType="begin"/>
      </w:r>
      <w:r w:rsidR="009A03DA">
        <w:instrText xml:space="preserve"> PAGEREF _Toc279136486 \h </w:instrText>
      </w:r>
      <w:r w:rsidR="009A03DA">
        <w:fldChar w:fldCharType="separate"/>
      </w:r>
      <w:r w:rsidR="009A03DA">
        <w:t>II</w:t>
      </w:r>
      <w:r w:rsidR="009A03DA">
        <w:fldChar w:fldCharType="end"/>
      </w:r>
    </w:p>
    <w:p w14:paraId="7C21FFDA" w14:textId="77777777" w:rsidR="009A03DA" w:rsidRDefault="009A03DA">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_Toc279136487 \h </w:instrText>
      </w:r>
      <w:r>
        <w:fldChar w:fldCharType="separate"/>
      </w:r>
      <w:r>
        <w:t>IV</w:t>
      </w:r>
      <w:r>
        <w:fldChar w:fldCharType="end"/>
      </w:r>
    </w:p>
    <w:p w14:paraId="3F61513F" w14:textId="77777777" w:rsidR="009A03DA" w:rsidRDefault="009A03DA">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_Toc279136488 \h </w:instrText>
      </w:r>
      <w:r>
        <w:fldChar w:fldCharType="separate"/>
      </w:r>
      <w:r>
        <w:t>V</w:t>
      </w:r>
      <w:r>
        <w:fldChar w:fldCharType="end"/>
      </w:r>
    </w:p>
    <w:p w14:paraId="1376ABE4" w14:textId="77777777" w:rsidR="009A03DA" w:rsidRDefault="009A03DA">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_Toc279136489 \h </w:instrText>
      </w:r>
      <w:r>
        <w:fldChar w:fldCharType="separate"/>
      </w:r>
      <w:r>
        <w:t>VI</w:t>
      </w:r>
      <w:r>
        <w:fldChar w:fldCharType="end"/>
      </w:r>
    </w:p>
    <w:p w14:paraId="4AAD00AD" w14:textId="77777777" w:rsidR="009A03DA" w:rsidRDefault="009A03DA">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_Toc279136490 \h </w:instrText>
      </w:r>
      <w:r>
        <w:fldChar w:fldCharType="separate"/>
      </w:r>
      <w:r>
        <w:t>VII</w:t>
      </w:r>
      <w:r>
        <w:fldChar w:fldCharType="end"/>
      </w:r>
    </w:p>
    <w:p w14:paraId="69FFC530" w14:textId="77777777" w:rsidR="009A03DA" w:rsidRDefault="009A03DA">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_Toc279136491 \h </w:instrText>
      </w:r>
      <w:r>
        <w:fldChar w:fldCharType="separate"/>
      </w:r>
      <w:r>
        <w:t>1</w:t>
      </w:r>
      <w:r>
        <w:fldChar w:fldCharType="end"/>
      </w:r>
    </w:p>
    <w:p w14:paraId="143CA233" w14:textId="77777777" w:rsidR="009A03DA" w:rsidRDefault="009A03DA">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_Toc279136492 \h </w:instrText>
      </w:r>
      <w:r>
        <w:fldChar w:fldCharType="separate"/>
      </w:r>
      <w:r>
        <w:t>2</w:t>
      </w:r>
      <w:r>
        <w:fldChar w:fldCharType="end"/>
      </w:r>
    </w:p>
    <w:p w14:paraId="7527373F" w14:textId="77777777" w:rsidR="009A03DA" w:rsidRDefault="009A03DA">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_Toc279136493 \h </w:instrText>
      </w:r>
      <w:r>
        <w:fldChar w:fldCharType="separate"/>
      </w:r>
      <w:r>
        <w:t>2</w:t>
      </w:r>
      <w:r>
        <w:fldChar w:fldCharType="end"/>
      </w:r>
    </w:p>
    <w:p w14:paraId="7C7F58FB" w14:textId="77777777" w:rsidR="009A03DA" w:rsidRDefault="009A03DA">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_Toc279136494 \h </w:instrText>
      </w:r>
      <w:r>
        <w:fldChar w:fldCharType="separate"/>
      </w:r>
      <w:r>
        <w:t>3</w:t>
      </w:r>
      <w:r>
        <w:fldChar w:fldCharType="end"/>
      </w:r>
    </w:p>
    <w:p w14:paraId="3C858102" w14:textId="77777777" w:rsidR="009A03DA" w:rsidRDefault="009A03DA">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_Toc279136495 \h </w:instrText>
      </w:r>
      <w:r>
        <w:fldChar w:fldCharType="separate"/>
      </w:r>
      <w:r>
        <w:t>4</w:t>
      </w:r>
      <w:r>
        <w:fldChar w:fldCharType="end"/>
      </w:r>
    </w:p>
    <w:p w14:paraId="68B2EBE3" w14:textId="77777777" w:rsidR="009A03DA" w:rsidRDefault="009A03DA">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_Toc279136496 \h </w:instrText>
      </w:r>
      <w:r>
        <w:fldChar w:fldCharType="separate"/>
      </w:r>
      <w:r>
        <w:t>5</w:t>
      </w:r>
      <w:r>
        <w:fldChar w:fldCharType="end"/>
      </w:r>
    </w:p>
    <w:p w14:paraId="33104C37" w14:textId="77777777" w:rsidR="009A03DA" w:rsidRDefault="009A03DA">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_Toc279136497 \h </w:instrText>
      </w:r>
      <w:r>
        <w:fldChar w:fldCharType="separate"/>
      </w:r>
      <w:r>
        <w:t>6</w:t>
      </w:r>
      <w:r>
        <w:fldChar w:fldCharType="end"/>
      </w:r>
    </w:p>
    <w:p w14:paraId="1348B146" w14:textId="77777777" w:rsidR="009A03DA" w:rsidRDefault="009A03DA">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_Toc279136498 \h </w:instrText>
      </w:r>
      <w:r>
        <w:fldChar w:fldCharType="separate"/>
      </w:r>
      <w:r>
        <w:t>8</w:t>
      </w:r>
      <w:r>
        <w:fldChar w:fldCharType="end"/>
      </w:r>
    </w:p>
    <w:p w14:paraId="66C5955B" w14:textId="77777777" w:rsidR="009A03DA" w:rsidRDefault="009A03DA">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_Toc279136499 \h </w:instrText>
      </w:r>
      <w:r>
        <w:fldChar w:fldCharType="separate"/>
      </w:r>
      <w:r>
        <w:t>8</w:t>
      </w:r>
      <w:r>
        <w:fldChar w:fldCharType="end"/>
      </w:r>
    </w:p>
    <w:p w14:paraId="44FFB679" w14:textId="77777777" w:rsidR="009A03DA" w:rsidRDefault="009A03DA">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_Toc279136500 \h </w:instrText>
      </w:r>
      <w:r>
        <w:fldChar w:fldCharType="separate"/>
      </w:r>
      <w:r>
        <w:t>9</w:t>
      </w:r>
      <w:r>
        <w:fldChar w:fldCharType="end"/>
      </w:r>
    </w:p>
    <w:p w14:paraId="210827CF" w14:textId="77777777" w:rsidR="009A03DA" w:rsidRDefault="009A03DA">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_Toc279136501 \h </w:instrText>
      </w:r>
      <w:r>
        <w:fldChar w:fldCharType="separate"/>
      </w:r>
      <w:r>
        <w:t>9</w:t>
      </w:r>
      <w:r>
        <w:fldChar w:fldCharType="end"/>
      </w:r>
    </w:p>
    <w:p w14:paraId="50EC0099" w14:textId="77777777" w:rsidR="009A03DA" w:rsidRDefault="009A03DA">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_Toc279136502 \h </w:instrText>
      </w:r>
      <w:r>
        <w:fldChar w:fldCharType="separate"/>
      </w:r>
      <w:r>
        <w:t>10</w:t>
      </w:r>
      <w:r>
        <w:fldChar w:fldCharType="end"/>
      </w:r>
    </w:p>
    <w:p w14:paraId="08DFC39A" w14:textId="77777777" w:rsidR="009A03DA" w:rsidRDefault="009A03DA">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_Toc279136503 \h </w:instrText>
      </w:r>
      <w:r>
        <w:fldChar w:fldCharType="separate"/>
      </w:r>
      <w:r>
        <w:t>12</w:t>
      </w:r>
      <w:r>
        <w:fldChar w:fldCharType="end"/>
      </w:r>
    </w:p>
    <w:p w14:paraId="0B5FB281" w14:textId="77777777" w:rsidR="009A03DA" w:rsidRDefault="009A03DA">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_Toc279136504 \h </w:instrText>
      </w:r>
      <w:r>
        <w:fldChar w:fldCharType="separate"/>
      </w:r>
      <w:r>
        <w:t>12</w:t>
      </w:r>
      <w:r>
        <w:fldChar w:fldCharType="end"/>
      </w:r>
    </w:p>
    <w:p w14:paraId="714FC43F" w14:textId="77777777" w:rsidR="009A03DA" w:rsidRDefault="009A03DA">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_Toc279136505 \h </w:instrText>
      </w:r>
      <w:r>
        <w:fldChar w:fldCharType="separate"/>
      </w:r>
      <w:r>
        <w:t>14</w:t>
      </w:r>
      <w:r>
        <w:fldChar w:fldCharType="end"/>
      </w:r>
    </w:p>
    <w:p w14:paraId="1C28865F" w14:textId="77777777" w:rsidR="009A03DA" w:rsidRDefault="009A03DA">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_Toc279136506 \h </w:instrText>
      </w:r>
      <w:r>
        <w:fldChar w:fldCharType="separate"/>
      </w:r>
      <w:r>
        <w:t>14</w:t>
      </w:r>
      <w:r>
        <w:fldChar w:fldCharType="end"/>
      </w:r>
    </w:p>
    <w:p w14:paraId="59B7AA20" w14:textId="77777777" w:rsidR="009A03DA" w:rsidRDefault="009A03DA">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_Toc279136507 \h </w:instrText>
      </w:r>
      <w:r>
        <w:fldChar w:fldCharType="separate"/>
      </w:r>
      <w:r>
        <w:t>15</w:t>
      </w:r>
      <w:r>
        <w:fldChar w:fldCharType="end"/>
      </w:r>
    </w:p>
    <w:p w14:paraId="76066FA1" w14:textId="77777777" w:rsidR="009A03DA" w:rsidRDefault="009A03DA">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_Toc279136508 \h </w:instrText>
      </w:r>
      <w:r>
        <w:fldChar w:fldCharType="separate"/>
      </w:r>
      <w:r>
        <w:t>18</w:t>
      </w:r>
      <w:r>
        <w:fldChar w:fldCharType="end"/>
      </w:r>
    </w:p>
    <w:p w14:paraId="6FF563CE" w14:textId="77777777" w:rsidR="009A03DA" w:rsidRDefault="009A03DA">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 ausgewählter Programmteile</w:t>
      </w:r>
      <w:r>
        <w:tab/>
      </w:r>
      <w:r>
        <w:fldChar w:fldCharType="begin"/>
      </w:r>
      <w:r>
        <w:instrText xml:space="preserve"> PAGEREF _Toc279136509 \h </w:instrText>
      </w:r>
      <w:r>
        <w:fldChar w:fldCharType="separate"/>
      </w:r>
      <w:r>
        <w:t>18</w:t>
      </w:r>
      <w:r>
        <w:fldChar w:fldCharType="end"/>
      </w:r>
    </w:p>
    <w:p w14:paraId="3402BA77" w14:textId="77777777" w:rsidR="009A03DA" w:rsidRDefault="009A03DA">
      <w:pPr>
        <w:pStyle w:val="Verzeichnis3"/>
        <w:tabs>
          <w:tab w:val="left" w:pos="1429"/>
        </w:tabs>
        <w:rPr>
          <w:rFonts w:asciiTheme="minorHAnsi" w:eastAsiaTheme="minorEastAsia" w:hAnsiTheme="minorHAnsi" w:cstheme="minorBidi"/>
          <w:szCs w:val="24"/>
          <w:lang w:eastAsia="ja-JP"/>
        </w:rPr>
      </w:pPr>
      <w:r>
        <w:t>5.1.1</w:t>
      </w:r>
      <w:r>
        <w:rPr>
          <w:rFonts w:asciiTheme="minorHAnsi" w:eastAsiaTheme="minorEastAsia" w:hAnsiTheme="minorHAnsi" w:cstheme="minorBidi"/>
          <w:szCs w:val="24"/>
          <w:lang w:eastAsia="ja-JP"/>
        </w:rPr>
        <w:tab/>
      </w:r>
      <w:r>
        <w:t>Glass Client</w:t>
      </w:r>
      <w:r>
        <w:tab/>
      </w:r>
      <w:r>
        <w:fldChar w:fldCharType="begin"/>
      </w:r>
      <w:r>
        <w:instrText xml:space="preserve"> PAGEREF _Toc279136510 \h </w:instrText>
      </w:r>
      <w:r>
        <w:fldChar w:fldCharType="separate"/>
      </w:r>
      <w:r>
        <w:t>18</w:t>
      </w:r>
      <w:r>
        <w:fldChar w:fldCharType="end"/>
      </w:r>
    </w:p>
    <w:p w14:paraId="67B83EF8" w14:textId="77777777" w:rsidR="009A03DA" w:rsidRDefault="009A03DA">
      <w:pPr>
        <w:pStyle w:val="Verzeichnis3"/>
        <w:tabs>
          <w:tab w:val="left" w:pos="1429"/>
        </w:tabs>
        <w:rPr>
          <w:rFonts w:asciiTheme="minorHAnsi" w:eastAsiaTheme="minorEastAsia" w:hAnsiTheme="minorHAnsi" w:cstheme="minorBidi"/>
          <w:szCs w:val="24"/>
          <w:lang w:eastAsia="ja-JP"/>
        </w:rPr>
      </w:pPr>
      <w:r>
        <w:t>5.1.2</w:t>
      </w:r>
      <w:r>
        <w:rPr>
          <w:rFonts w:asciiTheme="minorHAnsi" w:eastAsiaTheme="minorEastAsia" w:hAnsiTheme="minorHAnsi" w:cstheme="minorBidi"/>
          <w:szCs w:val="24"/>
          <w:lang w:eastAsia="ja-JP"/>
        </w:rPr>
        <w:tab/>
      </w:r>
      <w:r>
        <w:t>Server</w:t>
      </w:r>
      <w:r>
        <w:tab/>
      </w:r>
      <w:r>
        <w:fldChar w:fldCharType="begin"/>
      </w:r>
      <w:r>
        <w:instrText xml:space="preserve"> PAGEREF _Toc279136511 \h </w:instrText>
      </w:r>
      <w:r>
        <w:fldChar w:fldCharType="separate"/>
      </w:r>
      <w:r>
        <w:t>19</w:t>
      </w:r>
      <w:r>
        <w:fldChar w:fldCharType="end"/>
      </w:r>
    </w:p>
    <w:p w14:paraId="2254A4D6" w14:textId="77777777" w:rsidR="009A03DA" w:rsidRDefault="009A03DA">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_Toc279136512 \h </w:instrText>
      </w:r>
      <w:r>
        <w:fldChar w:fldCharType="separate"/>
      </w:r>
      <w:r>
        <w:t>19</w:t>
      </w:r>
      <w:r>
        <w:fldChar w:fldCharType="end"/>
      </w:r>
    </w:p>
    <w:p w14:paraId="24445912" w14:textId="77777777" w:rsidR="009A03DA" w:rsidRDefault="009A03DA">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_Toc279136513 \h </w:instrText>
      </w:r>
      <w:r>
        <w:fldChar w:fldCharType="separate"/>
      </w:r>
      <w:r>
        <w:t>20</w:t>
      </w:r>
      <w:r>
        <w:fldChar w:fldCharType="end"/>
      </w:r>
    </w:p>
    <w:p w14:paraId="6D19CB46" w14:textId="77777777" w:rsidR="009A03DA" w:rsidRDefault="009A03DA">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_Toc279136514 \h </w:instrText>
      </w:r>
      <w:r>
        <w:fldChar w:fldCharType="separate"/>
      </w:r>
      <w:r>
        <w:t>21</w:t>
      </w:r>
      <w:r>
        <w:fldChar w:fldCharType="end"/>
      </w:r>
    </w:p>
    <w:p w14:paraId="11981E10" w14:textId="77777777" w:rsidR="009A03DA" w:rsidRDefault="009A03DA">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_Toc279136515 \h </w:instrText>
      </w:r>
      <w:r>
        <w:fldChar w:fldCharType="separate"/>
      </w:r>
      <w:r>
        <w:t>24</w:t>
      </w:r>
      <w:r>
        <w:fldChar w:fldCharType="end"/>
      </w:r>
    </w:p>
    <w:p w14:paraId="13C6195E" w14:textId="77777777" w:rsidR="009A03DA" w:rsidRDefault="009A03DA">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_Toc279136516 \h </w:instrText>
      </w:r>
      <w:r>
        <w:fldChar w:fldCharType="separate"/>
      </w:r>
      <w:r>
        <w:t>25</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136487"/>
      <w:r w:rsidRPr="003C7E2E">
        <w:lastRenderedPageBreak/>
        <w:t>Abbildungsverzeichnis</w:t>
      </w:r>
      <w:bookmarkEnd w:id="1"/>
    </w:p>
    <w:bookmarkStart w:id="2" w:name="AbbildungsVerzGesamt"/>
    <w:p w14:paraId="0F4F9EBF" w14:textId="77777777" w:rsidR="000530FE"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0530FE">
        <w:rPr>
          <w:noProof/>
        </w:rPr>
        <w:t>Abb. 2.1</w:t>
      </w:r>
      <w:r w:rsidR="000530FE">
        <w:rPr>
          <w:rFonts w:asciiTheme="minorHAnsi" w:eastAsiaTheme="minorEastAsia" w:hAnsiTheme="minorHAnsi" w:cstheme="minorBidi"/>
          <w:noProof/>
          <w:szCs w:val="24"/>
          <w:lang w:eastAsia="ja-JP"/>
        </w:rPr>
        <w:tab/>
      </w:r>
      <w:r w:rsidR="000530FE" w:rsidRPr="00E64D22">
        <w:rPr>
          <w:noProof/>
        </w:rPr>
        <w:t>QR Code für den Titel dieser Arbeit</w:t>
      </w:r>
      <w:r w:rsidR="000530FE">
        <w:rPr>
          <w:noProof/>
        </w:rPr>
        <w:tab/>
      </w:r>
      <w:r w:rsidR="000530FE">
        <w:rPr>
          <w:noProof/>
        </w:rPr>
        <w:fldChar w:fldCharType="begin"/>
      </w:r>
      <w:r w:rsidR="000530FE">
        <w:rPr>
          <w:noProof/>
        </w:rPr>
        <w:instrText xml:space="preserve"> PAGEREF _Toc278985690 \h </w:instrText>
      </w:r>
      <w:r w:rsidR="000530FE">
        <w:rPr>
          <w:noProof/>
        </w:rPr>
      </w:r>
      <w:r w:rsidR="000530FE">
        <w:rPr>
          <w:noProof/>
        </w:rPr>
        <w:fldChar w:fldCharType="separate"/>
      </w:r>
      <w:r w:rsidR="000530FE">
        <w:rPr>
          <w:noProof/>
        </w:rPr>
        <w:t>5</w:t>
      </w:r>
      <w:r w:rsidR="000530FE">
        <w:rPr>
          <w:noProof/>
        </w:rPr>
        <w:fldChar w:fldCharType="end"/>
      </w:r>
    </w:p>
    <w:p w14:paraId="7C89CEE3"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E64D22">
        <w:rPr>
          <w:noProof/>
        </w:rPr>
        <w:t>Foursquare auf iOS 8.1.1</w:t>
      </w:r>
      <w:r>
        <w:rPr>
          <w:noProof/>
        </w:rPr>
        <w:tab/>
      </w:r>
      <w:r>
        <w:rPr>
          <w:noProof/>
        </w:rPr>
        <w:fldChar w:fldCharType="begin"/>
      </w:r>
      <w:r>
        <w:rPr>
          <w:noProof/>
        </w:rPr>
        <w:instrText xml:space="preserve"> PAGEREF _Toc278985691 \h </w:instrText>
      </w:r>
      <w:r>
        <w:rPr>
          <w:noProof/>
        </w:rPr>
      </w:r>
      <w:r>
        <w:rPr>
          <w:noProof/>
        </w:rPr>
        <w:fldChar w:fldCharType="separate"/>
      </w:r>
      <w:r>
        <w:rPr>
          <w:noProof/>
        </w:rPr>
        <w:t>6</w:t>
      </w:r>
      <w:r>
        <w:rPr>
          <w:noProof/>
        </w:rPr>
        <w:fldChar w:fldCharType="end"/>
      </w:r>
    </w:p>
    <w:p w14:paraId="4DD2E1EF"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E64D22">
        <w:rPr>
          <w:noProof/>
        </w:rPr>
        <w:t>Beschriftete Google Glass (in Anlehnung an (Feng et al. 2014, S. 3070))</w:t>
      </w:r>
      <w:r>
        <w:rPr>
          <w:noProof/>
        </w:rPr>
        <w:tab/>
      </w:r>
      <w:r>
        <w:rPr>
          <w:noProof/>
        </w:rPr>
        <w:fldChar w:fldCharType="begin"/>
      </w:r>
      <w:r>
        <w:rPr>
          <w:noProof/>
        </w:rPr>
        <w:instrText xml:space="preserve"> PAGEREF _Toc278985692 \h </w:instrText>
      </w:r>
      <w:r>
        <w:rPr>
          <w:noProof/>
        </w:rPr>
      </w:r>
      <w:r>
        <w:rPr>
          <w:noProof/>
        </w:rPr>
        <w:fldChar w:fldCharType="separate"/>
      </w:r>
      <w:r>
        <w:rPr>
          <w:noProof/>
        </w:rPr>
        <w:t>9</w:t>
      </w:r>
      <w:r>
        <w:rPr>
          <w:noProof/>
        </w:rPr>
        <w:fldChar w:fldCharType="end"/>
      </w:r>
    </w:p>
    <w:p w14:paraId="2E327740"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E64D22">
        <w:rPr>
          <w:noProof/>
        </w:rPr>
        <w:t>Darstellung Funktionsweise der kontextsensitiven Applikation</w:t>
      </w:r>
      <w:r>
        <w:rPr>
          <w:noProof/>
        </w:rPr>
        <w:tab/>
      </w:r>
      <w:r>
        <w:rPr>
          <w:noProof/>
        </w:rPr>
        <w:fldChar w:fldCharType="begin"/>
      </w:r>
      <w:r>
        <w:rPr>
          <w:noProof/>
        </w:rPr>
        <w:instrText xml:space="preserve"> PAGEREF _Toc278985693 \h </w:instrText>
      </w:r>
      <w:r>
        <w:rPr>
          <w:noProof/>
        </w:rPr>
      </w:r>
      <w:r>
        <w:rPr>
          <w:noProof/>
        </w:rPr>
        <w:fldChar w:fldCharType="separate"/>
      </w:r>
      <w:r>
        <w:rPr>
          <w:noProof/>
        </w:rPr>
        <w:t>11</w:t>
      </w:r>
      <w:r>
        <w:rPr>
          <w:noProof/>
        </w:rPr>
        <w:fldChar w:fldCharType="end"/>
      </w:r>
    </w:p>
    <w:p w14:paraId="61159B87"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E64D22">
        <w:rPr>
          <w:noProof/>
        </w:rPr>
        <w:t>SURF-Keypointerkennung auf einem Logo</w:t>
      </w:r>
      <w:r>
        <w:rPr>
          <w:noProof/>
        </w:rPr>
        <w:tab/>
      </w:r>
      <w:r>
        <w:rPr>
          <w:noProof/>
        </w:rPr>
        <w:fldChar w:fldCharType="begin"/>
      </w:r>
      <w:r>
        <w:rPr>
          <w:noProof/>
        </w:rPr>
        <w:instrText xml:space="preserve"> PAGEREF _Toc278985694 \h </w:instrText>
      </w:r>
      <w:r>
        <w:rPr>
          <w:noProof/>
        </w:rPr>
      </w:r>
      <w:r>
        <w:rPr>
          <w:noProof/>
        </w:rPr>
        <w:fldChar w:fldCharType="separate"/>
      </w:r>
      <w:r>
        <w:rPr>
          <w:noProof/>
        </w:rPr>
        <w:t>14</w:t>
      </w:r>
      <w:r>
        <w:rPr>
          <w:noProof/>
        </w:rPr>
        <w:fldChar w:fldCharType="end"/>
      </w:r>
    </w:p>
    <w:p w14:paraId="14FC7C9C"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SURF-Keypointerkennung auf einem Foto</w:t>
      </w:r>
      <w:r>
        <w:rPr>
          <w:noProof/>
        </w:rPr>
        <w:tab/>
      </w:r>
      <w:r>
        <w:rPr>
          <w:noProof/>
        </w:rPr>
        <w:fldChar w:fldCharType="begin"/>
      </w:r>
      <w:r>
        <w:rPr>
          <w:noProof/>
        </w:rPr>
        <w:instrText xml:space="preserve"> PAGEREF _Toc278985695 \h </w:instrText>
      </w:r>
      <w:r>
        <w:rPr>
          <w:noProof/>
        </w:rPr>
      </w:r>
      <w:r>
        <w:rPr>
          <w:noProof/>
        </w:rPr>
        <w:fldChar w:fldCharType="separate"/>
      </w:r>
      <w:r>
        <w:rPr>
          <w:noProof/>
        </w:rPr>
        <w:t>15</w:t>
      </w:r>
      <w:r>
        <w:rPr>
          <w:noProof/>
        </w:rPr>
        <w:fldChar w:fldCharType="end"/>
      </w:r>
    </w:p>
    <w:p w14:paraId="35453C19"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E64D22">
        <w:rPr>
          <w:noProof/>
        </w:rPr>
        <w:t>Fast Approximate Neighbor Matching der beiden Bilder</w:t>
      </w:r>
      <w:r>
        <w:rPr>
          <w:noProof/>
        </w:rPr>
        <w:tab/>
      </w:r>
      <w:r>
        <w:rPr>
          <w:noProof/>
        </w:rPr>
        <w:fldChar w:fldCharType="begin"/>
      </w:r>
      <w:r>
        <w:rPr>
          <w:noProof/>
        </w:rPr>
        <w:instrText xml:space="preserve"> PAGEREF _Toc278985696 \h </w:instrText>
      </w:r>
      <w:r>
        <w:rPr>
          <w:noProof/>
        </w:rPr>
      </w:r>
      <w:r>
        <w:rPr>
          <w:noProof/>
        </w:rPr>
        <w:fldChar w:fldCharType="separate"/>
      </w:r>
      <w:r>
        <w:rPr>
          <w:noProof/>
        </w:rPr>
        <w:t>16</w:t>
      </w:r>
      <w:r>
        <w:rPr>
          <w:noProof/>
        </w:rPr>
        <w:fldChar w:fldCharType="end"/>
      </w:r>
    </w:p>
    <w:p w14:paraId="3C1F533D"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E64D22">
        <w:rPr>
          <w:noProof/>
        </w:rPr>
        <w:t>Asynchroner Uploadprozess</w:t>
      </w:r>
      <w:r>
        <w:rPr>
          <w:noProof/>
        </w:rPr>
        <w:tab/>
      </w:r>
      <w:r>
        <w:rPr>
          <w:noProof/>
        </w:rPr>
        <w:fldChar w:fldCharType="begin"/>
      </w:r>
      <w:r>
        <w:rPr>
          <w:noProof/>
        </w:rPr>
        <w:instrText xml:space="preserve"> PAGEREF _Toc278985697 \h </w:instrText>
      </w:r>
      <w:r>
        <w:rPr>
          <w:noProof/>
        </w:rPr>
      </w:r>
      <w:r>
        <w:rPr>
          <w:noProof/>
        </w:rPr>
        <w:fldChar w:fldCharType="separate"/>
      </w:r>
      <w:r>
        <w:rPr>
          <w:noProof/>
        </w:rPr>
        <w:t>17</w:t>
      </w:r>
      <w:r>
        <w:rPr>
          <w:noProof/>
        </w:rPr>
        <w:fldChar w:fldCharType="end"/>
      </w:r>
    </w:p>
    <w:p w14:paraId="18C921EE" w14:textId="77777777" w:rsidR="000530FE" w:rsidRDefault="000530FE">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E64D22">
        <w:rPr>
          <w:noProof/>
        </w:rPr>
        <w:t>Erstellung der Anfrage und Auswertung der Antwort</w:t>
      </w:r>
      <w:r>
        <w:rPr>
          <w:noProof/>
        </w:rPr>
        <w:tab/>
      </w:r>
      <w:r>
        <w:rPr>
          <w:noProof/>
        </w:rPr>
        <w:fldChar w:fldCharType="begin"/>
      </w:r>
      <w:r>
        <w:rPr>
          <w:noProof/>
        </w:rPr>
        <w:instrText xml:space="preserve"> PAGEREF _Toc278985698 \h </w:instrText>
      </w:r>
      <w:r>
        <w:rPr>
          <w:noProof/>
        </w:rPr>
      </w:r>
      <w:r>
        <w:rPr>
          <w:noProof/>
        </w:rPr>
        <w:fldChar w:fldCharType="separate"/>
      </w:r>
      <w:r>
        <w:rPr>
          <w:noProof/>
        </w:rPr>
        <w:t>18</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136488"/>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0AD6FC5E" w14:textId="77777777" w:rsidR="00EC6FC8" w:rsidRPr="003C7E2E" w:rsidRDefault="00B3075C" w:rsidP="00EC6FC8">
      <w:pPr>
        <w:pStyle w:val="BasicText"/>
      </w:pPr>
      <w:r w:rsidRPr="003C7E2E">
        <w:fldChar w:fldCharType="end"/>
      </w:r>
      <w:bookmarkEnd w:id="4"/>
    </w:p>
    <w:p w14:paraId="749C4DFB" w14:textId="77777777" w:rsidR="00C565B8" w:rsidRDefault="00C565B8" w:rsidP="00D85134">
      <w:pPr>
        <w:pStyle w:val="berschrift1"/>
        <w:numPr>
          <w:ilvl w:val="0"/>
          <w:numId w:val="0"/>
        </w:numPr>
      </w:pPr>
      <w:bookmarkStart w:id="5" w:name="_Toc279136489"/>
      <w:r w:rsidRPr="003C7E2E">
        <w:lastRenderedPageBreak/>
        <w:t>Abkürzungsverzeichnis</w:t>
      </w:r>
      <w:bookmarkEnd w:id="5"/>
    </w:p>
    <w:p w14:paraId="473DDE9B" w14:textId="77777777" w:rsidR="001A0F85" w:rsidRDefault="001A0F85"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2B91B282" w14:textId="77777777" w:rsidR="001A0F85" w:rsidRDefault="001A0F85"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0F79E2AC" w14:textId="77777777" w:rsidR="001A0F85" w:rsidRDefault="001A0F85"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51F991DD" w14:textId="77777777" w:rsidR="001A0F85" w:rsidRDefault="001A0F85" w:rsidP="004A1AB0">
      <w:pPr>
        <w:pStyle w:val="BasicText"/>
      </w:pPr>
      <w:r>
        <w:t>FREAK</w:t>
      </w:r>
      <w:r>
        <w:tab/>
        <w:t xml:space="preserve">Fast Retina </w:t>
      </w:r>
      <w:proofErr w:type="spellStart"/>
      <w:r>
        <w:t>Keypoint</w:t>
      </w:r>
      <w:proofErr w:type="spellEnd"/>
    </w:p>
    <w:p w14:paraId="6E5D99A8" w14:textId="77777777" w:rsidR="001A0F85" w:rsidRDefault="001A0F85" w:rsidP="004A1AB0">
      <w:pPr>
        <w:pStyle w:val="BasicText"/>
      </w:pPr>
      <w:r>
        <w:t xml:space="preserve">GB </w:t>
      </w:r>
      <w:r>
        <w:tab/>
      </w:r>
      <w:r>
        <w:tab/>
        <w:t>Gigabyte</w:t>
      </w:r>
    </w:p>
    <w:p w14:paraId="17DCC216" w14:textId="77777777" w:rsidR="001A0F85" w:rsidRDefault="001A0F85" w:rsidP="004A1AB0">
      <w:pPr>
        <w:pStyle w:val="BasicText"/>
      </w:pPr>
      <w:r>
        <w:t>GDK</w:t>
      </w:r>
      <w:r>
        <w:tab/>
      </w:r>
      <w:r>
        <w:tab/>
        <w:t>Glass Development Kit</w:t>
      </w:r>
    </w:p>
    <w:p w14:paraId="0B0E89CE" w14:textId="77777777" w:rsidR="001A0F85" w:rsidRDefault="001A0F85" w:rsidP="004A1AB0">
      <w:pPr>
        <w:pStyle w:val="BasicText"/>
      </w:pPr>
      <w:r>
        <w:t>GPS</w:t>
      </w:r>
      <w:r>
        <w:tab/>
      </w:r>
      <w:r>
        <w:tab/>
        <w:t xml:space="preserve">Global </w:t>
      </w:r>
      <w:proofErr w:type="spellStart"/>
      <w:r>
        <w:t>Positioning</w:t>
      </w:r>
      <w:proofErr w:type="spellEnd"/>
      <w:r>
        <w:t xml:space="preserve"> System</w:t>
      </w:r>
    </w:p>
    <w:p w14:paraId="47C96613" w14:textId="77777777" w:rsidR="001A0F85" w:rsidRDefault="001A0F85" w:rsidP="004A1AB0">
      <w:pPr>
        <w:pStyle w:val="BasicText"/>
      </w:pPr>
      <w:r>
        <w:t>GSM</w:t>
      </w:r>
      <w:r>
        <w:tab/>
      </w:r>
      <w:r>
        <w:tab/>
        <w:t xml:space="preserve">Global System </w:t>
      </w:r>
      <w:proofErr w:type="spellStart"/>
      <w:r>
        <w:t>for</w:t>
      </w:r>
      <w:proofErr w:type="spellEnd"/>
      <w:r>
        <w:t xml:space="preserve"> Mobile Communications</w:t>
      </w:r>
    </w:p>
    <w:p w14:paraId="145DB043" w14:textId="77777777" w:rsidR="001A0F85" w:rsidRDefault="001A0F85" w:rsidP="004A1AB0">
      <w:pPr>
        <w:pStyle w:val="BasicText"/>
      </w:pPr>
      <w:r>
        <w:t>HUD</w:t>
      </w:r>
      <w:r>
        <w:tab/>
      </w:r>
      <w:r>
        <w:tab/>
        <w:t>Head-</w:t>
      </w:r>
      <w:proofErr w:type="spellStart"/>
      <w:r>
        <w:t>up</w:t>
      </w:r>
      <w:proofErr w:type="spellEnd"/>
      <w:r>
        <w:t xml:space="preserve"> Display</w:t>
      </w:r>
    </w:p>
    <w:p w14:paraId="693FA725" w14:textId="77777777" w:rsidR="001A0F85" w:rsidRDefault="001A0F85" w:rsidP="004A1AB0">
      <w:pPr>
        <w:pStyle w:val="BasicText"/>
      </w:pPr>
      <w:proofErr w:type="spellStart"/>
      <w:r>
        <w:t>Mhz</w:t>
      </w:r>
      <w:proofErr w:type="spellEnd"/>
      <w:r>
        <w:tab/>
      </w:r>
      <w:r>
        <w:tab/>
      </w:r>
      <w:proofErr w:type="spellStart"/>
      <w:r>
        <w:t>Mega</w:t>
      </w:r>
      <w:proofErr w:type="spellEnd"/>
      <w:r>
        <w:t xml:space="preserve"> Hertz</w:t>
      </w:r>
    </w:p>
    <w:p w14:paraId="49FC281B" w14:textId="77777777" w:rsidR="001A0F85" w:rsidRDefault="001A0F85" w:rsidP="004A1AB0">
      <w:pPr>
        <w:pStyle w:val="BasicText"/>
      </w:pPr>
      <w:r>
        <w:t xml:space="preserve">QR </w:t>
      </w:r>
      <w:r>
        <w:tab/>
      </w:r>
      <w:r>
        <w:tab/>
        <w:t>Quick Response</w:t>
      </w:r>
    </w:p>
    <w:p w14:paraId="699B82B3" w14:textId="77777777" w:rsidR="001A0F85" w:rsidRDefault="001A0F85" w:rsidP="004A1AB0">
      <w:pPr>
        <w:pStyle w:val="BasicText"/>
      </w:pPr>
      <w:r>
        <w:t xml:space="preserve">REST </w:t>
      </w:r>
      <w:r>
        <w:tab/>
      </w:r>
      <w:r>
        <w:tab/>
      </w:r>
      <w:proofErr w:type="spellStart"/>
      <w:r w:rsidRPr="00F82036">
        <w:t>Representational</w:t>
      </w:r>
      <w:proofErr w:type="spellEnd"/>
      <w:r>
        <w:t xml:space="preserve"> State Transfer</w:t>
      </w:r>
    </w:p>
    <w:p w14:paraId="0DF206A4" w14:textId="77777777" w:rsidR="001A0F85" w:rsidRDefault="001A0F85" w:rsidP="004A1AB0">
      <w:pPr>
        <w:pStyle w:val="BasicText"/>
      </w:pPr>
      <w:r>
        <w:t>SDK</w:t>
      </w:r>
      <w:r>
        <w:tab/>
      </w:r>
      <w:r>
        <w:tab/>
        <w:t>Software Development Kit</w:t>
      </w:r>
    </w:p>
    <w:p w14:paraId="18F56D7D" w14:textId="77777777" w:rsidR="001A0F85" w:rsidRDefault="001A0F85" w:rsidP="004A1AB0">
      <w:pPr>
        <w:pStyle w:val="BasicText"/>
      </w:pPr>
      <w:r>
        <w:t>SIFT</w:t>
      </w:r>
      <w:r>
        <w:tab/>
      </w:r>
      <w:r>
        <w:tab/>
      </w:r>
      <w:proofErr w:type="spellStart"/>
      <w:r>
        <w:t>Scale</w:t>
      </w:r>
      <w:proofErr w:type="spellEnd"/>
      <w:r>
        <w:t xml:space="preserve"> Invariant Feature Transform</w:t>
      </w:r>
    </w:p>
    <w:p w14:paraId="1A7618D3" w14:textId="77777777" w:rsidR="001A0F85" w:rsidRDefault="001A0F85" w:rsidP="004A1AB0">
      <w:pPr>
        <w:pStyle w:val="BasicText"/>
      </w:pPr>
      <w:r>
        <w:t>SURF</w:t>
      </w:r>
      <w:r>
        <w:tab/>
      </w:r>
      <w:r>
        <w:tab/>
      </w:r>
      <w:proofErr w:type="spellStart"/>
      <w:r>
        <w:t>Speeded-Up</w:t>
      </w:r>
      <w:proofErr w:type="spellEnd"/>
      <w:r>
        <w:t xml:space="preserve"> Robust Features</w:t>
      </w:r>
    </w:p>
    <w:p w14:paraId="3FA303E9" w14:textId="77777777" w:rsidR="001A0F85" w:rsidRDefault="001A0F85" w:rsidP="004A1AB0">
      <w:pPr>
        <w:pStyle w:val="BasicText"/>
      </w:pPr>
      <w:proofErr w:type="spellStart"/>
      <w:r>
        <w:t>Wh</w:t>
      </w:r>
      <w:proofErr w:type="spellEnd"/>
      <w:r>
        <w:tab/>
      </w:r>
      <w:r>
        <w:tab/>
        <w:t>Wattstunden</w:t>
      </w:r>
    </w:p>
    <w:p w14:paraId="75C7EFE1" w14:textId="124A719E" w:rsidR="00595339" w:rsidRDefault="00595339" w:rsidP="004A1AB0">
      <w:pPr>
        <w:pStyle w:val="BasicText"/>
      </w:pPr>
      <w:r>
        <w:t>OCR</w:t>
      </w:r>
      <w:r>
        <w:tab/>
      </w:r>
      <w:r>
        <w:tab/>
        <w:t xml:space="preserve">Optical </w:t>
      </w:r>
      <w:proofErr w:type="spellStart"/>
      <w:r>
        <w:t>Character</w:t>
      </w:r>
      <w:proofErr w:type="spellEnd"/>
      <w:r>
        <w:t xml:space="preserve"> Recognition</w:t>
      </w: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79136490"/>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79136491"/>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77777777" w:rsidR="00D8703C" w:rsidRDefault="00D8703C" w:rsidP="00D8703C">
      <w:pPr>
        <w:pStyle w:val="BasicText"/>
      </w:pPr>
      <w:r>
        <w:t>Dabei hat insbesondere die Google Glass mit ihrer leichten Bauweise und Ungebunde</w:t>
      </w:r>
      <w:r>
        <w:t>n</w:t>
      </w:r>
      <w:r>
        <w:t xml:space="preserve">heit zu nahestehenden Computern die Möglichkeit den Bereich des </w:t>
      </w:r>
      <w:r w:rsidRPr="0096115D">
        <w:t>ubiquitous</w:t>
      </w:r>
      <w:r>
        <w:t xml:space="preserve"> Comp</w:t>
      </w:r>
      <w:r>
        <w:t>u</w:t>
      </w:r>
      <w:r>
        <w:t>ting zu verändern. Anders als Smartphones, Tablets oder konkurrierende Wearables bietet die Google Glass dabei die Chance durchgängig in das Sichtfeld des Trägers int</w:t>
      </w:r>
      <w:r>
        <w:t>e</w:t>
      </w:r>
      <w:r>
        <w:t>griert zu sein. So bieten sich neue Möglichkeiten von Nutzerinteraktion die den Geda</w:t>
      </w:r>
      <w:r>
        <w:t>n</w:t>
      </w:r>
      <w:r>
        <w:t xml:space="preserve">ken des </w:t>
      </w:r>
      <w:proofErr w:type="spellStart"/>
      <w:r>
        <w:t>anywhere</w:t>
      </w:r>
      <w:proofErr w:type="spellEnd"/>
      <w:r>
        <w:t xml:space="preserve"> und </w:t>
      </w:r>
      <w:proofErr w:type="spellStart"/>
      <w:r>
        <w:t>anytime</w:t>
      </w:r>
      <w:proofErr w:type="spellEnd"/>
      <w:r>
        <w:t xml:space="preserve"> auf eine neue Ebene bringen könnten, da die benötigte Handlung durch den Nutzer minimiert wird. </w:t>
      </w:r>
    </w:p>
    <w:p w14:paraId="5F42EEF3" w14:textId="77777777" w:rsidR="00D8703C" w:rsidRDefault="00D8703C" w:rsidP="00D8703C">
      <w:pPr>
        <w:pStyle w:val="BasicText"/>
      </w:pPr>
      <w:r>
        <w:t xml:space="preserve">Anders als die </w:t>
      </w:r>
      <w:proofErr w:type="spellStart"/>
      <w:r>
        <w:t>Oculus</w:t>
      </w:r>
      <w:proofErr w:type="spellEnd"/>
      <w:r>
        <w:t xml:space="preserve"> Rift ist die Google Glass dabei ein Gerät welches nicht zum A</w:t>
      </w:r>
      <w:r>
        <w:t>n</w:t>
      </w:r>
      <w:r>
        <w:t>zeigen virtueller Welten bzw. der virtuellen Darstellung realer Umgebungen entwickelt wurde. Viel mehr bietet sie die Möglichkeit ähnlich einem Interface aus Computerspi</w:t>
      </w:r>
      <w:r>
        <w:t>e</w:t>
      </w:r>
      <w:r>
        <w:t xml:space="preserve">len, sich über die Wahrnehmung des Nutzers zu legen und diese mit kontextsensitiver Information anzureichern. </w:t>
      </w:r>
    </w:p>
    <w:p w14:paraId="25D5D41E" w14:textId="77520663" w:rsidR="00D8703C" w:rsidRDefault="00D8703C" w:rsidP="00D8703C">
      <w:pPr>
        <w:pStyle w:val="BasicText"/>
      </w:pPr>
      <w:r>
        <w:t>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w:t>
      </w:r>
      <w:r w:rsidR="007B43E4">
        <w:t xml:space="preserve"> </w:t>
      </w:r>
    </w:p>
    <w:p w14:paraId="173755B2" w14:textId="6AC038EB" w:rsidR="00D8703C" w:rsidRDefault="00D8703C" w:rsidP="00D8703C">
      <w:pPr>
        <w:pStyle w:val="BasicText"/>
      </w:pPr>
      <w:r>
        <w:t>Inwieweit eine solche kontextsensitive Erweiterung mit der heute verfügbaren Google Glass möglich ist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t xml:space="preserve">plikation eingeführt. Die Implementation dieser wird daraufhin dargelegt und einige Schlüsselpunkte der </w:t>
      </w:r>
      <w:proofErr w:type="spellStart"/>
      <w:r w:rsidR="005B519F">
        <w:t>Progammierung</w:t>
      </w:r>
      <w:proofErr w:type="spellEnd"/>
      <w:r w:rsidR="005B519F">
        <w:t xml:space="preserve"> werden erklärt. Im Anschluss soll eine kurze Fal</w:t>
      </w:r>
      <w:r w:rsidR="005B519F">
        <w:t>l</w:t>
      </w:r>
      <w:r w:rsidR="005B519F">
        <w:t>studie mit Beispielen zur Verwendung durchgeführt werden.</w:t>
      </w:r>
    </w:p>
    <w:p w14:paraId="75DBB5E3" w14:textId="77777777" w:rsidR="005B519F" w:rsidRDefault="007B43E4" w:rsidP="005B519F">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8" w:name="_Toc279136492"/>
      <w:r w:rsidRPr="003C7E2E">
        <w:lastRenderedPageBreak/>
        <w:t>Kontextsensitivität</w:t>
      </w:r>
      <w:bookmarkEnd w:id="8"/>
    </w:p>
    <w:p w14:paraId="5C10048F" w14:textId="69B376E9" w:rsidR="00E8643D" w:rsidRPr="003C7E2E" w:rsidRDefault="00F10A49" w:rsidP="00E8643D">
      <w:pPr>
        <w:pStyle w:val="berschrift2"/>
      </w:pPr>
      <w:bookmarkStart w:id="9" w:name="_Toc279136493"/>
      <w:r w:rsidRPr="003C7E2E">
        <w:t>Definition</w:t>
      </w:r>
      <w:bookmarkEnd w:id="9"/>
    </w:p>
    <w:p w14:paraId="7C4AF6AD" w14:textId="36C49705"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 mit dem</w:t>
      </w:r>
      <w:r w:rsidR="00AF36DA" w:rsidRPr="003C7E2E">
        <w:rPr>
          <w:rFonts w:eastAsiaTheme="minorHAnsi"/>
          <w:lang w:eastAsia="en-US"/>
        </w:rPr>
        <w:t>,</w:t>
      </w:r>
      <w:r w:rsidRPr="003C7E2E">
        <w:rPr>
          <w:rFonts w:eastAsiaTheme="minorHAnsi"/>
          <w:lang w:eastAsia="en-US"/>
        </w:rPr>
        <w:t xml:space="preserve"> zur Koordination einer Belegschaft der Aufenthaltsort der einzel</w:t>
      </w:r>
      <w:r w:rsidR="001A10C8" w:rsidRPr="003C7E2E">
        <w:rPr>
          <w:rFonts w:eastAsiaTheme="minorHAnsi"/>
          <w:lang w:eastAsia="en-US"/>
        </w:rPr>
        <w:t>nen Mitarbeiter ermittelt wird.</w:t>
      </w:r>
      <w:r w:rsidR="0024195D">
        <w:rPr>
          <w:rFonts w:eastAsiaTheme="minorHAnsi"/>
          <w:lang w:eastAsia="en-US"/>
        </w:rPr>
        <w:t xml:space="preserve"> Dafür sollten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werden und anhand dieser geortet werden.</w:t>
      </w:r>
      <w:r w:rsidR="001A10C8" w:rsidRPr="003C7E2E">
        <w:rPr>
          <w:rFonts w:eastAsiaTheme="minorHAnsi"/>
          <w:lang w:eastAsia="en-US"/>
        </w:rPr>
        <w:t xml:space="preserve"> Mit dieser Information soll</w:t>
      </w:r>
      <w:r w:rsidR="00AF36DA" w:rsidRPr="003C7E2E">
        <w:rPr>
          <w:rFonts w:eastAsiaTheme="minorHAnsi"/>
          <w:lang w:eastAsia="en-US"/>
        </w:rPr>
        <w:t>t</w:t>
      </w:r>
      <w:r w:rsidR="001A10C8" w:rsidRPr="003C7E2E">
        <w:rPr>
          <w:rFonts w:eastAsiaTheme="minorHAnsi"/>
          <w:lang w:eastAsia="en-US"/>
        </w:rPr>
        <w:t>en dann theoretisch die Abläufe verbessert werden, um zum Beispiel das Telefonsystem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26397F29" w:rsidR="00355E2E" w:rsidRDefault="00355E2E" w:rsidP="001A10C8">
      <w:pPr>
        <w:rPr>
          <w:rFonts w:eastAsiaTheme="minorHAnsi"/>
          <w:lang w:eastAsia="en-US"/>
        </w:rPr>
      </w:pPr>
      <w:r w:rsidRPr="003C7E2E">
        <w:rPr>
          <w:rFonts w:eastAsiaTheme="minorHAnsi"/>
          <w:lang w:eastAsia="en-US"/>
        </w:rPr>
        <w:t xml:space="preserve">Um zu einer Definition für Kontextsensitivität zu kommen ist es notwendig zunächst dem Kontext Aufmerksamkeit zu schenken. </w:t>
      </w:r>
    </w:p>
    <w:p w14:paraId="6C964E4D" w14:textId="77777777"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Kontext, s</w:t>
      </w:r>
      <w:r w:rsidRPr="003C7E2E">
        <w:rPr>
          <w:rFonts w:eastAsiaTheme="minorHAnsi"/>
          <w:lang w:eastAsia="en-US"/>
        </w:rPr>
        <w:t>o</w:t>
      </w:r>
      <w:r w:rsidRPr="003C7E2E">
        <w:rPr>
          <w:rFonts w:eastAsiaTheme="minorHAnsi"/>
          <w:lang w:eastAsia="en-US"/>
        </w:rPr>
        <w:t xml:space="preserve">wie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Pr="003C7E2E">
        <w:rPr>
          <w:rFonts w:eastAsiaTheme="minorHAnsi"/>
          <w:lang w:eastAsia="en-US"/>
        </w:rPr>
        <w:t>, sie beschreiben Kontext wie folgt:</w:t>
      </w:r>
    </w:p>
    <w:p w14:paraId="5D46C86C" w14:textId="77777777" w:rsidR="00355E2E" w:rsidRPr="003C7E2E" w:rsidRDefault="00355E2E" w:rsidP="00355E2E">
      <w:pPr>
        <w:rPr>
          <w:rStyle w:val="AnfhrungszeichenZeichen"/>
          <w:rFonts w:eastAsiaTheme="minorHAnsi"/>
        </w:rPr>
      </w:pPr>
      <w:r w:rsidRPr="003C7E2E">
        <w:rPr>
          <w:rStyle w:val="AnfhrungszeichenZeichen"/>
          <w:rFonts w:eastAsiaTheme="minorHAnsi"/>
        </w:rPr>
        <w:t>„</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536113B6" w:rsidR="00355E2E" w:rsidRPr="003C7E2E" w:rsidRDefault="00355E2E" w:rsidP="00355E2E">
      <w:pPr>
        <w:rPr>
          <w:rFonts w:eastAsiaTheme="minorHAnsi"/>
        </w:rPr>
      </w:pPr>
      <w:r w:rsidRPr="003C7E2E">
        <w:rPr>
          <w:rFonts w:eastAsiaTheme="minorHAnsi"/>
        </w:rPr>
        <w:t>Anhand dieser Definition mit der die Autoren damals klar den Kontext als Information abgrenzten die für den Nutzer in seiner Interaktion relevant ist, gelang es ihnen dann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Pr="003C7E2E" w:rsidRDefault="00355E2E" w:rsidP="001A10C8">
      <w:pPr>
        <w:rPr>
          <w:rFonts w:eastAsiaTheme="minorHAnsi"/>
          <w:lang w:eastAsia="en-US"/>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5889E75" w14:textId="02CD3E14" w:rsidR="001A10C8" w:rsidRPr="003C7E2E" w:rsidRDefault="00A372FE" w:rsidP="001A10C8">
      <w:pPr>
        <w:rPr>
          <w:rFonts w:eastAsiaTheme="minorHAnsi"/>
          <w:lang w:eastAsia="en-US"/>
        </w:rPr>
      </w:pPr>
      <w:r w:rsidRPr="003C7E2E">
        <w:rPr>
          <w:rFonts w:eastAsiaTheme="minorHAnsi"/>
          <w:lang w:eastAsia="en-US"/>
        </w:rPr>
        <w:t>Heute wird Kontextsensitivität als Unterfeld des Ubiquitous</w:t>
      </w:r>
      <w:r w:rsidR="00B754C6" w:rsidRPr="003C7E2E">
        <w:rPr>
          <w:rFonts w:eastAsiaTheme="minorHAnsi"/>
          <w:lang w:eastAsia="en-US"/>
        </w:rPr>
        <w:t xml:space="preserve"> (bzw. pervasive)</w:t>
      </w:r>
      <w:r w:rsidRPr="003C7E2E">
        <w:rPr>
          <w:rFonts w:eastAsiaTheme="minorHAnsi"/>
          <w:lang w:eastAsia="en-US"/>
        </w:rPr>
        <w:t xml:space="preserve"> Comp</w:t>
      </w:r>
      <w:r w:rsidRPr="003C7E2E">
        <w:rPr>
          <w:rFonts w:eastAsiaTheme="minorHAnsi"/>
          <w:lang w:eastAsia="en-US"/>
        </w:rPr>
        <w:t>u</w:t>
      </w:r>
      <w:r w:rsidRPr="003C7E2E">
        <w:rPr>
          <w:rFonts w:eastAsiaTheme="minorHAnsi"/>
          <w:lang w:eastAsia="en-US"/>
        </w:rPr>
        <w:t xml:space="preserve">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t xml:space="preserve">nene Datenmenge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2F0C6F78" w14:textId="48708431" w:rsidR="00A07A3D" w:rsidRPr="003C7E2E" w:rsidRDefault="00004D9C" w:rsidP="00004D9C">
      <w:pPr>
        <w:rPr>
          <w:rFonts w:eastAsiaTheme="minorHAnsi"/>
        </w:rPr>
      </w:pPr>
      <w:r w:rsidRPr="003C7E2E">
        <w:rPr>
          <w:rFonts w:eastAsiaTheme="minorHAnsi"/>
        </w:rPr>
        <w:lastRenderedPageBreak/>
        <w:t>Zwar gab es auch danach noch Versuch</w:t>
      </w:r>
      <w:r w:rsidR="00A07A3D">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sidR="00F72C28">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xml:space="preserve">, die meisten wissenschaftlichen Arbeiten zu dem Thema bauen aber auf der oben genannten auf </w:t>
      </w:r>
      <w:r w:rsidRPr="003C7E2E">
        <w:rPr>
          <w:rFonts w:eastAsiaTheme="minorHAnsi"/>
        </w:rPr>
        <w:fldChar w:fldCharType="begin" w:fldLock="1"/>
      </w:r>
      <w:r w:rsidR="00F72C28">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0054556D" w:rsidRPr="003C7E2E">
        <w:rPr>
          <w:rFonts w:eastAsiaTheme="minorHAnsi"/>
          <w:noProof/>
        </w:rPr>
        <w:t>(Baldauf et al. 2007, S. 264; Perera et al. 2014, S. 414; Lee et al. 2010, S. 1; Dey et al. 1999, S. 2)</w:t>
      </w:r>
      <w:r w:rsidRPr="003C7E2E">
        <w:rPr>
          <w:rFonts w:eastAsiaTheme="minorHAnsi"/>
        </w:rPr>
        <w:fldChar w:fldCharType="end"/>
      </w:r>
      <w:r w:rsidRPr="003C7E2E">
        <w:rPr>
          <w:rFonts w:eastAsiaTheme="minorHAnsi"/>
        </w:rPr>
        <w:t xml:space="preserve"> </w:t>
      </w:r>
      <w:r w:rsidR="001D7E95">
        <w:rPr>
          <w:rFonts w:eastAsiaTheme="minorHAnsi"/>
        </w:rPr>
        <w:t>, diese soll daher</w:t>
      </w:r>
      <w:r w:rsidRPr="003C7E2E">
        <w:rPr>
          <w:rFonts w:eastAsiaTheme="minorHAnsi"/>
        </w:rPr>
        <w:t xml:space="preserve"> hier genutzt werden.</w:t>
      </w:r>
    </w:p>
    <w:p w14:paraId="61663E1F" w14:textId="0E2E6DA0" w:rsidR="009C3964" w:rsidRPr="003C7E2E" w:rsidRDefault="00F10A49" w:rsidP="009C3964">
      <w:pPr>
        <w:pStyle w:val="berschrift2"/>
      </w:pPr>
      <w:bookmarkStart w:id="10" w:name="_Toc279136494"/>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71702ACA"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haben eine Großzahl  wissenschaftlicher Arbeiten der letzten zwei Jahrzehnte (1990-2014) analysiert und dabei eine Vielzahl von Kategorisierungsmöglichkeiten für Kontextsensitive Systeme und Applikationen festgehalten. Da eine Eingrenzung und Betrachtung aller den Rahmen dieser Arbeit deutlich sprengen würde wird im folgenden die Kategorisierung nach der Stelle der I</w:t>
      </w:r>
      <w:r>
        <w:t>n</w:t>
      </w:r>
      <w:r>
        <w:t>formationsverarbeitung sowie die Art des Sensors zur Informationsgewinnung beispie</w:t>
      </w:r>
      <w:r>
        <w:t>l</w:t>
      </w:r>
      <w:r>
        <w:t>haft betrachtet.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 xml:space="preserve">Freiluft: Global </w:t>
            </w:r>
            <w:proofErr w:type="spellStart"/>
            <w:r>
              <w:t>Positioning</w:t>
            </w:r>
            <w:proofErr w:type="spellEnd"/>
            <w:r>
              <w:t xml:space="preserve"> System (GPS), Global Sy</w:t>
            </w:r>
            <w:r>
              <w:t>s</w:t>
            </w:r>
            <w:r>
              <w:t xml:space="preserve">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1" w:name="_Ref305486587"/>
      <w:bookmarkStart w:id="12" w:name="_Toc275874378"/>
      <w:r w:rsidRPr="00FC02FE">
        <w:t xml:space="preserve">Tab. </w:t>
      </w:r>
      <w:r>
        <w:t>1</w:t>
      </w:r>
      <w:r w:rsidRPr="00FC02FE">
        <w:t>.</w:t>
      </w:r>
      <w:fldSimple w:instr=" SEQ Tab. \* ARABIC \s 1 ">
        <w:r>
          <w:rPr>
            <w:noProof/>
          </w:rPr>
          <w:t>1</w:t>
        </w:r>
      </w:fldSimple>
      <w:bookmarkEnd w:id="11"/>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2"/>
    </w:p>
    <w:p w14:paraId="76447709" w14:textId="49F4B392" w:rsidR="001B0760" w:rsidRDefault="009C3964" w:rsidP="00E40ACD">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r w:rsidRPr="003C7E2E">
        <w:t xml:space="preserve"> </w:t>
      </w:r>
      <w:r w:rsidR="00E40ACD">
        <w:t xml:space="preserve">und </w:t>
      </w:r>
      <w:r w:rsidR="00E40ACD">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"uris" : [ "http://www.mendeley.com/documents/?uuid=072c6ef8-64d6-4a57-853a-b958fc787961" ] } ], "mendeley" : { "formattedCitation" : "(Indulska und Sutton 2003)", "plainTextFormattedCitation" : "(Indulska und Sutton 2003)", "previouslyFormattedCitation" : "(Indulska und Sutton 2003)" }, "properties" : { "noteIndex" : 0 }, "schema" : "https://github.com/citation-style-language/schema/raw/master/csl-citation.json" }</w:instrText>
      </w:r>
      <w:r w:rsidR="00E40ACD">
        <w:fldChar w:fldCharType="separate"/>
      </w:r>
      <w:r w:rsidR="00E40ACD" w:rsidRPr="00E40ACD">
        <w:rPr>
          <w:noProof/>
        </w:rPr>
        <w:t>(Indulska und Sutton 2003)</w:t>
      </w:r>
      <w:r w:rsidR="00E40ACD">
        <w:fldChar w:fldCharType="end"/>
      </w:r>
      <w:r w:rsidR="00E40ACD">
        <w:t xml:space="preserve"> [evtl.] </w:t>
      </w:r>
      <w:r w:rsidRPr="003C7E2E">
        <w:t xml:space="preserve">schlägt daher eine Einteilung der kontextsensitiven Systeme </w:t>
      </w:r>
      <w:r w:rsidR="003C7E2E" w:rsidRPr="003C7E2E">
        <w:t xml:space="preserve">in drei Kategorien </w:t>
      </w:r>
      <w:r w:rsidR="00111521">
        <w:t>vor, die sich besonders in der Verarbe</w:t>
      </w:r>
      <w:r w:rsidR="00111521">
        <w:t>i</w:t>
      </w:r>
      <w:r w:rsidR="00111521">
        <w:t xml:space="preserve">tung der gewonnen kontextsensitiven Informationen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FC2AB7" w:rsidRPr="00FC2AB7">
        <w:t xml:space="preserve">“, </w:t>
      </w:r>
      <w:r w:rsidR="00FC2AB7">
        <w:t>die Verarbeitung der Information geht dabei von direkt im Gerät verankert, über eine Verarbeitung auf implementierten Zwischenebenen, aber immer noch im Gerät hin zu einer Client-Server-Struktur, bei der jegliche Verarbeitung auf einem kontaktierten Server stattfindet.</w:t>
      </w:r>
      <w:r w:rsidR="00FC2AB7" w:rsidRPr="00FC2AB7">
        <w:t xml:space="preserve"> </w:t>
      </w:r>
      <w:commentRangeStart w:id="13"/>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3"/>
      <w:r w:rsidR="007B43E4">
        <w:rPr>
          <w:rStyle w:val="Kommentarzeichen"/>
        </w:rPr>
        <w:commentReference w:id="13"/>
      </w:r>
      <w:r w:rsidR="00FC2AB7">
        <w:t>.</w:t>
      </w:r>
      <w:r w:rsidR="007B43E4">
        <w:t xml:space="preserve"> </w:t>
      </w:r>
    </w:p>
    <w:p w14:paraId="3DE06067" w14:textId="772671A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 genutzt werden um zu bestimmen, ob es hell oder dunkel ist, eine Uhr kann dem Gerät die Zeit mitteilen und eine GPS-Sensor den Stan</w:t>
      </w:r>
      <w:r w:rsidR="00B07654">
        <w:t>d</w:t>
      </w:r>
      <w:r w:rsidR="00B07654">
        <w:t xml:space="preserve">ort auf der Welt. Weiterführen lassen sich diese Informationen dann verknüpfen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0355999E" w:rsidR="00A07A3D" w:rsidRDefault="007B43E4" w:rsidP="00FC2AB7">
      <w:r>
        <w:t>Im Rahmen dieser Arbeit soll eine Kombination der beiden Kategorisierung</w:t>
      </w:r>
      <w:r w:rsidR="00F01C45">
        <w:t>en</w:t>
      </w:r>
      <w:r>
        <w:t xml:space="preserve"> zum Ei</w:t>
      </w:r>
      <w:r>
        <w:t>n</w:t>
      </w:r>
      <w:r>
        <w:t xml:space="preserve">satz kommen. Dabei wird ein besonderer Schwerpunkt auf Middleware </w:t>
      </w:r>
      <w:proofErr w:type="spellStart"/>
      <w:r>
        <w:t>infrastructure</w:t>
      </w:r>
      <w:proofErr w:type="spellEnd"/>
      <w:r>
        <w:t xml:space="preserve"> und </w:t>
      </w:r>
      <w:proofErr w:type="spellStart"/>
      <w:r>
        <w:t>Context</w:t>
      </w:r>
      <w:proofErr w:type="spellEnd"/>
      <w:r>
        <w:t xml:space="preserve"> Server und </w:t>
      </w:r>
      <w:r w:rsidR="00DC776D">
        <w:t>auf die visuel</w:t>
      </w:r>
      <w:r w:rsidR="00F01C45">
        <w:t>len und ortsbasierten</w:t>
      </w:r>
      <w:r w:rsidR="00DC776D">
        <w:t xml:space="preserve"> Kontextarten gelegt.</w:t>
      </w:r>
    </w:p>
    <w:p w14:paraId="594AD4D1" w14:textId="5FD34E52" w:rsidR="00AB4C62"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4" w:name="_Toc279136495"/>
      <w:r>
        <w:t xml:space="preserve">Marker / QR </w:t>
      </w:r>
      <w:r w:rsidRPr="003C7E2E">
        <w:t>Codes</w:t>
      </w:r>
      <w:bookmarkEnd w:id="14"/>
    </w:p>
    <w:p w14:paraId="0B83E950" w14:textId="77777777" w:rsidR="00473B0A" w:rsidRDefault="00473B0A" w:rsidP="00473B0A">
      <w:pPr>
        <w:pStyle w:val="BasicText"/>
      </w:pPr>
      <w:r>
        <w:t>Als spezielle Art der visuellen Kontextsensitivität sollten Identifizierung von Objekten und Orten anhand von Markern gesehen werden. Die dafür am häufigsten genutzt Mö</w:t>
      </w:r>
      <w:r>
        <w:t>g</w:t>
      </w:r>
      <w:r>
        <w:t>lichkeit sind die QR (Quick Response) Codes (Quelle benötigt).</w:t>
      </w:r>
    </w:p>
    <w:p w14:paraId="179A0A25" w14:textId="6290F823" w:rsidR="00473B0A" w:rsidRPr="00473B0A" w:rsidRDefault="00473B0A" w:rsidP="00473B0A">
      <w:pPr>
        <w:pStyle w:val="BasicText"/>
      </w:pPr>
      <w:r>
        <w:t>QR Codes sind zweidimensionale matrixbasierte Barcodes die Information sowohl ve</w:t>
      </w:r>
      <w:r>
        <w:t>r</w:t>
      </w:r>
      <w:r>
        <w:t xml:space="preserve">tikaler als auch in horizontaler Richtung enthalten. Sie wurden entwickelt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w:t>
      </w:r>
      <w:r>
        <w:t>r</w:t>
      </w:r>
      <w:r>
        <w:t>vermögen und es ist nicht möglich die Codes mit dem menschlichen Auge nachzuvol</w:t>
      </w:r>
      <w:r>
        <w:t>l</w:t>
      </w:r>
      <w:r>
        <w:t xml:space="preserve">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5" w:name="_Ref295840185"/>
      <w:bookmarkStart w:id="16" w:name="_Toc300656931"/>
      <w:bookmarkStart w:id="17" w:name="_Toc305486701"/>
      <w:bookmarkStart w:id="18" w:name="_Toc278985690"/>
      <w:r w:rsidRPr="00C33FAB">
        <w:t xml:space="preserve">Abb. </w:t>
      </w:r>
      <w:fldSimple w:instr=" STYLEREF 1 \s ">
        <w:r>
          <w:rPr>
            <w:noProof/>
          </w:rPr>
          <w:t>2</w:t>
        </w:r>
      </w:fldSimple>
      <w:r w:rsidRPr="00C33FAB">
        <w:t>.</w:t>
      </w:r>
      <w:fldSimple w:instr=" SEQ Abb. \* ARABIC \s 1 ">
        <w:r>
          <w:rPr>
            <w:noProof/>
          </w:rPr>
          <w:t>1</w:t>
        </w:r>
      </w:fldSimple>
      <w:bookmarkEnd w:id="15"/>
      <w:r w:rsidRPr="00FC02FE">
        <w:rPr>
          <w:b w:val="0"/>
        </w:rPr>
        <w:tab/>
      </w:r>
      <w:bookmarkEnd w:id="16"/>
      <w:bookmarkEnd w:id="17"/>
      <w:r>
        <w:rPr>
          <w:b w:val="0"/>
        </w:rPr>
        <w:t>QR Code für den Titel dieser Arbeit</w:t>
      </w:r>
      <w:bookmarkEnd w:id="18"/>
    </w:p>
    <w:p w14:paraId="4DF44C39" w14:textId="56C4DDFE" w:rsidR="00AC3A7E" w:rsidRDefault="00AC3A7E" w:rsidP="00AC3A7E">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09D04339" w14:textId="663C85CB" w:rsidR="00473B0A"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mung der Industrie aufzufinden. Aber immer haben sie den Nutzen Objekte oder Orte zu identifizieren und weitere kontextsensitive Informationen zum Gescannten anzuze</w:t>
      </w:r>
      <w:r>
        <w:t>i</w:t>
      </w:r>
      <w:r>
        <w:t>gen. Sei es die Internetseite eines Unternehmens in der Werbung, oder aber ein inform</w:t>
      </w:r>
      <w:r>
        <w:t>a</w:t>
      </w:r>
      <w:r>
        <w:t xml:space="preserve">tiver Text über ein Ausstellungsstück in einem Museum. Zusätzlich ist es möglich die vom QR-Code zur Verfügung gestellte Information mit weiteren Sensoren des Geräts festgestellte Informationen zu verknüpfen, um so ein ganzheitliches kontextsensitives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19" w:name="_Toc279136496"/>
      <w:r>
        <w:t>Location-</w:t>
      </w:r>
      <w:proofErr w:type="spellStart"/>
      <w:r w:rsidR="00F10A49" w:rsidRPr="003C7E2E">
        <w:t>Based</w:t>
      </w:r>
      <w:proofErr w:type="spellEnd"/>
      <w:r w:rsidR="00F10A49" w:rsidRPr="003C7E2E">
        <w:t xml:space="preserve"> Services</w:t>
      </w:r>
      <w:bookmarkEnd w:id="19"/>
    </w:p>
    <w:p w14:paraId="6F0BBC5C" w14:textId="387240B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 von M</w:t>
      </w:r>
      <w:r w:rsidR="006F6A78">
        <w:t>o</w:t>
      </w:r>
      <w:r w:rsidR="006F6A78">
        <w:t>bilen Endgeräten die heute wohl am weit</w:t>
      </w:r>
      <w:r w:rsidR="00386873">
        <w:t>esten verbreitet</w:t>
      </w:r>
      <w:r w:rsidR="005F1383">
        <w:t xml:space="preserve"> und bekanntesten</w:t>
      </w:r>
      <w:r w:rsidR="006F6A78">
        <w:t xml:space="preserve"> </w:t>
      </w:r>
      <w:r w:rsidR="00F01C45">
        <w:t>Beispiele</w:t>
      </w:r>
      <w:r w:rsidR="006F6A78">
        <w:t xml:space="preserve"> unter den kontextsensitiven Anwendungen</w:t>
      </w:r>
      <w:r w:rsidR="00E120DF">
        <w:t xml:space="preserve"> dafür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w:t>
      </w:r>
      <w:r w:rsidR="006F6A78">
        <w:t>p</w:t>
      </w:r>
      <w:r w:rsidR="006F6A78">
        <w:t xml:space="preserve">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Verknüpfung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6CB4CC32" w:rsidR="006F6A78" w:rsidRDefault="00E120DF" w:rsidP="00FC02FE">
      <w:pPr>
        <w:pStyle w:val="BasicText"/>
      </w:pPr>
      <w:r>
        <w:t>Auch die immense Fülle an reinen ortsbasierten Applikationen (</w:t>
      </w:r>
      <w:proofErr w:type="spellStart"/>
      <w:r>
        <w:t>Foursquare</w:t>
      </w:r>
      <w:proofErr w:type="spellEnd"/>
      <w:r>
        <w:t xml:space="preserve">, </w:t>
      </w:r>
      <w:proofErr w:type="spellStart"/>
      <w:r>
        <w:t>Yelp</w:t>
      </w:r>
      <w:proofErr w:type="spellEnd"/>
      <w:r>
        <w:t>) und Applikationen die ihrem Kerndienst Extrainformationen durch ortsbasierte Dienste hi</w:t>
      </w:r>
      <w:r>
        <w:t>n</w:t>
      </w:r>
      <w:r>
        <w:lastRenderedPageBreak/>
        <w:t xml:space="preserve">zufügen </w:t>
      </w:r>
      <w:r w:rsidR="00853293">
        <w:t xml:space="preserve">(bspw. Facebook) </w:t>
      </w:r>
      <w:r>
        <w:t>sprechen für die Annahme, dass Location-</w:t>
      </w:r>
      <w:proofErr w:type="spellStart"/>
      <w:r>
        <w:t>Based</w:t>
      </w:r>
      <w:proofErr w:type="spellEnd"/>
      <w:r>
        <w:t xml:space="preserve"> Services akzeptierte Anwendungen in der Welt der Mobile Devices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0" w:name="_Toc278985691"/>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0"/>
    </w:p>
    <w:p w14:paraId="72265950" w14:textId="1FAB9947"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 xml:space="preserve">Report, </w:t>
      </w:r>
      <w:r w:rsidR="004F5180">
        <w:rPr>
          <w:i w:val="0"/>
        </w:rPr>
        <w:t>als einen Service der es Nutzern oder Geräten ermöglicht andere Personen, Fahrzeuge, Re</w:t>
      </w:r>
      <w:r w:rsidR="004F5180">
        <w:rPr>
          <w:i w:val="0"/>
        </w:rPr>
        <w:t>s</w:t>
      </w:r>
      <w:r w:rsidR="004F5180">
        <w:rPr>
          <w:i w:val="0"/>
        </w:rPr>
        <w:t>sourcen, Dienste oder Maschinen anhand ihrer Personen zu ermitteln. Zudem ermö</w:t>
      </w:r>
      <w:r w:rsidR="004F5180">
        <w:rPr>
          <w:i w:val="0"/>
        </w:rPr>
        <w:t>g</w:t>
      </w:r>
      <w:r w:rsidR="004F5180">
        <w:rPr>
          <w:i w:val="0"/>
        </w:rPr>
        <w:t>licht es den Nutzer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136A44F"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t>aGPS</w:t>
      </w:r>
      <w:proofErr w:type="spellEnd"/>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oder Sendemasten geschehen kann, oder ob sich um eine Lokalisierung in einem Gebäude handelt</w:t>
      </w:r>
      <w:r w:rsidR="00AC3A7E">
        <w:t>, welche dann zum Beispiel über die bereits genannten QR-Codes geschehen könnte</w:t>
      </w:r>
      <w:r w:rsidR="00DF4D79">
        <w:t>, wie sie zum Beispiel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1" w:name="_Toc279136497"/>
      <w:r w:rsidRPr="003C7E2E">
        <w:t>Objekt- und Bilderkennung</w:t>
      </w:r>
      <w:bookmarkEnd w:id="21"/>
    </w:p>
    <w:p w14:paraId="46380E9C" w14:textId="341A4B41"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w:t>
      </w:r>
      <w:commentRangeStart w:id="22"/>
      <w:r>
        <w:t>Co</w:t>
      </w:r>
      <w:r>
        <w:t>m</w:t>
      </w:r>
      <w:r>
        <w:t>puter V</w:t>
      </w:r>
      <w:r>
        <w:t>i</w:t>
      </w:r>
      <w:r>
        <w:t>sion zu sehen</w:t>
      </w:r>
      <w:commentRangeEnd w:id="22"/>
      <w:r w:rsidR="00926CFB">
        <w:rPr>
          <w:rStyle w:val="Kommentarzeichen"/>
        </w:rPr>
        <w:commentReference w:id="22"/>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 über den erste wissenschaf</w:t>
      </w:r>
      <w:r>
        <w:t>t</w:t>
      </w:r>
      <w:r>
        <w:lastRenderedPageBreak/>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w:t>
      </w:r>
      <w:r>
        <w:t>t</w:t>
      </w:r>
      <w:r>
        <w:t>rie genutzt</w:t>
      </w:r>
      <w:r w:rsidR="00CD30C3">
        <w:t xml:space="preserve"> </w:t>
      </w:r>
      <w:r w:rsidR="00CD30C3">
        <w:fldChar w:fldCharType="begin" w:fldLock="1"/>
      </w:r>
      <w:r w:rsidR="00CD30C3">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Aber auch im Endnutzerbereich lassen sich Applikationen der Co</w:t>
      </w:r>
      <w:r>
        <w:t>m</w:t>
      </w:r>
      <w:r>
        <w:t xml:space="preserve">puter Vision finden. </w:t>
      </w:r>
    </w:p>
    <w:p w14:paraId="4EE6FDC9" w14:textId="45204978" w:rsidR="00C75BB0" w:rsidRDefault="00C75BB0" w:rsidP="00445923">
      <w:pPr>
        <w:pStyle w:val="BasicText"/>
      </w:pPr>
      <w:r>
        <w:t xml:space="preserve">So </w:t>
      </w:r>
      <w:r w:rsidR="00926CFB">
        <w:t>existieren</w:t>
      </w:r>
      <w:r>
        <w:t xml:space="preserve"> </w:t>
      </w:r>
      <w:commentRangeStart w:id="23"/>
      <w:r>
        <w:t>Applikationen</w:t>
      </w:r>
      <w:r w:rsidR="00CD30C3">
        <w:t>,</w:t>
      </w:r>
      <w:r>
        <w:t xml:space="preserve"> </w:t>
      </w:r>
      <w:r w:rsidR="00CD30C3">
        <w:t>welche</w:t>
      </w:r>
      <w:r w:rsidR="00926CFB">
        <w:t xml:space="preserve"> Texterkennung </w:t>
      </w:r>
      <w:commentRangeEnd w:id="23"/>
      <w:r w:rsidR="00926CFB">
        <w:rPr>
          <w:rStyle w:val="Kommentarzeichen"/>
        </w:rPr>
        <w:commentReference w:id="23"/>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4"/>
      <w:r>
        <w:t>Google Gog</w:t>
      </w:r>
      <w:r>
        <w:t>g</w:t>
      </w:r>
      <w:r w:rsidR="00CD30C3">
        <w:t>les</w:t>
      </w:r>
      <w:commentRangeEnd w:id="24"/>
      <w:r w:rsidR="00CD30C3">
        <w:rPr>
          <w:rStyle w:val="Kommentarzeichen"/>
        </w:rPr>
        <w:commentReference w:id="24"/>
      </w:r>
      <w:r w:rsidR="00CD30C3">
        <w:t>, welches in der Lage ist</w:t>
      </w:r>
      <w:r>
        <w:t xml:space="preserve"> fotografierte </w:t>
      </w:r>
      <w:r w:rsidR="00CD30C3">
        <w:t>Sudoku Rätsel</w:t>
      </w:r>
      <w:r>
        <w:t xml:space="preserve"> </w:t>
      </w:r>
      <w:r w:rsidR="00CD30C3">
        <w:t>zu lösen</w:t>
      </w:r>
      <w:r>
        <w:t xml:space="preserve"> oder Informati</w:t>
      </w:r>
      <w:r>
        <w:t>o</w:t>
      </w:r>
      <w:r>
        <w:t>nen zu bekannten Gemälden in M</w:t>
      </w:r>
      <w:r>
        <w:t>u</w:t>
      </w:r>
      <w:r w:rsidR="00CD30C3">
        <w:t>seen zu suchen</w:t>
      </w:r>
      <w:r>
        <w:t>.</w:t>
      </w:r>
    </w:p>
    <w:p w14:paraId="1BB58715" w14:textId="5218C4A8" w:rsidR="00445923" w:rsidRDefault="009B3C43" w:rsidP="00445923">
      <w:pPr>
        <w:pStyle w:val="BasicText"/>
        <w:rPr>
          <w:b/>
          <w:kern w:val="28"/>
        </w:rPr>
      </w:pPr>
      <w:r>
        <w:t>Objekt- und Bilderkennung nutzt Licht- und Bildsensoren zur Erkennung und Wiede</w:t>
      </w:r>
      <w:r>
        <w:t>r</w:t>
      </w:r>
      <w:r>
        <w:t>erkennung von Objekten.</w:t>
      </w:r>
    </w:p>
    <w:p w14:paraId="66A3ED0B" w14:textId="1E0BFCE9" w:rsidR="00FC02FE" w:rsidRPr="003C7E2E" w:rsidRDefault="00445923" w:rsidP="00445923">
      <w:pPr>
        <w:pStyle w:val="berschrift1"/>
      </w:pPr>
      <w:r w:rsidRPr="003C7E2E">
        <w:lastRenderedPageBreak/>
        <w:t xml:space="preserve"> </w:t>
      </w:r>
      <w:bookmarkStart w:id="25" w:name="_Toc279136498"/>
      <w:r w:rsidR="00F10A49" w:rsidRPr="003C7E2E">
        <w:t>Google Glass</w:t>
      </w:r>
      <w:bookmarkEnd w:id="25"/>
    </w:p>
    <w:p w14:paraId="2003000F" w14:textId="178AC097" w:rsidR="00F23E20" w:rsidRDefault="00F10A49" w:rsidP="00F10A49">
      <w:pPr>
        <w:pStyle w:val="berschrift2"/>
      </w:pPr>
      <w:bookmarkStart w:id="26" w:name="_Toc279136499"/>
      <w:r w:rsidRPr="003C7E2E">
        <w:t>Die Google Glass als Vertreter der Augmented Reality</w:t>
      </w:r>
      <w:bookmarkEnd w:id="26"/>
    </w:p>
    <w:p w14:paraId="33F8A5AC" w14:textId="70B01047"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y nicht um die künstliche Darstellung von Räumen und O</w:t>
      </w:r>
      <w:r w:rsidR="00F72C28">
        <w:t>b</w:t>
      </w:r>
      <w:r w:rsidR="00F72C28">
        <w:t xml:space="preserve">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w:t>
      </w:r>
      <w:r w:rsidR="00F72C28">
        <w:t>g</w:t>
      </w:r>
      <w:r w:rsidR="00F72C28">
        <w:t xml:space="preserve">lichkeit zu bieten mit der ihm umgebenden Umwelt zu interagieren, während diese gleichzeitig um virtuelle Elemente </w:t>
      </w:r>
      <w:commentRangeStart w:id="27"/>
      <w:r w:rsidR="00F72C28">
        <w:t>erweitert wird.</w:t>
      </w:r>
      <w:r w:rsidR="00FA4567">
        <w:t xml:space="preserve"> </w:t>
      </w:r>
      <w:commentRangeEnd w:id="27"/>
      <w:r>
        <w:rPr>
          <w:rStyle w:val="Kommentarzeichen"/>
        </w:rPr>
        <w:commentReference w:id="27"/>
      </w:r>
    </w:p>
    <w:p w14:paraId="2302FA64" w14:textId="5A56B42C"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dargestellt werden. Er schließt zu 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28"/>
      <w:r w:rsidR="00C045CE">
        <w:t>Unterk</w:t>
      </w:r>
      <w:r w:rsidR="00C045CE">
        <w:t>a</w:t>
      </w:r>
      <w:r w:rsidR="00C045CE">
        <w:t>tegorien</w:t>
      </w:r>
      <w:commentRangeEnd w:id="28"/>
      <w:r w:rsidR="004E5EE9">
        <w:rPr>
          <w:rStyle w:val="Kommentarzeichen"/>
        </w:rPr>
        <w:commentReference w:id="28"/>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125B12E5" w:rsidR="001616A2" w:rsidRDefault="001616A2" w:rsidP="001616A2">
      <w:pPr>
        <w:pStyle w:val="Anfhrungszeichen"/>
        <w:numPr>
          <w:ilvl w:val="0"/>
          <w:numId w:val="25"/>
        </w:numPr>
      </w:pPr>
      <w:r>
        <w:t xml:space="preserve">Mobile </w:t>
      </w:r>
      <w:proofErr w:type="spellStart"/>
      <w:r>
        <w:t>Phones</w:t>
      </w:r>
      <w:proofErr w:type="spellEnd"/>
    </w:p>
    <w:p w14:paraId="23C9DE1F" w14:textId="11EF23D7" w:rsidR="001616A2" w:rsidRDefault="001616A2" w:rsidP="001616A2">
      <w:pPr>
        <w:pStyle w:val="Anfhrungszeichen"/>
        <w:numPr>
          <w:ilvl w:val="0"/>
          <w:numId w:val="25"/>
        </w:numPr>
      </w:pPr>
      <w:r>
        <w:t>AR Brillen</w:t>
      </w:r>
    </w:p>
    <w:p w14:paraId="39F07B96" w14:textId="58976331" w:rsidR="005C731C" w:rsidRDefault="00DB35F7" w:rsidP="000713B5">
      <w:pPr>
        <w:pStyle w:val="BasicText"/>
      </w:pPr>
      <w:r>
        <w:t xml:space="preserve">Die AR Brille </w:t>
      </w:r>
      <w:r w:rsidR="009800AC">
        <w:t xml:space="preserve">von </w:t>
      </w:r>
      <w:r>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A</w:t>
      </w:r>
      <w:r w:rsidR="004E5EE9">
        <w:t>p</w:t>
      </w:r>
      <w:r w:rsidR="004E5EE9">
        <w:t xml:space="preserve">ril offiziell vorgestellt </w:t>
      </w:r>
      <w:commentRangeStart w:id="29"/>
      <w:r w:rsidR="000713B5">
        <w:t>(Quelle benötigt)</w:t>
      </w:r>
      <w:r w:rsidR="004E5EE9">
        <w:t>.</w:t>
      </w:r>
      <w:r w:rsidR="000713B5">
        <w:t xml:space="preserve"> </w:t>
      </w:r>
      <w:commentRangeEnd w:id="29"/>
      <w:r w:rsidR="0024195D">
        <w:rPr>
          <w:rStyle w:val="Kommentarzeichen"/>
        </w:rPr>
        <w:commentReference w:id="29"/>
      </w:r>
      <w:r w:rsidR="000713B5">
        <w:t>In den Verkauf ging das Gerät dann im Frü</w:t>
      </w:r>
      <w:r w:rsidR="000713B5">
        <w:t>h</w:t>
      </w:r>
      <w:r w:rsidR="000713B5">
        <w:t>jahr 2013</w:t>
      </w:r>
      <w:r w:rsidR="00552704">
        <w:t>, gleichzeitig mit dem Glass Development Kit</w:t>
      </w:r>
      <w:r w:rsidR="000713B5">
        <w:t xml:space="preserve"> für Entwickler und anerkannte Tester</w:t>
      </w:r>
      <w:r w:rsidR="00552704">
        <w:t xml:space="preserve"> </w:t>
      </w:r>
      <w:r w:rsidR="00552704">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xml:space="preserve">. Bis heute ist sie nur in sehr kleiner Auflage und vor allem für Entwickler und Forschungszwecke </w:t>
      </w:r>
      <w:commentRangeStart w:id="30"/>
      <w:r w:rsidR="000713B5">
        <w:t>verfügbar.</w:t>
      </w:r>
      <w:commentRangeEnd w:id="30"/>
      <w:r w:rsidR="00D74C65">
        <w:rPr>
          <w:rStyle w:val="Kommentarzeichen"/>
        </w:rPr>
        <w:commentReference w:id="30"/>
      </w:r>
    </w:p>
    <w:p w14:paraId="410B19E0" w14:textId="3F8D279D" w:rsidR="00F10A49" w:rsidRDefault="00F10A49" w:rsidP="000713B5">
      <w:pPr>
        <w:pStyle w:val="berschrift2"/>
      </w:pPr>
      <w:bookmarkStart w:id="31" w:name="_Toc279136500"/>
      <w:r w:rsidRPr="003C7E2E">
        <w:lastRenderedPageBreak/>
        <w:t>Spezifikationen und Besonderheiten der Google Glass</w:t>
      </w:r>
      <w:bookmarkEnd w:id="31"/>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2" w:name="_Toc279136501"/>
      <w:r w:rsidRPr="003C7E2E">
        <w:t>Hardwarespezifikationen</w:t>
      </w:r>
      <w:bookmarkEnd w:id="32"/>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3" w:name="_Toc278985692"/>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3"/>
    </w:p>
    <w:p w14:paraId="43F0BF27" w14:textId="397D44BD" w:rsidR="00A61E73" w:rsidRDefault="005B3483" w:rsidP="00EB566B">
      <w:pPr>
        <w:pStyle w:val="BasicText"/>
      </w:pPr>
      <w:r>
        <w:t xml:space="preserve">Bei der Google Glass handelt es sich um eine, über wahlweise Sprachbefehle oder ein Touchpad bedienbare,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61373FB4" w:rsidR="00396266" w:rsidRDefault="00396266" w:rsidP="00EB566B">
      <w:pPr>
        <w:pStyle w:val="BasicText"/>
      </w:pPr>
      <w:r>
        <w:t>Allerdings stellt sie ihre Inhalte nicht durch Projektion auf Brillengläsern dar, sondern integriert ein kleines Display in die obere rechte Ecke des Sichtfeldes,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Dabei hat es durch das Prisma Display den  Eindruck als würde die Benutzeroberfläche in einiger Entfernung vor der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66FBB923"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5C096E">
        <w:t>em</w:t>
      </w:r>
      <w:r>
        <w:t xml:space="preserve"> </w:t>
      </w:r>
      <w:commentRangeStart w:id="34"/>
      <w:proofErr w:type="spellStart"/>
      <w:r>
        <w:t>Bone</w:t>
      </w:r>
      <w:proofErr w:type="spellEnd"/>
      <w:r>
        <w:t xml:space="preserve"> </w:t>
      </w:r>
      <w:proofErr w:type="spellStart"/>
      <w:r>
        <w:t>Conduction</w:t>
      </w:r>
      <w:proofErr w:type="spellEnd"/>
      <w:r>
        <w:t xml:space="preserve"> Speaker</w:t>
      </w:r>
      <w:commentRangeEnd w:id="34"/>
      <w:r w:rsidR="005C096E">
        <w:rPr>
          <w:rStyle w:val="Kommentarzeichen"/>
        </w:rPr>
        <w:commentReference w:id="34"/>
      </w:r>
      <w:r>
        <w:t>. An der rechten Seite befi</w:t>
      </w:r>
      <w:r>
        <w:t>n</w:t>
      </w:r>
      <w:r>
        <w:t>det sich ein Touchpad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 xml:space="preserve">rofon, </w:t>
      </w:r>
      <w:r>
        <w:lastRenderedPageBreak/>
        <w:t>GPS-Einheit, einer 5 Megapixel-Kamera, sowie Beschleunigungs- und Erschütterung</w:t>
      </w:r>
      <w:r>
        <w:t>s</w:t>
      </w:r>
      <w:r>
        <w:t xml:space="preserve">sensoren.  Die UI wird dem Träger auf </w:t>
      </w:r>
      <w:r w:rsidR="00323698">
        <w:t>einem Prisma Display mit einer nativen Aufl</w:t>
      </w:r>
      <w:r w:rsidR="00323698">
        <w:t>ö</w:t>
      </w:r>
      <w:r w:rsidR="00323698">
        <w:t>sung von 640x360 Pixel. Das Gerät hat eine Speiche</w:t>
      </w:r>
      <w:r w:rsidR="00323698">
        <w:t>r</w:t>
      </w:r>
      <w:r w:rsidR="00323698">
        <w:t xml:space="preserve">kapazität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Gesteuert wird das Gerät von e</w:t>
      </w:r>
      <w:r w:rsidR="00DF3E1E">
        <w:t>i</w:t>
      </w:r>
      <w:r w:rsidR="00DF3E1E">
        <w:t xml:space="preserve">nem ARM 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5EB6D7A5" w:rsidR="00396266" w:rsidRDefault="00396266" w:rsidP="00396266">
      <w:r>
        <w:t>Das Gerät hat bei starker Beanspruchung, wie zum Beispiel das Aufnehmen eines 720p-Videos oder der durchgehende Berechnung von aufwändigen Algorithmen eine ung</w:t>
      </w:r>
      <w:r>
        <w:t>e</w:t>
      </w:r>
      <w:r>
        <w:t xml:space="preserve">fähre Akkulaufzeit von einer Stunde. Dies lässt darauf schließen, dass es nicht als allzeit eingeschaltetes, sondern als punktuell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5" w:name="_Toc279136502"/>
      <w:r w:rsidRPr="003C7E2E">
        <w:t>Softwarespezifikationen</w:t>
      </w:r>
      <w:bookmarkEnd w:id="35"/>
    </w:p>
    <w:p w14:paraId="1A56CD7B" w14:textId="5A4D0861" w:rsidR="003367B9" w:rsidRDefault="00F41A02" w:rsidP="003367B9">
      <w:pPr>
        <w:pStyle w:val="BasicText"/>
      </w:pPr>
      <w:r>
        <w:t>Die Glass benutzt Google</w:t>
      </w:r>
      <w:r w:rsidR="00987069">
        <w:t>s</w:t>
      </w:r>
      <w:r>
        <w:t xml:space="preserve"> hauseigenes Betriebssystem </w:t>
      </w:r>
      <w:r w:rsidR="00EB6657">
        <w:t>für den mobilen Markt das</w:t>
      </w:r>
      <w:r w:rsidR="00A83DD3">
        <w:t xml:space="preserve"> </w:t>
      </w:r>
      <w:proofErr w:type="spellStart"/>
      <w:r>
        <w:t>An</w:t>
      </w:r>
      <w:r>
        <w:t>d</w:t>
      </w:r>
      <w:r>
        <w:t>roid</w:t>
      </w:r>
      <w:proofErr w:type="spellEnd"/>
      <w:r w:rsidR="001A0F85">
        <w:t xml:space="preserve">, </w:t>
      </w:r>
      <w:r w:rsidR="00777D5E">
        <w:t>dies ermöglicht es Entwicklern in einer g</w:t>
      </w:r>
      <w:r w:rsidR="00777D5E">
        <w:t>e</w:t>
      </w:r>
      <w:r w:rsidR="00777D5E">
        <w:t>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3367B9">
        <w:t xml:space="preserve">. </w:t>
      </w:r>
    </w:p>
    <w:p w14:paraId="68E643AD" w14:textId="07081518" w:rsidR="003367B9" w:rsidRDefault="003367B9" w:rsidP="003367B9">
      <w:pPr>
        <w:pStyle w:val="BasicText"/>
      </w:pPr>
      <w:proofErr w:type="spellStart"/>
      <w:r>
        <w:t>Android</w:t>
      </w:r>
      <w:proofErr w:type="spellEnd"/>
      <w:r>
        <w:t xml:space="preserve"> basiert in hohen Maß auf der Programmiersprache J</w:t>
      </w:r>
      <w:r>
        <w:t>a</w:t>
      </w:r>
      <w:r>
        <w:t xml:space="preserve">va, diese wird allerdings anders als auf dem Desktop 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 Die Verwendung der weit ve</w:t>
      </w:r>
      <w:r>
        <w:t>r</w:t>
      </w:r>
      <w:r>
        <w:t xml:space="preserve">breiteten und anerkannten Java-Plattform ermöglicht es Entwicklern auf bekannten Methoden und Bibliotheken </w:t>
      </w:r>
      <w:commentRangeStart w:id="36"/>
      <w:r>
        <w:t>zurüc</w:t>
      </w:r>
      <w:r>
        <w:t>k</w:t>
      </w:r>
      <w:r>
        <w:t>zugreifen.</w:t>
      </w:r>
      <w:commentRangeEnd w:id="36"/>
      <w:r>
        <w:rPr>
          <w:rStyle w:val="Kommentarzeichen"/>
        </w:rPr>
        <w:commentReference w:id="36"/>
      </w:r>
    </w:p>
    <w:p w14:paraId="70DDC8CC" w14:textId="7982DBE2" w:rsidR="00EB6657" w:rsidRDefault="00777D5E" w:rsidP="00E51F72">
      <w:pPr>
        <w:pStyle w:val="BasicText"/>
      </w:pPr>
      <w:r>
        <w:t>Zum Ansprechen</w:t>
      </w:r>
      <w:r w:rsidR="00EB6657">
        <w:t xml:space="preserve"> der speziellen Komponenten der AR Brille hat Google zu dem</w:t>
      </w:r>
      <w:r w:rsidR="00A83DD3">
        <w:t xml:space="preserve"> ei</w:t>
      </w:r>
      <w:r w:rsidR="00EB6657">
        <w:t>ne Erwe</w:t>
      </w:r>
      <w:r w:rsidR="00EB6657">
        <w:t>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w:t>
      </w:r>
      <w:r w:rsidR="00715E6B">
        <w:t>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43F064B6" w:rsidR="003367B9" w:rsidRDefault="003367B9" w:rsidP="003367B9">
      <w:pPr>
        <w:pStyle w:val="BasicText"/>
      </w:pPr>
      <w:r>
        <w:t>GDK übernimmt auf der Glass im Wesentlichen die Verwaltung der Glass eigenen Komponenten. Zudem werden Methoden zur Verfügung gestellt um ein Erstellen der speziell für die AR Brille entwickelten U</w:t>
      </w:r>
      <w:r w:rsidR="009A03DA">
        <w:t>I-Elementen</w:t>
      </w:r>
      <w:r>
        <w:t xml:space="preserve"> den Cards zu erm</w:t>
      </w:r>
      <w:commentRangeStart w:id="37"/>
      <w:r>
        <w:t>öglichen</w:t>
      </w:r>
      <w:commentRangeEnd w:id="37"/>
      <w:r w:rsidR="00D74C65">
        <w:rPr>
          <w:rStyle w:val="Kommentarzeichen"/>
        </w:rPr>
        <w:commentReference w:id="37"/>
      </w:r>
      <w:r>
        <w:t>.</w:t>
      </w:r>
    </w:p>
    <w:p w14:paraId="0BE18ADA" w14:textId="789DCBF2" w:rsidR="00F10A49" w:rsidRDefault="00F10A49" w:rsidP="003367B9">
      <w:pPr>
        <w:pStyle w:val="berschrift1"/>
      </w:pPr>
      <w:bookmarkStart w:id="38" w:name="_Toc279136503"/>
      <w:r w:rsidRPr="003C7E2E">
        <w:lastRenderedPageBreak/>
        <w:t xml:space="preserve">Einblendung von kontextsensitiven Inhalten auf der </w:t>
      </w:r>
      <w:r w:rsidR="001F7883">
        <w:t xml:space="preserve">Google </w:t>
      </w:r>
      <w:r w:rsidRPr="003C7E2E">
        <w:t>Glass</w:t>
      </w:r>
      <w:bookmarkEnd w:id="38"/>
    </w:p>
    <w:p w14:paraId="526DB443" w14:textId="1FB25922" w:rsidR="005C731C" w:rsidRPr="00205993" w:rsidRDefault="00205993" w:rsidP="00205993">
      <w:pPr>
        <w:pStyle w:val="BasicText"/>
      </w:pPr>
      <w:r>
        <w:t>In diesem Kapitel werden der Schnittpunkt zwischen Kontextsensitivität und der Google Glass hervorgehoben und in die Funktionsweise der implementierten Applikat</w:t>
      </w:r>
      <w:r>
        <w:t>i</w:t>
      </w:r>
      <w:r>
        <w:t>on eingeführt, sowie der genutzten Bibliotheken eingeführt.</w:t>
      </w:r>
    </w:p>
    <w:p w14:paraId="036D7995" w14:textId="38BB1758" w:rsidR="00F10A49" w:rsidRDefault="00F10A49" w:rsidP="00F10A49">
      <w:pPr>
        <w:pStyle w:val="berschrift2"/>
      </w:pPr>
      <w:bookmarkStart w:id="39" w:name="_Toc279136504"/>
      <w:r w:rsidRPr="003C7E2E">
        <w:t>Idee und Funktionsweise der kontextsensitiven Applikation</w:t>
      </w:r>
      <w:bookmarkEnd w:id="39"/>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51CAE18A" w:rsidR="00DA003C" w:rsidRDefault="00DA003C" w:rsidP="00DA003C">
      <w:pPr>
        <w:pStyle w:val="Beschriftung"/>
      </w:pPr>
      <w:bookmarkStart w:id="40" w:name="_Toc278985693"/>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Darstellung Funktionsweise der kontextsensitiven Applikation</w:t>
      </w:r>
      <w:bookmarkEnd w:id="40"/>
    </w:p>
    <w:p w14:paraId="50C82023" w14:textId="72C7CA30" w:rsidR="00DF4D79" w:rsidRDefault="00DA003C" w:rsidP="00F457DA">
      <w:pPr>
        <w:pStyle w:val="BasicText"/>
      </w:pPr>
      <w:r>
        <w:t>B</w:t>
      </w:r>
      <w:r w:rsidR="00DF4D79">
        <w:t>ringt man die Google Glass als Vertreter eines Geräts der Augmented Reality u</w:t>
      </w:r>
      <w:r w:rsidR="00B81912">
        <w:t>nd Kontextsensitivität zusammen, f</w:t>
      </w:r>
      <w:r w:rsidR="00DF4D79">
        <w:t xml:space="preserve">ällt offensichtlich der hohe Überschneidungsgrad </w:t>
      </w:r>
      <w:r w:rsidR="00B81912">
        <w:t>der beiden Themenbereiche auf.</w:t>
      </w:r>
      <w:r w:rsidR="00DF4D79">
        <w:t xml:space="preserve"> Selbst </w:t>
      </w:r>
      <w:r w:rsidR="00B81912">
        <w:t xml:space="preserve">eine </w:t>
      </w:r>
      <w:r w:rsidR="00DF4D79">
        <w:t>kleine, auf der Glass vorinstallierte</w:t>
      </w:r>
      <w:r w:rsidR="00B81912">
        <w:t>,</w:t>
      </w:r>
      <w:r w:rsidR="00DF4D79">
        <w:t xml:space="preserve"> Anwe</w:t>
      </w:r>
      <w:r w:rsidR="00DF4D79">
        <w:t>n</w:t>
      </w:r>
      <w:r w:rsidR="00DF4D79">
        <w:t>dun</w:t>
      </w:r>
      <w:r w:rsidR="00B81912">
        <w:t>g</w:t>
      </w:r>
      <w:r w:rsidR="00DF4D79">
        <w:t xml:space="preserve"> wie der Kompass erfüllen streng genommen bereits die Anforderungen um als kontextsensitive Applikation akzeptiert werden zu können. </w:t>
      </w:r>
      <w:r w:rsidR="000039C5">
        <w:t>Hier</w:t>
      </w:r>
      <w:r w:rsidR="00DF4D79">
        <w:t xml:space="preserve"> wird anhand der Posit</w:t>
      </w:r>
      <w:r w:rsidR="00DF4D79">
        <w:t>i</w:t>
      </w:r>
      <w:r w:rsidR="00DF4D79">
        <w:t>on des Nutzer</w:t>
      </w:r>
      <w:r w:rsidR="00B81912">
        <w:t>s</w:t>
      </w:r>
      <w:r w:rsidR="00DF4D79">
        <w:t xml:space="preserve"> über GPS die Himmelsrichtungen ermittelt, es werden also </w:t>
      </w:r>
      <w:r w:rsidR="00B81912">
        <w:t xml:space="preserve">ortsbasierte </w:t>
      </w:r>
      <w:r w:rsidR="00DF4D79">
        <w:t>Informa</w:t>
      </w:r>
      <w:r w:rsidR="00B81912">
        <w:t>tionen angezeigt und somit die Wahrnehmung des Nutzer um, in seinem Ko</w:t>
      </w:r>
      <w:r w:rsidR="00B81912">
        <w:t>n</w:t>
      </w:r>
      <w:r w:rsidR="00B81912">
        <w:t>text relevante Informationen ergänzt, was</w:t>
      </w:r>
      <w:r w:rsidR="00DF4D79">
        <w:t xml:space="preserve"> </w:t>
      </w:r>
      <w:r w:rsidR="00C22B5F">
        <w:t xml:space="preserve">sowohl </w:t>
      </w:r>
      <w:r w:rsidR="00DF4D79">
        <w:t>der in 2.2.1 angesprochenen Definit</w:t>
      </w:r>
      <w:r w:rsidR="00DF4D79">
        <w:t>i</w:t>
      </w:r>
      <w:r w:rsidR="00DF4D79">
        <w:t>on eines Location-</w:t>
      </w:r>
      <w:proofErr w:type="spellStart"/>
      <w:r w:rsidR="00DF4D79">
        <w:t>Based</w:t>
      </w:r>
      <w:proofErr w:type="spellEnd"/>
      <w:r w:rsidR="00DF4D79">
        <w:t xml:space="preserve"> Services</w:t>
      </w:r>
      <w:r w:rsidR="00C22B5F">
        <w:t>, als auch der in 2.1 genannten eines Kontextsensit</w:t>
      </w:r>
      <w:r w:rsidR="00C22B5F">
        <w:t>i</w:t>
      </w:r>
      <w:r w:rsidR="00C22B5F">
        <w:t>ven Systems</w:t>
      </w:r>
      <w:r w:rsidR="00DF4D79">
        <w:t xml:space="preserve"> genügt. </w:t>
      </w:r>
    </w:p>
    <w:p w14:paraId="4EF4051E" w14:textId="0F3F9EB7" w:rsidR="00F457DA" w:rsidRDefault="00A25DB4" w:rsidP="00F457DA">
      <w:pPr>
        <w:pStyle w:val="BasicText"/>
      </w:pPr>
      <w:r>
        <w:t xml:space="preserve">Auch einige von freien Entwicklern veröffentlichte Anwendungen gehen den Weg der Kontextsensitivität </w:t>
      </w:r>
      <w:r w:rsidR="000039C5">
        <w:t>und entwickelten bereits Apps</w:t>
      </w:r>
      <w:r w:rsidR="00B81912">
        <w:t xml:space="preserve"> die</w:t>
      </w:r>
      <w:r w:rsidR="000039C5">
        <w:t>,</w:t>
      </w:r>
      <w:r w:rsidR="00B81912">
        <w:t xml:space="preserve"> die Möglichkeiten der Google Glass nutzen, um die über Sensoren ermittelten Außenwelteinflüsse auszuwerten und so dem Nutzer kontextsensitive Informationen </w:t>
      </w:r>
      <w:commentRangeStart w:id="41"/>
      <w:r w:rsidR="00B81912">
        <w:t>anzubieten</w:t>
      </w:r>
      <w:commentRangeEnd w:id="41"/>
      <w:r w:rsidR="00176D96">
        <w:rPr>
          <w:rStyle w:val="Kommentarzeichen"/>
        </w:rPr>
        <w:commentReference w:id="41"/>
      </w:r>
      <w:r w:rsidR="00B81912">
        <w:t>.</w:t>
      </w:r>
      <w:r>
        <w:t xml:space="preserve"> </w:t>
      </w:r>
      <w:r w:rsidR="002F389F">
        <w:t xml:space="preserve">So sind Applikationen </w:t>
      </w:r>
      <w:proofErr w:type="spellStart"/>
      <w:r w:rsidR="002F389F">
        <w:t>erhä</w:t>
      </w:r>
      <w:r w:rsidR="002F389F">
        <w:t>t</w:t>
      </w:r>
      <w:r w:rsidR="002F389F">
        <w:t>lich</w:t>
      </w:r>
      <w:proofErr w:type="spellEnd"/>
      <w:r w:rsidR="002F389F">
        <w:t xml:space="preserve">, die Filmtrailer bei betrachten eines Posters </w:t>
      </w:r>
      <w:r w:rsidR="00800A48">
        <w:t xml:space="preserve">anzeigen, oder anhand der Position des Nutzers relevante </w:t>
      </w:r>
      <w:proofErr w:type="spellStart"/>
      <w:r w:rsidR="00800A48">
        <w:t>Wikipediaartikel</w:t>
      </w:r>
      <w:proofErr w:type="spellEnd"/>
      <w:r w:rsidR="00800A48">
        <w:t xml:space="preserve"> anzeigen.</w:t>
      </w:r>
    </w:p>
    <w:p w14:paraId="1ED898BA" w14:textId="6576162B" w:rsidR="004F01F1" w:rsidRDefault="004F01F1" w:rsidP="00F457DA">
      <w:pPr>
        <w:pStyle w:val="BasicText"/>
      </w:pPr>
      <w:r>
        <w:lastRenderedPageBreak/>
        <w:t xml:space="preserve">Die Idee der Applikation entstand direkt aus dem angeschlossenen Forschungsprojekt </w:t>
      </w:r>
      <w:proofErr w:type="spellStart"/>
      <w:r>
        <w:t>Glassroom</w:t>
      </w:r>
      <w:proofErr w:type="spellEnd"/>
      <w:r>
        <w:t xml:space="preserve">. Durch Nutzung einer AR-Brille, in diesem Fall der Google Glass, soll es </w:t>
      </w:r>
      <w:r w:rsidR="00611C26">
        <w:t xml:space="preserve">einem Mitarbeiter im technischen Kundendienst </w:t>
      </w:r>
      <w:r>
        <w:t>ermöglicht werden</w:t>
      </w:r>
      <w:r w:rsidR="00611C26">
        <w:t xml:space="preserve"> allein durch Inte</w:t>
      </w:r>
      <w:r w:rsidR="00611C26">
        <w:t>r</w:t>
      </w:r>
      <w:r w:rsidR="00611C26">
        <w:t xml:space="preserve">aktion mit der AR-Brille zusätzliche Information zu der vor ihm liegenden Aufgabe </w:t>
      </w:r>
      <w:r w:rsidR="001F7883">
        <w:t>und den ihm eventuell bisher unbekannten Komponenten zu erhalten. Durch einfaches Fot</w:t>
      </w:r>
      <w:r w:rsidR="001F7883">
        <w:t>o</w:t>
      </w:r>
      <w:r w:rsidR="001F7883">
        <w:t>grafieren mit der Brille soll ermöglicht werden zusätzliche Informationen zu bereits bekannten Objekten anzubieten und diese dem Nutzer über Texteinblendung zur Verf</w:t>
      </w:r>
      <w:r w:rsidR="001F7883">
        <w:t>ü</w:t>
      </w:r>
      <w:r w:rsidR="001F7883">
        <w:t>gung zu stellen.</w:t>
      </w:r>
    </w:p>
    <w:p w14:paraId="5D50E845" w14:textId="77777777" w:rsidR="00410951" w:rsidRDefault="001F7883" w:rsidP="00F457DA">
      <w:pPr>
        <w:pStyle w:val="BasicText"/>
      </w:pPr>
      <w:r>
        <w:t>Die Brille schickt dafür das Foto an einen Server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 wird der Prozess abgebrochen und dem Nutzer eine entspr</w:t>
      </w:r>
      <w:r>
        <w:t>e</w:t>
      </w:r>
      <w:r>
        <w:t>chende Fehlermeldung angezeigt.</w:t>
      </w:r>
    </w:p>
    <w:p w14:paraId="0BB4C45F" w14:textId="68DB2C1C"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w:t>
      </w:r>
      <w:r w:rsidR="001D1D61">
        <w:t xml:space="preserve"> (User I</w:t>
      </w:r>
      <w:r w:rsidR="001D1D61">
        <w:t>n</w:t>
      </w:r>
      <w:r w:rsidR="001D1D61">
        <w:t>terface)</w:t>
      </w:r>
      <w:r w:rsidR="00410951">
        <w:t xml:space="preserve">, Fotografieren, Upload des Bildes und Anzeigen der Ergebnisse. </w:t>
      </w:r>
      <w:r w:rsidR="00745AB1">
        <w:t>Eine weitere Einschränkung entstand durch die Auslagerung der benötigten Methoden</w:t>
      </w:r>
      <w:r w:rsidR="00ED2EFC">
        <w:t xml:space="preserve"> zur SURF </w:t>
      </w:r>
      <w:proofErr w:type="spellStart"/>
      <w:r w:rsidR="00ED2EFC">
        <w:t>Keypointerkennung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 xml:space="preserve">-Version </w:t>
      </w:r>
      <w:proofErr w:type="spellStart"/>
      <w:r w:rsidR="005C096E">
        <w:t>v</w:t>
      </w:r>
      <w:commentRangeStart w:id="42"/>
      <w:r w:rsidR="005C096E">
        <w:t>erfübar</w:t>
      </w:r>
      <w:proofErr w:type="spellEnd"/>
      <w:r w:rsidR="005C096E">
        <w:t>.</w:t>
      </w:r>
      <w:r w:rsidR="00745AB1">
        <w:t xml:space="preserve"> </w:t>
      </w:r>
      <w:commentRangeEnd w:id="42"/>
      <w:r w:rsidR="005C096E">
        <w:rPr>
          <w:rStyle w:val="Kommentarzeichen"/>
        </w:rPr>
        <w:commentReference w:id="42"/>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77777777" w:rsidR="00B2183F" w:rsidRDefault="00B2183F" w:rsidP="00B2183F">
      <w:pPr>
        <w:pStyle w:val="BasicText"/>
        <w:numPr>
          <w:ilvl w:val="0"/>
          <w:numId w:val="23"/>
        </w:numPr>
      </w:pPr>
      <w:r>
        <w:t>Extraktion der Deskriptoren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77777777" w:rsidR="00D74C65" w:rsidRDefault="00410951" w:rsidP="00F457DA">
      <w:pPr>
        <w:pStyle w:val="BasicText"/>
      </w:pPr>
      <w:r>
        <w:t>Dies</w:t>
      </w:r>
      <w:r w:rsidR="00D54ECB">
        <w:t>e</w:t>
      </w:r>
      <w:r>
        <w:t xml:space="preserve"> Vorgehensweise hat besonders im Bereich der Skalierbarkeit enorme Vorteile. </w:t>
      </w:r>
      <w:r w:rsidR="00D54ECB">
        <w:t>Es erleichtert aber auch den nachträglichen Austausch der AR-Brille</w:t>
      </w:r>
      <w:r w:rsidR="009267C7">
        <w:t xml:space="preserve"> oder sogar d</w:t>
      </w:r>
      <w:r w:rsidR="00F310C6">
        <w:t>ie I</w:t>
      </w:r>
      <w:r w:rsidR="00F310C6">
        <w:t>n</w:t>
      </w:r>
      <w:r w:rsidR="00F310C6">
        <w:t>tegration eines weiteren mobilen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Transfer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4358DE98" w:rsidR="0024195D" w:rsidRDefault="0024195D" w:rsidP="00F457DA">
      <w:pPr>
        <w:pStyle w:val="BasicText"/>
      </w:pPr>
      <w:r>
        <w:t>Bei REST handelt es sich um ein Programmierparadigma, welches durch Standardisi</w:t>
      </w:r>
      <w:r>
        <w:t>e</w:t>
      </w:r>
      <w:r>
        <w:t xml:space="preserve">rung </w:t>
      </w:r>
      <w:r>
        <w:lastRenderedPageBreak/>
        <w:t>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723832E1" w14:textId="5476BCBC" w:rsidR="00411E27" w:rsidRDefault="00A96E17" w:rsidP="00F457DA">
      <w:pPr>
        <w:pStyle w:val="BasicText"/>
      </w:pPr>
      <w:r>
        <w:t>Zudem verschwindet</w:t>
      </w:r>
      <w:r w:rsidR="004A632E">
        <w:t xml:space="preserve"> durch die serverseitige Pflege der Vergleichsd</w:t>
      </w:r>
      <w:r>
        <w:t>aten</w:t>
      </w:r>
      <w:r w:rsidR="008473AD">
        <w:t xml:space="preserve">, sowie </w:t>
      </w:r>
      <w:r w:rsidR="004A632E">
        <w:t xml:space="preserve">das Problem der </w:t>
      </w:r>
      <w:r w:rsidR="005B3DEB">
        <w:t>inkonsistenten</w:t>
      </w:r>
      <w:r w:rsidR="004A632E">
        <w:t xml:space="preserve"> und </w:t>
      </w:r>
      <w:r w:rsidR="005B3DEB">
        <w:t>redundanten</w:t>
      </w:r>
      <w:r w:rsidR="004A632E">
        <w:t xml:space="preserve"> Datenhaltung.</w:t>
      </w:r>
      <w:r w:rsidR="00411E27">
        <w:t xml:space="preserve"> </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3" w:name="_Toc279136505"/>
      <w:r w:rsidRPr="003C7E2E">
        <w:t xml:space="preserve">Vorstellung von </w:t>
      </w:r>
      <w:proofErr w:type="spellStart"/>
      <w:r w:rsidRPr="003C7E2E">
        <w:t>OpenCV</w:t>
      </w:r>
      <w:proofErr w:type="spellEnd"/>
      <w:r w:rsidRPr="003C7E2E">
        <w:t xml:space="preserve"> und der verwendeten Algorithmen</w:t>
      </w:r>
      <w:bookmarkEnd w:id="43"/>
    </w:p>
    <w:p w14:paraId="593D4A26" w14:textId="2314779C" w:rsidR="005C731C" w:rsidRPr="00205993" w:rsidRDefault="00205993" w:rsidP="00205993">
      <w:pPr>
        <w:pStyle w:val="BasicText"/>
      </w:pPr>
      <w:r>
        <w:t xml:space="preserve">Im Folgenden werden die für die Bilderkennung essentielle </w:t>
      </w:r>
      <w:r w:rsidR="00D74C65">
        <w:t>Bibliothek</w:t>
      </w:r>
      <w:r>
        <w:t xml:space="preserve"> </w:t>
      </w:r>
      <w:proofErr w:type="spellStart"/>
      <w:r>
        <w:t>OpenCV</w:t>
      </w:r>
      <w:proofErr w:type="spellEnd"/>
      <w:r>
        <w:t xml:space="preserve"> und die dahinterstehenden genutzten Algorithmen vorgestellt und beispielhaft erläutert.</w:t>
      </w:r>
    </w:p>
    <w:p w14:paraId="7C7B6CD2" w14:textId="12D013C5" w:rsidR="00F10A49" w:rsidRDefault="00937C91" w:rsidP="00F10A49">
      <w:pPr>
        <w:pStyle w:val="berschrift3"/>
      </w:pPr>
      <w:bookmarkStart w:id="44" w:name="_Toc279136506"/>
      <w:proofErr w:type="spellStart"/>
      <w:r>
        <w:t>OpenCV</w:t>
      </w:r>
      <w:proofErr w:type="spellEnd"/>
      <w:r w:rsidR="00BD6B09">
        <w:t xml:space="preserve"> und </w:t>
      </w:r>
      <w:proofErr w:type="spellStart"/>
      <w:r w:rsidR="00BD6B09">
        <w:t>Java</w:t>
      </w:r>
      <w:r w:rsidR="00253F28">
        <w:t>CPP</w:t>
      </w:r>
      <w:bookmarkEnd w:id="44"/>
      <w:proofErr w:type="spellEnd"/>
    </w:p>
    <w:p w14:paraId="7C68498A" w14:textId="454B315C"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 die gängige M</w:t>
      </w:r>
      <w:r w:rsidR="00322859">
        <w:t>e</w:t>
      </w:r>
      <w:r w:rsidR="00322859">
        <w:t>thoden der Computer Vision in sich vereint und so Forschern und interessierten Nutzern einen Eintritt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ein</w:t>
      </w:r>
      <w:r w:rsidR="00BD6B09">
        <w:t>i</w:t>
      </w:r>
      <w:r w:rsidR="00BD6B09">
        <w:t>ge weiter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w:t>
      </w:r>
      <w:r w:rsidR="00BD6B09">
        <w:t>d</w:t>
      </w:r>
      <w:r w:rsidR="00BD6B09">
        <w:t>roid</w:t>
      </w:r>
      <w:proofErr w:type="spellEnd"/>
      <w:r w:rsidR="00BD6B09">
        <w:t xml:space="preserve"> findet man Implementationen. Die Umsetzungen für die verschiedenen Progra</w:t>
      </w:r>
      <w:r w:rsidR="00BD6B09">
        <w:t>m</w:t>
      </w:r>
      <w:r w:rsidR="00BD6B09">
        <w:t>miersprachen sind allerdings verschieden stark umgesetzt und so kann es vorkommen, dass wichtige Grundfunktionen in der genutzten Sprache noch gar nicht zur Verfügung stehen und aus diesem Grund auf die Ke</w:t>
      </w:r>
      <w:r w:rsidR="00253F28">
        <w:t>rnimplementierung in C++ zurück</w:t>
      </w:r>
      <w:r w:rsidR="00BD6B09">
        <w:t xml:space="preserve">gegriffen werden müsste. </w:t>
      </w:r>
    </w:p>
    <w:p w14:paraId="608C9CD9" w14:textId="50045526" w:rsidR="00F76AA6" w:rsidRDefault="00F76AA6" w:rsidP="00A25DB4">
      <w:pPr>
        <w:pStyle w:val="BasicText"/>
      </w:pPr>
      <w:r>
        <w:t xml:space="preserve">Um solche Probleme zu umgehen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xml:space="preserve">, die unter anderem auch eine Umsetzung von </w:t>
      </w:r>
      <w:proofErr w:type="spellStart"/>
      <w:r w:rsidR="00253F28">
        <w:t>OpenCV</w:t>
      </w:r>
      <w:proofErr w:type="spellEnd"/>
      <w:r w:rsidR="00253F28">
        <w:t xml:space="preserve"> für Java beinhaltet</w:t>
      </w:r>
      <w:r>
        <w:t xml:space="preserve">. Umgesetzt wurden diese von </w:t>
      </w:r>
      <w:proofErr w:type="spellStart"/>
      <w:r>
        <w:t>Byted</w:t>
      </w:r>
      <w:r>
        <w:t>e</w:t>
      </w:r>
      <w:r>
        <w:t>co</w:t>
      </w:r>
      <w:proofErr w:type="spellEnd"/>
      <w:r>
        <w:t>, einer Gemeinschaft von Entwicklern, die sich dem Ziel verschrieben haben C++ Bibliotheken in Java zugänglich zu machen. Durch Nutzung dieser konnte ein gut ko</w:t>
      </w:r>
      <w:r>
        <w:t>n</w:t>
      </w:r>
      <w:r>
        <w:t xml:space="preserve">figurierbarer Zugang zu </w:t>
      </w:r>
      <w:proofErr w:type="spellStart"/>
      <w:r>
        <w:t>OpenCV</w:t>
      </w:r>
      <w:proofErr w:type="spellEnd"/>
      <w:r>
        <w:t xml:space="preserve"> geschaffen werden. </w:t>
      </w:r>
      <w:r w:rsidR="000026B3">
        <w:t>Zur Implementierung dieser A</w:t>
      </w:r>
      <w:r w:rsidR="000026B3">
        <w:t>r</w:t>
      </w:r>
      <w:r w:rsidR="000026B3">
        <w:t xml:space="preserve">beit wurde </w:t>
      </w:r>
      <w:proofErr w:type="spellStart"/>
      <w:r w:rsidR="000026B3">
        <w:t>OpenCV</w:t>
      </w:r>
      <w:proofErr w:type="spellEnd"/>
      <w:r w:rsidR="000026B3">
        <w:t xml:space="preserve">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5" w:name="_Toc279136507"/>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6"/>
      <w:proofErr w:type="spellStart"/>
      <w:r w:rsidR="00937C91">
        <w:t>Matching</w:t>
      </w:r>
      <w:commentRangeEnd w:id="46"/>
      <w:proofErr w:type="spellEnd"/>
      <w:r w:rsidR="009267C7">
        <w:rPr>
          <w:rStyle w:val="Kommentarzeichen"/>
          <w:b w:val="0"/>
          <w:kern w:val="0"/>
        </w:rPr>
        <w:commentReference w:id="46"/>
      </w:r>
      <w:bookmarkEnd w:id="45"/>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7" w:name="_Toc278985694"/>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7"/>
    </w:p>
    <w:p w14:paraId="1AD3B426" w14:textId="416F4F33"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8"/>
      <w:r w:rsidR="00FE1BCF">
        <w:t>SIFT</w:t>
      </w:r>
      <w:commentRangeEnd w:id="48"/>
      <w:r w:rsidR="00800A48">
        <w:rPr>
          <w:rStyle w:val="Kommentarzeichen"/>
        </w:rPr>
        <w:commentReference w:id="48"/>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49"/>
      <w:r w:rsidR="00D54331">
        <w:t>ben</w:t>
      </w:r>
      <w:r w:rsidR="00D54331">
        <w:t>ö</w:t>
      </w:r>
      <w:r w:rsidR="00D54331">
        <w:t xml:space="preserve">tigen. </w:t>
      </w:r>
      <w:commentRangeEnd w:id="49"/>
      <w:r w:rsidR="00D54331">
        <w:rPr>
          <w:rStyle w:val="Kommentarzeichen"/>
        </w:rPr>
        <w:commentReference w:id="49"/>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7E66792C" w:rsidR="005B519F" w:rsidRDefault="005B519F" w:rsidP="005B519F">
      <w:pPr>
        <w:pStyle w:val="BasicText"/>
      </w:pPr>
      <w:commentRangeStart w:id="50"/>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 trotz Skalierung und Drehung Bilder und Objekte wiede</w:t>
      </w:r>
      <w:r>
        <w:t>r</w:t>
      </w:r>
      <w:r>
        <w:t>zue</w:t>
      </w:r>
      <w:r>
        <w:t>r</w:t>
      </w:r>
      <w:r>
        <w:t xml:space="preserve">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t xml:space="preserve">  vorgestellt und gilt seit 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am zuverlässigsten heraus.</w:t>
      </w:r>
      <w:commentRangeEnd w:id="50"/>
      <w:r w:rsidR="00D74C65">
        <w:rPr>
          <w:rStyle w:val="Kommentarzeichen"/>
        </w:rPr>
        <w:commentReference w:id="50"/>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1" w:name="_Toc2789856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1"/>
    </w:p>
    <w:p w14:paraId="4C134835" w14:textId="2228260B" w:rsidR="007011CD" w:rsidRDefault="007011CD" w:rsidP="00F07E5A">
      <w:pPr>
        <w:pStyle w:val="BasicText"/>
      </w:pPr>
      <w:r>
        <w:t>Nach Erkenn</w:t>
      </w:r>
      <w:r w:rsidR="00F7034E">
        <w:t xml:space="preserve">ung und Berechnung der einzelnen Bildpunkte wird anhand dieser von SURF das Bild in Quadrate aufgeteilt und diese für diese dann jeweils die Ausrichtung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xml:space="preserve">. Dieser Schritt wird im Folgenden als Beschreibung des Bildes genutzt und anhand dieser kann eine Wiedererkennung des dargestellten Objekts geschehen. </w:t>
      </w:r>
    </w:p>
    <w:p w14:paraId="5AEC89DF" w14:textId="23264CD3" w:rsidR="004B2DDE" w:rsidRDefault="0003714E" w:rsidP="00F07E5A">
      <w:pPr>
        <w:pStyle w:val="BasicText"/>
      </w:pPr>
      <w:commentRangeStart w:id="52"/>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t>Matching</w:t>
      </w:r>
      <w:proofErr w:type="spellEnd"/>
      <w:r>
        <w:t xml:space="preserve"> für beide Bilder. Dann werden die Deskriptoren nacheinander verglichen und eine Überei</w:t>
      </w:r>
      <w:r>
        <w:t>n</w:t>
      </w:r>
      <w:r>
        <w:t xml:space="preserve">stimmung beider </w:t>
      </w:r>
      <w:r w:rsidR="00B752B6">
        <w:t>zu ihrem besten und ihrem zweitbesten Nachbarn ermittelt</w:t>
      </w:r>
      <w:r>
        <w:t xml:space="preserve">. </w:t>
      </w:r>
    </w:p>
    <w:commentRangeEnd w:id="52"/>
    <w:p w14:paraId="00CFE26F" w14:textId="09F37615" w:rsidR="00FA7ED3" w:rsidRDefault="008F4712" w:rsidP="005C096E">
      <w:pPr>
        <w:pStyle w:val="BasicText"/>
      </w:pPr>
      <w:r>
        <w:rPr>
          <w:rStyle w:val="Kommentarzeichen"/>
        </w:rPr>
        <w:lastRenderedPageBreak/>
        <w:commentReference w:id="52"/>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3" w:name="_Toc278985696"/>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3"/>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Pr="003C7E2E" w:rsidRDefault="00F10A49" w:rsidP="00F10A49">
      <w:pPr>
        <w:pStyle w:val="berschrift1"/>
      </w:pPr>
      <w:bookmarkStart w:id="54" w:name="_Toc279136508"/>
      <w:r w:rsidRPr="003C7E2E">
        <w:lastRenderedPageBreak/>
        <w:t xml:space="preserve">Umsetzung einer kontextsensitiven Applikation mit </w:t>
      </w:r>
      <w:proofErr w:type="spellStart"/>
      <w:r w:rsidRPr="003C7E2E">
        <w:t>OpenCV</w:t>
      </w:r>
      <w:bookmarkEnd w:id="54"/>
      <w:proofErr w:type="spellEnd"/>
    </w:p>
    <w:p w14:paraId="1B939F22" w14:textId="75E45BB0" w:rsidR="00F10A49" w:rsidRDefault="00F10A49" w:rsidP="00F10A49">
      <w:pPr>
        <w:pStyle w:val="berschrift2"/>
      </w:pPr>
      <w:bookmarkStart w:id="55" w:name="_Toc279136509"/>
      <w:r w:rsidRPr="003C7E2E">
        <w:t>Vorstellung der Implementation / ausgewählter Programmteile</w:t>
      </w:r>
      <w:bookmarkEnd w:id="55"/>
    </w:p>
    <w:p w14:paraId="025E9D68" w14:textId="23A9BEA5" w:rsidR="00401B10" w:rsidRPr="00401B10" w:rsidRDefault="00401B10" w:rsidP="00401B10">
      <w:pPr>
        <w:pStyle w:val="BasicText"/>
      </w:pPr>
      <w:r>
        <w:t>Wie bereits genannt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 welcher jegliche A</w:t>
      </w:r>
      <w:r>
        <w:t xml:space="preserve">ufgaben im Bereich des </w:t>
      </w:r>
      <w:proofErr w:type="spellStart"/>
      <w:r>
        <w:t>Matching</w:t>
      </w:r>
      <w:proofErr w:type="spellEnd"/>
      <w:r w:rsidR="00363962">
        <w:t>, der Ve</w:t>
      </w:r>
      <w:r w:rsidR="00363962">
        <w:t>r</w:t>
      </w:r>
      <w:r w:rsidR="00363962">
        <w:t>waltung</w:t>
      </w:r>
      <w:r>
        <w:t xml:space="preserve"> und der Informationsabfrage übernimmt.</w:t>
      </w:r>
    </w:p>
    <w:p w14:paraId="16B891CC" w14:textId="31DBF5F7" w:rsidR="00800A48" w:rsidRDefault="00800A48" w:rsidP="00800A48">
      <w:pPr>
        <w:pStyle w:val="berschrift3"/>
      </w:pPr>
      <w:bookmarkStart w:id="56" w:name="_Toc279136510"/>
      <w:r>
        <w:t>Glass Client</w:t>
      </w:r>
      <w:bookmarkEnd w:id="56"/>
    </w:p>
    <w:p w14:paraId="2E6ACA99" w14:textId="23FD9D36"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t xml:space="preserve">jekt in Fokus, nach Fotografieren </w:t>
      </w:r>
      <w:bookmarkStart w:id="57" w:name="_GoBack"/>
      <w:bookmarkEnd w:id="57"/>
      <w:r w:rsidR="008B60D6">
        <w:t>und Abspeichern des Bildes</w:t>
      </w:r>
      <w:r>
        <w:t xml:space="preserve"> findet dann der Upload an den Server statt, welcher automatisch im Hintergrund</w:t>
      </w:r>
      <w:r w:rsidR="008D3090">
        <w:t xml:space="preserve"> als asynchroner Pr</w:t>
      </w:r>
      <w:r w:rsidR="008D3090">
        <w:t>o</w:t>
      </w:r>
      <w:r w:rsidR="008D3090">
        <w:t>zess</w:t>
      </w:r>
      <w:r>
        <w:t xml:space="preserve"> läuft.</w:t>
      </w:r>
      <w:r w:rsidR="008D3090">
        <w:t xml:space="preserve"> Dies garantiert eine weitere Verfügbarkeit der Benutzeroberfläche bei gleic</w:t>
      </w:r>
      <w:r w:rsidR="008D3090">
        <w:t>h</w:t>
      </w:r>
      <w:r w:rsidR="008D3090">
        <w:t>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16E9FC2A" w:rsidR="005962DF" w:rsidRDefault="005962DF" w:rsidP="005962DF">
      <w:pPr>
        <w:pStyle w:val="Beschriftung"/>
      </w:pPr>
      <w:bookmarkStart w:id="58" w:name="_Toc278985697"/>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 xml:space="preserve">Asynchroner </w:t>
      </w:r>
      <w:proofErr w:type="spellStart"/>
      <w:r>
        <w:rPr>
          <w:b w:val="0"/>
        </w:rPr>
        <w:t>Uploadprozess</w:t>
      </w:r>
      <w:bookmarkEnd w:id="58"/>
      <w:proofErr w:type="spellEnd"/>
    </w:p>
    <w:p w14:paraId="55068277" w14:textId="011638B9" w:rsidR="005962DF" w:rsidRDefault="000530FE" w:rsidP="005962DF">
      <w:pPr>
        <w:pStyle w:val="BasicText"/>
      </w:pPr>
      <w:r>
        <w:t xml:space="preserve">Der asynchrone Prozess greift für die Ausführung des Uploads auf eine eigenen </w:t>
      </w:r>
      <w:proofErr w:type="spellStart"/>
      <w:r>
        <w:t>Upl</w:t>
      </w:r>
      <w:r>
        <w:t>o</w:t>
      </w:r>
      <w:r>
        <w:t>adverwaltung</w:t>
      </w:r>
      <w:proofErr w:type="spellEnd"/>
      <w:r>
        <w:t xml:space="preserve"> zurück, welche </w:t>
      </w:r>
      <w:commentRangeStart w:id="59"/>
      <w:proofErr w:type="spellStart"/>
      <w:r>
        <w:t>Apachehtmlhandler</w:t>
      </w:r>
      <w:proofErr w:type="spellEnd"/>
      <w:r>
        <w:t xml:space="preserve"> </w:t>
      </w:r>
      <w:commentRangeEnd w:id="59"/>
      <w:r>
        <w:rPr>
          <w:rStyle w:val="Kommentarzeichen"/>
        </w:rPr>
        <w:commentReference w:id="59"/>
      </w:r>
      <w:r>
        <w:t xml:space="preserve">nutzt um eine Anfrage an den Server </w:t>
      </w:r>
      <w:r>
        <w:lastRenderedPageBreak/>
        <w:t>zu stellen und die Antwort des Servers im Anschluss zu empfangen, auszuwerten und zu interpretieren.</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41C6DB20" w:rsidR="000530FE" w:rsidRDefault="000530FE" w:rsidP="000530FE">
      <w:pPr>
        <w:pStyle w:val="Beschriftung"/>
      </w:pPr>
      <w:bookmarkStart w:id="60" w:name="_Toc278985698"/>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Erstellung der Anfrage und Auswertung der Antwort</w:t>
      </w:r>
      <w:bookmarkEnd w:id="60"/>
    </w:p>
    <w:p w14:paraId="135D65C7" w14:textId="77777777" w:rsidR="000530FE" w:rsidRPr="005962DF" w:rsidRDefault="000530FE" w:rsidP="005962DF">
      <w:pPr>
        <w:pStyle w:val="BasicText"/>
      </w:pPr>
    </w:p>
    <w:p w14:paraId="41BE053E" w14:textId="5E77C16C" w:rsidR="00800A48" w:rsidRPr="00800A48" w:rsidRDefault="00800A48" w:rsidP="00800A48">
      <w:pPr>
        <w:pStyle w:val="berschrift3"/>
      </w:pPr>
      <w:bookmarkStart w:id="61" w:name="_Toc279136511"/>
      <w:r>
        <w:t>Server</w:t>
      </w:r>
      <w:bookmarkEnd w:id="61"/>
    </w:p>
    <w:p w14:paraId="0E949113" w14:textId="25C9D048" w:rsidR="00411E27" w:rsidRPr="00392910" w:rsidRDefault="00411E27" w:rsidP="00411E27">
      <w:pPr>
        <w:pStyle w:val="Code"/>
        <w:rPr>
          <w:sz w:val="18"/>
          <w:szCs w:val="18"/>
        </w:rPr>
      </w:pPr>
      <w:r w:rsidRPr="00392910">
        <w:rPr>
          <w:b/>
          <w:sz w:val="18"/>
          <w:szCs w:val="18"/>
        </w:rPr>
        <w:t>private</w:t>
      </w:r>
      <w:r w:rsidRPr="00392910">
        <w:rPr>
          <w:sz w:val="18"/>
          <w:szCs w:val="18"/>
        </w:rPr>
        <w:t xml:space="preserve"> </w:t>
      </w:r>
      <w:proofErr w:type="spellStart"/>
      <w:r w:rsidRPr="00392910">
        <w:rPr>
          <w:sz w:val="18"/>
          <w:szCs w:val="18"/>
        </w:rPr>
        <w:t>ArrayList</w:t>
      </w:r>
      <w:proofErr w:type="spellEnd"/>
      <w:r w:rsidRPr="00392910">
        <w:rPr>
          <w:sz w:val="18"/>
          <w:szCs w:val="18"/>
        </w:rPr>
        <w:t xml:space="preserve">&lt;opencv_features2d.DMatch&gt; </w:t>
      </w:r>
      <w:proofErr w:type="spellStart"/>
      <w:r w:rsidRPr="00392910">
        <w:rPr>
          <w:sz w:val="18"/>
          <w:szCs w:val="18"/>
        </w:rPr>
        <w:t>getGoodMatches</w:t>
      </w:r>
      <w:proofErr w:type="spellEnd"/>
    </w:p>
    <w:p w14:paraId="748E2D50" w14:textId="77777777" w:rsidR="00411E27" w:rsidRPr="00392910" w:rsidRDefault="00411E27" w:rsidP="00411E27">
      <w:pPr>
        <w:pStyle w:val="Code"/>
        <w:rPr>
          <w:sz w:val="18"/>
          <w:szCs w:val="18"/>
        </w:rPr>
      </w:pPr>
      <w:r w:rsidRPr="00392910">
        <w:rPr>
          <w:sz w:val="18"/>
          <w:szCs w:val="18"/>
        </w:rPr>
        <w:t xml:space="preserve">(opencv_features2d.DMatchVectorVector </w:t>
      </w:r>
      <w:proofErr w:type="spellStart"/>
      <w:r w:rsidRPr="00392910">
        <w:rPr>
          <w:sz w:val="18"/>
          <w:szCs w:val="18"/>
        </w:rPr>
        <w:t>matches</w:t>
      </w:r>
      <w:proofErr w:type="spellEnd"/>
      <w:r w:rsidRPr="00392910">
        <w:rPr>
          <w:sz w:val="18"/>
          <w:szCs w:val="18"/>
        </w:rPr>
        <w:t xml:space="preserve">) </w:t>
      </w:r>
      <w:r w:rsidRPr="00392910">
        <w:rPr>
          <w:color w:val="6B006D"/>
          <w:sz w:val="18"/>
          <w:szCs w:val="18"/>
        </w:rPr>
        <w:t>{</w:t>
      </w:r>
      <w:r w:rsidRPr="00392910">
        <w:rPr>
          <w:sz w:val="18"/>
          <w:szCs w:val="18"/>
        </w:rPr>
        <w:t xml:space="preserve">        </w:t>
      </w:r>
    </w:p>
    <w:p w14:paraId="0D6D44BC"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ArrayList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sz w:val="18"/>
          <w:szCs w:val="18"/>
        </w:rPr>
        <w:t xml:space="preserve"> </w:t>
      </w:r>
      <w:proofErr w:type="spellStart"/>
      <w:r w:rsidRPr="00392910">
        <w:rPr>
          <w:sz w:val="18"/>
          <w:szCs w:val="18"/>
        </w:rPr>
        <w:t>goodMatches</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b/>
          <w:sz w:val="18"/>
          <w:szCs w:val="18"/>
        </w:rPr>
        <w:t>new</w:t>
      </w:r>
      <w:proofErr w:type="spellEnd"/>
      <w:r w:rsidRPr="00392910">
        <w:rPr>
          <w:sz w:val="18"/>
          <w:szCs w:val="18"/>
        </w:rPr>
        <w:t xml:space="preserve"> </w:t>
      </w:r>
      <w:proofErr w:type="spellStart"/>
      <w:r w:rsidRPr="00392910">
        <w:rPr>
          <w:sz w:val="18"/>
          <w:szCs w:val="18"/>
        </w:rPr>
        <w:t>Arra</w:t>
      </w:r>
      <w:r w:rsidRPr="00392910">
        <w:rPr>
          <w:sz w:val="18"/>
          <w:szCs w:val="18"/>
        </w:rPr>
        <w:t>y</w:t>
      </w:r>
      <w:r w:rsidRPr="00392910">
        <w:rPr>
          <w:sz w:val="18"/>
          <w:szCs w:val="18"/>
        </w:rPr>
        <w:t>List</w:t>
      </w:r>
      <w:proofErr w:type="spellEnd"/>
      <w:r w:rsidRPr="00392910">
        <w:rPr>
          <w:color w:val="6D6F24"/>
          <w:sz w:val="18"/>
          <w:szCs w:val="18"/>
        </w:rPr>
        <w:t>&lt;</w:t>
      </w:r>
      <w:r w:rsidRPr="00392910">
        <w:rPr>
          <w:sz w:val="18"/>
          <w:szCs w:val="18"/>
        </w:rPr>
        <w:t>opencv_features2d</w:t>
      </w:r>
      <w:r w:rsidRPr="00392910">
        <w:rPr>
          <w:color w:val="6D6F24"/>
          <w:sz w:val="18"/>
          <w:szCs w:val="18"/>
        </w:rPr>
        <w:t>.</w:t>
      </w:r>
      <w:r w:rsidRPr="00392910">
        <w:rPr>
          <w:sz w:val="18"/>
          <w:szCs w:val="18"/>
        </w:rPr>
        <w:t>DMatch</w:t>
      </w:r>
      <w:r w:rsidRPr="00392910">
        <w:rPr>
          <w:color w:val="6D6F24"/>
          <w:sz w:val="18"/>
          <w:szCs w:val="18"/>
        </w:rPr>
        <w:t>&gt;()</w:t>
      </w:r>
      <w:r w:rsidRPr="00392910">
        <w:rPr>
          <w:color w:val="6B006D"/>
          <w:sz w:val="18"/>
          <w:szCs w:val="18"/>
        </w:rPr>
        <w:t>;</w:t>
      </w:r>
      <w:r w:rsidRPr="00392910">
        <w:rPr>
          <w:sz w:val="18"/>
          <w:szCs w:val="18"/>
        </w:rPr>
        <w:t xml:space="preserve">        </w:t>
      </w:r>
    </w:p>
    <w:p w14:paraId="33F29EB7"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for</w:t>
      </w:r>
      <w:proofErr w:type="spellEnd"/>
      <w:r w:rsidRPr="00392910">
        <w:rPr>
          <w:sz w:val="18"/>
          <w:szCs w:val="18"/>
        </w:rPr>
        <w:t xml:space="preserve"> </w:t>
      </w:r>
      <w:r w:rsidRPr="00392910">
        <w:rPr>
          <w:color w:val="6D6F24"/>
          <w:sz w:val="18"/>
          <w:szCs w:val="18"/>
        </w:rPr>
        <w:t>(</w:t>
      </w:r>
      <w:proofErr w:type="spellStart"/>
      <w:r w:rsidRPr="00392910">
        <w:rPr>
          <w:color w:val="AB6464"/>
          <w:sz w:val="18"/>
          <w:szCs w:val="18"/>
        </w:rPr>
        <w:t>int</w:t>
      </w:r>
      <w:proofErr w:type="spellEnd"/>
      <w:r w:rsidRPr="00392910">
        <w:rPr>
          <w:sz w:val="18"/>
          <w:szCs w:val="18"/>
        </w:rPr>
        <w:t xml:space="preserve"> j </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B006D"/>
          <w:sz w:val="18"/>
          <w:szCs w:val="18"/>
        </w:rPr>
        <w:t>;</w:t>
      </w:r>
      <w:r w:rsidRPr="00392910">
        <w:rPr>
          <w:sz w:val="18"/>
          <w:szCs w:val="18"/>
        </w:rPr>
        <w:t xml:space="preserve"> j </w:t>
      </w:r>
      <w:r w:rsidRPr="00392910">
        <w:rPr>
          <w:color w:val="6D6F24"/>
          <w:sz w:val="18"/>
          <w:szCs w:val="18"/>
        </w:rPr>
        <w:t>&lt;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size</w:t>
      </w:r>
      <w:proofErr w:type="spellEnd"/>
      <w:r w:rsidRPr="00392910">
        <w:rPr>
          <w:color w:val="6D6F24"/>
          <w:sz w:val="18"/>
          <w:szCs w:val="18"/>
        </w:rPr>
        <w:t>()</w:t>
      </w:r>
      <w:r w:rsidRPr="00392910">
        <w:rPr>
          <w:color w:val="6B006D"/>
          <w:sz w:val="18"/>
          <w:szCs w:val="18"/>
        </w:rPr>
        <w:t>;</w:t>
      </w:r>
      <w:r w:rsidRPr="00392910">
        <w:rPr>
          <w:sz w:val="18"/>
          <w:szCs w:val="18"/>
        </w:rPr>
        <w:t xml:space="preserve"> </w:t>
      </w:r>
      <w:proofErr w:type="spellStart"/>
      <w:r w:rsidRPr="00392910">
        <w:rPr>
          <w:sz w:val="18"/>
          <w:szCs w:val="18"/>
        </w:rPr>
        <w:t>j</w:t>
      </w:r>
      <w:r w:rsidRPr="00392910">
        <w:rPr>
          <w:color w:val="6D6F24"/>
          <w:sz w:val="18"/>
          <w:szCs w:val="18"/>
        </w:rPr>
        <w:t>++</w:t>
      </w:r>
      <w:proofErr w:type="spellEnd"/>
      <w:r w:rsidRPr="00392910">
        <w:rPr>
          <w:color w:val="6D6F24"/>
          <w:sz w:val="18"/>
          <w:szCs w:val="18"/>
        </w:rPr>
        <w:t>)</w:t>
      </w:r>
      <w:r w:rsidRPr="00392910">
        <w:rPr>
          <w:sz w:val="18"/>
          <w:szCs w:val="18"/>
        </w:rPr>
        <w:t xml:space="preserve"> </w:t>
      </w:r>
      <w:r w:rsidRPr="00392910">
        <w:rPr>
          <w:color w:val="6B006D"/>
          <w:sz w:val="18"/>
          <w:szCs w:val="18"/>
        </w:rPr>
        <w:t>{</w:t>
      </w:r>
      <w:r w:rsidRPr="00392910">
        <w:rPr>
          <w:sz w:val="18"/>
          <w:szCs w:val="18"/>
        </w:rPr>
        <w:t xml:space="preserve">            </w:t>
      </w:r>
    </w:p>
    <w:p w14:paraId="7DBF91B7" w14:textId="77777777" w:rsidR="00411E27" w:rsidRPr="00392910" w:rsidRDefault="00411E27" w:rsidP="00411E27">
      <w:pPr>
        <w:pStyle w:val="Code"/>
        <w:rPr>
          <w:sz w:val="18"/>
          <w:szCs w:val="18"/>
        </w:rPr>
      </w:pPr>
      <w:r w:rsidRPr="00392910">
        <w:rPr>
          <w:sz w:val="18"/>
          <w:szCs w:val="18"/>
        </w:rPr>
        <w:t xml:space="preserve">        </w:t>
      </w:r>
      <w:r w:rsidRPr="00392910">
        <w:rPr>
          <w:color w:val="AB6464"/>
          <w:sz w:val="18"/>
          <w:szCs w:val="18"/>
        </w:rPr>
        <w:t>double</w:t>
      </w:r>
      <w:r w:rsidRPr="00392910">
        <w:rPr>
          <w:sz w:val="18"/>
          <w:szCs w:val="18"/>
        </w:rPr>
        <w:t xml:space="preserve"> </w:t>
      </w:r>
      <w:proofErr w:type="spellStart"/>
      <w:r w:rsidRPr="00392910">
        <w:rPr>
          <w:sz w:val="18"/>
          <w:szCs w:val="18"/>
        </w:rPr>
        <w:t>mRatio</w:t>
      </w:r>
      <w:proofErr w:type="spellEnd"/>
      <w:r w:rsidRPr="00392910">
        <w:rPr>
          <w:sz w:val="18"/>
          <w:szCs w:val="18"/>
        </w:rPr>
        <w:t xml:space="preserve"> </w:t>
      </w:r>
      <w:r w:rsidRPr="00392910">
        <w:rPr>
          <w:color w:val="6D6F24"/>
          <w:sz w:val="18"/>
          <w:szCs w:val="18"/>
        </w:rPr>
        <w:t>=</w:t>
      </w:r>
      <w:r w:rsidRPr="00392910">
        <w:rPr>
          <w:sz w:val="18"/>
          <w:szCs w:val="18"/>
        </w:rPr>
        <w:t xml:space="preserve"> </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sz w:val="18"/>
          <w:szCs w:val="18"/>
        </w:rPr>
        <w:t xml:space="preserve"> </w:t>
      </w:r>
      <w:r w:rsidRPr="00392910">
        <w:rPr>
          <w:color w:val="6D6F24"/>
          <w:sz w:val="18"/>
          <w:szCs w:val="18"/>
        </w:rPr>
        <w:t>/</w:t>
      </w:r>
      <w:r w:rsidRPr="00392910">
        <w:rPr>
          <w:sz w:val="18"/>
          <w:szCs w:val="18"/>
        </w:rPr>
        <w:t xml:space="preserve"> </w:t>
      </w:r>
    </w:p>
    <w:p w14:paraId="3946255F" w14:textId="77777777" w:rsidR="00411E27" w:rsidRPr="00392910" w:rsidRDefault="00411E27" w:rsidP="00411E27">
      <w:pPr>
        <w:pStyle w:val="Code"/>
        <w:rPr>
          <w:sz w:val="18"/>
          <w:szCs w:val="18"/>
        </w:rPr>
      </w:pPr>
      <w:r w:rsidRPr="00392910">
        <w:rPr>
          <w:sz w:val="18"/>
          <w:szCs w:val="18"/>
        </w:rPr>
        <w:tab/>
      </w:r>
      <w:r w:rsidRPr="00392910">
        <w:rPr>
          <w:sz w:val="18"/>
          <w:szCs w:val="18"/>
        </w:rPr>
        <w:tab/>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1</w:t>
      </w:r>
      <w:r w:rsidRPr="00392910">
        <w:rPr>
          <w:color w:val="6D6F24"/>
          <w:sz w:val="18"/>
          <w:szCs w:val="18"/>
        </w:rPr>
        <w:t>).</w:t>
      </w:r>
      <w:proofErr w:type="spellStart"/>
      <w:r w:rsidRPr="00392910">
        <w:rPr>
          <w:sz w:val="18"/>
          <w:szCs w:val="18"/>
        </w:rPr>
        <w:t>distance</w:t>
      </w:r>
      <w:proofErr w:type="spellEnd"/>
      <w:r w:rsidRPr="00392910">
        <w:rPr>
          <w:color w:val="6D6F24"/>
          <w:sz w:val="18"/>
          <w:szCs w:val="18"/>
        </w:rPr>
        <w:t>()</w:t>
      </w:r>
      <w:r w:rsidRPr="00392910">
        <w:rPr>
          <w:color w:val="6B006D"/>
          <w:sz w:val="18"/>
          <w:szCs w:val="18"/>
        </w:rPr>
        <w:t>;</w:t>
      </w:r>
    </w:p>
    <w:p w14:paraId="53148C25" w14:textId="0C6C5B90"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if</w:t>
      </w:r>
      <w:proofErr w:type="spellEnd"/>
      <w:r w:rsidRPr="00392910">
        <w:rPr>
          <w:sz w:val="18"/>
          <w:szCs w:val="18"/>
        </w:rPr>
        <w:t xml:space="preserve"> </w:t>
      </w:r>
      <w:r w:rsidRPr="00392910">
        <w:rPr>
          <w:color w:val="6D6F24"/>
          <w:sz w:val="18"/>
          <w:szCs w:val="18"/>
        </w:rPr>
        <w:t>(</w:t>
      </w:r>
      <w:proofErr w:type="spellStart"/>
      <w:r w:rsidRPr="00392910">
        <w:rPr>
          <w:sz w:val="18"/>
          <w:szCs w:val="18"/>
        </w:rPr>
        <w:t>mRatio</w:t>
      </w:r>
      <w:proofErr w:type="spellEnd"/>
      <w:r w:rsidRPr="00392910">
        <w:rPr>
          <w:sz w:val="18"/>
          <w:szCs w:val="18"/>
        </w:rPr>
        <w:t xml:space="preserve"> </w:t>
      </w:r>
      <w:r w:rsidRPr="00392910">
        <w:rPr>
          <w:color w:val="6D6F24"/>
          <w:sz w:val="18"/>
          <w:szCs w:val="18"/>
        </w:rPr>
        <w:t>&lt;=</w:t>
      </w:r>
      <w:r w:rsidRPr="00392910">
        <w:rPr>
          <w:sz w:val="18"/>
          <w:szCs w:val="18"/>
        </w:rPr>
        <w:t xml:space="preserve"> RATIO</w:t>
      </w:r>
      <w:r w:rsidRPr="00392910">
        <w:rPr>
          <w:color w:val="6D6F24"/>
          <w:sz w:val="18"/>
          <w:szCs w:val="18"/>
        </w:rPr>
        <w:t>)</w:t>
      </w:r>
      <w:r w:rsidRPr="00392910">
        <w:rPr>
          <w:sz w:val="18"/>
          <w:szCs w:val="18"/>
        </w:rPr>
        <w:t xml:space="preserve"> </w:t>
      </w:r>
    </w:p>
    <w:p w14:paraId="08A0BD8B" w14:textId="32E40FA0" w:rsidR="00411E27" w:rsidRPr="00392910" w:rsidRDefault="00411E27" w:rsidP="00411E27">
      <w:pPr>
        <w:pStyle w:val="Code"/>
        <w:rPr>
          <w:sz w:val="18"/>
          <w:szCs w:val="18"/>
        </w:rPr>
      </w:pPr>
      <w:r w:rsidRPr="00392910">
        <w:rPr>
          <w:sz w:val="18"/>
          <w:szCs w:val="18"/>
        </w:rPr>
        <w:t xml:space="preserve">            </w:t>
      </w:r>
      <w:proofErr w:type="spellStart"/>
      <w:r w:rsidRPr="00392910">
        <w:rPr>
          <w:sz w:val="18"/>
          <w:szCs w:val="18"/>
        </w:rPr>
        <w:t>goodMatches</w:t>
      </w:r>
      <w:r w:rsidRPr="00392910">
        <w:rPr>
          <w:color w:val="6D6F24"/>
          <w:sz w:val="18"/>
          <w:szCs w:val="18"/>
        </w:rPr>
        <w:t>.</w:t>
      </w:r>
      <w:r w:rsidRPr="00392910">
        <w:rPr>
          <w:sz w:val="18"/>
          <w:szCs w:val="18"/>
        </w:rPr>
        <w:t>add</w:t>
      </w:r>
      <w:proofErr w:type="spellEnd"/>
      <w:r w:rsidRPr="00392910">
        <w:rPr>
          <w:color w:val="6D6F24"/>
          <w:sz w:val="18"/>
          <w:szCs w:val="18"/>
        </w:rPr>
        <w:t>(</w:t>
      </w:r>
      <w:proofErr w:type="spellStart"/>
      <w:r w:rsidRPr="00392910">
        <w:rPr>
          <w:sz w:val="18"/>
          <w:szCs w:val="18"/>
        </w:rPr>
        <w:t>matches</w:t>
      </w:r>
      <w:r w:rsidRPr="00392910">
        <w:rPr>
          <w:color w:val="6D6F24"/>
          <w:sz w:val="18"/>
          <w:szCs w:val="18"/>
        </w:rPr>
        <w:t>.</w:t>
      </w:r>
      <w:r w:rsidRPr="00392910">
        <w:rPr>
          <w:sz w:val="18"/>
          <w:szCs w:val="18"/>
        </w:rPr>
        <w:t>get</w:t>
      </w:r>
      <w:proofErr w:type="spellEnd"/>
      <w:r w:rsidRPr="00392910">
        <w:rPr>
          <w:color w:val="6D6F24"/>
          <w:sz w:val="18"/>
          <w:szCs w:val="18"/>
        </w:rPr>
        <w:t>(</w:t>
      </w:r>
      <w:r w:rsidRPr="00392910">
        <w:rPr>
          <w:sz w:val="18"/>
          <w:szCs w:val="18"/>
        </w:rPr>
        <w:t>j</w:t>
      </w:r>
      <w:r w:rsidRPr="00392910">
        <w:rPr>
          <w:color w:val="6D6F24"/>
          <w:sz w:val="18"/>
          <w:szCs w:val="18"/>
        </w:rPr>
        <w:t>,</w:t>
      </w:r>
      <w:r w:rsidRPr="00392910">
        <w:rPr>
          <w:sz w:val="18"/>
          <w:szCs w:val="18"/>
        </w:rPr>
        <w:t xml:space="preserve"> </w:t>
      </w:r>
      <w:r w:rsidRPr="00392910">
        <w:rPr>
          <w:color w:val="107D02"/>
          <w:sz w:val="18"/>
          <w:szCs w:val="18"/>
        </w:rPr>
        <w:t>0</w:t>
      </w:r>
      <w:r w:rsidRPr="00392910">
        <w:rPr>
          <w:color w:val="6D6F24"/>
          <w:sz w:val="18"/>
          <w:szCs w:val="18"/>
        </w:rPr>
        <w:t>))</w:t>
      </w:r>
      <w:r w:rsidRPr="00392910">
        <w:rPr>
          <w:color w:val="6B006D"/>
          <w:sz w:val="18"/>
          <w:szCs w:val="18"/>
        </w:rPr>
        <w:t>;</w:t>
      </w:r>
      <w:r w:rsidRPr="00392910">
        <w:rPr>
          <w:sz w:val="18"/>
          <w:szCs w:val="18"/>
        </w:rPr>
        <w:t xml:space="preserve">        </w:t>
      </w:r>
    </w:p>
    <w:p w14:paraId="19943D56" w14:textId="77777777" w:rsidR="00411E27" w:rsidRPr="00392910" w:rsidRDefault="00411E27" w:rsidP="00411E27">
      <w:pPr>
        <w:pStyle w:val="Code"/>
        <w:rPr>
          <w:sz w:val="18"/>
          <w:szCs w:val="18"/>
        </w:rPr>
      </w:pPr>
      <w:r w:rsidRPr="00392910">
        <w:rPr>
          <w:sz w:val="18"/>
          <w:szCs w:val="18"/>
        </w:rPr>
        <w:t xml:space="preserve">    </w:t>
      </w:r>
      <w:r w:rsidRPr="00392910">
        <w:rPr>
          <w:color w:val="6B006D"/>
          <w:sz w:val="18"/>
          <w:szCs w:val="18"/>
        </w:rPr>
        <w:t>}</w:t>
      </w:r>
    </w:p>
    <w:p w14:paraId="6701DCCA" w14:textId="77777777" w:rsidR="00411E27" w:rsidRPr="00392910" w:rsidRDefault="00411E27" w:rsidP="00411E27">
      <w:pPr>
        <w:pStyle w:val="Code"/>
        <w:rPr>
          <w:sz w:val="18"/>
          <w:szCs w:val="18"/>
        </w:rPr>
      </w:pPr>
      <w:r w:rsidRPr="00392910">
        <w:rPr>
          <w:sz w:val="18"/>
          <w:szCs w:val="18"/>
        </w:rPr>
        <w:t xml:space="preserve">    </w:t>
      </w:r>
      <w:proofErr w:type="spellStart"/>
      <w:r w:rsidRPr="00392910">
        <w:rPr>
          <w:b/>
          <w:sz w:val="18"/>
          <w:szCs w:val="18"/>
        </w:rPr>
        <w:t>return</w:t>
      </w:r>
      <w:proofErr w:type="spellEnd"/>
      <w:r w:rsidRPr="00392910">
        <w:rPr>
          <w:sz w:val="18"/>
          <w:szCs w:val="18"/>
        </w:rPr>
        <w:t xml:space="preserve"> </w:t>
      </w:r>
      <w:proofErr w:type="spellStart"/>
      <w:r w:rsidRPr="00392910">
        <w:rPr>
          <w:sz w:val="18"/>
          <w:szCs w:val="18"/>
        </w:rPr>
        <w:t>goodMatches</w:t>
      </w:r>
      <w:proofErr w:type="spellEnd"/>
      <w:r w:rsidRPr="00392910">
        <w:rPr>
          <w:color w:val="6B006D"/>
          <w:sz w:val="18"/>
          <w:szCs w:val="18"/>
        </w:rPr>
        <w:t>;</w:t>
      </w:r>
    </w:p>
    <w:p w14:paraId="6FABD9EF" w14:textId="4D801556" w:rsidR="00411E27" w:rsidRPr="00392910" w:rsidRDefault="00411E27" w:rsidP="00411E27">
      <w:pPr>
        <w:pStyle w:val="Code"/>
        <w:rPr>
          <w:sz w:val="18"/>
          <w:szCs w:val="18"/>
        </w:rPr>
      </w:pPr>
      <w:r w:rsidRPr="00392910">
        <w:rPr>
          <w:color w:val="6B006D"/>
          <w:sz w:val="18"/>
          <w:szCs w:val="18"/>
        </w:rPr>
        <w:t>}</w:t>
      </w:r>
    </w:p>
    <w:p w14:paraId="5AAB3A31" w14:textId="0B5A1EC4" w:rsidR="00F10A49" w:rsidRPr="003C7E2E" w:rsidRDefault="00F10A49" w:rsidP="00F10A49">
      <w:pPr>
        <w:pStyle w:val="berschrift2"/>
      </w:pPr>
      <w:bookmarkStart w:id="62" w:name="_Toc279136512"/>
      <w:r w:rsidRPr="003C7E2E">
        <w:t>Fallstudie / Auswertung der Applikation</w:t>
      </w:r>
      <w:bookmarkEnd w:id="62"/>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63" w:name="_Toc279136513"/>
      <w:r w:rsidRPr="003C7E2E">
        <w:lastRenderedPageBreak/>
        <w:t>Fazit und Ausblick</w:t>
      </w:r>
      <w:bookmarkEnd w:id="63"/>
    </w:p>
    <w:p w14:paraId="58D262C0" w14:textId="77777777" w:rsidR="00B07CC5" w:rsidRPr="003C7E2E" w:rsidRDefault="00B07CC5" w:rsidP="00D85134">
      <w:pPr>
        <w:pStyle w:val="berschrift1"/>
        <w:numPr>
          <w:ilvl w:val="0"/>
          <w:numId w:val="0"/>
        </w:numPr>
      </w:pPr>
      <w:bookmarkStart w:id="64" w:name="Literaturverzeichnis"/>
      <w:bookmarkStart w:id="65" w:name="_Toc70927232"/>
      <w:bookmarkStart w:id="66" w:name="_Toc279136514"/>
      <w:r w:rsidRPr="003C7E2E">
        <w:lastRenderedPageBreak/>
        <w:t>Literaturverzeichnis</w:t>
      </w:r>
      <w:bookmarkEnd w:id="64"/>
      <w:bookmarkEnd w:id="65"/>
      <w:bookmarkEnd w:id="66"/>
    </w:p>
    <w:bookmarkStart w:id="67" w:name="_Toc70927233"/>
    <w:p w14:paraId="5DFAA9A0" w14:textId="2C202D6A" w:rsidR="00CD30C3" w:rsidRPr="00CD30C3" w:rsidRDefault="00124E8A">
      <w:pPr>
        <w:pStyle w:val="StandardWeb"/>
        <w:ind w:left="480" w:hanging="480"/>
        <w:divId w:val="50351929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CD30C3" w:rsidRPr="00CD30C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44A5044" w14:textId="77777777" w:rsidR="00CD30C3" w:rsidRPr="00CD30C3" w:rsidRDefault="00CD30C3">
      <w:pPr>
        <w:pStyle w:val="StandardWeb"/>
        <w:ind w:left="480" w:hanging="480"/>
        <w:divId w:val="503519290"/>
        <w:rPr>
          <w:noProof/>
        </w:rPr>
      </w:pPr>
      <w:r w:rsidRPr="00CD30C3">
        <w:rPr>
          <w:noProof/>
        </w:rPr>
        <w:t>Alahi, a.; Ortiz, R.; Vandergheynst, P. (2012) FREAK: Fast Retina Keypoint. 2012 IEEE Conference on Computer Vision and Pattern Recognition. Ieee, 510–517.</w:t>
      </w:r>
    </w:p>
    <w:p w14:paraId="61F6252E" w14:textId="77777777" w:rsidR="00CD30C3" w:rsidRPr="00CD30C3" w:rsidRDefault="00CD30C3">
      <w:pPr>
        <w:pStyle w:val="StandardWeb"/>
        <w:ind w:left="480" w:hanging="480"/>
        <w:divId w:val="503519290"/>
        <w:rPr>
          <w:noProof/>
        </w:rPr>
      </w:pPr>
      <w:r w:rsidRPr="00CD30C3">
        <w:rPr>
          <w:noProof/>
        </w:rPr>
        <w:t>Azuma, Ronald T (1997) A Survey of Augmented Reality. 4 (August):355–385.</w:t>
      </w:r>
    </w:p>
    <w:p w14:paraId="3AFD45E1" w14:textId="77777777" w:rsidR="00CD30C3" w:rsidRPr="00CD30C3" w:rsidRDefault="00CD30C3">
      <w:pPr>
        <w:pStyle w:val="StandardWeb"/>
        <w:ind w:left="480" w:hanging="480"/>
        <w:divId w:val="503519290"/>
        <w:rPr>
          <w:noProof/>
        </w:rPr>
      </w:pPr>
      <w:r w:rsidRPr="00CD30C3">
        <w:rPr>
          <w:noProof/>
        </w:rPr>
        <w:t>Baldauf, Matthias; Dustdar, Schahram; Rosenberg, Florian (2007) A survey on context-aware systems. International Journal of Ad Hoc and Ubiquitous Computing, 2 (4):263–277.</w:t>
      </w:r>
    </w:p>
    <w:p w14:paraId="216E9F5C" w14:textId="77777777" w:rsidR="00CD30C3" w:rsidRPr="00CD30C3" w:rsidRDefault="00CD30C3">
      <w:pPr>
        <w:pStyle w:val="StandardWeb"/>
        <w:ind w:left="480" w:hanging="480"/>
        <w:divId w:val="503519290"/>
        <w:rPr>
          <w:noProof/>
        </w:rPr>
      </w:pPr>
      <w:r w:rsidRPr="00CD30C3">
        <w:rPr>
          <w:noProof/>
        </w:rPr>
        <w:t>Baumgart, Bruce Guenther (1974) Geometric Modeling for Computer Vision. Stanford University, 136.</w:t>
      </w:r>
    </w:p>
    <w:p w14:paraId="2BE43F00" w14:textId="77777777" w:rsidR="00CD30C3" w:rsidRPr="00CD30C3" w:rsidRDefault="00CD30C3">
      <w:pPr>
        <w:pStyle w:val="StandardWeb"/>
        <w:ind w:left="480" w:hanging="480"/>
        <w:divId w:val="503519290"/>
        <w:rPr>
          <w:noProof/>
        </w:rPr>
      </w:pPr>
      <w:r w:rsidRPr="00CD30C3">
        <w:rPr>
          <w:noProof/>
        </w:rPr>
        <w:t>Bay, Herbert; Tuytelaars, Tinne; Gool, Luc Van (2006) Speeded Up Robust Features. Computer Vision–ECCV 2006, 3951 (September):346–359.</w:t>
      </w:r>
    </w:p>
    <w:p w14:paraId="6E51ADC7" w14:textId="77777777" w:rsidR="00CD30C3" w:rsidRPr="00CD30C3" w:rsidRDefault="00CD30C3">
      <w:pPr>
        <w:pStyle w:val="StandardWeb"/>
        <w:ind w:left="480" w:hanging="480"/>
        <w:divId w:val="503519290"/>
        <w:rPr>
          <w:noProof/>
        </w:rPr>
      </w:pPr>
      <w:r w:rsidRPr="00CD30C3">
        <w:rPr>
          <w:noProof/>
        </w:rPr>
        <w:t>Bellavista, Paolo; Corradi, Antonio; Fanelli, Mario; Foschini, Luca (2012) A survey of context data distribution for mobile ubiquitous systems. ACM Computing Surveys, 44 (4):1–45.</w:t>
      </w:r>
    </w:p>
    <w:p w14:paraId="4E848FC5" w14:textId="77777777" w:rsidR="00CD30C3" w:rsidRPr="00CD30C3" w:rsidRDefault="00CD30C3">
      <w:pPr>
        <w:pStyle w:val="StandardWeb"/>
        <w:ind w:left="480" w:hanging="480"/>
        <w:divId w:val="503519290"/>
        <w:rPr>
          <w:noProof/>
        </w:rPr>
      </w:pPr>
      <w:r w:rsidRPr="00CD30C3">
        <w:rPr>
          <w:noProof/>
        </w:rPr>
        <w:t>Bradski, Gary; Kaehler, Adrian (2008) Learning OpenCV Computer Vision with the OpenCV Library. 1. Auflage, Sebastopol, CA, O’Reilly, Inc.</w:t>
      </w:r>
    </w:p>
    <w:p w14:paraId="4E8C68BC" w14:textId="77777777" w:rsidR="00CD30C3" w:rsidRPr="00CD30C3" w:rsidRDefault="00CD30C3">
      <w:pPr>
        <w:pStyle w:val="StandardWeb"/>
        <w:ind w:left="480" w:hanging="480"/>
        <w:divId w:val="503519290"/>
        <w:rPr>
          <w:noProof/>
        </w:rPr>
      </w:pPr>
      <w:r w:rsidRPr="00CD30C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7B9ACAE9" w14:textId="77777777" w:rsidR="00CD30C3" w:rsidRPr="00CD30C3" w:rsidRDefault="00CD30C3">
      <w:pPr>
        <w:pStyle w:val="StandardWeb"/>
        <w:ind w:left="480" w:hanging="480"/>
        <w:divId w:val="503519290"/>
        <w:rPr>
          <w:noProof/>
        </w:rPr>
      </w:pPr>
      <w:r w:rsidRPr="00CD30C3">
        <w:rPr>
          <w:noProof/>
        </w:rPr>
        <w:t>Chen, HL (2004) An intelligent broker architecture for pervasive context-aware systems. University of Maryland, .</w:t>
      </w:r>
    </w:p>
    <w:p w14:paraId="7C674BF2" w14:textId="77777777" w:rsidR="00CD30C3" w:rsidRPr="00CD30C3" w:rsidRDefault="00CD30C3">
      <w:pPr>
        <w:pStyle w:val="StandardWeb"/>
        <w:ind w:left="480" w:hanging="480"/>
        <w:divId w:val="503519290"/>
        <w:rPr>
          <w:noProof/>
        </w:rPr>
      </w:pPr>
      <w:r w:rsidRPr="00CD30C3">
        <w:rPr>
          <w:noProof/>
        </w:rPr>
        <w:t>Cho, Eunjoon; Myers, Seth A.; Leskovec, Jure (2011) Friendship and mobility. Proceedings of the 17th ACM SIGKDD international conference on Knowledge discovery and data mining - KDD ’11. New York, New York, USA, ACM Press, 1082.</w:t>
      </w:r>
    </w:p>
    <w:p w14:paraId="21D97422" w14:textId="77777777" w:rsidR="00CD30C3" w:rsidRPr="00CD30C3" w:rsidRDefault="00CD30C3">
      <w:pPr>
        <w:pStyle w:val="StandardWeb"/>
        <w:ind w:left="480" w:hanging="480"/>
        <w:divId w:val="503519290"/>
        <w:rPr>
          <w:noProof/>
        </w:rPr>
      </w:pPr>
      <w:r w:rsidRPr="00CD30C3">
        <w:rPr>
          <w:noProof/>
        </w:rPr>
        <w:t>Dey, A.K.; Salber, D.; Abowd, G.D.; Futakawa, M. (1999) The Conference Assistant: combining context-awareness with wearable computing. Digest of Papers. Third International Symposium on Wearable Computers. IEEE Comput. Soc, 21–28.</w:t>
      </w:r>
    </w:p>
    <w:p w14:paraId="2E490183" w14:textId="77777777" w:rsidR="00CD30C3" w:rsidRPr="00CD30C3" w:rsidRDefault="00CD30C3">
      <w:pPr>
        <w:pStyle w:val="StandardWeb"/>
        <w:ind w:left="480" w:hanging="480"/>
        <w:divId w:val="503519290"/>
        <w:rPr>
          <w:noProof/>
        </w:rPr>
      </w:pPr>
      <w:r w:rsidRPr="00CD30C3">
        <w:rPr>
          <w:noProof/>
        </w:rPr>
        <w:t>Dey, Anind K. (2001) Understanding and Using Context. Personal and Ubiquitous Computing, 5 (1):4–7.</w:t>
      </w:r>
    </w:p>
    <w:p w14:paraId="41CBCB2B" w14:textId="77777777" w:rsidR="00CD30C3" w:rsidRPr="00CD30C3" w:rsidRDefault="00CD30C3">
      <w:pPr>
        <w:pStyle w:val="StandardWeb"/>
        <w:ind w:left="480" w:hanging="480"/>
        <w:divId w:val="503519290"/>
        <w:rPr>
          <w:noProof/>
        </w:rPr>
      </w:pPr>
      <w:r w:rsidRPr="00CD30C3">
        <w:rPr>
          <w:noProof/>
        </w:rPr>
        <w:t>Feng, Steve; Caire, Romain; Cortazar, Bingen; Turan, Mehmet; Wong, Andrew; Ozcan, Aydogan (2014) Immunochromatographic diagnostic test analysis using Google Glass. ACS nano, 8 (3):3069–79.</w:t>
      </w:r>
    </w:p>
    <w:p w14:paraId="423DFC86" w14:textId="77777777" w:rsidR="00CD30C3" w:rsidRPr="00CD30C3" w:rsidRDefault="00CD30C3">
      <w:pPr>
        <w:pStyle w:val="StandardWeb"/>
        <w:ind w:left="480" w:hanging="480"/>
        <w:divId w:val="503519290"/>
        <w:rPr>
          <w:noProof/>
        </w:rPr>
      </w:pPr>
      <w:r w:rsidRPr="00CD30C3">
        <w:rPr>
          <w:noProof/>
        </w:rPr>
        <w:t>Fielding, Roy Thomas (2000) Architectural Styles and the Design of Network-based Software Architectures. 162.</w:t>
      </w:r>
    </w:p>
    <w:p w14:paraId="5F0D7A98" w14:textId="77777777" w:rsidR="00CD30C3" w:rsidRPr="00CD30C3" w:rsidRDefault="00CD30C3">
      <w:pPr>
        <w:pStyle w:val="StandardWeb"/>
        <w:ind w:left="480" w:hanging="480"/>
        <w:divId w:val="503519290"/>
        <w:rPr>
          <w:noProof/>
        </w:rPr>
      </w:pPr>
      <w:r w:rsidRPr="00CD30C3">
        <w:rPr>
          <w:noProof/>
        </w:rPr>
        <w:t>Gao, Huiji; Tang, Jiliang; Liu, Huan (2012) Exploring Social-Historical Ties on Location-Based Social Networks. ICWSM. 114–121.</w:t>
      </w:r>
    </w:p>
    <w:p w14:paraId="2324F1DC" w14:textId="77777777" w:rsidR="00CD30C3" w:rsidRPr="00CD30C3" w:rsidRDefault="00CD30C3">
      <w:pPr>
        <w:pStyle w:val="StandardWeb"/>
        <w:ind w:left="480" w:hanging="480"/>
        <w:divId w:val="503519290"/>
        <w:rPr>
          <w:noProof/>
        </w:rPr>
      </w:pPr>
      <w:r w:rsidRPr="00CD30C3">
        <w:rPr>
          <w:noProof/>
        </w:rPr>
        <w:t>Google (2014a) Tech specs. https://support.google.com/glass/answer/3064128?hl=de, abgerufen am 26.11.2014.</w:t>
      </w:r>
    </w:p>
    <w:p w14:paraId="5B5F5A30" w14:textId="77777777" w:rsidR="00CD30C3" w:rsidRPr="00CD30C3" w:rsidRDefault="00CD30C3">
      <w:pPr>
        <w:pStyle w:val="StandardWeb"/>
        <w:ind w:left="480" w:hanging="480"/>
        <w:divId w:val="503519290"/>
        <w:rPr>
          <w:noProof/>
        </w:rPr>
      </w:pPr>
      <w:r w:rsidRPr="00CD30C3">
        <w:rPr>
          <w:noProof/>
        </w:rPr>
        <w:t>Google (2014b) Glass Platform Release Notes. https://developers.google.com/glass/release-notes, abgerufen am 02.12.2014.</w:t>
      </w:r>
    </w:p>
    <w:p w14:paraId="7413D866" w14:textId="77777777" w:rsidR="00CD30C3" w:rsidRPr="00CD30C3" w:rsidRDefault="00CD30C3">
      <w:pPr>
        <w:pStyle w:val="StandardWeb"/>
        <w:ind w:left="480" w:hanging="480"/>
        <w:divId w:val="503519290"/>
        <w:rPr>
          <w:noProof/>
        </w:rPr>
      </w:pPr>
      <w:r w:rsidRPr="00CD30C3">
        <w:rPr>
          <w:noProof/>
        </w:rPr>
        <w:t>Huang, Zhanpeng; Hui, Pan; Peylo, Christoph; Chatzopoulos, Dimitris (2013) Mobile augmented reality survey: a bottom-up approach. Arxiv.Org, .</w:t>
      </w:r>
    </w:p>
    <w:p w14:paraId="3861AFA6" w14:textId="77777777" w:rsidR="00CD30C3" w:rsidRPr="00CD30C3" w:rsidRDefault="00CD30C3">
      <w:pPr>
        <w:pStyle w:val="StandardWeb"/>
        <w:ind w:left="480" w:hanging="480"/>
        <w:divId w:val="503519290"/>
        <w:rPr>
          <w:noProof/>
        </w:rPr>
      </w:pPr>
      <w:r w:rsidRPr="00CD30C3">
        <w:rPr>
          <w:noProof/>
        </w:rPr>
        <w:t>Indulska, J; Sutton, P (2003) Location management in pervasive systems. Workshop on Wearable, Invisible, Context-Aware, Ambient, Pervasive and Ubiquitous Computing. Adelaide, Australia, Australian Computer Society, 143–151.</w:t>
      </w:r>
    </w:p>
    <w:p w14:paraId="169C510B" w14:textId="77777777" w:rsidR="00CD30C3" w:rsidRPr="00CD30C3" w:rsidRDefault="00CD30C3">
      <w:pPr>
        <w:pStyle w:val="StandardWeb"/>
        <w:ind w:left="480" w:hanging="480"/>
        <w:divId w:val="503519290"/>
        <w:rPr>
          <w:noProof/>
        </w:rPr>
      </w:pPr>
      <w:r w:rsidRPr="00CD30C3">
        <w:rPr>
          <w:noProof/>
        </w:rPr>
        <w:t>Juan, L; Gwun, O (2009) A comparison of SIFT, PCA-SIFT and SURF. International Journal of Image Processing (IJIP), 3 (4):143.</w:t>
      </w:r>
    </w:p>
    <w:p w14:paraId="05DDCF64" w14:textId="77777777" w:rsidR="00CD30C3" w:rsidRPr="00CD30C3" w:rsidRDefault="00CD30C3">
      <w:pPr>
        <w:pStyle w:val="StandardWeb"/>
        <w:ind w:left="480" w:hanging="480"/>
        <w:divId w:val="503519290"/>
        <w:rPr>
          <w:noProof/>
        </w:rPr>
      </w:pPr>
      <w:r w:rsidRPr="00CD30C3">
        <w:rPr>
          <w:noProof/>
        </w:rPr>
        <w:t>Junglas, Iris A.; Watson, Richard T. (2008) Location-based services. Communications of the ACM, 51 (3):65–69.</w:t>
      </w:r>
    </w:p>
    <w:p w14:paraId="2969F23E" w14:textId="77777777" w:rsidR="00CD30C3" w:rsidRPr="00CD30C3" w:rsidRDefault="00CD30C3">
      <w:pPr>
        <w:pStyle w:val="StandardWeb"/>
        <w:ind w:left="480" w:hanging="480"/>
        <w:divId w:val="503519290"/>
        <w:rPr>
          <w:noProof/>
        </w:rPr>
      </w:pPr>
      <w:r w:rsidRPr="00CD30C3">
        <w:rPr>
          <w:noProof/>
        </w:rPr>
        <w:t xml:space="preserve">Kölmel, Dr. Bernhard (2005) Location-based services. </w:t>
      </w:r>
    </w:p>
    <w:p w14:paraId="607EEFDD" w14:textId="77777777" w:rsidR="00CD30C3" w:rsidRPr="00CD30C3" w:rsidRDefault="00CD30C3">
      <w:pPr>
        <w:pStyle w:val="StandardWeb"/>
        <w:ind w:left="480" w:hanging="480"/>
        <w:divId w:val="503519290"/>
        <w:rPr>
          <w:noProof/>
        </w:rPr>
      </w:pPr>
      <w:r w:rsidRPr="00CD30C3">
        <w:rPr>
          <w:noProof/>
        </w:rPr>
        <w:t>Lee, Sangkeun; Chang, Juno; Lee, Sang-goo (2010) Survey and Trend Analysis of Context-Aware Systems. Information-An International Interdisciplinary Journal, 14 (2):527–548.</w:t>
      </w:r>
    </w:p>
    <w:p w14:paraId="00C4EC19" w14:textId="77777777" w:rsidR="00CD30C3" w:rsidRPr="00CD30C3" w:rsidRDefault="00CD30C3">
      <w:pPr>
        <w:pStyle w:val="StandardWeb"/>
        <w:ind w:left="480" w:hanging="480"/>
        <w:divId w:val="503519290"/>
        <w:rPr>
          <w:noProof/>
        </w:rPr>
      </w:pPr>
      <w:r w:rsidRPr="00CD30C3">
        <w:rPr>
          <w:noProof/>
        </w:rPr>
        <w:t>Leutenegger, Stefan; Chli, Margarita; Siegwart, Roland Y. (2011) BRISK: Binary Robust invariant scalable keypoints. 2011 International Conference on Computer Vision. Ieee, 2548–2555.</w:t>
      </w:r>
    </w:p>
    <w:p w14:paraId="1DA22365" w14:textId="77777777" w:rsidR="00CD30C3" w:rsidRPr="00CD30C3" w:rsidRDefault="00CD30C3">
      <w:pPr>
        <w:pStyle w:val="StandardWeb"/>
        <w:ind w:left="480" w:hanging="480"/>
        <w:divId w:val="503519290"/>
        <w:rPr>
          <w:noProof/>
        </w:rPr>
      </w:pPr>
      <w:r w:rsidRPr="00CD30C3">
        <w:rPr>
          <w:noProof/>
        </w:rPr>
        <w:t>Lins, Caio Novaes; Teixeira, João Marcelo; Rafael, Alves Roberto; Teichrieb, Veronica (2014) Development of Interactive Applications for Google Glass. Tendências e Técnicas em Realidade Virtual e Aumentada, 4 :167–188.</w:t>
      </w:r>
    </w:p>
    <w:p w14:paraId="7034A8E4" w14:textId="77777777" w:rsidR="00CD30C3" w:rsidRPr="00CD30C3" w:rsidRDefault="00CD30C3">
      <w:pPr>
        <w:pStyle w:val="StandardWeb"/>
        <w:ind w:left="480" w:hanging="480"/>
        <w:divId w:val="503519290"/>
        <w:rPr>
          <w:noProof/>
        </w:rPr>
      </w:pPr>
      <w:r w:rsidRPr="00CD30C3">
        <w:rPr>
          <w:noProof/>
        </w:rPr>
        <w:t>Lowe, D.G. (1999) Object recognition from local scale-invariant features. Proceedings of the Seventh IEEE International Conference on Computer Vision. IEEE, 1150–1157 vol.2.</w:t>
      </w:r>
    </w:p>
    <w:p w14:paraId="2F4017F2" w14:textId="77777777" w:rsidR="00CD30C3" w:rsidRPr="00CD30C3" w:rsidRDefault="00CD30C3">
      <w:pPr>
        <w:pStyle w:val="StandardWeb"/>
        <w:ind w:left="480" w:hanging="480"/>
        <w:divId w:val="503519290"/>
        <w:rPr>
          <w:noProof/>
        </w:rPr>
      </w:pPr>
      <w:r w:rsidRPr="00CD30C3">
        <w:rPr>
          <w:noProof/>
        </w:rPr>
        <w:t>Lowe, David G. (2004) Distinctive Image Features from Scale-Invariant Keypoints. International Journal of Computer Vision, 60 (2):91–110.</w:t>
      </w:r>
    </w:p>
    <w:p w14:paraId="48E36A5E" w14:textId="77777777" w:rsidR="00CD30C3" w:rsidRPr="00CD30C3" w:rsidRDefault="00CD30C3">
      <w:pPr>
        <w:pStyle w:val="StandardWeb"/>
        <w:ind w:left="480" w:hanging="480"/>
        <w:divId w:val="503519290"/>
        <w:rPr>
          <w:noProof/>
        </w:rPr>
      </w:pPr>
      <w:r w:rsidRPr="00CD30C3">
        <w:rPr>
          <w:noProof/>
        </w:rPr>
        <w:t>Morril, Dan (2008) Announcing the Android 1.0 SDK, release 1. http://android-developers.blogspot.be/2008/09/announcing-android-10-sdk-release-1.html, abgerufen am 02.12.2014.</w:t>
      </w:r>
    </w:p>
    <w:p w14:paraId="57746E9D" w14:textId="77777777" w:rsidR="00CD30C3" w:rsidRPr="00CD30C3" w:rsidRDefault="00CD30C3">
      <w:pPr>
        <w:pStyle w:val="StandardWeb"/>
        <w:ind w:left="480" w:hanging="480"/>
        <w:divId w:val="503519290"/>
        <w:rPr>
          <w:noProof/>
        </w:rPr>
      </w:pPr>
      <w:r w:rsidRPr="00CD30C3">
        <w:rPr>
          <w:noProof/>
        </w:rPr>
        <w:t>opencv dev team (2014) OpenCV API Reference — OpenCV 2.4.9.0 Documentation. http://docs.opencv.org/modules/refman.html, abgerufen am 09.10.2014.</w:t>
      </w:r>
    </w:p>
    <w:p w14:paraId="28C46E67" w14:textId="77777777" w:rsidR="00CD30C3" w:rsidRPr="00CD30C3" w:rsidRDefault="00CD30C3">
      <w:pPr>
        <w:pStyle w:val="StandardWeb"/>
        <w:ind w:left="480" w:hanging="480"/>
        <w:divId w:val="503519290"/>
        <w:rPr>
          <w:noProof/>
        </w:rPr>
      </w:pPr>
      <w:r w:rsidRPr="00CD30C3">
        <w:rPr>
          <w:noProof/>
        </w:rPr>
        <w:t>Perera, Charith; Zaslavsky, Arkady; Christen, Peter; Georgakopoulos, Dimitrios (2014) Context Aware Computing for The Internet of Things: A Survey. IEEE Communications Surveys &amp; Tutorials, 16 (1):414–454.</w:t>
      </w:r>
    </w:p>
    <w:p w14:paraId="12CC3871" w14:textId="77777777" w:rsidR="00CD30C3" w:rsidRPr="00CD30C3" w:rsidRDefault="00CD30C3">
      <w:pPr>
        <w:pStyle w:val="StandardWeb"/>
        <w:ind w:left="480" w:hanging="480"/>
        <w:divId w:val="503519290"/>
        <w:rPr>
          <w:noProof/>
        </w:rPr>
      </w:pPr>
      <w:r w:rsidRPr="00CD30C3">
        <w:rPr>
          <w:noProof/>
        </w:rPr>
        <w:t>Portman, Eric A.; Gailey, Michael L.; Holmes, Chad S.; Burgiss, Michael J.; Smith, Angela King; Pitts III, Ashton F.; Dempsen, Stephen L.; Che, Vinny Wai-yan (2005) Location-based services. USA, .</w:t>
      </w:r>
    </w:p>
    <w:p w14:paraId="3F9E046B" w14:textId="77777777" w:rsidR="00CD30C3" w:rsidRPr="00CD30C3" w:rsidRDefault="00CD30C3">
      <w:pPr>
        <w:pStyle w:val="StandardWeb"/>
        <w:ind w:left="480" w:hanging="480"/>
        <w:divId w:val="503519290"/>
        <w:rPr>
          <w:noProof/>
        </w:rPr>
      </w:pPr>
      <w:r w:rsidRPr="00CD30C3">
        <w:rPr>
          <w:noProof/>
        </w:rPr>
        <w:t>Rouillard, José (2008) Contextual QR Codes. 2008 The Third International Multi-Conference on Computing in the Global Information Technology (iccgi 2008), :50–55.</w:t>
      </w:r>
    </w:p>
    <w:p w14:paraId="2C1C4DA5" w14:textId="77777777" w:rsidR="00CD30C3" w:rsidRPr="00CD30C3" w:rsidRDefault="00CD30C3">
      <w:pPr>
        <w:pStyle w:val="StandardWeb"/>
        <w:ind w:left="480" w:hanging="480"/>
        <w:divId w:val="503519290"/>
        <w:rPr>
          <w:noProof/>
        </w:rPr>
      </w:pPr>
      <w:r w:rsidRPr="00CD30C3">
        <w:rPr>
          <w:noProof/>
        </w:rPr>
        <w:t>Saha, Amit Kumar (2008) A Developers First Look At Android. Linux For You (January), (January):48–50.</w:t>
      </w:r>
    </w:p>
    <w:p w14:paraId="54DB8570" w14:textId="77777777" w:rsidR="00CD30C3" w:rsidRPr="00CD30C3" w:rsidRDefault="00CD30C3">
      <w:pPr>
        <w:pStyle w:val="StandardWeb"/>
        <w:ind w:left="480" w:hanging="480"/>
        <w:divId w:val="503519290"/>
        <w:rPr>
          <w:noProof/>
        </w:rPr>
      </w:pPr>
      <w:r w:rsidRPr="00CD30C3">
        <w:rPr>
          <w:noProof/>
        </w:rPr>
        <w:t>Schaeffer, Cameron (2013) A comparison of keypoint descriptors in the context of pedestrian detection: freak vs. surf vs. brisk. Stanford University, 5.</w:t>
      </w:r>
    </w:p>
    <w:p w14:paraId="049AF302" w14:textId="77777777" w:rsidR="00CD30C3" w:rsidRPr="00CD30C3" w:rsidRDefault="00CD30C3">
      <w:pPr>
        <w:pStyle w:val="StandardWeb"/>
        <w:ind w:left="480" w:hanging="480"/>
        <w:divId w:val="503519290"/>
        <w:rPr>
          <w:noProof/>
        </w:rPr>
      </w:pPr>
      <w:r w:rsidRPr="00CD30C3">
        <w:rPr>
          <w:noProof/>
        </w:rPr>
        <w:t>Schilit, B.N.; Theimer, M.M. (1994) Disseminating active map information to mobile hosts. IEEE Network, 8 (5):22–32.</w:t>
      </w:r>
    </w:p>
    <w:p w14:paraId="4769349F" w14:textId="77777777" w:rsidR="00CD30C3" w:rsidRPr="00CD30C3" w:rsidRDefault="00CD30C3">
      <w:pPr>
        <w:pStyle w:val="StandardWeb"/>
        <w:ind w:left="480" w:hanging="480"/>
        <w:divId w:val="503519290"/>
        <w:rPr>
          <w:noProof/>
        </w:rPr>
      </w:pPr>
      <w:r w:rsidRPr="00CD30C3">
        <w:rPr>
          <w:noProof/>
        </w:rPr>
        <w:t>Schmidt, A; Laerhoven, K. van (2001) How to build smart appliances? IEEE Personal Communications, 8 (4):66–71.</w:t>
      </w:r>
    </w:p>
    <w:p w14:paraId="2A1487A3" w14:textId="77777777" w:rsidR="00CD30C3" w:rsidRPr="00CD30C3" w:rsidRDefault="00CD30C3">
      <w:pPr>
        <w:pStyle w:val="StandardWeb"/>
        <w:ind w:left="480" w:hanging="480"/>
        <w:divId w:val="503519290"/>
        <w:rPr>
          <w:noProof/>
        </w:rPr>
      </w:pPr>
      <w:r w:rsidRPr="00CD30C3">
        <w:rPr>
          <w:noProof/>
        </w:rPr>
        <w:t>Sidla, Oliver; Kottmann, Michal; Benesova, Wanda (2011) Real-time pose invariant logo and pattern detection. In Röning, Juha; Casasent, David P.; Hall, Ernest L. (Hrsg) 78780C–78780C–8.</w:t>
      </w:r>
    </w:p>
    <w:p w14:paraId="70A443D1" w14:textId="77777777" w:rsidR="00CD30C3" w:rsidRPr="00CD30C3" w:rsidRDefault="00CD30C3">
      <w:pPr>
        <w:pStyle w:val="StandardWeb"/>
        <w:ind w:left="480" w:hanging="480"/>
        <w:divId w:val="503519290"/>
        <w:rPr>
          <w:noProof/>
        </w:rPr>
      </w:pPr>
      <w:r w:rsidRPr="00CD30C3">
        <w:rPr>
          <w:noProof/>
        </w:rPr>
        <w:t>Stevens, Tim (2013) Google announces Glass Developer Kit, will enable offline apps and direct hardware access. http://www.engadget.com/2013/05/16/google-glass-developer-kit/, abgerufen am 30.11.2014.</w:t>
      </w:r>
    </w:p>
    <w:p w14:paraId="68CA8D54" w14:textId="77777777" w:rsidR="00CD30C3" w:rsidRPr="00CD30C3" w:rsidRDefault="00CD30C3">
      <w:pPr>
        <w:pStyle w:val="StandardWeb"/>
        <w:ind w:left="480" w:hanging="480"/>
        <w:divId w:val="503519290"/>
        <w:rPr>
          <w:noProof/>
        </w:rPr>
      </w:pPr>
      <w:r w:rsidRPr="00CD30C3">
        <w:rPr>
          <w:noProof/>
        </w:rPr>
        <w:t>Swain, Michael J.; Ballard, Dana H. (1991) Color indexing. International Journal of Computer Vision, 7 (1):11–32.</w:t>
      </w:r>
    </w:p>
    <w:p w14:paraId="3D9CB8A4" w14:textId="77777777" w:rsidR="00CD30C3" w:rsidRPr="00CD30C3" w:rsidRDefault="00CD30C3">
      <w:pPr>
        <w:pStyle w:val="StandardWeb"/>
        <w:ind w:left="480" w:hanging="480"/>
        <w:divId w:val="503519290"/>
        <w:rPr>
          <w:noProof/>
        </w:rPr>
      </w:pPr>
      <w:r w:rsidRPr="00CD30C3">
        <w:rPr>
          <w:noProof/>
        </w:rPr>
        <w:t>Szeliski, Richard (2011) Computer Vision. London, Springer London.</w:t>
      </w:r>
    </w:p>
    <w:p w14:paraId="40643F59" w14:textId="77777777" w:rsidR="00CD30C3" w:rsidRPr="00CD30C3" w:rsidRDefault="00CD30C3">
      <w:pPr>
        <w:pStyle w:val="StandardWeb"/>
        <w:ind w:left="480" w:hanging="480"/>
        <w:divId w:val="503519290"/>
        <w:rPr>
          <w:noProof/>
        </w:rPr>
      </w:pPr>
      <w:r w:rsidRPr="00CD30C3">
        <w:rPr>
          <w:noProof/>
        </w:rPr>
        <w:t>Texas Instruments (2012) OMAP4430 Multimedia Device. 443.</w:t>
      </w:r>
    </w:p>
    <w:p w14:paraId="60DF1604" w14:textId="77777777" w:rsidR="00CD30C3" w:rsidRPr="00CD30C3" w:rsidRDefault="00CD30C3">
      <w:pPr>
        <w:pStyle w:val="StandardWeb"/>
        <w:ind w:left="480" w:hanging="480"/>
        <w:divId w:val="503519290"/>
        <w:rPr>
          <w:noProof/>
        </w:rPr>
      </w:pPr>
      <w:r w:rsidRPr="00CD30C3">
        <w:rPr>
          <w:noProof/>
        </w:rPr>
        <w:t>Torborg, Scott; Simpson, Star (2012) What’s inside Google Glass? http://www.catwig.com/google-glass-teardown/, abgerufen am 16.10.2014.</w:t>
      </w:r>
    </w:p>
    <w:p w14:paraId="695C8BBD" w14:textId="77777777" w:rsidR="00CD30C3" w:rsidRPr="00CD30C3" w:rsidRDefault="00CD30C3">
      <w:pPr>
        <w:pStyle w:val="StandardWeb"/>
        <w:ind w:left="480" w:hanging="480"/>
        <w:divId w:val="503519290"/>
        <w:rPr>
          <w:noProof/>
        </w:rPr>
      </w:pPr>
      <w:r w:rsidRPr="00CD30C3">
        <w:rPr>
          <w:noProof/>
        </w:rPr>
        <w:t>UMTS Forum (2001) Report No. 13. London, .</w:t>
      </w:r>
    </w:p>
    <w:p w14:paraId="1E69CE45" w14:textId="77777777" w:rsidR="00CD30C3" w:rsidRPr="00CD30C3" w:rsidRDefault="00CD30C3">
      <w:pPr>
        <w:pStyle w:val="StandardWeb"/>
        <w:ind w:left="480" w:hanging="480"/>
        <w:divId w:val="503519290"/>
        <w:rPr>
          <w:noProof/>
        </w:rPr>
      </w:pPr>
      <w:r w:rsidRPr="00CD30C3">
        <w:rPr>
          <w:noProof/>
        </w:rPr>
        <w:t>Walsh, Andrew (2010) QR Codes – using mobile phones to deliver library instruction and help at the point of need. Journal of Information Literacy, 4 (1):55–65.</w:t>
      </w:r>
    </w:p>
    <w:p w14:paraId="5C1AE32A" w14:textId="77777777" w:rsidR="00CD30C3" w:rsidRPr="00CD30C3" w:rsidRDefault="00CD30C3">
      <w:pPr>
        <w:pStyle w:val="StandardWeb"/>
        <w:ind w:left="480" w:hanging="480"/>
        <w:divId w:val="503519290"/>
        <w:rPr>
          <w:noProof/>
        </w:rPr>
      </w:pPr>
      <w:r w:rsidRPr="00CD30C3">
        <w:rPr>
          <w:noProof/>
        </w:rPr>
        <w:t>Want, Roy; Hopper, Andy; Falcão, Veronica; Gibbons, Jonathan (1992) The active badge location system. ACM Transactions on Information Systems, 10 (1):91–102.</w:t>
      </w:r>
    </w:p>
    <w:p w14:paraId="0E89A1A5" w14:textId="77777777" w:rsidR="00CD30C3" w:rsidRPr="00CD30C3" w:rsidRDefault="00CD30C3">
      <w:pPr>
        <w:pStyle w:val="StandardWeb"/>
        <w:ind w:left="480" w:hanging="480"/>
        <w:divId w:val="503519290"/>
        <w:rPr>
          <w:noProof/>
        </w:rPr>
      </w:pPr>
      <w:r w:rsidRPr="00CD30C3">
        <w:rPr>
          <w:noProof/>
        </w:rPr>
        <w:t>QRcode.com</w:t>
      </w:r>
      <w:r w:rsidRPr="00CD30C3">
        <w:rPr>
          <w:noProof/>
        </w:rPr>
        <w:t>｜</w:t>
      </w:r>
      <w:r w:rsidRPr="00CD30C3">
        <w:rPr>
          <w:noProof/>
        </w:rPr>
        <w:t>DENSO WAVE. http://www.qrcode.com/en/index.html, abgerufen am 16.10.2014.</w:t>
      </w:r>
    </w:p>
    <w:p w14:paraId="510AF32F" w14:textId="77777777" w:rsidR="00CD30C3" w:rsidRPr="00CD30C3" w:rsidRDefault="00CD30C3">
      <w:pPr>
        <w:pStyle w:val="StandardWeb"/>
        <w:ind w:left="480" w:hanging="480"/>
        <w:divId w:val="503519290"/>
        <w:rPr>
          <w:noProof/>
        </w:rPr>
      </w:pPr>
      <w:r w:rsidRPr="00CD30C3">
        <w:rPr>
          <w:noProof/>
        </w:rPr>
        <w:t>Google to Sell Heads-Up Display Glasses by Year’s End - NYTimes.com. http://bits.blogs.nytimes.com/2012/02/21/google-to-sell-terminator-style-glasses-by-years-end/?ref=technology, abgerufen am 20.11.2014.</w:t>
      </w:r>
    </w:p>
    <w:p w14:paraId="54FAA0CD" w14:textId="02D8E536" w:rsidR="00B07CC5" w:rsidRPr="003C7E2E" w:rsidRDefault="00124E8A" w:rsidP="00CD30C3">
      <w:pPr>
        <w:pStyle w:val="StandardWeb"/>
        <w:ind w:left="480" w:hanging="480"/>
        <w:divId w:val="1332947073"/>
      </w:pPr>
      <w:r w:rsidRPr="003C7E2E">
        <w:fldChar w:fldCharType="end"/>
      </w:r>
      <w:r w:rsidR="00B07CC5" w:rsidRPr="003C7E2E">
        <w:t>Anhang</w:t>
      </w:r>
      <w:bookmarkEnd w:id="67"/>
    </w:p>
    <w:p w14:paraId="2DF7C1C0" w14:textId="77777777" w:rsidR="00B07CC5" w:rsidRPr="003C7E2E" w:rsidRDefault="00B07CC5" w:rsidP="00B07CC5">
      <w:pPr>
        <w:pStyle w:val="berschrift8"/>
      </w:pPr>
      <w:bookmarkStart w:id="68" w:name="_Toc279136515"/>
      <w:r w:rsidRPr="003C7E2E">
        <w:lastRenderedPageBreak/>
        <w:t>Unterkapitel des Anhangs</w:t>
      </w:r>
      <w:bookmarkEnd w:id="68"/>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69" w:name="_Toc279136516"/>
      <w:r w:rsidRPr="003C7E2E">
        <w:t>Zweites Unterkapitel des Anhangs</w:t>
      </w:r>
      <w:bookmarkEnd w:id="69"/>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3"/>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396266">
        <w:rPr>
          <w:noProof/>
        </w:rPr>
        <w:t>1.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0-28T14:28:00Z" w:initials="JH">
    <w:p w14:paraId="12EBBD2A" w14:textId="77777777" w:rsidR="00330AFC" w:rsidRDefault="00330AFC"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330AFC" w:rsidRDefault="00330AFC">
      <w:pPr>
        <w:pStyle w:val="Kommentartext"/>
      </w:pPr>
    </w:p>
  </w:comment>
  <w:comment w:id="22" w:author="Jannik Hoffjann" w:date="2014-12-02T11:06:00Z" w:initials="JH">
    <w:p w14:paraId="35E99065" w14:textId="4CC52D57" w:rsidR="00330AFC" w:rsidRDefault="00330AFC">
      <w:pPr>
        <w:pStyle w:val="Kommentartext"/>
      </w:pPr>
      <w:r>
        <w:rPr>
          <w:rStyle w:val="Kommentarzeichen"/>
        </w:rPr>
        <w:annotationRef/>
      </w:r>
      <w:r>
        <w:t>Quelle</w:t>
      </w:r>
    </w:p>
  </w:comment>
  <w:comment w:id="23" w:author="Jannik Hoffjann" w:date="2014-12-02T11:08:00Z" w:initials="JH">
    <w:p w14:paraId="0A934E04" w14:textId="1DAA3900" w:rsidR="00330AFC" w:rsidRDefault="00330AFC">
      <w:pPr>
        <w:pStyle w:val="Kommentartext"/>
      </w:pPr>
      <w:r>
        <w:rPr>
          <w:rStyle w:val="Kommentarzeichen"/>
        </w:rPr>
        <w:annotationRef/>
      </w:r>
      <w:r>
        <w:t>Beispiel + Quelle</w:t>
      </w:r>
    </w:p>
  </w:comment>
  <w:comment w:id="24" w:author="Jannik Hoffjann" w:date="2014-12-02T11:36:00Z" w:initials="JH">
    <w:p w14:paraId="02AF6813" w14:textId="7126C920" w:rsidR="00CD30C3" w:rsidRDefault="00CD30C3">
      <w:pPr>
        <w:pStyle w:val="Kommentartext"/>
      </w:pPr>
      <w:r>
        <w:rPr>
          <w:rStyle w:val="Kommentarzeichen"/>
        </w:rPr>
        <w:annotationRef/>
      </w:r>
      <w:r>
        <w:t>Quelle</w:t>
      </w:r>
    </w:p>
  </w:comment>
  <w:comment w:id="27" w:author="Jannik Hoffjann" w:date="2014-12-02T11:41:00Z" w:initials="JH">
    <w:p w14:paraId="2D6D6F80" w14:textId="7D2AF184" w:rsidR="00D74C65" w:rsidRDefault="00D74C65">
      <w:pPr>
        <w:pStyle w:val="Kommentartext"/>
      </w:pPr>
      <w:r>
        <w:rPr>
          <w:rStyle w:val="Kommentarzeichen"/>
        </w:rPr>
        <w:annotationRef/>
      </w:r>
      <w:r>
        <w:t>Quelle</w:t>
      </w:r>
    </w:p>
  </w:comment>
  <w:comment w:id="28" w:author="Jannik Hoffjann" w:date="2014-11-20T17:08:00Z" w:initials="JH">
    <w:p w14:paraId="6A65847A" w14:textId="0D93E930" w:rsidR="00330AFC" w:rsidRDefault="00330AFC">
      <w:pPr>
        <w:pStyle w:val="Kommentartext"/>
      </w:pPr>
      <w:r>
        <w:rPr>
          <w:rStyle w:val="Kommentarzeichen"/>
        </w:rPr>
        <w:annotationRef/>
      </w:r>
      <w:r>
        <w:t>Kategorien erläutern? Tabelle?</w:t>
      </w:r>
    </w:p>
  </w:comment>
  <w:comment w:id="29" w:author="Jannik Hoffjann" w:date="2014-11-30T16:00:00Z" w:initials="JH">
    <w:p w14:paraId="6A334F10" w14:textId="6999EBD6" w:rsidR="00330AFC" w:rsidRDefault="00330AFC">
      <w:pPr>
        <w:pStyle w:val="Kommentartext"/>
      </w:pPr>
      <w:r>
        <w:rPr>
          <w:rStyle w:val="Kommentarzeichen"/>
        </w:rPr>
        <w:annotationRef/>
      </w:r>
      <w:r>
        <w:t>Quelle benötigt</w:t>
      </w:r>
    </w:p>
  </w:comment>
  <w:comment w:id="30" w:author="Jannik Hoffjann" w:date="2014-12-02T11:42:00Z" w:initials="JH">
    <w:p w14:paraId="7380554D" w14:textId="71DDA501" w:rsidR="00D74C65" w:rsidRDefault="00D74C65">
      <w:pPr>
        <w:pStyle w:val="Kommentartext"/>
      </w:pPr>
      <w:r>
        <w:rPr>
          <w:rStyle w:val="Kommentarzeichen"/>
        </w:rPr>
        <w:annotationRef/>
      </w:r>
      <w:proofErr w:type="spellStart"/>
      <w:r>
        <w:t>QUelle</w:t>
      </w:r>
      <w:proofErr w:type="spellEnd"/>
    </w:p>
  </w:comment>
  <w:comment w:id="34" w:author="Jannik Hoffjann" w:date="2014-11-26T15:34:00Z" w:initials="JH">
    <w:p w14:paraId="71706B70" w14:textId="45FC4743" w:rsidR="00330AFC" w:rsidRDefault="00330AFC">
      <w:pPr>
        <w:pStyle w:val="Kommentartext"/>
      </w:pPr>
      <w:r>
        <w:rPr>
          <w:rStyle w:val="Kommentarzeichen"/>
        </w:rPr>
        <w:annotationRef/>
      </w:r>
      <w:r>
        <w:t>Kurzerklärung</w:t>
      </w:r>
    </w:p>
  </w:comment>
  <w:comment w:id="36" w:author="Jannik Hoffjann" w:date="2014-12-02T10:32:00Z" w:initials="JH">
    <w:p w14:paraId="64BF2CBF" w14:textId="77777777" w:rsidR="00330AFC" w:rsidRDefault="00330AFC" w:rsidP="003367B9">
      <w:pPr>
        <w:pStyle w:val="Kommentartext"/>
      </w:pPr>
      <w:r>
        <w:rPr>
          <w:rStyle w:val="Kommentarzeichen"/>
        </w:rPr>
        <w:annotationRef/>
      </w:r>
      <w:r>
        <w:t>Quelle!</w:t>
      </w:r>
    </w:p>
  </w:comment>
  <w:comment w:id="37" w:author="Jannik Hoffjann" w:date="2014-12-02T11:42:00Z" w:initials="JH">
    <w:p w14:paraId="5F100F8C" w14:textId="2D9DD86C" w:rsidR="00D74C65" w:rsidRDefault="00D74C65">
      <w:pPr>
        <w:pStyle w:val="Kommentartext"/>
      </w:pPr>
      <w:r>
        <w:rPr>
          <w:rStyle w:val="Kommentarzeichen"/>
        </w:rPr>
        <w:annotationRef/>
      </w:r>
      <w:r>
        <w:t>Quelle</w:t>
      </w:r>
    </w:p>
  </w:comment>
  <w:comment w:id="41" w:author="Jannik Hoffjann" w:date="2014-11-19T14:11:00Z" w:initials="JH">
    <w:p w14:paraId="6C95CB5A" w14:textId="1B43BE6A" w:rsidR="00330AFC" w:rsidRDefault="00330AFC">
      <w:pPr>
        <w:pStyle w:val="Kommentartext"/>
      </w:pPr>
      <w:r>
        <w:rPr>
          <w:rStyle w:val="Kommentarzeichen"/>
        </w:rPr>
        <w:annotationRef/>
      </w:r>
      <w:r>
        <w:t>Beispiel für solch eine App (</w:t>
      </w:r>
      <w:r w:rsidRPr="00176D96">
        <w:t>http://glass-apps.org/google-glass-application-list</w:t>
      </w:r>
      <w:r>
        <w:t>)</w:t>
      </w:r>
    </w:p>
  </w:comment>
  <w:comment w:id="42" w:author="Jannik Hoffjann" w:date="2014-11-26T15:31:00Z" w:initials="JH">
    <w:p w14:paraId="040F0F32" w14:textId="5060D687" w:rsidR="00330AFC" w:rsidRDefault="00330AFC">
      <w:pPr>
        <w:pStyle w:val="Kommentartext"/>
      </w:pPr>
      <w:r>
        <w:rPr>
          <w:rStyle w:val="Kommentarzeichen"/>
        </w:rPr>
        <w:annotationRef/>
      </w:r>
      <w:r w:rsidRPr="005C096E">
        <w:t>http://web.guohuiwang.com/technical-notes/opencv_nonfree_android_jni_demo</w:t>
      </w:r>
    </w:p>
  </w:comment>
  <w:comment w:id="46" w:author="Jannik Hoffjann" w:date="2014-11-20T17:34:00Z" w:initials="JH">
    <w:p w14:paraId="298D0359" w14:textId="4E6BB73E" w:rsidR="00330AFC" w:rsidRDefault="00330AFC">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48" w:author="Jannik Hoffjann" w:date="2014-11-30T12:44:00Z" w:initials="JH">
    <w:p w14:paraId="33442B05" w14:textId="1BC6C594" w:rsidR="00330AFC" w:rsidRDefault="00330AFC">
      <w:pPr>
        <w:pStyle w:val="Kommentartext"/>
      </w:pPr>
      <w:r>
        <w:rPr>
          <w:rStyle w:val="Kommentarzeichen"/>
        </w:rPr>
        <w:annotationRef/>
      </w:r>
      <w:r>
        <w:t>Funktionsweise</w:t>
      </w:r>
    </w:p>
  </w:comment>
  <w:comment w:id="49" w:author="Jannik Hoffjann" w:date="2014-11-30T14:07:00Z" w:initials="JH">
    <w:p w14:paraId="792E98B0" w14:textId="417C50B5" w:rsidR="00330AFC" w:rsidRDefault="00330AFC">
      <w:pPr>
        <w:pStyle w:val="Kommentartext"/>
      </w:pPr>
      <w:r>
        <w:rPr>
          <w:rStyle w:val="Kommentarzeichen"/>
        </w:rPr>
        <w:annotationRef/>
      </w:r>
      <w:r>
        <w:t>Quelle</w:t>
      </w:r>
    </w:p>
  </w:comment>
  <w:comment w:id="50" w:author="Jannik Hoffjann" w:date="2014-12-02T11:47:00Z" w:initials="JH">
    <w:p w14:paraId="3C4392A8" w14:textId="3EFF0995" w:rsidR="00D74C65" w:rsidRDefault="00D74C65">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2" w:author="Jannik Hoffjann" w:date="2014-11-30T15:26:00Z" w:initials="JH">
    <w:p w14:paraId="53FA292F" w14:textId="1B8C4C35" w:rsidR="00330AFC" w:rsidRDefault="00330AFC">
      <w:pPr>
        <w:pStyle w:val="Kommentartext"/>
      </w:pPr>
      <w:r>
        <w:rPr>
          <w:rStyle w:val="Kommentarzeichen"/>
        </w:rPr>
        <w:annotationRef/>
      </w:r>
      <w:r>
        <w:t>Quelle benötigt</w:t>
      </w:r>
    </w:p>
  </w:comment>
  <w:comment w:id="59" w:author="Jannik Hoffjann" w:date="2014-11-30T16:49:00Z" w:initials="JH">
    <w:p w14:paraId="2A16F27E" w14:textId="33104CC1" w:rsidR="00330AFC" w:rsidRDefault="00330AFC">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330AFC" w:rsidRDefault="00330AFC" w:rsidP="001A10C8">
      <w:r>
        <w:separator/>
      </w:r>
    </w:p>
    <w:p w14:paraId="6CEDDD62" w14:textId="77777777" w:rsidR="00330AFC" w:rsidRDefault="00330AFC" w:rsidP="001A10C8"/>
  </w:endnote>
  <w:endnote w:type="continuationSeparator" w:id="0">
    <w:p w14:paraId="16C68116" w14:textId="77777777" w:rsidR="00330AFC" w:rsidRDefault="00330AFC" w:rsidP="001A10C8">
      <w:r>
        <w:continuationSeparator/>
      </w:r>
    </w:p>
    <w:p w14:paraId="5852DA38" w14:textId="77777777" w:rsidR="00330AFC" w:rsidRDefault="00330AFC"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330AFC" w:rsidRDefault="00330AFC" w:rsidP="001A10C8">
      <w:r>
        <w:separator/>
      </w:r>
    </w:p>
    <w:p w14:paraId="0252034B" w14:textId="77777777" w:rsidR="00330AFC" w:rsidRDefault="00330AFC" w:rsidP="001A10C8"/>
  </w:footnote>
  <w:footnote w:type="continuationSeparator" w:id="0">
    <w:p w14:paraId="199512B9" w14:textId="77777777" w:rsidR="00330AFC" w:rsidRDefault="00330AFC" w:rsidP="001A10C8">
      <w:r>
        <w:continuationSeparator/>
      </w:r>
    </w:p>
    <w:p w14:paraId="06FC0B84" w14:textId="77777777" w:rsidR="00330AFC" w:rsidRDefault="00330AFC"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330AFC" w:rsidRDefault="00330AFC" w:rsidP="006E1E44">
    <w:pPr>
      <w:pStyle w:val="Kopfzeile"/>
    </w:pPr>
    <w:fldSimple w:instr=" STYLEREF  &quot;Überschrift 1&quot; \t  \* MERGEFORMAT ">
      <w:r w:rsidR="00B13E4E">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B13E4E">
      <w:rPr>
        <w:noProof/>
      </w:rPr>
      <w:t>II</w:t>
    </w:r>
    <w:r w:rsidRPr="00A509D9">
      <w:fldChar w:fldCharType="end"/>
    </w:r>
  </w:p>
  <w:p w14:paraId="3FFFE3F0" w14:textId="77777777" w:rsidR="00330AFC" w:rsidRPr="0095002F" w:rsidRDefault="00330AFC"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330AFC" w:rsidRPr="006E1E44" w:rsidRDefault="00330AFC"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330AFC" w:rsidRDefault="00330AFC">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330AFC" w:rsidRDefault="00330AFC" w:rsidP="006E1E44">
    <w:pPr>
      <w:pStyle w:val="Kopfzeile"/>
    </w:pPr>
    <w:fldSimple w:instr=" STYLEREF  &quot;Überschrift 1&quot; \t  \* MERGEFORMAT ">
      <w:r w:rsidR="00B13E4E">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B13E4E">
      <w:rPr>
        <w:noProof/>
      </w:rPr>
      <w:t>VII</w:t>
    </w:r>
    <w:r w:rsidRPr="00A509D9">
      <w:fldChar w:fldCharType="end"/>
    </w:r>
  </w:p>
  <w:p w14:paraId="53F60529" w14:textId="77777777" w:rsidR="00330AFC" w:rsidRPr="0095002F" w:rsidRDefault="00330AFC"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330AFC" w:rsidRPr="006E1E44" w:rsidRDefault="00330AFC"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330AFC" w:rsidRDefault="00330AFC"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B13E4E">
      <w:rPr>
        <w:noProof/>
      </w:rPr>
      <w:t>III</w:t>
    </w:r>
    <w:r w:rsidRPr="00A509D9">
      <w:fldChar w:fldCharType="end"/>
    </w:r>
  </w:p>
  <w:p w14:paraId="3B97733B" w14:textId="77777777" w:rsidR="00330AFC" w:rsidRPr="0095002F" w:rsidRDefault="00330AFC"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330AFC" w:rsidRDefault="00330AFC">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330AFC" w:rsidRDefault="00330AFC" w:rsidP="006E1E44">
    <w:pPr>
      <w:pStyle w:val="Kopfzeile"/>
    </w:pPr>
    <w:fldSimple w:instr=" STYLEREF  &quot;Überschrift 1&quot; \t  \* MERGEFORMAT ">
      <w:r w:rsidR="00B13E4E">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B13E4E">
      <w:rPr>
        <w:noProof/>
      </w:rPr>
      <w:t>IV</w:t>
    </w:r>
    <w:r w:rsidRPr="00A509D9">
      <w:fldChar w:fldCharType="end"/>
    </w:r>
  </w:p>
  <w:p w14:paraId="426AAE4B" w14:textId="77777777" w:rsidR="00330AFC" w:rsidRPr="0095002F" w:rsidRDefault="00330AFC"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330AFC" w:rsidRDefault="00330AFC">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330AFC" w:rsidRDefault="00330AFC" w:rsidP="00A509D9">
    <w:pPr>
      <w:pStyle w:val="Kopfzeile"/>
      <w:tabs>
        <w:tab w:val="clear" w:pos="9072"/>
        <w:tab w:val="right" w:pos="8505"/>
      </w:tabs>
    </w:pPr>
    <w:fldSimple w:instr=" STYLEREF  &quot;Überschrift 1&quot; \t  \* MERGEFORMAT ">
      <w:r w:rsidR="00D74C65">
        <w:rPr>
          <w:noProof/>
        </w:rPr>
        <w:t>Google Glass</w:t>
      </w:r>
    </w:fldSimple>
    <w:r w:rsidRPr="00A509D9">
      <w:tab/>
    </w:r>
    <w:r w:rsidRPr="00A509D9">
      <w:tab/>
    </w:r>
    <w:r w:rsidRPr="00A509D9">
      <w:fldChar w:fldCharType="begin"/>
    </w:r>
    <w:r w:rsidRPr="00A509D9">
      <w:instrText xml:space="preserve">PAGE  </w:instrText>
    </w:r>
    <w:r w:rsidRPr="00A509D9">
      <w:fldChar w:fldCharType="separate"/>
    </w:r>
    <w:r w:rsidR="00D74C65">
      <w:rPr>
        <w:noProof/>
      </w:rPr>
      <w:t>9</w:t>
    </w:r>
    <w:r w:rsidRPr="00A509D9">
      <w:fldChar w:fldCharType="end"/>
    </w:r>
  </w:p>
  <w:p w14:paraId="5884B79C" w14:textId="77777777" w:rsidR="00330AFC" w:rsidRPr="0095002F" w:rsidRDefault="00330AFC"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330AFC" w:rsidRDefault="00330AFC"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330AFC" w:rsidRPr="008C08AD" w:rsidRDefault="00330AFC" w:rsidP="008C08AD">
    <w:pPr>
      <w:pStyle w:val="Kopfzeile"/>
      <w:tabs>
        <w:tab w:val="clear" w:pos="9072"/>
        <w:tab w:val="right" w:pos="8505"/>
      </w:tabs>
    </w:pPr>
  </w:p>
  <w:p w14:paraId="6BCD240F" w14:textId="77777777" w:rsidR="00330AFC" w:rsidRPr="0095002F" w:rsidRDefault="00330AFC" w:rsidP="00A509D9">
    <w:pPr>
      <w:pStyle w:val="Kopfzeile"/>
      <w:tabs>
        <w:tab w:val="right" w:pos="7371"/>
      </w:tabs>
    </w:pPr>
  </w:p>
  <w:p w14:paraId="37ED50CE" w14:textId="77777777" w:rsidR="00330AFC" w:rsidRDefault="00330AFC"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EEA7354"/>
    <w:multiLevelType w:val="singleLevel"/>
    <w:tmpl w:val="A30818D2"/>
    <w:lvl w:ilvl="0">
      <w:start w:val="1"/>
      <w:numFmt w:val="decimal"/>
      <w:lvlText w:val="%1."/>
      <w:legacy w:legacy="1" w:legacySpace="0" w:legacyIndent="283"/>
      <w:lvlJc w:val="left"/>
      <w:pPr>
        <w:ind w:left="283" w:hanging="283"/>
      </w:pPr>
    </w:lvl>
  </w:abstractNum>
  <w:abstractNum w:abstractNumId="14">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5"/>
  </w:num>
  <w:num w:numId="13">
    <w:abstractNumId w:val="7"/>
  </w:num>
  <w:num w:numId="14">
    <w:abstractNumId w:val="13"/>
  </w:num>
  <w:num w:numId="15">
    <w:abstractNumId w:val="6"/>
  </w:num>
  <w:num w:numId="16">
    <w:abstractNumId w:val="3"/>
  </w:num>
  <w:num w:numId="17">
    <w:abstractNumId w:val="12"/>
  </w:num>
  <w:num w:numId="18">
    <w:abstractNumId w:val="16"/>
  </w:num>
  <w:num w:numId="19">
    <w:abstractNumId w:val="11"/>
  </w:num>
  <w:num w:numId="20">
    <w:abstractNumId w:val="10"/>
  </w:num>
  <w:num w:numId="21">
    <w:abstractNumId w:val="14"/>
  </w:num>
  <w:num w:numId="22">
    <w:abstractNumId w:val="2"/>
  </w:num>
  <w:num w:numId="23">
    <w:abstractNumId w:val="9"/>
  </w:num>
  <w:num w:numId="24">
    <w:abstractNumId w:val="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5993"/>
    <w:rsid w:val="002212BC"/>
    <w:rsid w:val="00221D2D"/>
    <w:rsid w:val="0024195D"/>
    <w:rsid w:val="00244D84"/>
    <w:rsid w:val="00246AFC"/>
    <w:rsid w:val="00253530"/>
    <w:rsid w:val="00253F28"/>
    <w:rsid w:val="002571BD"/>
    <w:rsid w:val="00261D68"/>
    <w:rsid w:val="00263AC9"/>
    <w:rsid w:val="0029095A"/>
    <w:rsid w:val="00297DC8"/>
    <w:rsid w:val="002B0C3D"/>
    <w:rsid w:val="002C1B9C"/>
    <w:rsid w:val="002C3C97"/>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923"/>
    <w:rsid w:val="00450995"/>
    <w:rsid w:val="00460D08"/>
    <w:rsid w:val="00463BC7"/>
    <w:rsid w:val="00473B0A"/>
    <w:rsid w:val="00474EEA"/>
    <w:rsid w:val="00480786"/>
    <w:rsid w:val="00486E1A"/>
    <w:rsid w:val="00490CEC"/>
    <w:rsid w:val="00494374"/>
    <w:rsid w:val="004A1AB0"/>
    <w:rsid w:val="004A632E"/>
    <w:rsid w:val="004B2DDE"/>
    <w:rsid w:val="004B660F"/>
    <w:rsid w:val="004C5484"/>
    <w:rsid w:val="004E1178"/>
    <w:rsid w:val="004E5EE9"/>
    <w:rsid w:val="004F01F1"/>
    <w:rsid w:val="004F4B5F"/>
    <w:rsid w:val="004F4DA4"/>
    <w:rsid w:val="004F5180"/>
    <w:rsid w:val="00510B80"/>
    <w:rsid w:val="005338D9"/>
    <w:rsid w:val="0054352C"/>
    <w:rsid w:val="00545084"/>
    <w:rsid w:val="0054556D"/>
    <w:rsid w:val="00550526"/>
    <w:rsid w:val="00552704"/>
    <w:rsid w:val="00560B8A"/>
    <w:rsid w:val="00576D5B"/>
    <w:rsid w:val="005917A3"/>
    <w:rsid w:val="005925C4"/>
    <w:rsid w:val="0059473B"/>
    <w:rsid w:val="00595339"/>
    <w:rsid w:val="005962DF"/>
    <w:rsid w:val="005A36D5"/>
    <w:rsid w:val="005A42B4"/>
    <w:rsid w:val="005B23AB"/>
    <w:rsid w:val="005B3483"/>
    <w:rsid w:val="005B3DEB"/>
    <w:rsid w:val="005B519F"/>
    <w:rsid w:val="005B7444"/>
    <w:rsid w:val="005C096E"/>
    <w:rsid w:val="005C5D57"/>
    <w:rsid w:val="005C731C"/>
    <w:rsid w:val="005D4AB2"/>
    <w:rsid w:val="005E13CF"/>
    <w:rsid w:val="005E6232"/>
    <w:rsid w:val="005F1383"/>
    <w:rsid w:val="005F532A"/>
    <w:rsid w:val="00606D68"/>
    <w:rsid w:val="00607024"/>
    <w:rsid w:val="00611C26"/>
    <w:rsid w:val="00633019"/>
    <w:rsid w:val="00636CC7"/>
    <w:rsid w:val="006501EF"/>
    <w:rsid w:val="00664C96"/>
    <w:rsid w:val="00666A1A"/>
    <w:rsid w:val="00670612"/>
    <w:rsid w:val="006853F1"/>
    <w:rsid w:val="006E1E44"/>
    <w:rsid w:val="006F3E6A"/>
    <w:rsid w:val="006F61A1"/>
    <w:rsid w:val="006F6A78"/>
    <w:rsid w:val="007011CD"/>
    <w:rsid w:val="00714B8D"/>
    <w:rsid w:val="00715069"/>
    <w:rsid w:val="00715E6B"/>
    <w:rsid w:val="00745AB1"/>
    <w:rsid w:val="0075068F"/>
    <w:rsid w:val="00777D5E"/>
    <w:rsid w:val="007947EC"/>
    <w:rsid w:val="007B43E4"/>
    <w:rsid w:val="007C46E3"/>
    <w:rsid w:val="007D316C"/>
    <w:rsid w:val="007E038A"/>
    <w:rsid w:val="00800A48"/>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CBF"/>
    <w:rsid w:val="008A0686"/>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5D97"/>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C3A7E"/>
    <w:rsid w:val="00AC48DC"/>
    <w:rsid w:val="00AD1A4F"/>
    <w:rsid w:val="00AE57B7"/>
    <w:rsid w:val="00AF36DA"/>
    <w:rsid w:val="00AF4C64"/>
    <w:rsid w:val="00AF4DE3"/>
    <w:rsid w:val="00B013CC"/>
    <w:rsid w:val="00B022A1"/>
    <w:rsid w:val="00B07654"/>
    <w:rsid w:val="00B07CC5"/>
    <w:rsid w:val="00B12753"/>
    <w:rsid w:val="00B13E4E"/>
    <w:rsid w:val="00B17626"/>
    <w:rsid w:val="00B2183F"/>
    <w:rsid w:val="00B22C79"/>
    <w:rsid w:val="00B3075C"/>
    <w:rsid w:val="00B33509"/>
    <w:rsid w:val="00B36E60"/>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316A2"/>
    <w:rsid w:val="00C331F2"/>
    <w:rsid w:val="00C33FAB"/>
    <w:rsid w:val="00C453A4"/>
    <w:rsid w:val="00C55B9C"/>
    <w:rsid w:val="00C565B8"/>
    <w:rsid w:val="00C61E93"/>
    <w:rsid w:val="00C655D1"/>
    <w:rsid w:val="00C71E7C"/>
    <w:rsid w:val="00C75BB0"/>
    <w:rsid w:val="00C77245"/>
    <w:rsid w:val="00CA1C72"/>
    <w:rsid w:val="00CB60C0"/>
    <w:rsid w:val="00CB6B71"/>
    <w:rsid w:val="00CC2E5F"/>
    <w:rsid w:val="00CC7AD1"/>
    <w:rsid w:val="00CD30C3"/>
    <w:rsid w:val="00CD7F52"/>
    <w:rsid w:val="00CE367C"/>
    <w:rsid w:val="00CF2A59"/>
    <w:rsid w:val="00CF2BF1"/>
    <w:rsid w:val="00CF7E56"/>
    <w:rsid w:val="00D05931"/>
    <w:rsid w:val="00D14DBB"/>
    <w:rsid w:val="00D46677"/>
    <w:rsid w:val="00D54331"/>
    <w:rsid w:val="00D54ECB"/>
    <w:rsid w:val="00D572EA"/>
    <w:rsid w:val="00D71D94"/>
    <w:rsid w:val="00D73634"/>
    <w:rsid w:val="00D74C65"/>
    <w:rsid w:val="00D7548A"/>
    <w:rsid w:val="00D75F36"/>
    <w:rsid w:val="00D85134"/>
    <w:rsid w:val="00D8703C"/>
    <w:rsid w:val="00D8713A"/>
    <w:rsid w:val="00D91854"/>
    <w:rsid w:val="00DA003C"/>
    <w:rsid w:val="00DB35F7"/>
    <w:rsid w:val="00DB508D"/>
    <w:rsid w:val="00DC776D"/>
    <w:rsid w:val="00DD0FA7"/>
    <w:rsid w:val="00DE4393"/>
    <w:rsid w:val="00DF3E1E"/>
    <w:rsid w:val="00DF4D79"/>
    <w:rsid w:val="00E120DF"/>
    <w:rsid w:val="00E127DD"/>
    <w:rsid w:val="00E26241"/>
    <w:rsid w:val="00E40ACD"/>
    <w:rsid w:val="00E51F72"/>
    <w:rsid w:val="00E52A86"/>
    <w:rsid w:val="00E5432D"/>
    <w:rsid w:val="00E616EF"/>
    <w:rsid w:val="00E63219"/>
    <w:rsid w:val="00E67BC5"/>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41A02"/>
    <w:rsid w:val="00F457DA"/>
    <w:rsid w:val="00F625C3"/>
    <w:rsid w:val="00F656D1"/>
    <w:rsid w:val="00F7034E"/>
    <w:rsid w:val="00F72C28"/>
    <w:rsid w:val="00F75727"/>
    <w:rsid w:val="00F76AA6"/>
    <w:rsid w:val="00F82036"/>
    <w:rsid w:val="00F839D9"/>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C7EB7-6DC7-824A-8620-5EB69C471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32</Pages>
  <Words>20626</Words>
  <Characters>129945</Characters>
  <Application>Microsoft Macintosh Word</Application>
  <DocSecurity>0</DocSecurity>
  <Lines>1082</Lines>
  <Paragraphs>300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150271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114</cp:revision>
  <cp:lastPrinted>2011-04-20T09:18:00Z</cp:lastPrinted>
  <dcterms:created xsi:type="dcterms:W3CDTF">2014-10-21T09:23:00Z</dcterms:created>
  <dcterms:modified xsi:type="dcterms:W3CDTF">2014-12-02T10:49:00Z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