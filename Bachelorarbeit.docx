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92DE50" w14:textId="6028BF3D" w:rsidR="00396266" w:rsidRDefault="00396266" w:rsidP="001A10C8">
      <w:r>
        <w:softHyphen/>
      </w:r>
    </w:p>
    <w:sdt>
      <w:sdtPr>
        <w:id w:val="15553799"/>
        <w:docPartObj>
          <w:docPartGallery w:val="Cover Pages"/>
          <w:docPartUnique/>
        </w:docPartObj>
      </w:sdtPr>
      <w:sdtContent>
        <w:p w14:paraId="79784D47" w14:textId="7F50E5F5" w:rsidR="00F86347" w:rsidRPr="003C7E2E" w:rsidRDefault="00F86347" w:rsidP="001A10C8"/>
        <w:p w14:paraId="173984A5" w14:textId="77777777" w:rsidR="00297DC8" w:rsidRPr="003C7E2E" w:rsidRDefault="007D316C" w:rsidP="00887178">
          <w:pPr>
            <w:pStyle w:val="BasicTextCentered"/>
            <w:jc w:val="left"/>
          </w:pPr>
          <w:r w:rsidRPr="003C7E2E">
            <w:rPr>
              <w:noProof/>
            </w:rPr>
            <mc:AlternateContent>
              <mc:Choice Requires="wps">
                <w:drawing>
                  <wp:anchor distT="0" distB="0" distL="114300" distR="114300" simplePos="0" relativeHeight="251666432" behindDoc="0" locked="0" layoutInCell="1" allowOverlap="1" wp14:anchorId="336BD36A" wp14:editId="4A9A5F27">
                    <wp:simplePos x="0" y="0"/>
                    <wp:positionH relativeFrom="column">
                      <wp:posOffset>-23495</wp:posOffset>
                    </wp:positionH>
                    <wp:positionV relativeFrom="paragraph">
                      <wp:posOffset>6726555</wp:posOffset>
                    </wp:positionV>
                    <wp:extent cx="5800725" cy="2154555"/>
                    <wp:effectExtent l="0" t="0" r="9525" b="0"/>
                    <wp:wrapNone/>
                    <wp:docPr id="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2154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5962B2" w14:textId="77777777" w:rsidR="00960EC2" w:rsidRDefault="00960EC2" w:rsidP="00463BC7">
                                <w:pPr>
                                  <w:pStyle w:val="BasicTextIndentation"/>
                                </w:pPr>
                                <w:r w:rsidRPr="00F656D1">
                                  <w:rPr>
                                    <w:rStyle w:val="BasicCharBold"/>
                                  </w:rPr>
                                  <w:t>Themensteller:</w:t>
                                </w:r>
                                <w:r>
                                  <w:tab/>
                                  <w:t>Prof. Dr. Oliver Thomas</w:t>
                                </w:r>
                              </w:p>
                              <w:p w14:paraId="6A2C2898" w14:textId="77777777" w:rsidR="00960EC2" w:rsidRDefault="00960EC2" w:rsidP="00463BC7">
                                <w:pPr>
                                  <w:pStyle w:val="BasicTextIndentation"/>
                                </w:pPr>
                                <w:r w:rsidRPr="00F656D1">
                                  <w:rPr>
                                    <w:rStyle w:val="BasicCharBold"/>
                                  </w:rPr>
                                  <w:t>Betreuer:</w:t>
                                </w:r>
                                <w:r>
                                  <w:tab/>
                                  <w:t>Dirk Metzger, M.Sc. with Honors</w:t>
                                </w:r>
                              </w:p>
                              <w:p w14:paraId="3B1E38A5" w14:textId="77777777" w:rsidR="00960EC2" w:rsidRDefault="00960EC2" w:rsidP="00463BC7">
                                <w:pPr>
                                  <w:pStyle w:val="BasicTextIndentation"/>
                                </w:pPr>
                              </w:p>
                              <w:p w14:paraId="116FDB39" w14:textId="77777777" w:rsidR="00960EC2" w:rsidRDefault="00960EC2" w:rsidP="00463BC7">
                                <w:pPr>
                                  <w:pStyle w:val="BasicTextIndentation"/>
                                </w:pPr>
                                <w:r>
                                  <w:rPr>
                                    <w:rStyle w:val="BasicCharBold"/>
                                  </w:rPr>
                                  <w:t>V</w:t>
                                </w:r>
                                <w:r w:rsidRPr="00F656D1">
                                  <w:rPr>
                                    <w:rStyle w:val="BasicCharBold"/>
                                  </w:rPr>
                                  <w:t>orgelegt von:</w:t>
                                </w:r>
                                <w:r>
                                  <w:tab/>
                                  <w:t>Jannik Hoffjann</w:t>
                                </w:r>
                              </w:p>
                              <w:p w14:paraId="0B39E5EA" w14:textId="77777777" w:rsidR="00960EC2" w:rsidRPr="0014131F" w:rsidRDefault="00960EC2" w:rsidP="00463BC7">
                                <w:pPr>
                                  <w:pStyle w:val="BasicTextIndentation"/>
                                  <w:rPr>
                                    <w:rStyle w:val="BasicCharBold"/>
                                    <w:b w:val="0"/>
                                  </w:rPr>
                                </w:pPr>
                                <w:r>
                                  <w:rPr>
                                    <w:rStyle w:val="BasicCharBold"/>
                                  </w:rPr>
                                  <w:tab/>
                                </w:r>
                                <w:r w:rsidRPr="0014131F">
                                  <w:rPr>
                                    <w:rStyle w:val="BasicCharBold"/>
                                    <w:b w:val="0"/>
                                  </w:rPr>
                                  <w:t>Jahnplatz 6 W-169</w:t>
                                </w:r>
                              </w:p>
                              <w:p w14:paraId="4735EB12" w14:textId="77777777" w:rsidR="00960EC2" w:rsidRDefault="00960EC2" w:rsidP="00463BC7">
                                <w:pPr>
                                  <w:pStyle w:val="BasicTextIndentation"/>
                                </w:pPr>
                                <w:r w:rsidRPr="0014131F">
                                  <w:rPr>
                                    <w:rStyle w:val="BasicCharBold"/>
                                    <w:b w:val="0"/>
                                  </w:rPr>
                                  <w:tab/>
                                  <w:t>49080 Osnabrück</w:t>
                                </w:r>
                                <w:r w:rsidRPr="0014131F">
                                  <w:rPr>
                                    <w:rStyle w:val="BasicCharBold"/>
                                    <w:b w:val="0"/>
                                  </w:rPr>
                                  <w:tab/>
                                </w:r>
                                <w:r>
                                  <w:br/>
                                </w:r>
                              </w:p>
                              <w:p w14:paraId="7A87D9B1" w14:textId="77777777" w:rsidR="00960EC2" w:rsidRDefault="00960EC2" w:rsidP="00F656D1">
                                <w:pPr>
                                  <w:pStyle w:val="BasicTextIndentation"/>
                                  <w:ind w:firstLine="0"/>
                                </w:pPr>
                                <w:r>
                                  <w:t>Matrikelnummer: 945592</w:t>
                                </w:r>
                                <w:r>
                                  <w:br/>
                                </w:r>
                                <w:r w:rsidRPr="00F656D1">
                                  <w:t>E-Mail-Adresse:</w:t>
                                </w:r>
                                <w:r>
                                  <w:t xml:space="preserve"> jhoffjann@uni-osnabrueck.de</w:t>
                                </w:r>
                              </w:p>
                              <w:p w14:paraId="48B7586E" w14:textId="77777777" w:rsidR="00960EC2" w:rsidRDefault="00960EC2" w:rsidP="00463BC7">
                                <w:pPr>
                                  <w:pStyle w:val="BasicTextIndentation"/>
                                </w:pPr>
                              </w:p>
                              <w:p w14:paraId="3CC85AFD" w14:textId="77777777" w:rsidR="00960EC2" w:rsidRDefault="00960EC2" w:rsidP="00A509D9">
                                <w:pPr>
                                  <w:pStyle w:val="BasicTextIndentation"/>
                                </w:pPr>
                                <w:r w:rsidRPr="00F656D1">
                                  <w:rPr>
                                    <w:rStyle w:val="BasicCharBold"/>
                                  </w:rPr>
                                  <w:t>Abgabetermin:</w:t>
                                </w:r>
                                <w:r>
                                  <w:tab/>
                                  <w:t>2015-01-22</w:t>
                                </w:r>
                              </w:p>
                              <w:p w14:paraId="6D576C61" w14:textId="77777777" w:rsidR="00960EC2" w:rsidRDefault="00960EC2" w:rsidP="001A10C8"/>
                              <w:p w14:paraId="4DE5C896" w14:textId="77777777" w:rsidR="00960EC2" w:rsidRDefault="00960EC2" w:rsidP="00463BC7">
                                <w:pPr>
                                  <w:pStyle w:val="BasicTextIndentation"/>
                                </w:pPr>
                                <w:r w:rsidRPr="00F656D1">
                                  <w:rPr>
                                    <w:rStyle w:val="BasicCharBold"/>
                                  </w:rPr>
                                  <w:t>Themensteller:</w:t>
                                </w:r>
                                <w:r>
                                  <w:tab/>
                                  <w:t>Prof. Dr. Oliver Thomas</w:t>
                                </w:r>
                              </w:p>
                              <w:p w14:paraId="034D0C5F" w14:textId="77777777" w:rsidR="00960EC2" w:rsidRDefault="00960EC2" w:rsidP="00463BC7">
                                <w:pPr>
                                  <w:pStyle w:val="BasicTextIndentation"/>
                                </w:pPr>
                                <w:r w:rsidRPr="00F656D1">
                                  <w:rPr>
                                    <w:rStyle w:val="BasicCharBold"/>
                                  </w:rPr>
                                  <w:t>Betreuer:</w:t>
                                </w:r>
                                <w:r>
                                  <w:tab/>
                                  <w:t>Vorname Name</w:t>
                                </w:r>
                              </w:p>
                              <w:p w14:paraId="3DE03EE0" w14:textId="77777777" w:rsidR="00960EC2" w:rsidRDefault="00960EC2" w:rsidP="00463BC7">
                                <w:pPr>
                                  <w:pStyle w:val="BasicTextIndentation"/>
                                </w:pPr>
                              </w:p>
                              <w:p w14:paraId="5ED8F137" w14:textId="77777777" w:rsidR="00960EC2" w:rsidRDefault="00960EC2" w:rsidP="00463BC7">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43AAB3A8" w14:textId="77777777" w:rsidR="00960EC2" w:rsidRDefault="00960EC2" w:rsidP="00F656D1">
                                <w:pPr>
                                  <w:pStyle w:val="BasicTextIndentation"/>
                                  <w:ind w:firstLine="0"/>
                                </w:pPr>
                                <w:r>
                                  <w:t xml:space="preserve">Matrikelnummer: </w:t>
                                </w:r>
                                <w:r w:rsidRPr="00F656D1">
                                  <w:t>00000000</w:t>
                                </w:r>
                                <w:r>
                                  <w:br/>
                                </w:r>
                                <w:r w:rsidRPr="00F656D1">
                                  <w:t>E-Mail-Adresse:</w:t>
                                </w:r>
                                <w:r>
                                  <w:t xml:space="preserve"> mustermann@uni-osnabrueck.de</w:t>
                                </w:r>
                              </w:p>
                              <w:p w14:paraId="06BB045C" w14:textId="77777777" w:rsidR="00960EC2" w:rsidRDefault="00960EC2" w:rsidP="00463BC7">
                                <w:pPr>
                                  <w:pStyle w:val="BasicTextIndentation"/>
                                </w:pPr>
                              </w:p>
                              <w:p w14:paraId="4FA2E61B" w14:textId="77777777" w:rsidR="00960EC2" w:rsidRDefault="00960EC2" w:rsidP="00A509D9">
                                <w:pPr>
                                  <w:pStyle w:val="BasicTextIndentation"/>
                                </w:pPr>
                                <w:r w:rsidRPr="00F656D1">
                                  <w:rPr>
                                    <w:rStyle w:val="BasicCharBold"/>
                                  </w:rPr>
                                  <w:t>Abgabetermin:</w:t>
                                </w:r>
                                <w:r>
                                  <w:tab/>
                                  <w:t>JJJJ-MM-TT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0" o:spid="_x0000_s1026" type="#_x0000_t202" style="position:absolute;margin-left:-1.8pt;margin-top:529.65pt;width:456.75pt;height:169.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" stroked="f">
                    <v:textbox>
                      <w:txbxContent>
                        <w:p w14:paraId="725962B2" w14:textId="77777777" w:rsidR="00960EC2" w:rsidRDefault="00960EC2" w:rsidP="00463BC7">
                          <w:pPr>
                            <w:pStyle w:val="BasicTextIndentation"/>
                          </w:pPr>
                          <w:r w:rsidRPr="00F656D1">
                            <w:rPr>
                              <w:rStyle w:val="BasicCharBold"/>
                            </w:rPr>
                            <w:t>Themensteller:</w:t>
                          </w:r>
                          <w:r>
                            <w:tab/>
                            <w:t>Prof. Dr. Oliver Thomas</w:t>
                          </w:r>
                        </w:p>
                        <w:p w14:paraId="6A2C2898" w14:textId="77777777" w:rsidR="00960EC2" w:rsidRDefault="00960EC2" w:rsidP="00463BC7">
                          <w:pPr>
                            <w:pStyle w:val="BasicTextIndentation"/>
                          </w:pPr>
                          <w:r w:rsidRPr="00F656D1">
                            <w:rPr>
                              <w:rStyle w:val="BasicCharBold"/>
                            </w:rPr>
                            <w:t>Betreuer:</w:t>
                          </w:r>
                          <w:r>
                            <w:tab/>
                            <w:t>Dirk Metzger, M.Sc. with Honors</w:t>
                          </w:r>
                        </w:p>
                        <w:p w14:paraId="3B1E38A5" w14:textId="77777777" w:rsidR="00960EC2" w:rsidRDefault="00960EC2" w:rsidP="00463BC7">
                          <w:pPr>
                            <w:pStyle w:val="BasicTextIndentation"/>
                          </w:pPr>
                        </w:p>
                        <w:p w14:paraId="116FDB39" w14:textId="77777777" w:rsidR="00960EC2" w:rsidRDefault="00960EC2" w:rsidP="00463BC7">
                          <w:pPr>
                            <w:pStyle w:val="BasicTextIndentation"/>
                          </w:pPr>
                          <w:r>
                            <w:rPr>
                              <w:rStyle w:val="BasicCharBold"/>
                            </w:rPr>
                            <w:t>V</w:t>
                          </w:r>
                          <w:r w:rsidRPr="00F656D1">
                            <w:rPr>
                              <w:rStyle w:val="BasicCharBold"/>
                            </w:rPr>
                            <w:t>orgelegt von:</w:t>
                          </w:r>
                          <w:r>
                            <w:tab/>
                            <w:t>Jannik Hoffjann</w:t>
                          </w:r>
                        </w:p>
                        <w:p w14:paraId="0B39E5EA" w14:textId="77777777" w:rsidR="00960EC2" w:rsidRPr="0014131F" w:rsidRDefault="00960EC2" w:rsidP="00463BC7">
                          <w:pPr>
                            <w:pStyle w:val="BasicTextIndentation"/>
                            <w:rPr>
                              <w:rStyle w:val="BasicCharBold"/>
                              <w:b w:val="0"/>
                            </w:rPr>
                          </w:pPr>
                          <w:r>
                            <w:rPr>
                              <w:rStyle w:val="BasicCharBold"/>
                            </w:rPr>
                            <w:tab/>
                          </w:r>
                          <w:r w:rsidRPr="0014131F">
                            <w:rPr>
                              <w:rStyle w:val="BasicCharBold"/>
                              <w:b w:val="0"/>
                            </w:rPr>
                            <w:t>Jahnplatz 6 W-169</w:t>
                          </w:r>
                        </w:p>
                        <w:p w14:paraId="4735EB12" w14:textId="77777777" w:rsidR="00960EC2" w:rsidRDefault="00960EC2" w:rsidP="00463BC7">
                          <w:pPr>
                            <w:pStyle w:val="BasicTextIndentation"/>
                          </w:pPr>
                          <w:r w:rsidRPr="0014131F">
                            <w:rPr>
                              <w:rStyle w:val="BasicCharBold"/>
                              <w:b w:val="0"/>
                            </w:rPr>
                            <w:tab/>
                            <w:t>49080 Osnabrück</w:t>
                          </w:r>
                          <w:r w:rsidRPr="0014131F">
                            <w:rPr>
                              <w:rStyle w:val="BasicCharBold"/>
                              <w:b w:val="0"/>
                            </w:rPr>
                            <w:tab/>
                          </w:r>
                          <w:r>
                            <w:br/>
                          </w:r>
                        </w:p>
                        <w:p w14:paraId="7A87D9B1" w14:textId="77777777" w:rsidR="00960EC2" w:rsidRDefault="00960EC2" w:rsidP="00F656D1">
                          <w:pPr>
                            <w:pStyle w:val="BasicTextIndentation"/>
                            <w:ind w:firstLine="0"/>
                          </w:pPr>
                          <w:r>
                            <w:t>Matrikelnummer: 945592</w:t>
                          </w:r>
                          <w:r>
                            <w:br/>
                          </w:r>
                          <w:r w:rsidRPr="00F656D1">
                            <w:t>E-Mail-Adresse:</w:t>
                          </w:r>
                          <w:r>
                            <w:t xml:space="preserve"> jhoffjann@uni-osnabrueck.de</w:t>
                          </w:r>
                        </w:p>
                        <w:p w14:paraId="48B7586E" w14:textId="77777777" w:rsidR="00960EC2" w:rsidRDefault="00960EC2" w:rsidP="00463BC7">
                          <w:pPr>
                            <w:pStyle w:val="BasicTextIndentation"/>
                          </w:pPr>
                        </w:p>
                        <w:p w14:paraId="3CC85AFD" w14:textId="77777777" w:rsidR="00960EC2" w:rsidRDefault="00960EC2" w:rsidP="00A509D9">
                          <w:pPr>
                            <w:pStyle w:val="BasicTextIndentation"/>
                          </w:pPr>
                          <w:r w:rsidRPr="00F656D1">
                            <w:rPr>
                              <w:rStyle w:val="BasicCharBold"/>
                            </w:rPr>
                            <w:t>Abgabetermin:</w:t>
                          </w:r>
                          <w:r>
                            <w:tab/>
                            <w:t>2015-01-22</w:t>
                          </w:r>
                        </w:p>
                        <w:p w14:paraId="6D576C61" w14:textId="77777777" w:rsidR="00960EC2" w:rsidRDefault="00960EC2" w:rsidP="001A10C8"/>
                        <w:p w14:paraId="4DE5C896" w14:textId="77777777" w:rsidR="00960EC2" w:rsidRDefault="00960EC2" w:rsidP="00463BC7">
                          <w:pPr>
                            <w:pStyle w:val="BasicTextIndentation"/>
                          </w:pPr>
                          <w:r w:rsidRPr="00F656D1">
                            <w:rPr>
                              <w:rStyle w:val="BasicCharBold"/>
                            </w:rPr>
                            <w:t>Themensteller:</w:t>
                          </w:r>
                          <w:r>
                            <w:tab/>
                            <w:t>Prof. Dr. Oliver Thomas</w:t>
                          </w:r>
                        </w:p>
                        <w:p w14:paraId="034D0C5F" w14:textId="77777777" w:rsidR="00960EC2" w:rsidRDefault="00960EC2" w:rsidP="00463BC7">
                          <w:pPr>
                            <w:pStyle w:val="BasicTextIndentation"/>
                          </w:pPr>
                          <w:r w:rsidRPr="00F656D1">
                            <w:rPr>
                              <w:rStyle w:val="BasicCharBold"/>
                            </w:rPr>
                            <w:t>Betreuer:</w:t>
                          </w:r>
                          <w:r>
                            <w:tab/>
                            <w:t>Vorname Name</w:t>
                          </w:r>
                        </w:p>
                        <w:p w14:paraId="3DE03EE0" w14:textId="77777777" w:rsidR="00960EC2" w:rsidRDefault="00960EC2" w:rsidP="00463BC7">
                          <w:pPr>
                            <w:pStyle w:val="BasicTextIndentation"/>
                          </w:pPr>
                        </w:p>
                        <w:p w14:paraId="5ED8F137" w14:textId="77777777" w:rsidR="00960EC2" w:rsidRDefault="00960EC2" w:rsidP="00463BC7">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43AAB3A8" w14:textId="77777777" w:rsidR="00960EC2" w:rsidRDefault="00960EC2" w:rsidP="00F656D1">
                          <w:pPr>
                            <w:pStyle w:val="BasicTextIndentation"/>
                            <w:ind w:firstLine="0"/>
                          </w:pPr>
                          <w:r>
                            <w:t xml:space="preserve">Matrikelnummer: </w:t>
                          </w:r>
                          <w:r w:rsidRPr="00F656D1">
                            <w:t>00000000</w:t>
                          </w:r>
                          <w:r>
                            <w:br/>
                          </w:r>
                          <w:r w:rsidRPr="00F656D1">
                            <w:t>E-Mail-Adresse:</w:t>
                          </w:r>
                          <w:r>
                            <w:t xml:space="preserve"> mustermann@uni-osnabrueck.de</w:t>
                          </w:r>
                        </w:p>
                        <w:p w14:paraId="06BB045C" w14:textId="77777777" w:rsidR="00960EC2" w:rsidRDefault="00960EC2" w:rsidP="00463BC7">
                          <w:pPr>
                            <w:pStyle w:val="BasicTextIndentation"/>
                          </w:pPr>
                        </w:p>
                        <w:p w14:paraId="4FA2E61B" w14:textId="77777777" w:rsidR="00960EC2" w:rsidRDefault="00960EC2" w:rsidP="00A509D9">
                          <w:pPr>
                            <w:pStyle w:val="BasicTextIndentation"/>
                          </w:pPr>
                          <w:r w:rsidRPr="00F656D1">
                            <w:rPr>
                              <w:rStyle w:val="BasicCharBold"/>
                            </w:rPr>
                            <w:t>Abgabetermin:</w:t>
                          </w:r>
                          <w:r>
                            <w:tab/>
                            <w:t>JJJJ-MM-TT</w:t>
                          </w:r>
                        </w:p>
                      </w:txbxContent>
                    </v:textbox>
                  </v:shape>
                </w:pict>
              </mc:Fallback>
            </mc:AlternateContent>
          </w:r>
          <w:r w:rsidRPr="003C7E2E">
            <w:rPr>
              <w:noProof/>
            </w:rPr>
            <mc:AlternateContent>
              <mc:Choice Requires="wps">
                <w:drawing>
                  <wp:anchor distT="0" distB="0" distL="114300" distR="114300" simplePos="0" relativeHeight="251664384" behindDoc="0" locked="0" layoutInCell="1" allowOverlap="1" wp14:anchorId="1F412640" wp14:editId="216518E1">
                    <wp:simplePos x="0" y="0"/>
                    <wp:positionH relativeFrom="column">
                      <wp:posOffset>-17780</wp:posOffset>
                    </wp:positionH>
                    <wp:positionV relativeFrom="paragraph">
                      <wp:posOffset>1470660</wp:posOffset>
                    </wp:positionV>
                    <wp:extent cx="5911215" cy="3500120"/>
                    <wp:effectExtent l="0" t="0" r="0" b="9525"/>
                    <wp:wrapNone/>
                    <wp:docPr id="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1215" cy="3500120"/>
                            </a:xfrm>
                            <a:prstGeom prst="rect">
                              <a:avLst/>
                            </a:prstGeom>
                            <a:noFill/>
                            <a:ln>
                              <a:noFill/>
                            </a:ln>
                            <a:extLst>
                              <a:ext uri="{909E8E84-426E-40dd-AFC4-6F175D3DCCD1}">
                                <a14:hiddenFill xmlns:a14="http://schemas.microsoft.com/office/drawing/2010/main">
                                  <a:solidFill>
                                    <a:schemeClr val="bg1">
                                      <a:lumMod val="95000"/>
                                      <a:lumOff val="0"/>
                                      <a:alpha val="7000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9BEF34" w14:textId="77777777" w:rsidR="00960EC2" w:rsidRPr="00B33509" w:rsidRDefault="00960EC2" w:rsidP="00463BC7">
                                <w:pPr>
                                  <w:pStyle w:val="BasicTextCentered"/>
                                </w:pPr>
                              </w:p>
                              <w:p w14:paraId="2B3482E5" w14:textId="77777777" w:rsidR="00960EC2" w:rsidRPr="00B33509" w:rsidRDefault="00960EC2" w:rsidP="00463BC7">
                                <w:pPr>
                                  <w:pStyle w:val="BasicTextCentered"/>
                                </w:pPr>
                              </w:p>
                              <w:p w14:paraId="188E5F57" w14:textId="77777777" w:rsidR="00960EC2" w:rsidRPr="00B33509" w:rsidRDefault="00960EC2" w:rsidP="001A10C8">
                                <w:pPr>
                                  <w:pStyle w:val="Titel"/>
                                </w:pPr>
                                <w:r>
                                  <w:t>Einblendung von kontextsensitiven Inhalten auf der Google Glass</w:t>
                                </w:r>
                              </w:p>
                              <w:p w14:paraId="28EC3F69" w14:textId="77777777" w:rsidR="00960EC2" w:rsidRPr="00B33509" w:rsidRDefault="00960EC2" w:rsidP="001A10C8"/>
                              <w:p w14:paraId="0A495878" w14:textId="77777777" w:rsidR="00960EC2" w:rsidRPr="00B33509" w:rsidRDefault="00960EC2" w:rsidP="00463BC7">
                                <w:pPr>
                                  <w:pStyle w:val="BasicTextCentered"/>
                                </w:pPr>
                              </w:p>
                              <w:p w14:paraId="3AD3A559" w14:textId="77777777" w:rsidR="00960EC2" w:rsidRPr="00B33509" w:rsidRDefault="00960EC2" w:rsidP="00463BC7">
                                <w:pPr>
                                  <w:pStyle w:val="BasicTextCentered"/>
                                </w:pPr>
                              </w:p>
                              <w:p w14:paraId="647B122F" w14:textId="77777777" w:rsidR="00960EC2" w:rsidRPr="00B33509" w:rsidRDefault="00960EC2" w:rsidP="0014131F">
                                <w:pPr>
                                  <w:pStyle w:val="BasicTextCentered"/>
                                </w:pPr>
                                <w:r>
                                  <w:rPr>
                                    <w:rStyle w:val="BasicCharBold"/>
                                  </w:rPr>
                                  <w:t>Bachelorarbeit</w:t>
                                </w:r>
                              </w:p>
                              <w:p w14:paraId="60758085" w14:textId="77777777" w:rsidR="00960EC2" w:rsidRPr="00B33509" w:rsidRDefault="00960EC2" w:rsidP="00463BC7">
                                <w:pPr>
                                  <w:pStyle w:val="BasicTextCentered"/>
                                </w:pPr>
                              </w:p>
                              <w:p w14:paraId="16D05A4A" w14:textId="77777777" w:rsidR="00960EC2" w:rsidRPr="00B33509" w:rsidRDefault="00960EC2" w:rsidP="003E50DB">
                                <w:pPr>
                                  <w:pStyle w:val="BasicTextCentered"/>
                                </w:pPr>
                                <w:r w:rsidRPr="00B33509">
                                  <w:t>am Fachgebiet Informationsmanagement und Wirtschaftsinformatik,</w:t>
                                </w:r>
                                <w:r w:rsidRPr="00B33509">
                                  <w:br/>
                                  <w:t>Universität Osnabrück</w:t>
                                </w:r>
                              </w:p>
                              <w:p w14:paraId="522498E8" w14:textId="77777777" w:rsidR="00960EC2" w:rsidRPr="00B33509" w:rsidRDefault="00960EC2" w:rsidP="003E50DB">
                                <w:pPr>
                                  <w:pStyle w:val="BasicTextCentered"/>
                                </w:pPr>
                              </w:p>
                              <w:p w14:paraId="610AD5D2" w14:textId="77777777" w:rsidR="00960EC2" w:rsidRPr="00B33509" w:rsidRDefault="00960EC2" w:rsidP="003E50DB">
                                <w:pPr>
                                  <w:pStyle w:val="BasicTextCentered"/>
                                </w:pPr>
                                <w:r w:rsidRPr="00B33509">
                                  <w:t xml:space="preserve">zur Erlangung des Grades </w:t>
                                </w:r>
                              </w:p>
                              <w:p w14:paraId="77B9B573" w14:textId="77777777" w:rsidR="00960EC2" w:rsidRPr="00B33509" w:rsidRDefault="00960EC2" w:rsidP="003E50DB">
                                <w:pPr>
                                  <w:pStyle w:val="BasicTextCentered"/>
                                </w:pPr>
                                <w:r>
                                  <w:t>Bachelor of Science (B. Sc.)</w:t>
                                </w:r>
                              </w:p>
                              <w:p w14:paraId="2A72E6A7" w14:textId="77777777" w:rsidR="00960EC2" w:rsidRPr="00B33509" w:rsidRDefault="00960EC2" w:rsidP="003E50DB">
                                <w:pPr>
                                  <w:pStyle w:val="BasicTextCentered"/>
                                </w:pPr>
                                <w:r w:rsidRPr="00B33509">
                                  <w:t xml:space="preserve">im Studiengang </w:t>
                                </w:r>
                              </w:p>
                              <w:p w14:paraId="15076179" w14:textId="77777777" w:rsidR="00960EC2" w:rsidRPr="00B33509" w:rsidRDefault="00960EC2" w:rsidP="003E50DB">
                                <w:pPr>
                                  <w:pStyle w:val="BasicTextCentered"/>
                                </w:pPr>
                                <w:r w:rsidRPr="00B33509">
                                  <w:t>Wirtschaftsinformatik</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Text Box 9" o:spid="_x0000_s1027" type="#_x0000_t202" style="position:absolute;margin-left:-1.35pt;margin-top:115.8pt;width:465.45pt;height:275.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" filled="f" fillcolor="#f2f2f2 [3052]" stroked="f">
                    <v:fill opacity="46003f"/>
                    <v:textbox style="mso-fit-shape-to-text:t">
                      <w:txbxContent>
                        <w:p w14:paraId="5A9BEF34" w14:textId="77777777" w:rsidR="00960EC2" w:rsidRPr="00B33509" w:rsidRDefault="00960EC2" w:rsidP="00463BC7">
                          <w:pPr>
                            <w:pStyle w:val="BasicTextCentered"/>
                          </w:pPr>
                        </w:p>
                        <w:p w14:paraId="2B3482E5" w14:textId="77777777" w:rsidR="00960EC2" w:rsidRPr="00B33509" w:rsidRDefault="00960EC2" w:rsidP="00463BC7">
                          <w:pPr>
                            <w:pStyle w:val="BasicTextCentered"/>
                          </w:pPr>
                        </w:p>
                        <w:p w14:paraId="188E5F57" w14:textId="77777777" w:rsidR="00960EC2" w:rsidRPr="00B33509" w:rsidRDefault="00960EC2" w:rsidP="001A10C8">
                          <w:pPr>
                            <w:pStyle w:val="Titel"/>
                          </w:pPr>
                          <w:r>
                            <w:t>Einblendung von kontextsensitiven Inhalten auf der Google Glass</w:t>
                          </w:r>
                        </w:p>
                        <w:p w14:paraId="28EC3F69" w14:textId="77777777" w:rsidR="00960EC2" w:rsidRPr="00B33509" w:rsidRDefault="00960EC2" w:rsidP="001A10C8"/>
                        <w:p w14:paraId="0A495878" w14:textId="77777777" w:rsidR="00960EC2" w:rsidRPr="00B33509" w:rsidRDefault="00960EC2" w:rsidP="00463BC7">
                          <w:pPr>
                            <w:pStyle w:val="BasicTextCentered"/>
                          </w:pPr>
                        </w:p>
                        <w:p w14:paraId="3AD3A559" w14:textId="77777777" w:rsidR="00960EC2" w:rsidRPr="00B33509" w:rsidRDefault="00960EC2" w:rsidP="00463BC7">
                          <w:pPr>
                            <w:pStyle w:val="BasicTextCentered"/>
                          </w:pPr>
                        </w:p>
                        <w:p w14:paraId="647B122F" w14:textId="77777777" w:rsidR="00960EC2" w:rsidRPr="00B33509" w:rsidRDefault="00960EC2" w:rsidP="0014131F">
                          <w:pPr>
                            <w:pStyle w:val="BasicTextCentered"/>
                          </w:pPr>
                          <w:r>
                            <w:rPr>
                              <w:rStyle w:val="BasicCharBold"/>
                            </w:rPr>
                            <w:t>Bachelorarbeit</w:t>
                          </w:r>
                        </w:p>
                        <w:p w14:paraId="60758085" w14:textId="77777777" w:rsidR="00960EC2" w:rsidRPr="00B33509" w:rsidRDefault="00960EC2" w:rsidP="00463BC7">
                          <w:pPr>
                            <w:pStyle w:val="BasicTextCentered"/>
                          </w:pPr>
                        </w:p>
                        <w:p w14:paraId="16D05A4A" w14:textId="77777777" w:rsidR="00960EC2" w:rsidRPr="00B33509" w:rsidRDefault="00960EC2" w:rsidP="003E50DB">
                          <w:pPr>
                            <w:pStyle w:val="BasicTextCentered"/>
                          </w:pPr>
                          <w:r w:rsidRPr="00B33509">
                            <w:t>am Fachgebiet Informationsmanagement und Wirtschaftsinformatik,</w:t>
                          </w:r>
                          <w:r w:rsidRPr="00B33509">
                            <w:br/>
                            <w:t>Universität Osnabrück</w:t>
                          </w:r>
                        </w:p>
                        <w:p w14:paraId="522498E8" w14:textId="77777777" w:rsidR="00960EC2" w:rsidRPr="00B33509" w:rsidRDefault="00960EC2" w:rsidP="003E50DB">
                          <w:pPr>
                            <w:pStyle w:val="BasicTextCentered"/>
                          </w:pPr>
                        </w:p>
                        <w:p w14:paraId="610AD5D2" w14:textId="77777777" w:rsidR="00960EC2" w:rsidRPr="00B33509" w:rsidRDefault="00960EC2" w:rsidP="003E50DB">
                          <w:pPr>
                            <w:pStyle w:val="BasicTextCentered"/>
                          </w:pPr>
                          <w:r w:rsidRPr="00B33509">
                            <w:t xml:space="preserve">zur Erlangung des Grades </w:t>
                          </w:r>
                        </w:p>
                        <w:p w14:paraId="77B9B573" w14:textId="77777777" w:rsidR="00960EC2" w:rsidRPr="00B33509" w:rsidRDefault="00960EC2" w:rsidP="003E50DB">
                          <w:pPr>
                            <w:pStyle w:val="BasicTextCentered"/>
                          </w:pPr>
                          <w:r>
                            <w:t>Bachelor of Science (B. Sc.)</w:t>
                          </w:r>
                        </w:p>
                        <w:p w14:paraId="2A72E6A7" w14:textId="77777777" w:rsidR="00960EC2" w:rsidRPr="00B33509" w:rsidRDefault="00960EC2" w:rsidP="003E50DB">
                          <w:pPr>
                            <w:pStyle w:val="BasicTextCentered"/>
                          </w:pPr>
                          <w:r w:rsidRPr="00B33509">
                            <w:t xml:space="preserve">im Studiengang </w:t>
                          </w:r>
                        </w:p>
                        <w:p w14:paraId="15076179" w14:textId="77777777" w:rsidR="00960EC2" w:rsidRPr="00B33509" w:rsidRDefault="00960EC2" w:rsidP="003E50DB">
                          <w:pPr>
                            <w:pStyle w:val="BasicTextCentered"/>
                          </w:pPr>
                          <w:r w:rsidRPr="00B33509">
                            <w:t>Wirtschaftsinformatik</w:t>
                          </w:r>
                        </w:p>
                      </w:txbxContent>
                    </v:textbox>
                  </v:shape>
                </w:pict>
              </mc:Fallback>
            </mc:AlternateContent>
          </w:r>
          <w:r w:rsidR="00F86347" w:rsidRPr="003C7E2E">
            <w:br w:type="page"/>
          </w:r>
        </w:p>
      </w:sdtContent>
    </w:sdt>
    <w:p w14:paraId="14A27E7E" w14:textId="77777777" w:rsidR="00F656D1" w:rsidRPr="003C7E2E" w:rsidRDefault="00F656D1" w:rsidP="00F656D1">
      <w:pPr>
        <w:pStyle w:val="berschrift1"/>
        <w:numPr>
          <w:ilvl w:val="0"/>
          <w:numId w:val="0"/>
        </w:numPr>
        <w:ind w:left="851" w:hanging="851"/>
      </w:pPr>
      <w:bookmarkStart w:id="0" w:name="_Toc279593954"/>
      <w:r w:rsidRPr="003C7E2E">
        <w:lastRenderedPageBreak/>
        <w:t>Zusammenfassung / Expose</w:t>
      </w:r>
      <w:bookmarkEnd w:id="0"/>
    </w:p>
    <w:p w14:paraId="282BBC9F" w14:textId="2B482C86" w:rsidR="00124E8A" w:rsidRPr="003C7E2E" w:rsidRDefault="00124E8A" w:rsidP="00124E8A">
      <w:pPr>
        <w:pStyle w:val="BasicText"/>
      </w:pPr>
      <w:r w:rsidRPr="003C7E2E">
        <w:t>In der Arbeit sollen die Möglichkeiten der Einblendung von kontextsensitiven Inhalten auf einem in das Sichtfeld integrierten Gerät am Beispiel der Google Glass erprobt werden. Dabei sollen nach Einführung und Vorstellung des Geräts und der mitgelieferten Software verschi</w:t>
      </w:r>
      <w:r w:rsidRPr="003C7E2E">
        <w:t>e</w:t>
      </w:r>
      <w:r w:rsidRPr="003C7E2E">
        <w:t>dene Möglichkeiten der Kontextsensitivität</w:t>
      </w:r>
      <w:r w:rsidR="00937C91">
        <w:t xml:space="preserve"> (engl. Context-Awareness)</w:t>
      </w:r>
      <w:r w:rsidRPr="003C7E2E">
        <w:t xml:space="preserve"> erörtert werden und ihren Nutzbarkeit auf dem Bereich der tragbaren Geräte erfragt werden. </w:t>
      </w:r>
    </w:p>
    <w:p w14:paraId="30EFDF27" w14:textId="77777777" w:rsidR="00124E8A" w:rsidRPr="003C7E2E" w:rsidRDefault="00124E8A" w:rsidP="00124E8A">
      <w:pPr>
        <w:pStyle w:val="BasicText"/>
      </w:pPr>
      <w:r w:rsidRPr="003C7E2E">
        <w:t>Es sollen die verschiedenen Möglichkeiten der Context-Awareness erläutert werden und dabei versucht werden die Anforderungen der Einzelnen mit den Möglichkeiten der Google Glass abzugleichen. Beispielhaft sollen diese Möglichkeiten an bereits erhältlichen Applikationen erläutert werden. Durch sorgfältige Auswahl sollen die verschiedenen Arten dargelegt werden um so eine Auswahl der am besten Geeigneten zu ermöglichen.</w:t>
      </w:r>
    </w:p>
    <w:p w14:paraId="7D50A844" w14:textId="77777777" w:rsidR="00124E8A" w:rsidRPr="003C7E2E" w:rsidRDefault="00124E8A" w:rsidP="00124E8A">
      <w:pPr>
        <w:pStyle w:val="BasicText"/>
      </w:pPr>
      <w:r w:rsidRPr="003C7E2E">
        <w:t>Nach Abwägung der einzelnen Möglichkeiten soll eine der Arten der kontextsensitiven I</w:t>
      </w:r>
      <w:r w:rsidRPr="003C7E2E">
        <w:t>n</w:t>
      </w:r>
      <w:r w:rsidRPr="003C7E2E">
        <w:t>haltsgewinnung beispielhaft auf der Google Glass implementiert werden. Es soll getestet we</w:t>
      </w:r>
      <w:r w:rsidRPr="003C7E2E">
        <w:t>r</w:t>
      </w:r>
      <w:r w:rsidRPr="003C7E2E">
        <w:t>den inwieweit sich das Medium Google Glass als agierendes Objekt eignet und wo durch g</w:t>
      </w:r>
      <w:r w:rsidRPr="003C7E2E">
        <w:t>e</w:t>
      </w:r>
      <w:r w:rsidRPr="003C7E2E">
        <w:t xml:space="preserve">gebene Hard- und Software eventuelle Grenzen entstehen. </w:t>
      </w:r>
    </w:p>
    <w:p w14:paraId="1A543563" w14:textId="05503751" w:rsidR="00124E8A" w:rsidRPr="003C7E2E" w:rsidRDefault="00124E8A" w:rsidP="00124E8A">
      <w:pPr>
        <w:pStyle w:val="BasicText"/>
      </w:pPr>
      <w:r w:rsidRPr="003C7E2E">
        <w:t xml:space="preserve">Vorstellbar wäre an dieser Stelle zum Beispiel die Implementation einer mobilen Applikation auf Grundlage von Open CV </w:t>
      </w:r>
      <w:r w:rsidRPr="003C7E2E">
        <w:fldChar w:fldCharType="begin" w:fldLock="1"/>
      </w:r>
      <w:r w:rsidR="003B4C3C">
        <w:instrText>ADDIN CSL_CITATION { "citationItems" : [ { "id" : "ITEM-1", "itemData" : { "URL" : "http://docs.opencv.org/modules/refman.html", "accessed" : { "date-parts" : [ [ "2014", "10", "9" ] ] }, "author" : [ { "dropping-particle" : "", "family" : "opencv dev team", "given" : "", "non-dropping-particle" : "", "parse-names" : false, "suffix" : "" } ], "container-title" : "OpenCV Documentation", "id" : "ITEM-1", "issued" : { "date-parts" : [ [ "2014" ] ] }, "title" : "OpenCV API Reference \u2014 OpenCV 2.4.9.0 Documentation", "type" : "webpage" }, "uris" : [ "http://www.mendeley.com/documents/?uuid=6d2f0987-6f71-4107-9eea-c9afd8e614df" ] } ], "mendeley" : { "formattedCitation" : "(opencv dev team 2014)", "plainTextFormattedCitation" : "(opencv dev team 2014)", "previouslyFormattedCitation" : "(opencv dev team 2014)" }, "properties" : { "noteIndex" : 0 }, "schema" : "https://github.com/citation-style-language/schema/raw/master/csl-citation.json" }</w:instrText>
      </w:r>
      <w:r w:rsidRPr="003C7E2E">
        <w:fldChar w:fldCharType="separate"/>
      </w:r>
      <w:r w:rsidR="00ED2EFC" w:rsidRPr="00ED2EFC">
        <w:rPr>
          <w:noProof/>
        </w:rPr>
        <w:t>(opencv dev team 2014)</w:t>
      </w:r>
      <w:r w:rsidRPr="003C7E2E">
        <w:fldChar w:fldCharType="end"/>
      </w:r>
      <w:r w:rsidRPr="003C7E2E">
        <w:t xml:space="preserve"> und eine der implementierten Keypoi</w:t>
      </w:r>
      <w:r w:rsidRPr="003C7E2E">
        <w:t>n</w:t>
      </w:r>
      <w:r w:rsidRPr="003C7E2E">
        <w:t xml:space="preserve">terkennungen wie zum Beispiel SURF </w:t>
      </w:r>
      <w:r w:rsidRPr="003C7E2E">
        <w:fldChar w:fldCharType="begin" w:fldLock="1"/>
      </w:r>
      <w:r w:rsidR="00F72C28">
        <w:instrText>ADDIN CSL_CITATION { "citationItems" : [ { "id" : "ITEM-1", "itemData" : { "author" : [ { "dropping-particle" : "", "family" : "Bay", "given" : "Herbert", "non-dropping-particle" : "", "parse-names" : false, "suffix" : "" }, { "dropping-particle" : "", "family" : "Tuytelaars", "given" : "Tinne", "non-dropping-particle" : "", "parse-names" : false, "suffix" : "" }, { "dropping-particle" : "Van", "family" : "Gool", "given" : "Luc", "non-dropping-particle" : "", "parse-names" : false, "suffix" : "" } ], "container-title" : "Computer Vision\u2013ECCV 2006", "id" : "ITEM-1", "issue" : "September", "issued" : { "date-parts" : [ [ "2006" ] ] }, "page" : "346-359", "title" : "Speeded Up Robust Features", "type" : "article-journal", "volume" : "3951" }, "uris" : [ "http://www.mendeley.com/documents/?uuid=f72dd077-0aa0-4c02-9f17-d7f1b813ebc8" ] } ], "mendeley" : { "formattedCitation" : "(Bay et al. 2006)", "plainTextFormattedCitation" : "(Bay et al. 2006)", "previouslyFormattedCitation" : "(Bay et al. 2006)" }, "properties" : { "noteIndex" : 0 }, "schema" : "https://github.com/citation-style-language/schema/raw/master/csl-citation.json" }</w:instrText>
      </w:r>
      <w:r w:rsidRPr="003C7E2E">
        <w:fldChar w:fldCharType="separate"/>
      </w:r>
      <w:r w:rsidRPr="003C7E2E">
        <w:rPr>
          <w:noProof/>
        </w:rPr>
        <w:t>(Bay et al. 2006)</w:t>
      </w:r>
      <w:r w:rsidRPr="003C7E2E">
        <w:fldChar w:fldCharType="end"/>
      </w:r>
      <w:r w:rsidRPr="003C7E2E">
        <w:t xml:space="preserve">, FREAK </w:t>
      </w:r>
      <w:r w:rsidRPr="003C7E2E">
        <w:fldChar w:fldCharType="begin" w:fldLock="1"/>
      </w:r>
      <w:r w:rsidR="00F72C28">
        <w:instrText>ADDIN CSL_CITATION { "citationItems" : [ { "id" : "ITEM-1", "itemData" : { "DOI" : "10.1109/CVPR.2012.6247715", "ISBN" : "978-1-4673-1228-8", "author" : [ { "dropping-particle" : "", "family" : "Alahi", "given" : "a.", "non-dropping-particle" : "", "parse-names" : false, "suffix" : "" }, { "dropping-particle" : "", "family" : "Ortiz", "given" : "R.", "non-dropping-particle" : "", "parse-names" : false, "suffix" : "" }, { "dropping-particle" : "", "family" : "Vandergheynst", "given" : "P.", "non-dropping-particle" : "", "parse-names" : false, "suffix" : "" } ], "container-title" : "2012 IEEE Conference on Computer Vision and Pattern Recognition", "id" : "ITEM-1", "issued" : { "date-parts" : [ [ "2012", "6" ] ] }, "page" : "510-517", "publisher" : "Ieee", "title" : "FREAK: Fast Retina Keypoint", "type" : "paper-conference" }, "uris" : [ "http://www.mendeley.com/documents/?uuid=005d56ed-ac44-4560-8651-dec4ed12c509" ] } ], "mendeley" : { "formattedCitation" : "(Alahi et al. 2012)", "plainTextFormattedCitation" : "(Alahi et al. 2012)", "previouslyFormattedCitation" : "(Alahi et al. 2012)" }, "properties" : { "noteIndex" : 0 }, "schema" : "https://github.com/citation-style-language/schema/raw/master/csl-citation.json" }</w:instrText>
      </w:r>
      <w:r w:rsidRPr="003C7E2E">
        <w:fldChar w:fldCharType="separate"/>
      </w:r>
      <w:r w:rsidRPr="003C7E2E">
        <w:rPr>
          <w:noProof/>
        </w:rPr>
        <w:t>(Alahi et al. 2012)</w:t>
      </w:r>
      <w:r w:rsidRPr="003C7E2E">
        <w:fldChar w:fldCharType="end"/>
      </w:r>
      <w:r w:rsidRPr="003C7E2E">
        <w:t xml:space="preserve"> und BRISK </w:t>
      </w:r>
      <w:r w:rsidRPr="003C7E2E">
        <w:fldChar w:fldCharType="begin" w:fldLock="1"/>
      </w:r>
      <w:r w:rsidR="00F72C28">
        <w:instrText>ADDIN CSL_CITATION { "citationItems" : [ { "id" : "ITEM-1", "itemData" : { "DOI" : "10.1109/ICCV.2011.6126542", "ISBN" : "978-1-4577-1102-2",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"container-title" : "2011 International Conference on Computer Vision", "id" : "ITEM-1", "issued" : { "date-parts" : [ [ "2011", "11" ] ] }, "page" : "2548-2555", "publisher" : "Ieee", "title" : "BRISK: Binary Robust invariant scalable keypoints", "type" : "paper-conference" }, "uris" : [ "http://www.mendeley.com/documents/?uuid=5c2e1107-9fb4-4e3f-9611-814a0d0e6b9c" ] } ], "mendeley" : { "formattedCitation" : "(Leutenegger et al. 2011)", "plainTextFormattedCitation" : "(Leutenegger et al. 2011)", "previouslyFormattedCitation" : "(Leutenegger et al. 2011)" }, "properties" : { "noteIndex" : 0 }, "schema" : "https://github.com/citation-style-language/schema/raw/master/csl-citation.json" }</w:instrText>
      </w:r>
      <w:r w:rsidRPr="003C7E2E">
        <w:fldChar w:fldCharType="separate"/>
      </w:r>
      <w:r w:rsidRPr="003C7E2E">
        <w:rPr>
          <w:noProof/>
        </w:rPr>
        <w:t>(Leutenegger et al. 2011)</w:t>
      </w:r>
      <w:r w:rsidRPr="003C7E2E">
        <w:fldChar w:fldCharType="end"/>
      </w:r>
      <w:r w:rsidRPr="003C7E2E">
        <w:t>. Diese bieten durch vielfältige Möglichkeiten des Ma</w:t>
      </w:r>
      <w:r w:rsidRPr="003C7E2E">
        <w:t>t</w:t>
      </w:r>
      <w:r w:rsidRPr="003C7E2E">
        <w:t>chings, Möglichkeiten der Wiedererkennung und Auswertung von Grafiken, welche die U</w:t>
      </w:r>
      <w:r w:rsidRPr="003C7E2E">
        <w:t>m</w:t>
      </w:r>
      <w:r w:rsidRPr="003C7E2E">
        <w:t>setzung einer kontextsensitiven Anwendung auf der Google Glass ermöglichen könnten.</w:t>
      </w:r>
    </w:p>
    <w:p w14:paraId="2B90D408" w14:textId="77777777" w:rsidR="00124E8A" w:rsidRPr="003C7E2E" w:rsidRDefault="00124E8A" w:rsidP="00124E8A">
      <w:pPr>
        <w:pStyle w:val="BasicText"/>
      </w:pPr>
      <w:r w:rsidRPr="003C7E2E">
        <w:t>Durch diese abschließende Implementation und eine Auswertung der Ergebnisse soll ein er</w:t>
      </w:r>
      <w:r w:rsidRPr="003C7E2E">
        <w:t>s</w:t>
      </w:r>
      <w:r w:rsidRPr="003C7E2E">
        <w:t>ter Versuch der Einblendung von kontextsensitiven Inhalten auf der Google Glass erbracht werden und Möglichkeiten zu weiteren Nutzung des Geräts aufgezeigt werden.</w:t>
      </w:r>
    </w:p>
    <w:p w14:paraId="53CC8676" w14:textId="527CDE9A" w:rsidR="006E1E44" w:rsidRPr="003C7E2E" w:rsidRDefault="006E1E44" w:rsidP="00124E8A">
      <w:pPr>
        <w:pStyle w:val="BasicText"/>
      </w:pPr>
    </w:p>
    <w:p w14:paraId="684F495C" w14:textId="77777777" w:rsidR="006E1E44" w:rsidRPr="003C7E2E" w:rsidRDefault="006E1E44" w:rsidP="00F656D1">
      <w:pPr>
        <w:pStyle w:val="BasicText"/>
      </w:pPr>
    </w:p>
    <w:p w14:paraId="44BE4F39" w14:textId="77777777" w:rsidR="006E1E44" w:rsidRPr="003C7E2E" w:rsidRDefault="006E1E44" w:rsidP="00F656D1">
      <w:pPr>
        <w:pStyle w:val="BasicText"/>
      </w:pPr>
    </w:p>
    <w:p w14:paraId="53F220C3" w14:textId="77777777" w:rsidR="006E1E44" w:rsidRPr="003C7E2E" w:rsidRDefault="006E1E44" w:rsidP="006E1E44">
      <w:pPr>
        <w:pStyle w:val="BasicText"/>
        <w:sectPr w:rsidR="006E1E44" w:rsidRPr="003C7E2E" w:rsidSect="008A0686">
          <w:headerReference w:type="default" r:id="rId9"/>
          <w:headerReference w:type="first" r:id="rId10"/>
          <w:pgSz w:w="11906" w:h="16838"/>
          <w:pgMar w:top="1417" w:right="1417" w:bottom="1134" w:left="1417" w:header="850" w:footer="708" w:gutter="0"/>
          <w:pgNumType w:fmt="upperRoman"/>
          <w:cols w:space="708"/>
          <w:titlePg/>
          <w:docGrid w:linePitch="360"/>
        </w:sectPr>
      </w:pPr>
    </w:p>
    <w:p w14:paraId="0ADFB7A1" w14:textId="77777777" w:rsidR="00297DC8" w:rsidRPr="003C7E2E" w:rsidRDefault="00297DC8" w:rsidP="00D85134">
      <w:pPr>
        <w:pStyle w:val="BasicTextHeading1look-alike"/>
        <w:numPr>
          <w:ilvl w:val="0"/>
          <w:numId w:val="0"/>
        </w:numPr>
      </w:pPr>
      <w:r w:rsidRPr="003C7E2E">
        <w:lastRenderedPageBreak/>
        <w:t>Inhaltsverzeichnis</w:t>
      </w:r>
    </w:p>
    <w:p w14:paraId="1DC9CCA9" w14:textId="77777777" w:rsidR="00E74B30" w:rsidRDefault="00B3075C">
      <w:pPr>
        <w:pStyle w:val="Verzeichnis1"/>
        <w:rPr>
          <w:rFonts w:asciiTheme="minorHAnsi" w:eastAsiaTheme="minorEastAsia" w:hAnsiTheme="minorHAnsi" w:cstheme="minorBidi"/>
          <w:szCs w:val="24"/>
          <w:lang w:eastAsia="ja-JP"/>
        </w:rPr>
      </w:pPr>
      <w:r w:rsidRPr="003C7E2E">
        <w:rPr>
          <w:i/>
          <w:noProof w:val="0"/>
        </w:rPr>
        <w:fldChar w:fldCharType="begin"/>
      </w:r>
      <w:r w:rsidR="00E8643D" w:rsidRPr="003C7E2E">
        <w:rPr>
          <w:i/>
          <w:noProof w:val="0"/>
        </w:rPr>
        <w:instrText xml:space="preserve"> TOC \o "1-4" \h \z \t "Überschrift 8;2;Überschrift 9;3;Grundtext (wie Überschr1);1" </w:instrText>
      </w:r>
      <w:r w:rsidRPr="003C7E2E">
        <w:rPr>
          <w:i/>
          <w:noProof w:val="0"/>
        </w:rPr>
        <w:fldChar w:fldCharType="separate"/>
      </w:r>
      <w:r w:rsidR="00E74B30">
        <w:t>Zusammenfassung / Expose</w:t>
      </w:r>
      <w:r w:rsidR="00E74B30">
        <w:tab/>
      </w:r>
      <w:r w:rsidR="00E74B30">
        <w:fldChar w:fldCharType="begin"/>
      </w:r>
      <w:r w:rsidR="00E74B30">
        <w:instrText xml:space="preserve"> PAGEREF _Toc279593954 \h </w:instrText>
      </w:r>
      <w:r w:rsidR="00E74B30">
        <w:fldChar w:fldCharType="separate"/>
      </w:r>
      <w:r w:rsidR="00E74B30">
        <w:t>II</w:t>
      </w:r>
      <w:r w:rsidR="00E74B30">
        <w:fldChar w:fldCharType="end"/>
      </w:r>
    </w:p>
    <w:p w14:paraId="61BD35FA" w14:textId="77777777" w:rsidR="00E74B30" w:rsidRDefault="00E74B30">
      <w:pPr>
        <w:pStyle w:val="Verzeichnis1"/>
        <w:rPr>
          <w:rFonts w:asciiTheme="minorHAnsi" w:eastAsiaTheme="minorEastAsia" w:hAnsiTheme="minorHAnsi" w:cstheme="minorBidi"/>
          <w:szCs w:val="24"/>
          <w:lang w:eastAsia="ja-JP"/>
        </w:rPr>
      </w:pPr>
      <w:r>
        <w:t>Abbildungsverzeichnis</w:t>
      </w:r>
      <w:r>
        <w:tab/>
      </w:r>
      <w:r>
        <w:fldChar w:fldCharType="begin"/>
      </w:r>
      <w:r>
        <w:instrText xml:space="preserve"> PAGEREF _Toc279593955 \h </w:instrText>
      </w:r>
      <w:r>
        <w:fldChar w:fldCharType="separate"/>
      </w:r>
      <w:r>
        <w:t>IV</w:t>
      </w:r>
      <w:r>
        <w:fldChar w:fldCharType="end"/>
      </w:r>
    </w:p>
    <w:p w14:paraId="32CC95B5" w14:textId="77777777" w:rsidR="00E74B30" w:rsidRDefault="00E74B30">
      <w:pPr>
        <w:pStyle w:val="Verzeichnis1"/>
        <w:rPr>
          <w:rFonts w:asciiTheme="minorHAnsi" w:eastAsiaTheme="minorEastAsia" w:hAnsiTheme="minorHAnsi" w:cstheme="minorBidi"/>
          <w:szCs w:val="24"/>
          <w:lang w:eastAsia="ja-JP"/>
        </w:rPr>
      </w:pPr>
      <w:r>
        <w:t>Tabellenverzeichnis</w:t>
      </w:r>
      <w:r>
        <w:tab/>
      </w:r>
      <w:r>
        <w:fldChar w:fldCharType="begin"/>
      </w:r>
      <w:r>
        <w:instrText xml:space="preserve"> PAGEREF _Toc279593956 \h </w:instrText>
      </w:r>
      <w:r>
        <w:fldChar w:fldCharType="separate"/>
      </w:r>
      <w:r>
        <w:t>V</w:t>
      </w:r>
      <w:r>
        <w:fldChar w:fldCharType="end"/>
      </w:r>
    </w:p>
    <w:p w14:paraId="6D980B15" w14:textId="77777777" w:rsidR="00E74B30" w:rsidRDefault="00E74B30">
      <w:pPr>
        <w:pStyle w:val="Verzeichnis1"/>
        <w:rPr>
          <w:rFonts w:asciiTheme="minorHAnsi" w:eastAsiaTheme="minorEastAsia" w:hAnsiTheme="minorHAnsi" w:cstheme="minorBidi"/>
          <w:szCs w:val="24"/>
          <w:lang w:eastAsia="ja-JP"/>
        </w:rPr>
      </w:pPr>
      <w:r>
        <w:t>Codeverzeichnis</w:t>
      </w:r>
      <w:r>
        <w:tab/>
      </w:r>
      <w:r>
        <w:fldChar w:fldCharType="begin"/>
      </w:r>
      <w:r>
        <w:instrText xml:space="preserve"> PAGEREF _Toc279593957 \h </w:instrText>
      </w:r>
      <w:r>
        <w:fldChar w:fldCharType="separate"/>
      </w:r>
      <w:r>
        <w:t>VI</w:t>
      </w:r>
      <w:r>
        <w:fldChar w:fldCharType="end"/>
      </w:r>
    </w:p>
    <w:p w14:paraId="7CEE05A8" w14:textId="77777777" w:rsidR="00E74B30" w:rsidRDefault="00E74B30">
      <w:pPr>
        <w:pStyle w:val="Verzeichnis1"/>
        <w:rPr>
          <w:rFonts w:asciiTheme="minorHAnsi" w:eastAsiaTheme="minorEastAsia" w:hAnsiTheme="minorHAnsi" w:cstheme="minorBidi"/>
          <w:szCs w:val="24"/>
          <w:lang w:eastAsia="ja-JP"/>
        </w:rPr>
      </w:pPr>
      <w:r>
        <w:t>Abkürzungsverzeichnis</w:t>
      </w:r>
      <w:r>
        <w:tab/>
      </w:r>
      <w:r>
        <w:fldChar w:fldCharType="begin"/>
      </w:r>
      <w:r>
        <w:instrText xml:space="preserve"> PAGEREF _Toc279593958 \h </w:instrText>
      </w:r>
      <w:r>
        <w:fldChar w:fldCharType="separate"/>
      </w:r>
      <w:r>
        <w:t>VII</w:t>
      </w:r>
      <w:r>
        <w:fldChar w:fldCharType="end"/>
      </w:r>
    </w:p>
    <w:p w14:paraId="525C06ED" w14:textId="77777777" w:rsidR="00E74B30" w:rsidRDefault="00E74B30">
      <w:pPr>
        <w:pStyle w:val="Verzeichnis1"/>
        <w:rPr>
          <w:rFonts w:asciiTheme="minorHAnsi" w:eastAsiaTheme="minorEastAsia" w:hAnsiTheme="minorHAnsi" w:cstheme="minorBidi"/>
          <w:szCs w:val="24"/>
          <w:lang w:eastAsia="ja-JP"/>
        </w:rPr>
      </w:pPr>
      <w:r>
        <w:t>Symbolverzeichnis</w:t>
      </w:r>
      <w:r>
        <w:tab/>
      </w:r>
      <w:r>
        <w:fldChar w:fldCharType="begin"/>
      </w:r>
      <w:r>
        <w:instrText xml:space="preserve"> PAGEREF _Toc279593959 \h </w:instrText>
      </w:r>
      <w:r>
        <w:fldChar w:fldCharType="separate"/>
      </w:r>
      <w:r>
        <w:t>IX</w:t>
      </w:r>
      <w:r>
        <w:fldChar w:fldCharType="end"/>
      </w:r>
    </w:p>
    <w:p w14:paraId="2F82868B" w14:textId="77777777" w:rsidR="00E74B30" w:rsidRDefault="00E74B30">
      <w:pPr>
        <w:pStyle w:val="Verzeichnis1"/>
        <w:tabs>
          <w:tab w:val="left" w:pos="360"/>
        </w:tabs>
        <w:rPr>
          <w:rFonts w:asciiTheme="minorHAnsi" w:eastAsiaTheme="minorEastAsia" w:hAnsiTheme="minorHAnsi" w:cstheme="minorBidi"/>
          <w:szCs w:val="24"/>
          <w:lang w:eastAsia="ja-JP"/>
        </w:rPr>
      </w:pPr>
      <w:r>
        <w:t>1</w:t>
      </w:r>
      <w:r>
        <w:rPr>
          <w:rFonts w:asciiTheme="minorHAnsi" w:eastAsiaTheme="minorEastAsia" w:hAnsiTheme="minorHAnsi" w:cstheme="minorBidi"/>
          <w:szCs w:val="24"/>
          <w:lang w:eastAsia="ja-JP"/>
        </w:rPr>
        <w:tab/>
      </w:r>
      <w:r>
        <w:t>Einleitung / Motivation</w:t>
      </w:r>
      <w:r>
        <w:tab/>
      </w:r>
      <w:r>
        <w:fldChar w:fldCharType="begin"/>
      </w:r>
      <w:r>
        <w:instrText xml:space="preserve"> PAGEREF _Toc279593960 \h </w:instrText>
      </w:r>
      <w:r>
        <w:fldChar w:fldCharType="separate"/>
      </w:r>
      <w:r>
        <w:t>1</w:t>
      </w:r>
      <w:r>
        <w:fldChar w:fldCharType="end"/>
      </w:r>
    </w:p>
    <w:p w14:paraId="3D70512C" w14:textId="77777777" w:rsidR="00E74B30" w:rsidRDefault="00E74B30">
      <w:pPr>
        <w:pStyle w:val="Verzeichnis1"/>
        <w:tabs>
          <w:tab w:val="left" w:pos="360"/>
        </w:tabs>
        <w:rPr>
          <w:rFonts w:asciiTheme="minorHAnsi" w:eastAsiaTheme="minorEastAsia" w:hAnsiTheme="minorHAnsi" w:cstheme="minorBidi"/>
          <w:szCs w:val="24"/>
          <w:lang w:eastAsia="ja-JP"/>
        </w:rPr>
      </w:pPr>
      <w:r>
        <w:t>2</w:t>
      </w:r>
      <w:r>
        <w:rPr>
          <w:rFonts w:asciiTheme="minorHAnsi" w:eastAsiaTheme="minorEastAsia" w:hAnsiTheme="minorHAnsi" w:cstheme="minorBidi"/>
          <w:szCs w:val="24"/>
          <w:lang w:eastAsia="ja-JP"/>
        </w:rPr>
        <w:tab/>
      </w:r>
      <w:r>
        <w:t>Kontextsensitivität</w:t>
      </w:r>
      <w:r>
        <w:tab/>
      </w:r>
      <w:r>
        <w:fldChar w:fldCharType="begin"/>
      </w:r>
      <w:r>
        <w:instrText xml:space="preserve"> PAGEREF _Toc279593961 \h </w:instrText>
      </w:r>
      <w:r>
        <w:fldChar w:fldCharType="separate"/>
      </w:r>
      <w:r>
        <w:t>2</w:t>
      </w:r>
      <w:r>
        <w:fldChar w:fldCharType="end"/>
      </w:r>
    </w:p>
    <w:p w14:paraId="18E6D430" w14:textId="77777777" w:rsidR="00E74B30" w:rsidRDefault="00E74B30">
      <w:pPr>
        <w:pStyle w:val="Verzeichnis2"/>
        <w:tabs>
          <w:tab w:val="left" w:pos="824"/>
        </w:tabs>
        <w:rPr>
          <w:rFonts w:asciiTheme="minorHAnsi" w:eastAsiaTheme="minorEastAsia" w:hAnsiTheme="minorHAnsi" w:cstheme="minorBidi"/>
          <w:szCs w:val="24"/>
          <w:lang w:eastAsia="ja-JP"/>
        </w:rPr>
      </w:pPr>
      <w:r>
        <w:t>2.1</w:t>
      </w:r>
      <w:r>
        <w:rPr>
          <w:rFonts w:asciiTheme="minorHAnsi" w:eastAsiaTheme="minorEastAsia" w:hAnsiTheme="minorHAnsi" w:cstheme="minorBidi"/>
          <w:szCs w:val="24"/>
          <w:lang w:eastAsia="ja-JP"/>
        </w:rPr>
        <w:tab/>
      </w:r>
      <w:r>
        <w:t>Definition</w:t>
      </w:r>
      <w:r>
        <w:tab/>
      </w:r>
      <w:r>
        <w:fldChar w:fldCharType="begin"/>
      </w:r>
      <w:r>
        <w:instrText xml:space="preserve"> PAGEREF _Toc279593962 \h </w:instrText>
      </w:r>
      <w:r>
        <w:fldChar w:fldCharType="separate"/>
      </w:r>
      <w:r>
        <w:t>2</w:t>
      </w:r>
      <w:r>
        <w:fldChar w:fldCharType="end"/>
      </w:r>
    </w:p>
    <w:p w14:paraId="6A66E8B0" w14:textId="77777777" w:rsidR="00E74B30" w:rsidRDefault="00E74B30">
      <w:pPr>
        <w:pStyle w:val="Verzeichnis2"/>
        <w:tabs>
          <w:tab w:val="left" w:pos="824"/>
        </w:tabs>
        <w:rPr>
          <w:rFonts w:asciiTheme="minorHAnsi" w:eastAsiaTheme="minorEastAsia" w:hAnsiTheme="minorHAnsi" w:cstheme="minorBidi"/>
          <w:szCs w:val="24"/>
          <w:lang w:eastAsia="ja-JP"/>
        </w:rPr>
      </w:pPr>
      <w:r>
        <w:t>2.2</w:t>
      </w:r>
      <w:r>
        <w:rPr>
          <w:rFonts w:asciiTheme="minorHAnsi" w:eastAsiaTheme="minorEastAsia" w:hAnsiTheme="minorHAnsi" w:cstheme="minorBidi"/>
          <w:szCs w:val="24"/>
          <w:lang w:eastAsia="ja-JP"/>
        </w:rPr>
        <w:tab/>
      </w:r>
      <w:r>
        <w:t>Möglichkeiten der Kontextsensitivität</w:t>
      </w:r>
      <w:r>
        <w:tab/>
      </w:r>
      <w:r>
        <w:fldChar w:fldCharType="begin"/>
      </w:r>
      <w:r>
        <w:instrText xml:space="preserve"> PAGEREF _Toc279593963 \h </w:instrText>
      </w:r>
      <w:r>
        <w:fldChar w:fldCharType="separate"/>
      </w:r>
      <w:r>
        <w:t>3</w:t>
      </w:r>
      <w:r>
        <w:fldChar w:fldCharType="end"/>
      </w:r>
    </w:p>
    <w:p w14:paraId="08F98B12" w14:textId="77777777" w:rsidR="00E74B30" w:rsidRDefault="00E74B30">
      <w:pPr>
        <w:pStyle w:val="Verzeichnis3"/>
        <w:tabs>
          <w:tab w:val="left" w:pos="1429"/>
        </w:tabs>
        <w:rPr>
          <w:rFonts w:asciiTheme="minorHAnsi" w:eastAsiaTheme="minorEastAsia" w:hAnsiTheme="minorHAnsi" w:cstheme="minorBidi"/>
          <w:szCs w:val="24"/>
          <w:lang w:eastAsia="ja-JP"/>
        </w:rPr>
      </w:pPr>
      <w:r>
        <w:t>2.2.1</w:t>
      </w:r>
      <w:r>
        <w:rPr>
          <w:rFonts w:asciiTheme="minorHAnsi" w:eastAsiaTheme="minorEastAsia" w:hAnsiTheme="minorHAnsi" w:cstheme="minorBidi"/>
          <w:szCs w:val="24"/>
          <w:lang w:eastAsia="ja-JP"/>
        </w:rPr>
        <w:tab/>
      </w:r>
      <w:r>
        <w:t>Marker / QR Codes</w:t>
      </w:r>
      <w:r>
        <w:tab/>
      </w:r>
      <w:r>
        <w:fldChar w:fldCharType="begin"/>
      </w:r>
      <w:r>
        <w:instrText xml:space="preserve"> PAGEREF _Toc279593964 \h </w:instrText>
      </w:r>
      <w:r>
        <w:fldChar w:fldCharType="separate"/>
      </w:r>
      <w:r>
        <w:t>4</w:t>
      </w:r>
      <w:r>
        <w:fldChar w:fldCharType="end"/>
      </w:r>
    </w:p>
    <w:p w14:paraId="6858F0ED" w14:textId="77777777" w:rsidR="00E74B30" w:rsidRDefault="00E74B30">
      <w:pPr>
        <w:pStyle w:val="Verzeichnis3"/>
        <w:tabs>
          <w:tab w:val="left" w:pos="1429"/>
        </w:tabs>
        <w:rPr>
          <w:rFonts w:asciiTheme="minorHAnsi" w:eastAsiaTheme="minorEastAsia" w:hAnsiTheme="minorHAnsi" w:cstheme="minorBidi"/>
          <w:szCs w:val="24"/>
          <w:lang w:eastAsia="ja-JP"/>
        </w:rPr>
      </w:pPr>
      <w:r>
        <w:t>2.2.2</w:t>
      </w:r>
      <w:r>
        <w:rPr>
          <w:rFonts w:asciiTheme="minorHAnsi" w:eastAsiaTheme="minorEastAsia" w:hAnsiTheme="minorHAnsi" w:cstheme="minorBidi"/>
          <w:szCs w:val="24"/>
          <w:lang w:eastAsia="ja-JP"/>
        </w:rPr>
        <w:tab/>
      </w:r>
      <w:r>
        <w:t>Location-Based Services</w:t>
      </w:r>
      <w:r>
        <w:tab/>
      </w:r>
      <w:r>
        <w:fldChar w:fldCharType="begin"/>
      </w:r>
      <w:r>
        <w:instrText xml:space="preserve"> PAGEREF _Toc279593965 \h </w:instrText>
      </w:r>
      <w:r>
        <w:fldChar w:fldCharType="separate"/>
      </w:r>
      <w:r>
        <w:t>5</w:t>
      </w:r>
      <w:r>
        <w:fldChar w:fldCharType="end"/>
      </w:r>
    </w:p>
    <w:p w14:paraId="371FA790" w14:textId="77777777" w:rsidR="00E74B30" w:rsidRDefault="00E74B30">
      <w:pPr>
        <w:pStyle w:val="Verzeichnis3"/>
        <w:tabs>
          <w:tab w:val="left" w:pos="1429"/>
        </w:tabs>
        <w:rPr>
          <w:rFonts w:asciiTheme="minorHAnsi" w:eastAsiaTheme="minorEastAsia" w:hAnsiTheme="minorHAnsi" w:cstheme="minorBidi"/>
          <w:szCs w:val="24"/>
          <w:lang w:eastAsia="ja-JP"/>
        </w:rPr>
      </w:pPr>
      <w:r>
        <w:t>2.2.3</w:t>
      </w:r>
      <w:r>
        <w:rPr>
          <w:rFonts w:asciiTheme="minorHAnsi" w:eastAsiaTheme="minorEastAsia" w:hAnsiTheme="minorHAnsi" w:cstheme="minorBidi"/>
          <w:szCs w:val="24"/>
          <w:lang w:eastAsia="ja-JP"/>
        </w:rPr>
        <w:tab/>
      </w:r>
      <w:r>
        <w:t>Objekt- und Bilderkennung</w:t>
      </w:r>
      <w:r>
        <w:tab/>
      </w:r>
      <w:r>
        <w:fldChar w:fldCharType="begin"/>
      </w:r>
      <w:r>
        <w:instrText xml:space="preserve"> PAGEREF _Toc279593966 \h </w:instrText>
      </w:r>
      <w:r>
        <w:fldChar w:fldCharType="separate"/>
      </w:r>
      <w:r>
        <w:t>6</w:t>
      </w:r>
      <w:r>
        <w:fldChar w:fldCharType="end"/>
      </w:r>
    </w:p>
    <w:p w14:paraId="546C15A1" w14:textId="77777777" w:rsidR="00E74B30" w:rsidRDefault="00E74B30">
      <w:pPr>
        <w:pStyle w:val="Verzeichnis1"/>
        <w:tabs>
          <w:tab w:val="left" w:pos="360"/>
        </w:tabs>
        <w:rPr>
          <w:rFonts w:asciiTheme="minorHAnsi" w:eastAsiaTheme="minorEastAsia" w:hAnsiTheme="minorHAnsi" w:cstheme="minorBidi"/>
          <w:szCs w:val="24"/>
          <w:lang w:eastAsia="ja-JP"/>
        </w:rPr>
      </w:pPr>
      <w:r>
        <w:t>3</w:t>
      </w:r>
      <w:r>
        <w:rPr>
          <w:rFonts w:asciiTheme="minorHAnsi" w:eastAsiaTheme="minorEastAsia" w:hAnsiTheme="minorHAnsi" w:cstheme="minorBidi"/>
          <w:szCs w:val="24"/>
          <w:lang w:eastAsia="ja-JP"/>
        </w:rPr>
        <w:tab/>
      </w:r>
      <w:r>
        <w:t>Google Glass</w:t>
      </w:r>
      <w:r>
        <w:tab/>
      </w:r>
      <w:r>
        <w:fldChar w:fldCharType="begin"/>
      </w:r>
      <w:r>
        <w:instrText xml:space="preserve"> PAGEREF _Toc279593967 \h </w:instrText>
      </w:r>
      <w:r>
        <w:fldChar w:fldCharType="separate"/>
      </w:r>
      <w:r>
        <w:t>8</w:t>
      </w:r>
      <w:r>
        <w:fldChar w:fldCharType="end"/>
      </w:r>
    </w:p>
    <w:p w14:paraId="5186A4EB" w14:textId="77777777" w:rsidR="00E74B30" w:rsidRDefault="00E74B30">
      <w:pPr>
        <w:pStyle w:val="Verzeichnis2"/>
        <w:tabs>
          <w:tab w:val="left" w:pos="824"/>
        </w:tabs>
        <w:rPr>
          <w:rFonts w:asciiTheme="minorHAnsi" w:eastAsiaTheme="minorEastAsia" w:hAnsiTheme="minorHAnsi" w:cstheme="minorBidi"/>
          <w:szCs w:val="24"/>
          <w:lang w:eastAsia="ja-JP"/>
        </w:rPr>
      </w:pPr>
      <w:r>
        <w:t>3.1</w:t>
      </w:r>
      <w:r>
        <w:rPr>
          <w:rFonts w:asciiTheme="minorHAnsi" w:eastAsiaTheme="minorEastAsia" w:hAnsiTheme="minorHAnsi" w:cstheme="minorBidi"/>
          <w:szCs w:val="24"/>
          <w:lang w:eastAsia="ja-JP"/>
        </w:rPr>
        <w:tab/>
      </w:r>
      <w:r>
        <w:t>Die Google Glass als Vertreter der Augmented Reality</w:t>
      </w:r>
      <w:r>
        <w:tab/>
      </w:r>
      <w:r>
        <w:fldChar w:fldCharType="begin"/>
      </w:r>
      <w:r>
        <w:instrText xml:space="preserve"> PAGEREF _Toc279593968 \h </w:instrText>
      </w:r>
      <w:r>
        <w:fldChar w:fldCharType="separate"/>
      </w:r>
      <w:r>
        <w:t>8</w:t>
      </w:r>
      <w:r>
        <w:fldChar w:fldCharType="end"/>
      </w:r>
    </w:p>
    <w:p w14:paraId="3571A6A2" w14:textId="77777777" w:rsidR="00E74B30" w:rsidRDefault="00E74B30">
      <w:pPr>
        <w:pStyle w:val="Verzeichnis2"/>
        <w:tabs>
          <w:tab w:val="left" w:pos="824"/>
        </w:tabs>
        <w:rPr>
          <w:rFonts w:asciiTheme="minorHAnsi" w:eastAsiaTheme="minorEastAsia" w:hAnsiTheme="minorHAnsi" w:cstheme="minorBidi"/>
          <w:szCs w:val="24"/>
          <w:lang w:eastAsia="ja-JP"/>
        </w:rPr>
      </w:pPr>
      <w:r>
        <w:t>3.2</w:t>
      </w:r>
      <w:r>
        <w:rPr>
          <w:rFonts w:asciiTheme="minorHAnsi" w:eastAsiaTheme="minorEastAsia" w:hAnsiTheme="minorHAnsi" w:cstheme="minorBidi"/>
          <w:szCs w:val="24"/>
          <w:lang w:eastAsia="ja-JP"/>
        </w:rPr>
        <w:tab/>
      </w:r>
      <w:r>
        <w:t>Spezifikationen und Besonderheiten der Google Glass</w:t>
      </w:r>
      <w:r>
        <w:tab/>
      </w:r>
      <w:r>
        <w:fldChar w:fldCharType="begin"/>
      </w:r>
      <w:r>
        <w:instrText xml:space="preserve"> PAGEREF _Toc279593969 \h </w:instrText>
      </w:r>
      <w:r>
        <w:fldChar w:fldCharType="separate"/>
      </w:r>
      <w:r>
        <w:t>9</w:t>
      </w:r>
      <w:r>
        <w:fldChar w:fldCharType="end"/>
      </w:r>
    </w:p>
    <w:p w14:paraId="641277D4" w14:textId="77777777" w:rsidR="00E74B30" w:rsidRDefault="00E74B30">
      <w:pPr>
        <w:pStyle w:val="Verzeichnis3"/>
        <w:tabs>
          <w:tab w:val="left" w:pos="1429"/>
        </w:tabs>
        <w:rPr>
          <w:rFonts w:asciiTheme="minorHAnsi" w:eastAsiaTheme="minorEastAsia" w:hAnsiTheme="minorHAnsi" w:cstheme="minorBidi"/>
          <w:szCs w:val="24"/>
          <w:lang w:eastAsia="ja-JP"/>
        </w:rPr>
      </w:pPr>
      <w:r>
        <w:t>3.2.1</w:t>
      </w:r>
      <w:r>
        <w:rPr>
          <w:rFonts w:asciiTheme="minorHAnsi" w:eastAsiaTheme="minorEastAsia" w:hAnsiTheme="minorHAnsi" w:cstheme="minorBidi"/>
          <w:szCs w:val="24"/>
          <w:lang w:eastAsia="ja-JP"/>
        </w:rPr>
        <w:tab/>
      </w:r>
      <w:r>
        <w:t>Hardwarespezifikationen</w:t>
      </w:r>
      <w:r>
        <w:tab/>
      </w:r>
      <w:r>
        <w:fldChar w:fldCharType="begin"/>
      </w:r>
      <w:r>
        <w:instrText xml:space="preserve"> PAGEREF _Toc279593970 \h </w:instrText>
      </w:r>
      <w:r>
        <w:fldChar w:fldCharType="separate"/>
      </w:r>
      <w:r>
        <w:t>9</w:t>
      </w:r>
      <w:r>
        <w:fldChar w:fldCharType="end"/>
      </w:r>
    </w:p>
    <w:p w14:paraId="338BFE32" w14:textId="77777777" w:rsidR="00E74B30" w:rsidRDefault="00E74B30">
      <w:pPr>
        <w:pStyle w:val="Verzeichnis3"/>
        <w:tabs>
          <w:tab w:val="left" w:pos="1429"/>
        </w:tabs>
        <w:rPr>
          <w:rFonts w:asciiTheme="minorHAnsi" w:eastAsiaTheme="minorEastAsia" w:hAnsiTheme="minorHAnsi" w:cstheme="minorBidi"/>
          <w:szCs w:val="24"/>
          <w:lang w:eastAsia="ja-JP"/>
        </w:rPr>
      </w:pPr>
      <w:r>
        <w:t>3.2.2</w:t>
      </w:r>
      <w:r>
        <w:rPr>
          <w:rFonts w:asciiTheme="minorHAnsi" w:eastAsiaTheme="minorEastAsia" w:hAnsiTheme="minorHAnsi" w:cstheme="minorBidi"/>
          <w:szCs w:val="24"/>
          <w:lang w:eastAsia="ja-JP"/>
        </w:rPr>
        <w:tab/>
      </w:r>
      <w:r>
        <w:t>Softwarespezifikationen</w:t>
      </w:r>
      <w:r>
        <w:tab/>
      </w:r>
      <w:r>
        <w:fldChar w:fldCharType="begin"/>
      </w:r>
      <w:r>
        <w:instrText xml:space="preserve"> PAGEREF _Toc279593971 \h </w:instrText>
      </w:r>
      <w:r>
        <w:fldChar w:fldCharType="separate"/>
      </w:r>
      <w:r>
        <w:t>10</w:t>
      </w:r>
      <w:r>
        <w:fldChar w:fldCharType="end"/>
      </w:r>
    </w:p>
    <w:p w14:paraId="1CA39983" w14:textId="77777777" w:rsidR="00E74B30" w:rsidRDefault="00E74B30">
      <w:pPr>
        <w:pStyle w:val="Verzeichnis1"/>
        <w:tabs>
          <w:tab w:val="left" w:pos="360"/>
        </w:tabs>
        <w:rPr>
          <w:rFonts w:asciiTheme="minorHAnsi" w:eastAsiaTheme="minorEastAsia" w:hAnsiTheme="minorHAnsi" w:cstheme="minorBidi"/>
          <w:szCs w:val="24"/>
          <w:lang w:eastAsia="ja-JP"/>
        </w:rPr>
      </w:pPr>
      <w:r>
        <w:t>4</w:t>
      </w:r>
      <w:r>
        <w:rPr>
          <w:rFonts w:asciiTheme="minorHAnsi" w:eastAsiaTheme="minorEastAsia" w:hAnsiTheme="minorHAnsi" w:cstheme="minorBidi"/>
          <w:szCs w:val="24"/>
          <w:lang w:eastAsia="ja-JP"/>
        </w:rPr>
        <w:tab/>
      </w:r>
      <w:r>
        <w:t>Einblendung von kontextsensitiven Inhalten auf der Google Glass</w:t>
      </w:r>
      <w:r>
        <w:tab/>
      </w:r>
      <w:r>
        <w:fldChar w:fldCharType="begin"/>
      </w:r>
      <w:r>
        <w:instrText xml:space="preserve"> PAGEREF _Toc279593972 \h </w:instrText>
      </w:r>
      <w:r>
        <w:fldChar w:fldCharType="separate"/>
      </w:r>
      <w:r>
        <w:t>11</w:t>
      </w:r>
      <w:r>
        <w:fldChar w:fldCharType="end"/>
      </w:r>
    </w:p>
    <w:p w14:paraId="4B44E5CB" w14:textId="77777777" w:rsidR="00E74B30" w:rsidRDefault="00E74B30">
      <w:pPr>
        <w:pStyle w:val="Verzeichnis2"/>
        <w:tabs>
          <w:tab w:val="left" w:pos="824"/>
        </w:tabs>
        <w:rPr>
          <w:rFonts w:asciiTheme="minorHAnsi" w:eastAsiaTheme="minorEastAsia" w:hAnsiTheme="minorHAnsi" w:cstheme="minorBidi"/>
          <w:szCs w:val="24"/>
          <w:lang w:eastAsia="ja-JP"/>
        </w:rPr>
      </w:pPr>
      <w:r>
        <w:t>4.1</w:t>
      </w:r>
      <w:r>
        <w:rPr>
          <w:rFonts w:asciiTheme="minorHAnsi" w:eastAsiaTheme="minorEastAsia" w:hAnsiTheme="minorHAnsi" w:cstheme="minorBidi"/>
          <w:szCs w:val="24"/>
          <w:lang w:eastAsia="ja-JP"/>
        </w:rPr>
        <w:tab/>
      </w:r>
      <w:r>
        <w:t>Idee und Funktionsweise der kontextsensitiven Applikation</w:t>
      </w:r>
      <w:r>
        <w:tab/>
      </w:r>
      <w:r>
        <w:fldChar w:fldCharType="begin"/>
      </w:r>
      <w:r>
        <w:instrText xml:space="preserve"> PAGEREF _Toc279593973 \h </w:instrText>
      </w:r>
      <w:r>
        <w:fldChar w:fldCharType="separate"/>
      </w:r>
      <w:r>
        <w:t>11</w:t>
      </w:r>
      <w:r>
        <w:fldChar w:fldCharType="end"/>
      </w:r>
    </w:p>
    <w:p w14:paraId="2D308738" w14:textId="77777777" w:rsidR="00E74B30" w:rsidRDefault="00E74B30">
      <w:pPr>
        <w:pStyle w:val="Verzeichnis2"/>
        <w:tabs>
          <w:tab w:val="left" w:pos="824"/>
        </w:tabs>
        <w:rPr>
          <w:rFonts w:asciiTheme="minorHAnsi" w:eastAsiaTheme="minorEastAsia" w:hAnsiTheme="minorHAnsi" w:cstheme="minorBidi"/>
          <w:szCs w:val="24"/>
          <w:lang w:eastAsia="ja-JP"/>
        </w:rPr>
      </w:pPr>
      <w:r>
        <w:t>4.2</w:t>
      </w:r>
      <w:r>
        <w:rPr>
          <w:rFonts w:asciiTheme="minorHAnsi" w:eastAsiaTheme="minorEastAsia" w:hAnsiTheme="minorHAnsi" w:cstheme="minorBidi"/>
          <w:szCs w:val="24"/>
          <w:lang w:eastAsia="ja-JP"/>
        </w:rPr>
        <w:tab/>
      </w:r>
      <w:r>
        <w:t>Vorstellung von OpenCV und der verwendeten Algorithmen</w:t>
      </w:r>
      <w:r>
        <w:tab/>
      </w:r>
      <w:r>
        <w:fldChar w:fldCharType="begin"/>
      </w:r>
      <w:r>
        <w:instrText xml:space="preserve"> PAGEREF _Toc279593974 \h </w:instrText>
      </w:r>
      <w:r>
        <w:fldChar w:fldCharType="separate"/>
      </w:r>
      <w:r>
        <w:t>13</w:t>
      </w:r>
      <w:r>
        <w:fldChar w:fldCharType="end"/>
      </w:r>
    </w:p>
    <w:p w14:paraId="39C04D74" w14:textId="77777777" w:rsidR="00E74B30" w:rsidRDefault="00E74B30">
      <w:pPr>
        <w:pStyle w:val="Verzeichnis3"/>
        <w:tabs>
          <w:tab w:val="left" w:pos="1429"/>
        </w:tabs>
        <w:rPr>
          <w:rFonts w:asciiTheme="minorHAnsi" w:eastAsiaTheme="minorEastAsia" w:hAnsiTheme="minorHAnsi" w:cstheme="minorBidi"/>
          <w:szCs w:val="24"/>
          <w:lang w:eastAsia="ja-JP"/>
        </w:rPr>
      </w:pPr>
      <w:r>
        <w:t>4.2.1</w:t>
      </w:r>
      <w:r>
        <w:rPr>
          <w:rFonts w:asciiTheme="minorHAnsi" w:eastAsiaTheme="minorEastAsia" w:hAnsiTheme="minorHAnsi" w:cstheme="minorBidi"/>
          <w:szCs w:val="24"/>
          <w:lang w:eastAsia="ja-JP"/>
        </w:rPr>
        <w:tab/>
      </w:r>
      <w:r>
        <w:t>OpenCV und JavaCPP</w:t>
      </w:r>
      <w:r>
        <w:tab/>
      </w:r>
      <w:r>
        <w:fldChar w:fldCharType="begin"/>
      </w:r>
      <w:r>
        <w:instrText xml:space="preserve"> PAGEREF _Toc279593975 \h </w:instrText>
      </w:r>
      <w:r>
        <w:fldChar w:fldCharType="separate"/>
      </w:r>
      <w:r>
        <w:t>13</w:t>
      </w:r>
      <w:r>
        <w:fldChar w:fldCharType="end"/>
      </w:r>
    </w:p>
    <w:p w14:paraId="21683A60" w14:textId="77777777" w:rsidR="00E74B30" w:rsidRDefault="00E74B30">
      <w:pPr>
        <w:pStyle w:val="Verzeichnis3"/>
        <w:tabs>
          <w:tab w:val="left" w:pos="1429"/>
        </w:tabs>
        <w:rPr>
          <w:rFonts w:asciiTheme="minorHAnsi" w:eastAsiaTheme="minorEastAsia" w:hAnsiTheme="minorHAnsi" w:cstheme="minorBidi"/>
          <w:szCs w:val="24"/>
          <w:lang w:eastAsia="ja-JP"/>
        </w:rPr>
      </w:pPr>
      <w:r>
        <w:t>4.2.2</w:t>
      </w:r>
      <w:r>
        <w:rPr>
          <w:rFonts w:asciiTheme="minorHAnsi" w:eastAsiaTheme="minorEastAsia" w:hAnsiTheme="minorHAnsi" w:cstheme="minorBidi"/>
          <w:szCs w:val="24"/>
          <w:lang w:eastAsia="ja-JP"/>
        </w:rPr>
        <w:tab/>
      </w:r>
      <w:r>
        <w:t>SURF und Fast Approximate Nearest Neighbor Matching</w:t>
      </w:r>
      <w:r>
        <w:tab/>
      </w:r>
      <w:r>
        <w:fldChar w:fldCharType="begin"/>
      </w:r>
      <w:r>
        <w:instrText xml:space="preserve"> PAGEREF _Toc279593976 \h </w:instrText>
      </w:r>
      <w:r>
        <w:fldChar w:fldCharType="separate"/>
      </w:r>
      <w:r>
        <w:t>14</w:t>
      </w:r>
      <w:r>
        <w:fldChar w:fldCharType="end"/>
      </w:r>
    </w:p>
    <w:p w14:paraId="3694498B" w14:textId="77777777" w:rsidR="00E74B30" w:rsidRDefault="00E74B30">
      <w:pPr>
        <w:pStyle w:val="Verzeichnis1"/>
        <w:tabs>
          <w:tab w:val="left" w:pos="360"/>
        </w:tabs>
        <w:rPr>
          <w:rFonts w:asciiTheme="minorHAnsi" w:eastAsiaTheme="minorEastAsia" w:hAnsiTheme="minorHAnsi" w:cstheme="minorBidi"/>
          <w:szCs w:val="24"/>
          <w:lang w:eastAsia="ja-JP"/>
        </w:rPr>
      </w:pPr>
      <w:r>
        <w:t>5</w:t>
      </w:r>
      <w:r>
        <w:rPr>
          <w:rFonts w:asciiTheme="minorHAnsi" w:eastAsiaTheme="minorEastAsia" w:hAnsiTheme="minorHAnsi" w:cstheme="minorBidi"/>
          <w:szCs w:val="24"/>
          <w:lang w:eastAsia="ja-JP"/>
        </w:rPr>
        <w:tab/>
      </w:r>
      <w:r>
        <w:t>Umsetzung einer kontextsensitiven Applikation mit OpenCV</w:t>
      </w:r>
      <w:r>
        <w:tab/>
      </w:r>
      <w:r>
        <w:fldChar w:fldCharType="begin"/>
      </w:r>
      <w:r>
        <w:instrText xml:space="preserve"> PAGEREF _Toc279593977 \h </w:instrText>
      </w:r>
      <w:r>
        <w:fldChar w:fldCharType="separate"/>
      </w:r>
      <w:r>
        <w:t>17</w:t>
      </w:r>
      <w:r>
        <w:fldChar w:fldCharType="end"/>
      </w:r>
    </w:p>
    <w:p w14:paraId="71D63D13" w14:textId="77777777" w:rsidR="00E74B30" w:rsidRDefault="00E74B30">
      <w:pPr>
        <w:pStyle w:val="Verzeichnis2"/>
        <w:tabs>
          <w:tab w:val="left" w:pos="824"/>
        </w:tabs>
        <w:rPr>
          <w:rFonts w:asciiTheme="minorHAnsi" w:eastAsiaTheme="minorEastAsia" w:hAnsiTheme="minorHAnsi" w:cstheme="minorBidi"/>
          <w:szCs w:val="24"/>
          <w:lang w:eastAsia="ja-JP"/>
        </w:rPr>
      </w:pPr>
      <w:r>
        <w:t>5.1</w:t>
      </w:r>
      <w:r>
        <w:rPr>
          <w:rFonts w:asciiTheme="minorHAnsi" w:eastAsiaTheme="minorEastAsia" w:hAnsiTheme="minorHAnsi" w:cstheme="minorBidi"/>
          <w:szCs w:val="24"/>
          <w:lang w:eastAsia="ja-JP"/>
        </w:rPr>
        <w:tab/>
      </w:r>
      <w:r>
        <w:t>Vorstellung der Implementation und ihrer Komponenten</w:t>
      </w:r>
      <w:r>
        <w:tab/>
      </w:r>
      <w:r>
        <w:fldChar w:fldCharType="begin"/>
      </w:r>
      <w:r>
        <w:instrText xml:space="preserve"> PAGEREF _Toc279593978 \h </w:instrText>
      </w:r>
      <w:r>
        <w:fldChar w:fldCharType="separate"/>
      </w:r>
      <w:r>
        <w:t>17</w:t>
      </w:r>
      <w:r>
        <w:fldChar w:fldCharType="end"/>
      </w:r>
    </w:p>
    <w:p w14:paraId="42F1EB1A" w14:textId="77777777" w:rsidR="00E74B30" w:rsidRDefault="00E74B30">
      <w:pPr>
        <w:pStyle w:val="Verzeichnis2"/>
        <w:tabs>
          <w:tab w:val="left" w:pos="824"/>
        </w:tabs>
        <w:rPr>
          <w:rFonts w:asciiTheme="minorHAnsi" w:eastAsiaTheme="minorEastAsia" w:hAnsiTheme="minorHAnsi" w:cstheme="minorBidi"/>
          <w:szCs w:val="24"/>
          <w:lang w:eastAsia="ja-JP"/>
        </w:rPr>
      </w:pPr>
      <w:r>
        <w:t>5.2</w:t>
      </w:r>
      <w:r>
        <w:rPr>
          <w:rFonts w:asciiTheme="minorHAnsi" w:eastAsiaTheme="minorEastAsia" w:hAnsiTheme="minorHAnsi" w:cstheme="minorBidi"/>
          <w:szCs w:val="24"/>
          <w:lang w:eastAsia="ja-JP"/>
        </w:rPr>
        <w:tab/>
      </w:r>
      <w:r>
        <w:t>Glass Client</w:t>
      </w:r>
      <w:r>
        <w:tab/>
      </w:r>
      <w:r>
        <w:fldChar w:fldCharType="begin"/>
      </w:r>
      <w:r>
        <w:instrText xml:space="preserve"> PAGEREF _Toc279593979 \h </w:instrText>
      </w:r>
      <w:r>
        <w:fldChar w:fldCharType="separate"/>
      </w:r>
      <w:r>
        <w:t>18</w:t>
      </w:r>
      <w:r>
        <w:fldChar w:fldCharType="end"/>
      </w:r>
    </w:p>
    <w:p w14:paraId="55D51F2F" w14:textId="77777777" w:rsidR="00E74B30" w:rsidRDefault="00E74B30">
      <w:pPr>
        <w:pStyle w:val="Verzeichnis2"/>
        <w:tabs>
          <w:tab w:val="left" w:pos="824"/>
        </w:tabs>
        <w:rPr>
          <w:rFonts w:asciiTheme="minorHAnsi" w:eastAsiaTheme="minorEastAsia" w:hAnsiTheme="minorHAnsi" w:cstheme="minorBidi"/>
          <w:szCs w:val="24"/>
          <w:lang w:eastAsia="ja-JP"/>
        </w:rPr>
      </w:pPr>
      <w:r>
        <w:t>5.3</w:t>
      </w:r>
      <w:r>
        <w:rPr>
          <w:rFonts w:asciiTheme="minorHAnsi" w:eastAsiaTheme="minorEastAsia" w:hAnsiTheme="minorHAnsi" w:cstheme="minorBidi"/>
          <w:szCs w:val="24"/>
          <w:lang w:eastAsia="ja-JP"/>
        </w:rPr>
        <w:tab/>
      </w:r>
      <w:r>
        <w:t>OCV Server</w:t>
      </w:r>
      <w:r>
        <w:tab/>
      </w:r>
      <w:r>
        <w:fldChar w:fldCharType="begin"/>
      </w:r>
      <w:r>
        <w:instrText xml:space="preserve"> PAGEREF _Toc279593980 \h </w:instrText>
      </w:r>
      <w:r>
        <w:fldChar w:fldCharType="separate"/>
      </w:r>
      <w:r>
        <w:t>20</w:t>
      </w:r>
      <w:r>
        <w:fldChar w:fldCharType="end"/>
      </w:r>
    </w:p>
    <w:p w14:paraId="6C1A26A3" w14:textId="77777777" w:rsidR="00E74B30" w:rsidRDefault="00E74B30">
      <w:pPr>
        <w:pStyle w:val="Verzeichnis3"/>
        <w:tabs>
          <w:tab w:val="left" w:pos="1429"/>
        </w:tabs>
        <w:rPr>
          <w:rFonts w:asciiTheme="minorHAnsi" w:eastAsiaTheme="minorEastAsia" w:hAnsiTheme="minorHAnsi" w:cstheme="minorBidi"/>
          <w:szCs w:val="24"/>
          <w:lang w:eastAsia="ja-JP"/>
        </w:rPr>
      </w:pPr>
      <w:r>
        <w:t>5.3.1</w:t>
      </w:r>
      <w:r>
        <w:rPr>
          <w:rFonts w:asciiTheme="minorHAnsi" w:eastAsiaTheme="minorEastAsia" w:hAnsiTheme="minorHAnsi" w:cstheme="minorBidi"/>
          <w:szCs w:val="24"/>
          <w:lang w:eastAsia="ja-JP"/>
        </w:rPr>
        <w:tab/>
      </w:r>
      <w:r>
        <w:t>Hinzufügen eines neuen Objekts</w:t>
      </w:r>
      <w:r>
        <w:tab/>
      </w:r>
      <w:r>
        <w:fldChar w:fldCharType="begin"/>
      </w:r>
      <w:r>
        <w:instrText xml:space="preserve"> PAGEREF _Toc279593981 \h </w:instrText>
      </w:r>
      <w:r>
        <w:fldChar w:fldCharType="separate"/>
      </w:r>
      <w:r>
        <w:t>21</w:t>
      </w:r>
      <w:r>
        <w:fldChar w:fldCharType="end"/>
      </w:r>
    </w:p>
    <w:p w14:paraId="42492FE1" w14:textId="77777777" w:rsidR="00E74B30" w:rsidRDefault="00E74B30">
      <w:pPr>
        <w:pStyle w:val="Verzeichnis3"/>
        <w:tabs>
          <w:tab w:val="left" w:pos="1429"/>
        </w:tabs>
        <w:rPr>
          <w:rFonts w:asciiTheme="minorHAnsi" w:eastAsiaTheme="minorEastAsia" w:hAnsiTheme="minorHAnsi" w:cstheme="minorBidi"/>
          <w:szCs w:val="24"/>
          <w:lang w:eastAsia="ja-JP"/>
        </w:rPr>
      </w:pPr>
      <w:r>
        <w:t>5.3.2</w:t>
      </w:r>
      <w:r>
        <w:rPr>
          <w:rFonts w:asciiTheme="minorHAnsi" w:eastAsiaTheme="minorEastAsia" w:hAnsiTheme="minorHAnsi" w:cstheme="minorBidi"/>
          <w:szCs w:val="24"/>
          <w:lang w:eastAsia="ja-JP"/>
        </w:rPr>
        <w:tab/>
      </w:r>
      <w:r>
        <w:t>Analyse eines gesendeten Bildes</w:t>
      </w:r>
      <w:r>
        <w:tab/>
      </w:r>
      <w:r>
        <w:fldChar w:fldCharType="begin"/>
      </w:r>
      <w:r>
        <w:instrText xml:space="preserve"> PAGEREF _Toc279593982 \h </w:instrText>
      </w:r>
      <w:r>
        <w:fldChar w:fldCharType="separate"/>
      </w:r>
      <w:r>
        <w:t>22</w:t>
      </w:r>
      <w:r>
        <w:fldChar w:fldCharType="end"/>
      </w:r>
    </w:p>
    <w:p w14:paraId="0CBE9D8A" w14:textId="77777777" w:rsidR="00E74B30" w:rsidRDefault="00E74B30">
      <w:pPr>
        <w:pStyle w:val="Verzeichnis2"/>
        <w:tabs>
          <w:tab w:val="left" w:pos="824"/>
        </w:tabs>
        <w:rPr>
          <w:rFonts w:asciiTheme="minorHAnsi" w:eastAsiaTheme="minorEastAsia" w:hAnsiTheme="minorHAnsi" w:cstheme="minorBidi"/>
          <w:szCs w:val="24"/>
          <w:lang w:eastAsia="ja-JP"/>
        </w:rPr>
      </w:pPr>
      <w:r>
        <w:t>5.4</w:t>
      </w:r>
      <w:r>
        <w:rPr>
          <w:rFonts w:asciiTheme="minorHAnsi" w:eastAsiaTheme="minorEastAsia" w:hAnsiTheme="minorHAnsi" w:cstheme="minorBidi"/>
          <w:szCs w:val="24"/>
          <w:lang w:eastAsia="ja-JP"/>
        </w:rPr>
        <w:tab/>
      </w:r>
      <w:r>
        <w:t>Fallstudie / Auswertung der Applikation</w:t>
      </w:r>
      <w:r>
        <w:tab/>
      </w:r>
      <w:r>
        <w:fldChar w:fldCharType="begin"/>
      </w:r>
      <w:r>
        <w:instrText xml:space="preserve"> PAGEREF _Toc279593983 \h </w:instrText>
      </w:r>
      <w:r>
        <w:fldChar w:fldCharType="separate"/>
      </w:r>
      <w:r>
        <w:t>24</w:t>
      </w:r>
      <w:r>
        <w:fldChar w:fldCharType="end"/>
      </w:r>
    </w:p>
    <w:p w14:paraId="07AE5F99" w14:textId="77777777" w:rsidR="00E74B30" w:rsidRDefault="00E74B30">
      <w:pPr>
        <w:pStyle w:val="Verzeichnis1"/>
        <w:tabs>
          <w:tab w:val="left" w:pos="360"/>
        </w:tabs>
        <w:rPr>
          <w:rFonts w:asciiTheme="minorHAnsi" w:eastAsiaTheme="minorEastAsia" w:hAnsiTheme="minorHAnsi" w:cstheme="minorBidi"/>
          <w:szCs w:val="24"/>
          <w:lang w:eastAsia="ja-JP"/>
        </w:rPr>
      </w:pPr>
      <w:r>
        <w:t>6</w:t>
      </w:r>
      <w:r>
        <w:rPr>
          <w:rFonts w:asciiTheme="minorHAnsi" w:eastAsiaTheme="minorEastAsia" w:hAnsiTheme="minorHAnsi" w:cstheme="minorBidi"/>
          <w:szCs w:val="24"/>
          <w:lang w:eastAsia="ja-JP"/>
        </w:rPr>
        <w:tab/>
      </w:r>
      <w:r>
        <w:t>Fazit und Ausblick</w:t>
      </w:r>
      <w:r>
        <w:tab/>
      </w:r>
      <w:r>
        <w:fldChar w:fldCharType="begin"/>
      </w:r>
      <w:r>
        <w:instrText xml:space="preserve"> PAGEREF _Toc279593984 \h </w:instrText>
      </w:r>
      <w:r>
        <w:fldChar w:fldCharType="separate"/>
      </w:r>
      <w:r>
        <w:t>25</w:t>
      </w:r>
      <w:r>
        <w:fldChar w:fldCharType="end"/>
      </w:r>
    </w:p>
    <w:p w14:paraId="4796275B" w14:textId="77777777" w:rsidR="00E74B30" w:rsidRDefault="00E74B30">
      <w:pPr>
        <w:pStyle w:val="Verzeichnis1"/>
        <w:rPr>
          <w:rFonts w:asciiTheme="minorHAnsi" w:eastAsiaTheme="minorEastAsia" w:hAnsiTheme="minorHAnsi" w:cstheme="minorBidi"/>
          <w:szCs w:val="24"/>
          <w:lang w:eastAsia="ja-JP"/>
        </w:rPr>
      </w:pPr>
      <w:r>
        <w:t>Literaturverzeichnis</w:t>
      </w:r>
      <w:r>
        <w:tab/>
      </w:r>
      <w:r>
        <w:fldChar w:fldCharType="begin"/>
      </w:r>
      <w:r>
        <w:instrText xml:space="preserve"> PAGEREF _Toc279593985 \h </w:instrText>
      </w:r>
      <w:r>
        <w:fldChar w:fldCharType="separate"/>
      </w:r>
      <w:r>
        <w:t>26</w:t>
      </w:r>
      <w:r>
        <w:fldChar w:fldCharType="end"/>
      </w:r>
    </w:p>
    <w:p w14:paraId="66709F6E" w14:textId="77777777" w:rsidR="00E74B30" w:rsidRDefault="00E74B30">
      <w:pPr>
        <w:pStyle w:val="Verzeichnis1"/>
        <w:tabs>
          <w:tab w:val="left" w:pos="360"/>
        </w:tabs>
        <w:rPr>
          <w:rFonts w:asciiTheme="minorHAnsi" w:eastAsiaTheme="minorEastAsia" w:hAnsiTheme="minorHAnsi" w:cstheme="minorBidi"/>
          <w:szCs w:val="24"/>
          <w:lang w:eastAsia="ja-JP"/>
        </w:rPr>
      </w:pPr>
      <w:r>
        <w:t>7</w:t>
      </w:r>
      <w:r>
        <w:rPr>
          <w:rFonts w:asciiTheme="minorHAnsi" w:eastAsiaTheme="minorEastAsia" w:hAnsiTheme="minorHAnsi" w:cstheme="minorBidi"/>
          <w:szCs w:val="24"/>
          <w:lang w:eastAsia="ja-JP"/>
        </w:rPr>
        <w:tab/>
      </w:r>
      <w:r>
        <w:t>Anhang</w:t>
      </w:r>
      <w:r>
        <w:tab/>
      </w:r>
      <w:r>
        <w:fldChar w:fldCharType="begin"/>
      </w:r>
      <w:r>
        <w:instrText xml:space="preserve"> PAGEREF _Toc279593986 \h </w:instrText>
      </w:r>
      <w:r>
        <w:fldChar w:fldCharType="separate"/>
      </w:r>
      <w:r>
        <w:t>1</w:t>
      </w:r>
      <w:r>
        <w:fldChar w:fldCharType="end"/>
      </w:r>
    </w:p>
    <w:p w14:paraId="09A122D8" w14:textId="77777777" w:rsidR="00E74B30" w:rsidRDefault="00E74B30">
      <w:pPr>
        <w:pStyle w:val="Verzeichnis2"/>
        <w:tabs>
          <w:tab w:val="left" w:pos="697"/>
        </w:tabs>
        <w:rPr>
          <w:rFonts w:asciiTheme="minorHAnsi" w:eastAsiaTheme="minorEastAsia" w:hAnsiTheme="minorHAnsi" w:cstheme="minorBidi"/>
          <w:szCs w:val="24"/>
          <w:lang w:eastAsia="ja-JP"/>
        </w:rPr>
      </w:pPr>
      <w:r>
        <w:t>A</w:t>
      </w:r>
      <w:r>
        <w:rPr>
          <w:rFonts w:asciiTheme="minorHAnsi" w:eastAsiaTheme="minorEastAsia" w:hAnsiTheme="minorHAnsi" w:cstheme="minorBidi"/>
          <w:szCs w:val="24"/>
          <w:lang w:eastAsia="ja-JP"/>
        </w:rPr>
        <w:tab/>
      </w:r>
      <w:r>
        <w:t>Unterkapitel des Anhangs</w:t>
      </w:r>
      <w:r>
        <w:tab/>
      </w:r>
      <w:r>
        <w:fldChar w:fldCharType="begin"/>
      </w:r>
      <w:r>
        <w:instrText xml:space="preserve"> PAGEREF _Toc279593987 \h </w:instrText>
      </w:r>
      <w:r>
        <w:fldChar w:fldCharType="separate"/>
      </w:r>
      <w:r>
        <w:t>1</w:t>
      </w:r>
      <w:r>
        <w:fldChar w:fldCharType="end"/>
      </w:r>
    </w:p>
    <w:p w14:paraId="05C270D2" w14:textId="77777777" w:rsidR="00E74B30" w:rsidRDefault="00E74B30">
      <w:pPr>
        <w:pStyle w:val="Verzeichnis2"/>
        <w:tabs>
          <w:tab w:val="left" w:pos="684"/>
        </w:tabs>
        <w:rPr>
          <w:rFonts w:asciiTheme="minorHAnsi" w:eastAsiaTheme="minorEastAsia" w:hAnsiTheme="minorHAnsi" w:cstheme="minorBidi"/>
          <w:szCs w:val="24"/>
          <w:lang w:eastAsia="ja-JP"/>
        </w:rPr>
      </w:pPr>
      <w:r>
        <w:t>B</w:t>
      </w:r>
      <w:r>
        <w:rPr>
          <w:rFonts w:asciiTheme="minorHAnsi" w:eastAsiaTheme="minorEastAsia" w:hAnsiTheme="minorHAnsi" w:cstheme="minorBidi"/>
          <w:szCs w:val="24"/>
          <w:lang w:eastAsia="ja-JP"/>
        </w:rPr>
        <w:tab/>
      </w:r>
      <w:r>
        <w:t>Zweites Unterkapitel des Anhangs</w:t>
      </w:r>
      <w:r>
        <w:tab/>
      </w:r>
      <w:r>
        <w:fldChar w:fldCharType="begin"/>
      </w:r>
      <w:r>
        <w:instrText xml:space="preserve"> PAGEREF _Toc279593988 \h </w:instrText>
      </w:r>
      <w:r>
        <w:fldChar w:fldCharType="separate"/>
      </w:r>
      <w:r>
        <w:t>1</w:t>
      </w:r>
      <w:r>
        <w:fldChar w:fldCharType="end"/>
      </w:r>
    </w:p>
    <w:p w14:paraId="27B134C5" w14:textId="77777777" w:rsidR="00E8643D" w:rsidRPr="003C7E2E" w:rsidRDefault="00B3075C" w:rsidP="00E8643D">
      <w:pPr>
        <w:pStyle w:val="BasicText"/>
      </w:pPr>
      <w:r w:rsidRPr="003C7E2E">
        <w:fldChar w:fldCharType="end"/>
      </w:r>
    </w:p>
    <w:p w14:paraId="5442310C" w14:textId="77777777" w:rsidR="00BE1F5B" w:rsidRPr="003C7E2E" w:rsidRDefault="00BE1F5B" w:rsidP="00E8643D">
      <w:pPr>
        <w:pStyle w:val="BasicText"/>
      </w:pPr>
    </w:p>
    <w:p w14:paraId="0A607E24" w14:textId="77777777" w:rsidR="006E1E44" w:rsidRPr="003C7E2E" w:rsidRDefault="006E1E44" w:rsidP="00E8643D">
      <w:pPr>
        <w:pStyle w:val="BasicText"/>
      </w:pPr>
    </w:p>
    <w:p w14:paraId="32D3EA52" w14:textId="77777777" w:rsidR="006E1E44" w:rsidRPr="003C7E2E" w:rsidRDefault="006E1E44" w:rsidP="00D85134">
      <w:pPr>
        <w:pStyle w:val="berschrift1"/>
        <w:numPr>
          <w:ilvl w:val="0"/>
          <w:numId w:val="0"/>
        </w:numPr>
        <w:sectPr w:rsidR="006E1E44" w:rsidRPr="003C7E2E" w:rsidSect="00F149E7">
          <w:headerReference w:type="default" r:id="rId11"/>
          <w:headerReference w:type="first" r:id="rId12"/>
          <w:type w:val="continuous"/>
          <w:pgSz w:w="11906" w:h="16838"/>
          <w:pgMar w:top="1417" w:right="1417" w:bottom="1134" w:left="1417" w:header="850" w:footer="708" w:gutter="0"/>
          <w:pgNumType w:fmt="upperRoman"/>
          <w:cols w:space="708"/>
          <w:titlePg/>
          <w:docGrid w:linePitch="360"/>
        </w:sectPr>
      </w:pPr>
    </w:p>
    <w:p w14:paraId="06D10AF5" w14:textId="77777777" w:rsidR="00297DC8" w:rsidRPr="003C7E2E" w:rsidRDefault="00297DC8" w:rsidP="00D85134">
      <w:pPr>
        <w:pStyle w:val="berschrift1"/>
        <w:numPr>
          <w:ilvl w:val="0"/>
          <w:numId w:val="0"/>
        </w:numPr>
      </w:pPr>
      <w:bookmarkStart w:id="1" w:name="_Toc279593955"/>
      <w:r w:rsidRPr="003C7E2E">
        <w:lastRenderedPageBreak/>
        <w:t>Abbildungsverzeichnis</w:t>
      </w:r>
      <w:bookmarkEnd w:id="1"/>
    </w:p>
    <w:bookmarkStart w:id="2" w:name="AbbildungsVerzGesamt"/>
    <w:p w14:paraId="48260050" w14:textId="77777777" w:rsidR="00E74B30" w:rsidRDefault="00B3075C">
      <w:pPr>
        <w:pStyle w:val="Abbildungsverzeichnis"/>
        <w:tabs>
          <w:tab w:val="left" w:pos="1073"/>
        </w:tabs>
        <w:rPr>
          <w:rFonts w:asciiTheme="minorHAnsi" w:eastAsiaTheme="minorEastAsia" w:hAnsiTheme="minorHAnsi" w:cstheme="minorBidi"/>
          <w:noProof/>
          <w:szCs w:val="24"/>
          <w:lang w:eastAsia="ja-JP"/>
        </w:rPr>
      </w:pPr>
      <w:r w:rsidRPr="003C7E2E">
        <w:fldChar w:fldCharType="begin"/>
      </w:r>
      <w:r w:rsidR="00EC6FC8" w:rsidRPr="003C7E2E">
        <w:instrText xml:space="preserve"> TOC \c "Abb." </w:instrText>
      </w:r>
      <w:r w:rsidRPr="003C7E2E">
        <w:fldChar w:fldCharType="separate"/>
      </w:r>
      <w:r w:rsidR="00E74B30">
        <w:rPr>
          <w:noProof/>
        </w:rPr>
        <w:t>Abb. 2.1</w:t>
      </w:r>
      <w:r w:rsidR="00E74B30">
        <w:rPr>
          <w:rFonts w:asciiTheme="minorHAnsi" w:eastAsiaTheme="minorEastAsia" w:hAnsiTheme="minorHAnsi" w:cstheme="minorBidi"/>
          <w:noProof/>
          <w:szCs w:val="24"/>
          <w:lang w:eastAsia="ja-JP"/>
        </w:rPr>
        <w:tab/>
      </w:r>
      <w:r w:rsidR="00E74B30" w:rsidRPr="00236392">
        <w:rPr>
          <w:noProof/>
        </w:rPr>
        <w:t>QR Code für den Titel dieser Arbeit</w:t>
      </w:r>
      <w:r w:rsidR="00E74B30">
        <w:rPr>
          <w:noProof/>
        </w:rPr>
        <w:tab/>
      </w:r>
      <w:r w:rsidR="00E74B30">
        <w:rPr>
          <w:noProof/>
        </w:rPr>
        <w:fldChar w:fldCharType="begin"/>
      </w:r>
      <w:r w:rsidR="00E74B30">
        <w:rPr>
          <w:noProof/>
        </w:rPr>
        <w:instrText xml:space="preserve"> PAGEREF _Toc279593989 \h </w:instrText>
      </w:r>
      <w:r w:rsidR="00E74B30">
        <w:rPr>
          <w:noProof/>
        </w:rPr>
      </w:r>
      <w:r w:rsidR="00E74B30">
        <w:rPr>
          <w:noProof/>
        </w:rPr>
        <w:fldChar w:fldCharType="separate"/>
      </w:r>
      <w:r w:rsidR="00E74B30">
        <w:rPr>
          <w:noProof/>
        </w:rPr>
        <w:t>5</w:t>
      </w:r>
      <w:r w:rsidR="00E74B30">
        <w:rPr>
          <w:noProof/>
        </w:rPr>
        <w:fldChar w:fldCharType="end"/>
      </w:r>
    </w:p>
    <w:p w14:paraId="74E6DE17" w14:textId="77777777" w:rsidR="00E74B30" w:rsidRDefault="00E74B30">
      <w:pPr>
        <w:pStyle w:val="Abbildungsverzeichnis"/>
        <w:tabs>
          <w:tab w:val="left" w:pos="1073"/>
        </w:tabs>
        <w:rPr>
          <w:rFonts w:asciiTheme="minorHAnsi" w:eastAsiaTheme="minorEastAsia" w:hAnsiTheme="minorHAnsi" w:cstheme="minorBidi"/>
          <w:noProof/>
          <w:szCs w:val="24"/>
          <w:lang w:eastAsia="ja-JP"/>
        </w:rPr>
      </w:pPr>
      <w:r>
        <w:rPr>
          <w:noProof/>
        </w:rPr>
        <w:t>Abb. 2.2</w:t>
      </w:r>
      <w:r>
        <w:rPr>
          <w:rFonts w:asciiTheme="minorHAnsi" w:eastAsiaTheme="minorEastAsia" w:hAnsiTheme="minorHAnsi" w:cstheme="minorBidi"/>
          <w:noProof/>
          <w:szCs w:val="24"/>
          <w:lang w:eastAsia="ja-JP"/>
        </w:rPr>
        <w:tab/>
      </w:r>
      <w:r w:rsidRPr="00236392">
        <w:rPr>
          <w:noProof/>
        </w:rPr>
        <w:t>Foursquare auf iOS 8.1.1</w:t>
      </w:r>
      <w:r>
        <w:rPr>
          <w:noProof/>
        </w:rPr>
        <w:tab/>
      </w:r>
      <w:r>
        <w:rPr>
          <w:noProof/>
        </w:rPr>
        <w:fldChar w:fldCharType="begin"/>
      </w:r>
      <w:r>
        <w:rPr>
          <w:noProof/>
        </w:rPr>
        <w:instrText xml:space="preserve"> PAGEREF _Toc279593990 \h </w:instrText>
      </w:r>
      <w:r>
        <w:rPr>
          <w:noProof/>
        </w:rPr>
      </w:r>
      <w:r>
        <w:rPr>
          <w:noProof/>
        </w:rPr>
        <w:fldChar w:fldCharType="separate"/>
      </w:r>
      <w:r>
        <w:rPr>
          <w:noProof/>
        </w:rPr>
        <w:t>6</w:t>
      </w:r>
      <w:r>
        <w:rPr>
          <w:noProof/>
        </w:rPr>
        <w:fldChar w:fldCharType="end"/>
      </w:r>
    </w:p>
    <w:p w14:paraId="57E3212C" w14:textId="77777777" w:rsidR="00E74B30" w:rsidRDefault="00E74B30">
      <w:pPr>
        <w:pStyle w:val="Abbildungsverzeichnis"/>
        <w:tabs>
          <w:tab w:val="left" w:pos="1073"/>
        </w:tabs>
        <w:rPr>
          <w:rFonts w:asciiTheme="minorHAnsi" w:eastAsiaTheme="minorEastAsia" w:hAnsiTheme="minorHAnsi" w:cstheme="minorBidi"/>
          <w:noProof/>
          <w:szCs w:val="24"/>
          <w:lang w:eastAsia="ja-JP"/>
        </w:rPr>
      </w:pPr>
      <w:r>
        <w:rPr>
          <w:noProof/>
        </w:rPr>
        <w:t>Abb. 3.1</w:t>
      </w:r>
      <w:r>
        <w:rPr>
          <w:rFonts w:asciiTheme="minorHAnsi" w:eastAsiaTheme="minorEastAsia" w:hAnsiTheme="minorHAnsi" w:cstheme="minorBidi"/>
          <w:noProof/>
          <w:szCs w:val="24"/>
          <w:lang w:eastAsia="ja-JP"/>
        </w:rPr>
        <w:tab/>
      </w:r>
      <w:r w:rsidRPr="00236392">
        <w:rPr>
          <w:noProof/>
        </w:rPr>
        <w:t>Beschriftete Google Glass (in Anlehnung an (Feng et al. 2014, S. 3070))</w:t>
      </w:r>
      <w:r>
        <w:rPr>
          <w:noProof/>
        </w:rPr>
        <w:tab/>
      </w:r>
      <w:r>
        <w:rPr>
          <w:noProof/>
        </w:rPr>
        <w:fldChar w:fldCharType="begin"/>
      </w:r>
      <w:r>
        <w:rPr>
          <w:noProof/>
        </w:rPr>
        <w:instrText xml:space="preserve"> PAGEREF _Toc279593991 \h </w:instrText>
      </w:r>
      <w:r>
        <w:rPr>
          <w:noProof/>
        </w:rPr>
      </w:r>
      <w:r>
        <w:rPr>
          <w:noProof/>
        </w:rPr>
        <w:fldChar w:fldCharType="separate"/>
      </w:r>
      <w:r>
        <w:rPr>
          <w:noProof/>
        </w:rPr>
        <w:t>9</w:t>
      </w:r>
      <w:r>
        <w:rPr>
          <w:noProof/>
        </w:rPr>
        <w:fldChar w:fldCharType="end"/>
      </w:r>
    </w:p>
    <w:p w14:paraId="3F7C88E6" w14:textId="77777777" w:rsidR="00E74B30" w:rsidRDefault="00E74B30">
      <w:pPr>
        <w:pStyle w:val="Abbildungsverzeichnis"/>
        <w:tabs>
          <w:tab w:val="left" w:pos="1073"/>
        </w:tabs>
        <w:rPr>
          <w:rFonts w:asciiTheme="minorHAnsi" w:eastAsiaTheme="minorEastAsia" w:hAnsiTheme="minorHAnsi" w:cstheme="minorBidi"/>
          <w:noProof/>
          <w:szCs w:val="24"/>
          <w:lang w:eastAsia="ja-JP"/>
        </w:rPr>
      </w:pPr>
      <w:r>
        <w:rPr>
          <w:noProof/>
        </w:rPr>
        <w:t>Abb. 4.1</w:t>
      </w:r>
      <w:r>
        <w:rPr>
          <w:rFonts w:asciiTheme="minorHAnsi" w:eastAsiaTheme="minorEastAsia" w:hAnsiTheme="minorHAnsi" w:cstheme="minorBidi"/>
          <w:noProof/>
          <w:szCs w:val="24"/>
          <w:lang w:eastAsia="ja-JP"/>
        </w:rPr>
        <w:tab/>
      </w:r>
      <w:r w:rsidRPr="00236392">
        <w:rPr>
          <w:noProof/>
        </w:rPr>
        <w:t>Darstellung Funktionsweise der kontextsensitiven Applikation</w:t>
      </w:r>
      <w:r>
        <w:rPr>
          <w:noProof/>
        </w:rPr>
        <w:tab/>
      </w:r>
      <w:r>
        <w:rPr>
          <w:noProof/>
        </w:rPr>
        <w:fldChar w:fldCharType="begin"/>
      </w:r>
      <w:r>
        <w:rPr>
          <w:noProof/>
        </w:rPr>
        <w:instrText xml:space="preserve"> PAGEREF _Toc279593992 \h </w:instrText>
      </w:r>
      <w:r>
        <w:rPr>
          <w:noProof/>
        </w:rPr>
      </w:r>
      <w:r>
        <w:rPr>
          <w:noProof/>
        </w:rPr>
        <w:fldChar w:fldCharType="separate"/>
      </w:r>
      <w:r>
        <w:rPr>
          <w:noProof/>
        </w:rPr>
        <w:t>11</w:t>
      </w:r>
      <w:r>
        <w:rPr>
          <w:noProof/>
        </w:rPr>
        <w:fldChar w:fldCharType="end"/>
      </w:r>
    </w:p>
    <w:p w14:paraId="279CB952" w14:textId="77777777" w:rsidR="00E74B30" w:rsidRDefault="00E74B30">
      <w:pPr>
        <w:pStyle w:val="Abbildungsverzeichnis"/>
        <w:tabs>
          <w:tab w:val="left" w:pos="1073"/>
        </w:tabs>
        <w:rPr>
          <w:rFonts w:asciiTheme="minorHAnsi" w:eastAsiaTheme="minorEastAsia" w:hAnsiTheme="minorHAnsi" w:cstheme="minorBidi"/>
          <w:noProof/>
          <w:szCs w:val="24"/>
          <w:lang w:eastAsia="ja-JP"/>
        </w:rPr>
      </w:pPr>
      <w:r>
        <w:rPr>
          <w:noProof/>
        </w:rPr>
        <w:t>Abb. 4.2</w:t>
      </w:r>
      <w:r>
        <w:rPr>
          <w:rFonts w:asciiTheme="minorHAnsi" w:eastAsiaTheme="minorEastAsia" w:hAnsiTheme="minorHAnsi" w:cstheme="minorBidi"/>
          <w:noProof/>
          <w:szCs w:val="24"/>
          <w:lang w:eastAsia="ja-JP"/>
        </w:rPr>
        <w:tab/>
      </w:r>
      <w:r w:rsidRPr="00236392">
        <w:rPr>
          <w:noProof/>
        </w:rPr>
        <w:t>SURF-Keypointerkennung auf einem Logo</w:t>
      </w:r>
      <w:r>
        <w:rPr>
          <w:noProof/>
        </w:rPr>
        <w:tab/>
      </w:r>
      <w:r>
        <w:rPr>
          <w:noProof/>
        </w:rPr>
        <w:fldChar w:fldCharType="begin"/>
      </w:r>
      <w:r>
        <w:rPr>
          <w:noProof/>
        </w:rPr>
        <w:instrText xml:space="preserve"> PAGEREF _Toc279593993 \h </w:instrText>
      </w:r>
      <w:r>
        <w:rPr>
          <w:noProof/>
        </w:rPr>
      </w:r>
      <w:r>
        <w:rPr>
          <w:noProof/>
        </w:rPr>
        <w:fldChar w:fldCharType="separate"/>
      </w:r>
      <w:r>
        <w:rPr>
          <w:noProof/>
        </w:rPr>
        <w:t>14</w:t>
      </w:r>
      <w:r>
        <w:rPr>
          <w:noProof/>
        </w:rPr>
        <w:fldChar w:fldCharType="end"/>
      </w:r>
    </w:p>
    <w:p w14:paraId="427E497E" w14:textId="77777777" w:rsidR="00E74B30" w:rsidRDefault="00E74B30">
      <w:pPr>
        <w:pStyle w:val="Abbildungsverzeichnis"/>
        <w:tabs>
          <w:tab w:val="left" w:pos="1073"/>
        </w:tabs>
        <w:rPr>
          <w:rFonts w:asciiTheme="minorHAnsi" w:eastAsiaTheme="minorEastAsia" w:hAnsiTheme="minorHAnsi" w:cstheme="minorBidi"/>
          <w:noProof/>
          <w:szCs w:val="24"/>
          <w:lang w:eastAsia="ja-JP"/>
        </w:rPr>
      </w:pPr>
      <w:r>
        <w:rPr>
          <w:noProof/>
        </w:rPr>
        <w:t>Abb. 4.3</w:t>
      </w:r>
      <w:r>
        <w:rPr>
          <w:rFonts w:asciiTheme="minorHAnsi" w:eastAsiaTheme="minorEastAsia" w:hAnsiTheme="minorHAnsi" w:cstheme="minorBidi"/>
          <w:noProof/>
          <w:szCs w:val="24"/>
          <w:lang w:eastAsia="ja-JP"/>
        </w:rPr>
        <w:tab/>
      </w:r>
      <w:r w:rsidRPr="00236392">
        <w:rPr>
          <w:noProof/>
        </w:rPr>
        <w:t>SURF-Keypointerkennung auf einem Foto</w:t>
      </w:r>
      <w:r>
        <w:rPr>
          <w:noProof/>
        </w:rPr>
        <w:tab/>
      </w:r>
      <w:r>
        <w:rPr>
          <w:noProof/>
        </w:rPr>
        <w:fldChar w:fldCharType="begin"/>
      </w:r>
      <w:r>
        <w:rPr>
          <w:noProof/>
        </w:rPr>
        <w:instrText xml:space="preserve"> PAGEREF _Toc279593994 \h </w:instrText>
      </w:r>
      <w:r>
        <w:rPr>
          <w:noProof/>
        </w:rPr>
      </w:r>
      <w:r>
        <w:rPr>
          <w:noProof/>
        </w:rPr>
        <w:fldChar w:fldCharType="separate"/>
      </w:r>
      <w:r>
        <w:rPr>
          <w:noProof/>
        </w:rPr>
        <w:t>15</w:t>
      </w:r>
      <w:r>
        <w:rPr>
          <w:noProof/>
        </w:rPr>
        <w:fldChar w:fldCharType="end"/>
      </w:r>
    </w:p>
    <w:p w14:paraId="01D6444A" w14:textId="77777777" w:rsidR="00E74B30" w:rsidRDefault="00E74B30">
      <w:pPr>
        <w:pStyle w:val="Abbildungsverzeichnis"/>
        <w:tabs>
          <w:tab w:val="left" w:pos="1073"/>
        </w:tabs>
        <w:rPr>
          <w:rFonts w:asciiTheme="minorHAnsi" w:eastAsiaTheme="minorEastAsia" w:hAnsiTheme="minorHAnsi" w:cstheme="minorBidi"/>
          <w:noProof/>
          <w:szCs w:val="24"/>
          <w:lang w:eastAsia="ja-JP"/>
        </w:rPr>
      </w:pPr>
      <w:r>
        <w:rPr>
          <w:noProof/>
        </w:rPr>
        <w:t>Abb. 4.3</w:t>
      </w:r>
      <w:r>
        <w:rPr>
          <w:rFonts w:asciiTheme="minorHAnsi" w:eastAsiaTheme="minorEastAsia" w:hAnsiTheme="minorHAnsi" w:cstheme="minorBidi"/>
          <w:noProof/>
          <w:szCs w:val="24"/>
          <w:lang w:eastAsia="ja-JP"/>
        </w:rPr>
        <w:tab/>
      </w:r>
      <w:r w:rsidRPr="00236392">
        <w:rPr>
          <w:noProof/>
        </w:rPr>
        <w:t>Fast Approximate Neighbor Matching der beiden Bilder</w:t>
      </w:r>
      <w:r>
        <w:rPr>
          <w:noProof/>
        </w:rPr>
        <w:tab/>
      </w:r>
      <w:r>
        <w:rPr>
          <w:noProof/>
        </w:rPr>
        <w:fldChar w:fldCharType="begin"/>
      </w:r>
      <w:r>
        <w:rPr>
          <w:noProof/>
        </w:rPr>
        <w:instrText xml:space="preserve"> PAGEREF _Toc279593995 \h </w:instrText>
      </w:r>
      <w:r>
        <w:rPr>
          <w:noProof/>
        </w:rPr>
      </w:r>
      <w:r>
        <w:rPr>
          <w:noProof/>
        </w:rPr>
        <w:fldChar w:fldCharType="separate"/>
      </w:r>
      <w:r>
        <w:rPr>
          <w:noProof/>
        </w:rPr>
        <w:t>16</w:t>
      </w:r>
      <w:r>
        <w:rPr>
          <w:noProof/>
        </w:rPr>
        <w:fldChar w:fldCharType="end"/>
      </w:r>
    </w:p>
    <w:p w14:paraId="1406725F" w14:textId="77777777" w:rsidR="00E74B30" w:rsidRDefault="00E74B30">
      <w:pPr>
        <w:pStyle w:val="Abbildungsverzeichnis"/>
        <w:tabs>
          <w:tab w:val="left" w:pos="1073"/>
        </w:tabs>
        <w:rPr>
          <w:rFonts w:asciiTheme="minorHAnsi" w:eastAsiaTheme="minorEastAsia" w:hAnsiTheme="minorHAnsi" w:cstheme="minorBidi"/>
          <w:noProof/>
          <w:szCs w:val="24"/>
          <w:lang w:eastAsia="ja-JP"/>
        </w:rPr>
      </w:pPr>
      <w:r>
        <w:rPr>
          <w:noProof/>
        </w:rPr>
        <w:t>Abb. 5.1</w:t>
      </w:r>
      <w:r>
        <w:rPr>
          <w:rFonts w:asciiTheme="minorHAnsi" w:eastAsiaTheme="minorEastAsia" w:hAnsiTheme="minorHAnsi" w:cstheme="minorBidi"/>
          <w:noProof/>
          <w:szCs w:val="24"/>
          <w:lang w:eastAsia="ja-JP"/>
        </w:rPr>
        <w:tab/>
      </w:r>
      <w:r w:rsidRPr="00236392">
        <w:rPr>
          <w:noProof/>
        </w:rPr>
        <w:t>UML-Darstellung des Glass Clients</w:t>
      </w:r>
      <w:r>
        <w:rPr>
          <w:noProof/>
        </w:rPr>
        <w:tab/>
      </w:r>
      <w:r>
        <w:rPr>
          <w:noProof/>
        </w:rPr>
        <w:fldChar w:fldCharType="begin"/>
      </w:r>
      <w:r>
        <w:rPr>
          <w:noProof/>
        </w:rPr>
        <w:instrText xml:space="preserve"> PAGEREF _Toc279593996 \h </w:instrText>
      </w:r>
      <w:r>
        <w:rPr>
          <w:noProof/>
        </w:rPr>
      </w:r>
      <w:r>
        <w:rPr>
          <w:noProof/>
        </w:rPr>
        <w:fldChar w:fldCharType="separate"/>
      </w:r>
      <w:r>
        <w:rPr>
          <w:noProof/>
        </w:rPr>
        <w:t>18</w:t>
      </w:r>
      <w:r>
        <w:rPr>
          <w:noProof/>
        </w:rPr>
        <w:fldChar w:fldCharType="end"/>
      </w:r>
    </w:p>
    <w:p w14:paraId="565E75CA" w14:textId="77777777" w:rsidR="00E74B30" w:rsidRDefault="00E74B30">
      <w:pPr>
        <w:pStyle w:val="Abbildungsverzeichnis"/>
        <w:tabs>
          <w:tab w:val="left" w:pos="1073"/>
        </w:tabs>
        <w:rPr>
          <w:rFonts w:asciiTheme="minorHAnsi" w:eastAsiaTheme="minorEastAsia" w:hAnsiTheme="minorHAnsi" w:cstheme="minorBidi"/>
          <w:noProof/>
          <w:szCs w:val="24"/>
          <w:lang w:eastAsia="ja-JP"/>
        </w:rPr>
      </w:pPr>
      <w:r>
        <w:rPr>
          <w:noProof/>
        </w:rPr>
        <w:t>Abb. 5.2</w:t>
      </w:r>
      <w:r>
        <w:rPr>
          <w:rFonts w:asciiTheme="minorHAnsi" w:eastAsiaTheme="minorEastAsia" w:hAnsiTheme="minorHAnsi" w:cstheme="minorBidi"/>
          <w:noProof/>
          <w:szCs w:val="24"/>
          <w:lang w:eastAsia="ja-JP"/>
        </w:rPr>
        <w:tab/>
      </w:r>
      <w:r w:rsidRPr="00236392">
        <w:rPr>
          <w:noProof/>
        </w:rPr>
        <w:t>UML-Darstellung des OCV Servers</w:t>
      </w:r>
      <w:r>
        <w:rPr>
          <w:noProof/>
        </w:rPr>
        <w:tab/>
      </w:r>
      <w:r>
        <w:rPr>
          <w:noProof/>
        </w:rPr>
        <w:fldChar w:fldCharType="begin"/>
      </w:r>
      <w:r>
        <w:rPr>
          <w:noProof/>
        </w:rPr>
        <w:instrText xml:space="preserve"> PAGEREF _Toc279593997 \h </w:instrText>
      </w:r>
      <w:r>
        <w:rPr>
          <w:noProof/>
        </w:rPr>
      </w:r>
      <w:r>
        <w:rPr>
          <w:noProof/>
        </w:rPr>
        <w:fldChar w:fldCharType="separate"/>
      </w:r>
      <w:r>
        <w:rPr>
          <w:noProof/>
        </w:rPr>
        <w:t>20</w:t>
      </w:r>
      <w:r>
        <w:rPr>
          <w:noProof/>
        </w:rPr>
        <w:fldChar w:fldCharType="end"/>
      </w:r>
    </w:p>
    <w:p w14:paraId="7706B434" w14:textId="77777777" w:rsidR="00EC6FC8" w:rsidRPr="003C7E2E" w:rsidRDefault="00B3075C" w:rsidP="00EC6FC8">
      <w:pPr>
        <w:pStyle w:val="BasicText"/>
      </w:pPr>
      <w:r w:rsidRPr="003C7E2E">
        <w:fldChar w:fldCharType="end"/>
      </w:r>
      <w:bookmarkEnd w:id="2"/>
    </w:p>
    <w:p w14:paraId="573C378F" w14:textId="77777777" w:rsidR="00297DC8" w:rsidRPr="003C7E2E" w:rsidRDefault="00C565B8" w:rsidP="00D85134">
      <w:pPr>
        <w:pStyle w:val="berschrift1"/>
        <w:numPr>
          <w:ilvl w:val="0"/>
          <w:numId w:val="0"/>
        </w:numPr>
      </w:pPr>
      <w:bookmarkStart w:id="3" w:name="_Toc279593956"/>
      <w:r w:rsidRPr="003C7E2E">
        <w:lastRenderedPageBreak/>
        <w:t>Tabellenverzeichnis</w:t>
      </w:r>
      <w:bookmarkEnd w:id="3"/>
    </w:p>
    <w:bookmarkStart w:id="4" w:name="TabellenVerzGesamt"/>
    <w:p w14:paraId="6675A227" w14:textId="77777777" w:rsidR="001B0760" w:rsidRDefault="00B3075C">
      <w:pPr>
        <w:pStyle w:val="Abbildungsverzeichnis"/>
        <w:tabs>
          <w:tab w:val="left" w:pos="1033"/>
        </w:tabs>
        <w:rPr>
          <w:rFonts w:asciiTheme="minorHAnsi" w:eastAsiaTheme="minorEastAsia" w:hAnsiTheme="minorHAnsi" w:cstheme="minorBidi"/>
          <w:noProof/>
          <w:szCs w:val="24"/>
          <w:lang w:eastAsia="ja-JP"/>
        </w:rPr>
      </w:pPr>
      <w:r w:rsidRPr="003C7E2E">
        <w:fldChar w:fldCharType="begin"/>
      </w:r>
      <w:r w:rsidR="00EC6FC8" w:rsidRPr="003C7E2E">
        <w:instrText xml:space="preserve"> TOC \c "Tab." </w:instrText>
      </w:r>
      <w:r w:rsidRPr="003C7E2E">
        <w:fldChar w:fldCharType="separate"/>
      </w:r>
      <w:r w:rsidR="001B0760">
        <w:rPr>
          <w:noProof/>
        </w:rPr>
        <w:t>Tab. 1.1</w:t>
      </w:r>
      <w:r w:rsidR="001B0760">
        <w:rPr>
          <w:rFonts w:asciiTheme="minorHAnsi" w:eastAsiaTheme="minorEastAsia" w:hAnsiTheme="minorHAnsi" w:cstheme="minorBidi"/>
          <w:noProof/>
          <w:szCs w:val="24"/>
          <w:lang w:eastAsia="ja-JP"/>
        </w:rPr>
        <w:tab/>
      </w:r>
      <w:r w:rsidR="001B0760" w:rsidRPr="00431C17">
        <w:rPr>
          <w:noProof/>
        </w:rPr>
        <w:t>Häufig genutzte physische Sensoren (übernommen aus (Baldauf et al. 2007, S. 266) )</w:t>
      </w:r>
      <w:r w:rsidR="001B0760">
        <w:rPr>
          <w:noProof/>
        </w:rPr>
        <w:tab/>
      </w:r>
      <w:r w:rsidR="001B0760">
        <w:rPr>
          <w:noProof/>
        </w:rPr>
        <w:fldChar w:fldCharType="begin"/>
      </w:r>
      <w:r w:rsidR="001B0760">
        <w:rPr>
          <w:noProof/>
        </w:rPr>
        <w:instrText xml:space="preserve"> PAGEREF _Toc275874378 \h </w:instrText>
      </w:r>
      <w:r w:rsidR="001B0760">
        <w:rPr>
          <w:noProof/>
        </w:rPr>
      </w:r>
      <w:r w:rsidR="001B0760">
        <w:rPr>
          <w:noProof/>
        </w:rPr>
        <w:fldChar w:fldCharType="separate"/>
      </w:r>
      <w:r w:rsidR="001B0760">
        <w:rPr>
          <w:noProof/>
        </w:rPr>
        <w:t>4</w:t>
      </w:r>
      <w:r w:rsidR="001B0760">
        <w:rPr>
          <w:noProof/>
        </w:rPr>
        <w:fldChar w:fldCharType="end"/>
      </w:r>
    </w:p>
    <w:p w14:paraId="452AA070" w14:textId="51A377A4" w:rsidR="00E62657" w:rsidRPr="003C7E2E" w:rsidRDefault="00B3075C" w:rsidP="00E62657">
      <w:pPr>
        <w:pStyle w:val="berschrift1"/>
        <w:numPr>
          <w:ilvl w:val="0"/>
          <w:numId w:val="0"/>
        </w:numPr>
      </w:pPr>
      <w:r w:rsidRPr="003C7E2E">
        <w:lastRenderedPageBreak/>
        <w:fldChar w:fldCharType="end"/>
      </w:r>
      <w:bookmarkEnd w:id="4"/>
      <w:r w:rsidR="00E62657" w:rsidRPr="00E62657">
        <w:t xml:space="preserve"> </w:t>
      </w:r>
      <w:bookmarkStart w:id="5" w:name="_Toc279593957"/>
      <w:r w:rsidR="007E1D29">
        <w:t>Code</w:t>
      </w:r>
      <w:r w:rsidR="00E62657" w:rsidRPr="003C7E2E">
        <w:t>verzeichnis</w:t>
      </w:r>
      <w:bookmarkEnd w:id="5"/>
    </w:p>
    <w:p w14:paraId="4E419742" w14:textId="77777777" w:rsidR="00E74B30" w:rsidRDefault="007E1D29">
      <w:pPr>
        <w:pStyle w:val="Abbildungsverzeichnis"/>
        <w:tabs>
          <w:tab w:val="left" w:pos="1107"/>
        </w:tabs>
        <w:rPr>
          <w:rFonts w:asciiTheme="minorHAnsi" w:eastAsiaTheme="minorEastAsia" w:hAnsiTheme="minorHAnsi" w:cstheme="minorBidi"/>
          <w:noProof/>
          <w:szCs w:val="24"/>
          <w:lang w:eastAsia="ja-JP"/>
        </w:rPr>
      </w:pPr>
      <w:r>
        <w:fldChar w:fldCharType="begin"/>
      </w:r>
      <w:r>
        <w:instrText xml:space="preserve"> TOC \c "Code" </w:instrText>
      </w:r>
      <w:r>
        <w:fldChar w:fldCharType="separate"/>
      </w:r>
      <w:r w:rsidR="00E74B30">
        <w:rPr>
          <w:noProof/>
        </w:rPr>
        <w:t>Code 5.1</w:t>
      </w:r>
      <w:r w:rsidR="00E74B30">
        <w:rPr>
          <w:rFonts w:asciiTheme="minorHAnsi" w:eastAsiaTheme="minorEastAsia" w:hAnsiTheme="minorHAnsi" w:cstheme="minorBidi"/>
          <w:noProof/>
          <w:szCs w:val="24"/>
          <w:lang w:eastAsia="ja-JP"/>
        </w:rPr>
        <w:tab/>
      </w:r>
      <w:r w:rsidR="00E74B30" w:rsidRPr="00E21F4C">
        <w:rPr>
          <w:noProof/>
        </w:rPr>
        <w:t>Asynchroner Uploadprozess</w:t>
      </w:r>
      <w:r w:rsidR="00E74B30">
        <w:rPr>
          <w:noProof/>
        </w:rPr>
        <w:tab/>
      </w:r>
      <w:r w:rsidR="00E74B30">
        <w:rPr>
          <w:noProof/>
        </w:rPr>
        <w:fldChar w:fldCharType="begin"/>
      </w:r>
      <w:r w:rsidR="00E74B30">
        <w:rPr>
          <w:noProof/>
        </w:rPr>
        <w:instrText xml:space="preserve"> PAGEREF _Toc279593998 \h </w:instrText>
      </w:r>
      <w:r w:rsidR="00E74B30">
        <w:rPr>
          <w:noProof/>
        </w:rPr>
      </w:r>
      <w:r w:rsidR="00E74B30">
        <w:rPr>
          <w:noProof/>
        </w:rPr>
        <w:fldChar w:fldCharType="separate"/>
      </w:r>
      <w:r w:rsidR="00E74B30">
        <w:rPr>
          <w:noProof/>
        </w:rPr>
        <w:t>19</w:t>
      </w:r>
      <w:r w:rsidR="00E74B30">
        <w:rPr>
          <w:noProof/>
        </w:rPr>
        <w:fldChar w:fldCharType="end"/>
      </w:r>
    </w:p>
    <w:p w14:paraId="4554A39B" w14:textId="77777777" w:rsidR="00E74B30" w:rsidRDefault="00E74B30">
      <w:pPr>
        <w:pStyle w:val="Abbildungsverzeichnis"/>
        <w:tabs>
          <w:tab w:val="left" w:pos="1107"/>
        </w:tabs>
        <w:rPr>
          <w:rFonts w:asciiTheme="minorHAnsi" w:eastAsiaTheme="minorEastAsia" w:hAnsiTheme="minorHAnsi" w:cstheme="minorBidi"/>
          <w:noProof/>
          <w:szCs w:val="24"/>
          <w:lang w:eastAsia="ja-JP"/>
        </w:rPr>
      </w:pPr>
      <w:r>
        <w:rPr>
          <w:noProof/>
        </w:rPr>
        <w:t>Code 5.2</w:t>
      </w:r>
      <w:r>
        <w:rPr>
          <w:rFonts w:asciiTheme="minorHAnsi" w:eastAsiaTheme="minorEastAsia" w:hAnsiTheme="minorHAnsi" w:cstheme="minorBidi"/>
          <w:noProof/>
          <w:szCs w:val="24"/>
          <w:lang w:eastAsia="ja-JP"/>
        </w:rPr>
        <w:tab/>
      </w:r>
      <w:r w:rsidRPr="00E21F4C">
        <w:rPr>
          <w:noProof/>
        </w:rPr>
        <w:t>Erstellung der Anfrage und Auswertung der Antwort</w:t>
      </w:r>
      <w:r>
        <w:rPr>
          <w:noProof/>
        </w:rPr>
        <w:tab/>
      </w:r>
      <w:r>
        <w:rPr>
          <w:noProof/>
        </w:rPr>
        <w:fldChar w:fldCharType="begin"/>
      </w:r>
      <w:r>
        <w:rPr>
          <w:noProof/>
        </w:rPr>
        <w:instrText xml:space="preserve"> PAGEREF _Toc279593999 \h </w:instrText>
      </w:r>
      <w:r>
        <w:rPr>
          <w:noProof/>
        </w:rPr>
      </w:r>
      <w:r>
        <w:rPr>
          <w:noProof/>
        </w:rPr>
        <w:fldChar w:fldCharType="separate"/>
      </w:r>
      <w:r>
        <w:rPr>
          <w:noProof/>
        </w:rPr>
        <w:t>19</w:t>
      </w:r>
      <w:r>
        <w:rPr>
          <w:noProof/>
        </w:rPr>
        <w:fldChar w:fldCharType="end"/>
      </w:r>
    </w:p>
    <w:p w14:paraId="5B1548F9" w14:textId="77777777" w:rsidR="00E74B30" w:rsidRDefault="00E74B30">
      <w:pPr>
        <w:pStyle w:val="Abbildungsverzeichnis"/>
        <w:tabs>
          <w:tab w:val="left" w:pos="1107"/>
        </w:tabs>
        <w:rPr>
          <w:rFonts w:asciiTheme="minorHAnsi" w:eastAsiaTheme="minorEastAsia" w:hAnsiTheme="minorHAnsi" w:cstheme="minorBidi"/>
          <w:noProof/>
          <w:szCs w:val="24"/>
          <w:lang w:eastAsia="ja-JP"/>
        </w:rPr>
      </w:pPr>
      <w:r>
        <w:rPr>
          <w:noProof/>
        </w:rPr>
        <w:t>Code 5.3</w:t>
      </w:r>
      <w:r>
        <w:rPr>
          <w:rFonts w:asciiTheme="minorHAnsi" w:eastAsiaTheme="minorEastAsia" w:hAnsiTheme="minorHAnsi" w:cstheme="minorBidi"/>
          <w:noProof/>
          <w:szCs w:val="24"/>
          <w:lang w:eastAsia="ja-JP"/>
        </w:rPr>
        <w:tab/>
      </w:r>
      <w:r w:rsidRPr="00E21F4C">
        <w:rPr>
          <w:noProof/>
        </w:rPr>
        <w:t>Aktualisierung der Benutzeroberfläche</w:t>
      </w:r>
      <w:r>
        <w:rPr>
          <w:noProof/>
        </w:rPr>
        <w:tab/>
      </w:r>
      <w:r>
        <w:rPr>
          <w:noProof/>
        </w:rPr>
        <w:fldChar w:fldCharType="begin"/>
      </w:r>
      <w:r>
        <w:rPr>
          <w:noProof/>
        </w:rPr>
        <w:instrText xml:space="preserve"> PAGEREF _Toc279594000 \h </w:instrText>
      </w:r>
      <w:r>
        <w:rPr>
          <w:noProof/>
        </w:rPr>
      </w:r>
      <w:r>
        <w:rPr>
          <w:noProof/>
        </w:rPr>
        <w:fldChar w:fldCharType="separate"/>
      </w:r>
      <w:r>
        <w:rPr>
          <w:noProof/>
        </w:rPr>
        <w:t>20</w:t>
      </w:r>
      <w:r>
        <w:rPr>
          <w:noProof/>
        </w:rPr>
        <w:fldChar w:fldCharType="end"/>
      </w:r>
    </w:p>
    <w:p w14:paraId="5A9D663A" w14:textId="77777777" w:rsidR="00E74B30" w:rsidRDefault="00E74B30">
      <w:pPr>
        <w:pStyle w:val="Abbildungsverzeichnis"/>
        <w:tabs>
          <w:tab w:val="left" w:pos="1107"/>
        </w:tabs>
        <w:rPr>
          <w:rFonts w:asciiTheme="minorHAnsi" w:eastAsiaTheme="minorEastAsia" w:hAnsiTheme="minorHAnsi" w:cstheme="minorBidi"/>
          <w:noProof/>
          <w:szCs w:val="24"/>
          <w:lang w:eastAsia="ja-JP"/>
        </w:rPr>
      </w:pPr>
      <w:r>
        <w:rPr>
          <w:noProof/>
        </w:rPr>
        <w:t>Code 5.4</w:t>
      </w:r>
      <w:r>
        <w:rPr>
          <w:rFonts w:asciiTheme="minorHAnsi" w:eastAsiaTheme="minorEastAsia" w:hAnsiTheme="minorHAnsi" w:cstheme="minorBidi"/>
          <w:noProof/>
          <w:szCs w:val="24"/>
          <w:lang w:eastAsia="ja-JP"/>
        </w:rPr>
        <w:tab/>
      </w:r>
      <w:r w:rsidRPr="00E21F4C">
        <w:rPr>
          <w:noProof/>
        </w:rPr>
        <w:t>Extrahierung des ersten Absatzes eines Wikipedia-Artikels</w:t>
      </w:r>
      <w:r>
        <w:rPr>
          <w:noProof/>
        </w:rPr>
        <w:tab/>
      </w:r>
      <w:r>
        <w:rPr>
          <w:noProof/>
        </w:rPr>
        <w:fldChar w:fldCharType="begin"/>
      </w:r>
      <w:r>
        <w:rPr>
          <w:noProof/>
        </w:rPr>
        <w:instrText xml:space="preserve"> PAGEREF _Toc279594001 \h </w:instrText>
      </w:r>
      <w:r>
        <w:rPr>
          <w:noProof/>
        </w:rPr>
      </w:r>
      <w:r>
        <w:rPr>
          <w:noProof/>
        </w:rPr>
        <w:fldChar w:fldCharType="separate"/>
      </w:r>
      <w:r>
        <w:rPr>
          <w:noProof/>
        </w:rPr>
        <w:t>21</w:t>
      </w:r>
      <w:r>
        <w:rPr>
          <w:noProof/>
        </w:rPr>
        <w:fldChar w:fldCharType="end"/>
      </w:r>
    </w:p>
    <w:p w14:paraId="63679CE1" w14:textId="77777777" w:rsidR="00E74B30" w:rsidRDefault="00E74B30">
      <w:pPr>
        <w:pStyle w:val="Abbildungsverzeichnis"/>
        <w:tabs>
          <w:tab w:val="left" w:pos="1107"/>
        </w:tabs>
        <w:rPr>
          <w:rFonts w:asciiTheme="minorHAnsi" w:eastAsiaTheme="minorEastAsia" w:hAnsiTheme="minorHAnsi" w:cstheme="minorBidi"/>
          <w:noProof/>
          <w:szCs w:val="24"/>
          <w:lang w:eastAsia="ja-JP"/>
        </w:rPr>
      </w:pPr>
      <w:r>
        <w:rPr>
          <w:noProof/>
        </w:rPr>
        <w:t>Code 5.5</w:t>
      </w:r>
      <w:r>
        <w:rPr>
          <w:rFonts w:asciiTheme="minorHAnsi" w:eastAsiaTheme="minorEastAsia" w:hAnsiTheme="minorHAnsi" w:cstheme="minorBidi"/>
          <w:noProof/>
          <w:szCs w:val="24"/>
          <w:lang w:eastAsia="ja-JP"/>
        </w:rPr>
        <w:tab/>
      </w:r>
      <w:r w:rsidRPr="00E21F4C">
        <w:rPr>
          <w:noProof/>
        </w:rPr>
        <w:t>Keypointerkennung und Deskriptorextraktion</w:t>
      </w:r>
      <w:r>
        <w:rPr>
          <w:noProof/>
        </w:rPr>
        <w:tab/>
      </w:r>
      <w:r>
        <w:rPr>
          <w:noProof/>
        </w:rPr>
        <w:fldChar w:fldCharType="begin"/>
      </w:r>
      <w:r>
        <w:rPr>
          <w:noProof/>
        </w:rPr>
        <w:instrText xml:space="preserve"> PAGEREF _Toc279594002 \h </w:instrText>
      </w:r>
      <w:r>
        <w:rPr>
          <w:noProof/>
        </w:rPr>
      </w:r>
      <w:r>
        <w:rPr>
          <w:noProof/>
        </w:rPr>
        <w:fldChar w:fldCharType="separate"/>
      </w:r>
      <w:r>
        <w:rPr>
          <w:noProof/>
        </w:rPr>
        <w:t>21</w:t>
      </w:r>
      <w:r>
        <w:rPr>
          <w:noProof/>
        </w:rPr>
        <w:fldChar w:fldCharType="end"/>
      </w:r>
    </w:p>
    <w:p w14:paraId="18FA4D77" w14:textId="77777777" w:rsidR="00E74B30" w:rsidRDefault="00E74B30">
      <w:pPr>
        <w:pStyle w:val="Abbildungsverzeichnis"/>
        <w:tabs>
          <w:tab w:val="left" w:pos="1107"/>
        </w:tabs>
        <w:rPr>
          <w:rFonts w:asciiTheme="minorHAnsi" w:eastAsiaTheme="minorEastAsia" w:hAnsiTheme="minorHAnsi" w:cstheme="minorBidi"/>
          <w:noProof/>
          <w:szCs w:val="24"/>
          <w:lang w:eastAsia="ja-JP"/>
        </w:rPr>
      </w:pPr>
      <w:r>
        <w:rPr>
          <w:noProof/>
        </w:rPr>
        <w:t>Code 5.6</w:t>
      </w:r>
      <w:r>
        <w:rPr>
          <w:rFonts w:asciiTheme="minorHAnsi" w:eastAsiaTheme="minorEastAsia" w:hAnsiTheme="minorHAnsi" w:cstheme="minorBidi"/>
          <w:noProof/>
          <w:szCs w:val="24"/>
          <w:lang w:eastAsia="ja-JP"/>
        </w:rPr>
        <w:tab/>
      </w:r>
      <w:r w:rsidRPr="00E21F4C">
        <w:rPr>
          <w:noProof/>
        </w:rPr>
        <w:t>Serialisierung einer Deskriptormatrix</w:t>
      </w:r>
      <w:r>
        <w:rPr>
          <w:noProof/>
        </w:rPr>
        <w:tab/>
      </w:r>
      <w:r>
        <w:rPr>
          <w:noProof/>
        </w:rPr>
        <w:fldChar w:fldCharType="begin"/>
      </w:r>
      <w:r>
        <w:rPr>
          <w:noProof/>
        </w:rPr>
        <w:instrText xml:space="preserve"> PAGEREF _Toc279594003 \h </w:instrText>
      </w:r>
      <w:r>
        <w:rPr>
          <w:noProof/>
        </w:rPr>
      </w:r>
      <w:r>
        <w:rPr>
          <w:noProof/>
        </w:rPr>
        <w:fldChar w:fldCharType="separate"/>
      </w:r>
      <w:r>
        <w:rPr>
          <w:noProof/>
        </w:rPr>
        <w:t>22</w:t>
      </w:r>
      <w:r>
        <w:rPr>
          <w:noProof/>
        </w:rPr>
        <w:fldChar w:fldCharType="end"/>
      </w:r>
    </w:p>
    <w:p w14:paraId="557A8D05" w14:textId="77777777" w:rsidR="00E74B30" w:rsidRDefault="00E74B30">
      <w:pPr>
        <w:pStyle w:val="Abbildungsverzeichnis"/>
        <w:tabs>
          <w:tab w:val="left" w:pos="1107"/>
        </w:tabs>
        <w:rPr>
          <w:rFonts w:asciiTheme="minorHAnsi" w:eastAsiaTheme="minorEastAsia" w:hAnsiTheme="minorHAnsi" w:cstheme="minorBidi"/>
          <w:noProof/>
          <w:szCs w:val="24"/>
          <w:lang w:eastAsia="ja-JP"/>
        </w:rPr>
      </w:pPr>
      <w:r>
        <w:rPr>
          <w:noProof/>
        </w:rPr>
        <w:t>Code 5.6</w:t>
      </w:r>
      <w:r>
        <w:rPr>
          <w:rFonts w:asciiTheme="minorHAnsi" w:eastAsiaTheme="minorEastAsia" w:hAnsiTheme="minorHAnsi" w:cstheme="minorBidi"/>
          <w:noProof/>
          <w:szCs w:val="24"/>
          <w:lang w:eastAsia="ja-JP"/>
        </w:rPr>
        <w:tab/>
      </w:r>
      <w:r w:rsidRPr="00E21F4C">
        <w:rPr>
          <w:noProof/>
        </w:rPr>
        <w:t>Beispiel eines abgespeicherten Objekts</w:t>
      </w:r>
      <w:r>
        <w:rPr>
          <w:noProof/>
        </w:rPr>
        <w:tab/>
      </w:r>
      <w:r>
        <w:rPr>
          <w:noProof/>
        </w:rPr>
        <w:fldChar w:fldCharType="begin"/>
      </w:r>
      <w:r>
        <w:rPr>
          <w:noProof/>
        </w:rPr>
        <w:instrText xml:space="preserve"> PAGEREF _Toc279594004 \h </w:instrText>
      </w:r>
      <w:r>
        <w:rPr>
          <w:noProof/>
        </w:rPr>
      </w:r>
      <w:r>
        <w:rPr>
          <w:noProof/>
        </w:rPr>
        <w:fldChar w:fldCharType="separate"/>
      </w:r>
      <w:r>
        <w:rPr>
          <w:noProof/>
        </w:rPr>
        <w:t>22</w:t>
      </w:r>
      <w:r>
        <w:rPr>
          <w:noProof/>
        </w:rPr>
        <w:fldChar w:fldCharType="end"/>
      </w:r>
    </w:p>
    <w:p w14:paraId="5980DAE5" w14:textId="77777777" w:rsidR="00E74B30" w:rsidRDefault="00E74B30">
      <w:pPr>
        <w:pStyle w:val="Abbildungsverzeichnis"/>
        <w:tabs>
          <w:tab w:val="left" w:pos="1107"/>
        </w:tabs>
        <w:rPr>
          <w:rFonts w:asciiTheme="minorHAnsi" w:eastAsiaTheme="minorEastAsia" w:hAnsiTheme="minorHAnsi" w:cstheme="minorBidi"/>
          <w:noProof/>
          <w:szCs w:val="24"/>
          <w:lang w:eastAsia="ja-JP"/>
        </w:rPr>
      </w:pPr>
      <w:r>
        <w:rPr>
          <w:noProof/>
        </w:rPr>
        <w:t>Code 5.8</w:t>
      </w:r>
      <w:r>
        <w:rPr>
          <w:rFonts w:asciiTheme="minorHAnsi" w:eastAsiaTheme="minorEastAsia" w:hAnsiTheme="minorHAnsi" w:cstheme="minorBidi"/>
          <w:noProof/>
          <w:szCs w:val="24"/>
          <w:lang w:eastAsia="ja-JP"/>
        </w:rPr>
        <w:tab/>
      </w:r>
      <w:r w:rsidRPr="00E21F4C">
        <w:rPr>
          <w:noProof/>
        </w:rPr>
        <w:t>Matching der Deskriptoren und Filtern der Matches</w:t>
      </w:r>
      <w:r>
        <w:rPr>
          <w:noProof/>
        </w:rPr>
        <w:tab/>
      </w:r>
      <w:r>
        <w:rPr>
          <w:noProof/>
        </w:rPr>
        <w:fldChar w:fldCharType="begin"/>
      </w:r>
      <w:r>
        <w:rPr>
          <w:noProof/>
        </w:rPr>
        <w:instrText xml:space="preserve"> PAGEREF _Toc279594005 \h </w:instrText>
      </w:r>
      <w:r>
        <w:rPr>
          <w:noProof/>
        </w:rPr>
      </w:r>
      <w:r>
        <w:rPr>
          <w:noProof/>
        </w:rPr>
        <w:fldChar w:fldCharType="separate"/>
      </w:r>
      <w:r>
        <w:rPr>
          <w:noProof/>
        </w:rPr>
        <w:t>23</w:t>
      </w:r>
      <w:r>
        <w:rPr>
          <w:noProof/>
        </w:rPr>
        <w:fldChar w:fldCharType="end"/>
      </w:r>
    </w:p>
    <w:p w14:paraId="0AD6FC5E" w14:textId="0F74B6D3" w:rsidR="00EC6FC8" w:rsidRPr="003C7E2E" w:rsidRDefault="007E1D29" w:rsidP="00E62657">
      <w:pPr>
        <w:pStyle w:val="BasicText"/>
      </w:pPr>
      <w:r>
        <w:fldChar w:fldCharType="end"/>
      </w:r>
    </w:p>
    <w:p w14:paraId="749C4DFB" w14:textId="77777777" w:rsidR="00C565B8" w:rsidRDefault="00C565B8" w:rsidP="00D85134">
      <w:pPr>
        <w:pStyle w:val="berschrift1"/>
        <w:numPr>
          <w:ilvl w:val="0"/>
          <w:numId w:val="0"/>
        </w:numPr>
      </w:pPr>
      <w:bookmarkStart w:id="6" w:name="_Toc279593958"/>
      <w:r w:rsidRPr="003C7E2E">
        <w:lastRenderedPageBreak/>
        <w:t>Abkürzungsverzeichnis</w:t>
      </w:r>
      <w:bookmarkEnd w:id="6"/>
    </w:p>
    <w:p w14:paraId="353516B5" w14:textId="77777777" w:rsidR="00B20C0A" w:rsidRDefault="00B20C0A" w:rsidP="004A1AB0">
      <w:pPr>
        <w:pStyle w:val="BasicText"/>
      </w:pPr>
      <w:r>
        <w:t>aGPS</w:t>
      </w:r>
      <w:r>
        <w:tab/>
      </w:r>
      <w:r>
        <w:tab/>
        <w:t>assisted Global Positioning System</w:t>
      </w:r>
    </w:p>
    <w:p w14:paraId="50B4EB87" w14:textId="77777777" w:rsidR="00B20C0A" w:rsidRDefault="00B20C0A" w:rsidP="00F82036">
      <w:pPr>
        <w:pStyle w:val="BasicText"/>
      </w:pPr>
      <w:r>
        <w:t>API</w:t>
      </w:r>
      <w:r>
        <w:tab/>
      </w:r>
      <w:r>
        <w:tab/>
        <w:t>Application Programming Interface</w:t>
      </w:r>
    </w:p>
    <w:p w14:paraId="47BC88B6" w14:textId="77777777" w:rsidR="00B20C0A" w:rsidRDefault="00B20C0A" w:rsidP="004A1AB0">
      <w:pPr>
        <w:pStyle w:val="BasicText"/>
      </w:pPr>
      <w:r>
        <w:t>BRISK</w:t>
      </w:r>
      <w:r>
        <w:tab/>
      </w:r>
      <w:r>
        <w:tab/>
        <w:t>Binary Robust invariant scalable keypoints</w:t>
      </w:r>
    </w:p>
    <w:p w14:paraId="26D592D3" w14:textId="77777777" w:rsidR="00B20C0A" w:rsidRDefault="00B20C0A" w:rsidP="004A1AB0">
      <w:pPr>
        <w:pStyle w:val="BasicText"/>
      </w:pPr>
      <w:r>
        <w:t>FREAK</w:t>
      </w:r>
      <w:r>
        <w:tab/>
        <w:t>Fast Retina Keypoint</w:t>
      </w:r>
    </w:p>
    <w:p w14:paraId="6A6E60EC" w14:textId="77777777" w:rsidR="00B20C0A" w:rsidRDefault="00B20C0A" w:rsidP="004A1AB0">
      <w:pPr>
        <w:pStyle w:val="BasicText"/>
      </w:pPr>
      <w:r>
        <w:t xml:space="preserve">GB </w:t>
      </w:r>
      <w:r>
        <w:tab/>
      </w:r>
      <w:r>
        <w:tab/>
        <w:t>Gigabyte</w:t>
      </w:r>
    </w:p>
    <w:p w14:paraId="27892763" w14:textId="77777777" w:rsidR="00B20C0A" w:rsidRDefault="00B20C0A" w:rsidP="004A1AB0">
      <w:pPr>
        <w:pStyle w:val="BasicText"/>
      </w:pPr>
      <w:r>
        <w:t>GDK</w:t>
      </w:r>
      <w:r>
        <w:tab/>
      </w:r>
      <w:r>
        <w:tab/>
        <w:t>Glass Development Kit</w:t>
      </w:r>
    </w:p>
    <w:p w14:paraId="53B8B8C9" w14:textId="77777777" w:rsidR="00B20C0A" w:rsidRDefault="00B20C0A" w:rsidP="004A1AB0">
      <w:pPr>
        <w:pStyle w:val="BasicText"/>
      </w:pPr>
      <w:r>
        <w:t>GPS</w:t>
      </w:r>
      <w:r>
        <w:tab/>
      </w:r>
      <w:r>
        <w:tab/>
        <w:t>Global Positioning System</w:t>
      </w:r>
    </w:p>
    <w:p w14:paraId="7095DD38" w14:textId="77777777" w:rsidR="00B20C0A" w:rsidRDefault="00B20C0A" w:rsidP="004A1AB0">
      <w:pPr>
        <w:pStyle w:val="BasicText"/>
      </w:pPr>
      <w:r>
        <w:t>GSM</w:t>
      </w:r>
      <w:r>
        <w:tab/>
      </w:r>
      <w:r>
        <w:tab/>
        <w:t>Global System for Mobile Communications</w:t>
      </w:r>
    </w:p>
    <w:p w14:paraId="4054A441" w14:textId="77777777" w:rsidR="00B20C0A" w:rsidRDefault="00B20C0A" w:rsidP="004A1AB0">
      <w:pPr>
        <w:pStyle w:val="BasicText"/>
      </w:pPr>
      <w:r>
        <w:t>HUD</w:t>
      </w:r>
      <w:r>
        <w:tab/>
      </w:r>
      <w:r>
        <w:tab/>
        <w:t>Head-up Display</w:t>
      </w:r>
    </w:p>
    <w:p w14:paraId="0A2E35A5" w14:textId="77777777" w:rsidR="00B20C0A" w:rsidRDefault="00B20C0A" w:rsidP="004A1AB0">
      <w:pPr>
        <w:pStyle w:val="BasicText"/>
      </w:pPr>
      <w:r>
        <w:t>JSON</w:t>
      </w:r>
      <w:r>
        <w:tab/>
      </w:r>
      <w:r>
        <w:tab/>
        <w:t>JavaScript Object Notation</w:t>
      </w:r>
    </w:p>
    <w:p w14:paraId="29CCC13A" w14:textId="77777777" w:rsidR="00B20C0A" w:rsidRDefault="00B20C0A" w:rsidP="004A1AB0">
      <w:pPr>
        <w:pStyle w:val="BasicText"/>
      </w:pPr>
      <w:r>
        <w:t>Mhz</w:t>
      </w:r>
      <w:r>
        <w:tab/>
      </w:r>
      <w:r>
        <w:tab/>
        <w:t>Mega Hertz</w:t>
      </w:r>
    </w:p>
    <w:p w14:paraId="2F1D9015" w14:textId="77777777" w:rsidR="00B20C0A" w:rsidRDefault="00B20C0A" w:rsidP="004A1AB0">
      <w:pPr>
        <w:pStyle w:val="BasicText"/>
      </w:pPr>
      <w:r>
        <w:t>OCR</w:t>
      </w:r>
      <w:r>
        <w:tab/>
      </w:r>
      <w:r>
        <w:tab/>
        <w:t>Optical Character Recognition</w:t>
      </w:r>
    </w:p>
    <w:p w14:paraId="1C2D5072" w14:textId="77777777" w:rsidR="00B20C0A" w:rsidRDefault="00B20C0A" w:rsidP="004A1AB0">
      <w:pPr>
        <w:pStyle w:val="BasicText"/>
      </w:pPr>
      <w:r>
        <w:t>OCV-Server</w:t>
      </w:r>
      <w:r>
        <w:tab/>
        <w:t>OpenCV-Server</w:t>
      </w:r>
    </w:p>
    <w:p w14:paraId="1173DE96" w14:textId="77777777" w:rsidR="00B20C0A" w:rsidRDefault="00B20C0A" w:rsidP="004A1AB0">
      <w:pPr>
        <w:pStyle w:val="BasicText"/>
      </w:pPr>
      <w:r>
        <w:t>OpenCV</w:t>
      </w:r>
      <w:r>
        <w:tab/>
        <w:t>Open Computer Vision</w:t>
      </w:r>
    </w:p>
    <w:p w14:paraId="252EEAAC" w14:textId="77777777" w:rsidR="00B20C0A" w:rsidRDefault="00B20C0A" w:rsidP="004A1AB0">
      <w:pPr>
        <w:pStyle w:val="BasicText"/>
      </w:pPr>
      <w:r>
        <w:t xml:space="preserve">QR </w:t>
      </w:r>
      <w:r>
        <w:tab/>
      </w:r>
      <w:r>
        <w:tab/>
        <w:t>Quick Response</w:t>
      </w:r>
    </w:p>
    <w:p w14:paraId="13ED9B95" w14:textId="77777777" w:rsidR="00B20C0A" w:rsidRDefault="00B20C0A" w:rsidP="004A1AB0">
      <w:pPr>
        <w:pStyle w:val="BasicText"/>
      </w:pPr>
      <w:r>
        <w:t xml:space="preserve">REST </w:t>
      </w:r>
      <w:r>
        <w:tab/>
      </w:r>
      <w:r>
        <w:tab/>
      </w:r>
      <w:r w:rsidRPr="00F82036">
        <w:t>Representational</w:t>
      </w:r>
      <w:r>
        <w:t xml:space="preserve"> State Transfer</w:t>
      </w:r>
    </w:p>
    <w:p w14:paraId="1D766777" w14:textId="77777777" w:rsidR="00B20C0A" w:rsidRDefault="00B20C0A" w:rsidP="004A1AB0">
      <w:pPr>
        <w:pStyle w:val="BasicText"/>
      </w:pPr>
      <w:r>
        <w:t>SDK</w:t>
      </w:r>
      <w:r>
        <w:tab/>
      </w:r>
      <w:r>
        <w:tab/>
        <w:t>Software Development Kit</w:t>
      </w:r>
    </w:p>
    <w:p w14:paraId="626C0CE1" w14:textId="77777777" w:rsidR="00B20C0A" w:rsidRDefault="00B20C0A" w:rsidP="004A1AB0">
      <w:pPr>
        <w:pStyle w:val="BasicText"/>
      </w:pPr>
      <w:r>
        <w:t>SIFT</w:t>
      </w:r>
      <w:r>
        <w:tab/>
      </w:r>
      <w:r>
        <w:tab/>
        <w:t>Scale Invariant Feature Transform</w:t>
      </w:r>
    </w:p>
    <w:p w14:paraId="66370CF8" w14:textId="77777777" w:rsidR="00B20C0A" w:rsidRDefault="00B20C0A" w:rsidP="004A1AB0">
      <w:pPr>
        <w:pStyle w:val="BasicText"/>
      </w:pPr>
      <w:r>
        <w:t>SURF</w:t>
      </w:r>
      <w:r>
        <w:tab/>
      </w:r>
      <w:r>
        <w:tab/>
        <w:t>Speeded-Up Robust Features</w:t>
      </w:r>
    </w:p>
    <w:p w14:paraId="68F9823F" w14:textId="77777777" w:rsidR="00B20C0A" w:rsidRDefault="00B20C0A" w:rsidP="004A1AB0">
      <w:pPr>
        <w:pStyle w:val="BasicText"/>
      </w:pPr>
      <w:r>
        <w:t>Wh</w:t>
      </w:r>
      <w:r>
        <w:tab/>
      </w:r>
      <w:r>
        <w:tab/>
        <w:t>Wattstunden</w:t>
      </w:r>
    </w:p>
    <w:p w14:paraId="4706AA44" w14:textId="77777777" w:rsidR="00B20C0A" w:rsidRDefault="00B20C0A" w:rsidP="004A1AB0">
      <w:pPr>
        <w:pStyle w:val="BasicText"/>
      </w:pPr>
      <w:r>
        <w:t>XML</w:t>
      </w:r>
      <w:r>
        <w:tab/>
      </w:r>
      <w:r>
        <w:tab/>
        <w:t>Extensible Markup Language</w:t>
      </w:r>
    </w:p>
    <w:p w14:paraId="65BEC473" w14:textId="77777777" w:rsidR="00B20C0A" w:rsidRDefault="00B20C0A" w:rsidP="004A1AB0">
      <w:pPr>
        <w:pStyle w:val="BasicText"/>
      </w:pPr>
      <w:r>
        <w:t>z.B.</w:t>
      </w:r>
      <w:r>
        <w:tab/>
      </w:r>
      <w:r>
        <w:tab/>
        <w:t>zum Beispiel</w:t>
      </w:r>
    </w:p>
    <w:p w14:paraId="3F2BE9EF" w14:textId="12BA3C56" w:rsidR="00B20C0A" w:rsidRDefault="00B20C0A" w:rsidP="004A1AB0">
      <w:pPr>
        <w:pStyle w:val="BasicText"/>
      </w:pPr>
      <w:r>
        <w:t>bspw.</w:t>
      </w:r>
      <w:r>
        <w:tab/>
      </w:r>
      <w:r>
        <w:tab/>
        <w:t>beispielsweise</w:t>
      </w:r>
    </w:p>
    <w:p w14:paraId="1FAC450C" w14:textId="77777777" w:rsidR="004A1AB0" w:rsidRDefault="004A1AB0" w:rsidP="004A1AB0">
      <w:pPr>
        <w:pStyle w:val="BasicText"/>
      </w:pPr>
    </w:p>
    <w:p w14:paraId="21D6CCE1" w14:textId="77777777" w:rsidR="004A1AB0" w:rsidRPr="004A1AB0" w:rsidRDefault="004A1AB0" w:rsidP="004A1AB0">
      <w:pPr>
        <w:pStyle w:val="BasicText"/>
      </w:pPr>
    </w:p>
    <w:p w14:paraId="2B6879FD" w14:textId="77777777" w:rsidR="00C565B8" w:rsidRPr="003C7E2E" w:rsidRDefault="00C565B8" w:rsidP="00D85134">
      <w:pPr>
        <w:pStyle w:val="berschrift1"/>
        <w:numPr>
          <w:ilvl w:val="0"/>
          <w:numId w:val="0"/>
        </w:numPr>
      </w:pPr>
      <w:bookmarkStart w:id="7" w:name="_Toc279593959"/>
      <w:r w:rsidRPr="003C7E2E">
        <w:lastRenderedPageBreak/>
        <w:t>Symbolverzeichnis</w:t>
      </w:r>
      <w:bookmarkEnd w:id="7"/>
    </w:p>
    <w:p w14:paraId="54DC419C" w14:textId="77777777" w:rsidR="006E1E44" w:rsidRPr="003C7E2E" w:rsidRDefault="006E1E44" w:rsidP="00297DC8">
      <w:pPr>
        <w:pStyle w:val="BasicText"/>
      </w:pPr>
    </w:p>
    <w:p w14:paraId="20CDDC89" w14:textId="77777777" w:rsidR="00C20238" w:rsidRPr="003C7E2E" w:rsidRDefault="00C20238" w:rsidP="00297DC8">
      <w:pPr>
        <w:pStyle w:val="BasicText"/>
      </w:pPr>
    </w:p>
    <w:p w14:paraId="1492259A" w14:textId="77777777" w:rsidR="00C20238" w:rsidRPr="003C7E2E" w:rsidRDefault="00C20238" w:rsidP="00297DC8">
      <w:pPr>
        <w:pStyle w:val="BasicText"/>
        <w:sectPr w:rsidR="00C20238" w:rsidRPr="003C7E2E" w:rsidSect="006E1E44">
          <w:headerReference w:type="first" r:id="rId13"/>
          <w:type w:val="continuous"/>
          <w:pgSz w:w="11906" w:h="16838"/>
          <w:pgMar w:top="1417" w:right="1417" w:bottom="1134" w:left="1417" w:header="850" w:footer="708" w:gutter="0"/>
          <w:pgNumType w:fmt="upperRoman"/>
          <w:cols w:space="708"/>
          <w:titlePg/>
          <w:docGrid w:linePitch="360"/>
        </w:sectPr>
      </w:pPr>
    </w:p>
    <w:p w14:paraId="45B93067" w14:textId="46515EE6" w:rsidR="00EE7A9A" w:rsidRPr="003C7E2E" w:rsidRDefault="00297DC8" w:rsidP="00297DC8">
      <w:pPr>
        <w:pStyle w:val="berschrift1"/>
      </w:pPr>
      <w:bookmarkStart w:id="8" w:name="_Toc279593960"/>
      <w:r w:rsidRPr="003C7E2E">
        <w:lastRenderedPageBreak/>
        <w:t>Einleitung</w:t>
      </w:r>
      <w:r w:rsidR="00F10A49" w:rsidRPr="003C7E2E">
        <w:t xml:space="preserve"> / Motivation</w:t>
      </w:r>
      <w:bookmarkEnd w:id="8"/>
    </w:p>
    <w:p w14:paraId="45BB44D5" w14:textId="77777777" w:rsidR="00D8703C" w:rsidRDefault="00D8703C" w:rsidP="00D8703C">
      <w:pPr>
        <w:pStyle w:val="BasicText"/>
      </w:pPr>
      <w:r>
        <w:t>Die Nutzung von Geräten der Virtual Reality (VR) und der Augmented Reality (AR) hat in den vergangenen zwei bis drei Jahren mit der Google Glass und der Oculus Rift und den beiden hinter ihnen stehenden Großunternehmen Google und Facebook erne</w:t>
      </w:r>
      <w:r>
        <w:t>u</w:t>
      </w:r>
      <w:r>
        <w:t>ten Aufschwung erhalten.</w:t>
      </w:r>
    </w:p>
    <w:p w14:paraId="3C4C897A" w14:textId="77777777" w:rsidR="00D8703C" w:rsidRDefault="00D8703C" w:rsidP="00D8703C">
      <w:pPr>
        <w:pStyle w:val="BasicText"/>
      </w:pPr>
      <w:r>
        <w:t>Dabei hat insbesondere die Google Glass mit ihrer leichten Bauweise und Ungebunde</w:t>
      </w:r>
      <w:r>
        <w:t>n</w:t>
      </w:r>
      <w:r>
        <w:t xml:space="preserve">heit zu nahestehenden Computern die Möglichkeit den Bereich des </w:t>
      </w:r>
      <w:r w:rsidRPr="0096115D">
        <w:t>ubiquitous</w:t>
      </w:r>
      <w:r>
        <w:t xml:space="preserve"> Comp</w:t>
      </w:r>
      <w:r>
        <w:t>u</w:t>
      </w:r>
      <w:r>
        <w:t>ting zu verändern. Anders als Smartphones, Tablets oder konkurrierende Wearables bietet die Google Glass dabei die Chance durchgängig in das Sichtfeld des Trägers int</w:t>
      </w:r>
      <w:r>
        <w:t>e</w:t>
      </w:r>
      <w:r>
        <w:t>griert zu sein. So bieten sich neue Möglichkeiten von Nutzerinteraktion die den Geda</w:t>
      </w:r>
      <w:r>
        <w:t>n</w:t>
      </w:r>
      <w:r>
        <w:t xml:space="preserve">ken des anywhere und anytime auf eine neue Ebene bringen könnten, da die benötigte Handlung durch den Nutzer minimiert wird. </w:t>
      </w:r>
    </w:p>
    <w:p w14:paraId="5F42EEF3" w14:textId="77777777" w:rsidR="00D8703C" w:rsidRDefault="00D8703C" w:rsidP="00D8703C">
      <w:pPr>
        <w:pStyle w:val="BasicText"/>
      </w:pPr>
      <w:r>
        <w:t>Anders als die Oculus Rift ist die Google Glass dabei ein Gerät welches nicht zum A</w:t>
      </w:r>
      <w:r>
        <w:t>n</w:t>
      </w:r>
      <w:r>
        <w:t>zeigen virtueller Welten bzw. der virtuellen Darstellung realer Umgebungen entwickelt wurde. Viel mehr bietet sie die Möglichkeit ähnlich einem Interface aus Computerspi</w:t>
      </w:r>
      <w:r>
        <w:t>e</w:t>
      </w:r>
      <w:r>
        <w:t xml:space="preserve">len, sich über die Wahrnehmung des Nutzers zu legen und diese mit kontextsensitiver Information anzureichern. </w:t>
      </w:r>
    </w:p>
    <w:p w14:paraId="25D5D41E" w14:textId="77520663" w:rsidR="00D8703C" w:rsidRDefault="00D8703C" w:rsidP="00D8703C">
      <w:pPr>
        <w:pStyle w:val="BasicText"/>
      </w:pPr>
      <w:r>
        <w:t>Diese Erweiterung in der Wahrnehmung bietet vielzählige Möglichkeiten. Anders als bei bekannten mobilen Geräten bietet die AR-Brille die Chance dem Nutzer zusätzliche Informationen zu dem von ihm Betrachteten zu liefern ohne dabei seine Handlung zu unterbrechen. Es wäre also zum Beispiel möglich dringend notwendige Information für den Arbeitsfluss zu integrieren ohne dabei die Arbeit unterbrechen zu müssen.</w:t>
      </w:r>
      <w:r w:rsidR="007B43E4">
        <w:t xml:space="preserve"> </w:t>
      </w:r>
    </w:p>
    <w:p w14:paraId="173755B2" w14:textId="6AC038EB" w:rsidR="00D8703C" w:rsidRDefault="00D8703C" w:rsidP="00D8703C">
      <w:pPr>
        <w:pStyle w:val="BasicText"/>
      </w:pPr>
      <w:r>
        <w:t>Inwieweit eine solche kontextsensitive Erweiterung mit der heute verfügbaren Google Glass möglich ist soll Bestandteil dieser wissenschaftlichen Arbeit sein.</w:t>
      </w:r>
      <w:r w:rsidR="005B519F">
        <w:t xml:space="preserve"> Dafür werden nach Definition von Kontextsensitivät und der Vorstellung der Google Glass als Vertr</w:t>
      </w:r>
      <w:r w:rsidR="005B519F">
        <w:t>e</w:t>
      </w:r>
      <w:r w:rsidR="005B519F">
        <w:t>ter der Augmented Reality in die Funktionsweise und die Idee der implementierten A</w:t>
      </w:r>
      <w:r w:rsidR="005B519F">
        <w:t>p</w:t>
      </w:r>
      <w:r w:rsidR="005B519F">
        <w:t>plikation eingeführt. Die Implementation dieser wird daraufhin dargelegt und einige Schlüsselpunkte der Progammierung werden erklärt. Im Anschluss soll eine kurze Fal</w:t>
      </w:r>
      <w:r w:rsidR="005B519F">
        <w:t>l</w:t>
      </w:r>
      <w:r w:rsidR="005B519F">
        <w:t>studie mit Beispielen zur Verwendung durchgeführt werden.</w:t>
      </w:r>
    </w:p>
    <w:p w14:paraId="75DBB5E3" w14:textId="77777777" w:rsidR="005B519F" w:rsidRDefault="007B43E4" w:rsidP="005B519F">
      <w:pPr>
        <w:pStyle w:val="BasicText"/>
      </w:pPr>
      <w:r>
        <w:t>Diese Arbeit ist ein Teil des Glassroom Projekts welches vom Lehrstuhl für Informat</w:t>
      </w:r>
      <w:r>
        <w:t>i</w:t>
      </w:r>
      <w:r>
        <w:t>onsmanagement und Wirtschaftsinformatik (IMWI) der Universität Osnabrück in K</w:t>
      </w:r>
      <w:r>
        <w:t>o</w:t>
      </w:r>
      <w:r>
        <w:t>operation mit namhaften Partnern durchgeführt wird.</w:t>
      </w:r>
    </w:p>
    <w:p w14:paraId="4E7E3DA7" w14:textId="08DDC525" w:rsidR="00297DC8" w:rsidRPr="003C7E2E" w:rsidRDefault="00F10A49" w:rsidP="005B519F">
      <w:pPr>
        <w:pStyle w:val="berschrift1"/>
      </w:pPr>
      <w:bookmarkStart w:id="9" w:name="_Toc279593961"/>
      <w:r w:rsidRPr="003C7E2E">
        <w:lastRenderedPageBreak/>
        <w:t>Kontextsensitivität</w:t>
      </w:r>
      <w:bookmarkEnd w:id="9"/>
    </w:p>
    <w:p w14:paraId="5C10048F" w14:textId="69B376E9" w:rsidR="00E8643D" w:rsidRPr="003C7E2E" w:rsidRDefault="00F10A49" w:rsidP="00E8643D">
      <w:pPr>
        <w:pStyle w:val="berschrift2"/>
      </w:pPr>
      <w:bookmarkStart w:id="10" w:name="_Toc279593962"/>
      <w:r w:rsidRPr="003C7E2E">
        <w:t>Definition</w:t>
      </w:r>
      <w:bookmarkEnd w:id="10"/>
    </w:p>
    <w:p w14:paraId="7C4AF6AD" w14:textId="69C38A7E" w:rsidR="00A372FE" w:rsidRDefault="00DB508D" w:rsidP="001A10C8">
      <w:pPr>
        <w:rPr>
          <w:rFonts w:eastAsiaTheme="minorHAnsi"/>
          <w:lang w:eastAsia="en-US"/>
        </w:rPr>
      </w:pPr>
      <w:r w:rsidRPr="003C7E2E">
        <w:rPr>
          <w:rFonts w:eastAsiaTheme="minorHAnsi"/>
          <w:lang w:eastAsia="en-US"/>
        </w:rPr>
        <w:t xml:space="preserve">Kontextsensitivität </w:t>
      </w:r>
      <w:r w:rsidR="00A372FE" w:rsidRPr="003C7E2E">
        <w:rPr>
          <w:rFonts w:eastAsiaTheme="minorHAnsi"/>
          <w:lang w:eastAsia="en-US"/>
        </w:rPr>
        <w:t xml:space="preserve">(engl. Context-Awareness) </w:t>
      </w:r>
      <w:r w:rsidRPr="003C7E2E">
        <w:rPr>
          <w:rFonts w:eastAsiaTheme="minorHAnsi"/>
          <w:lang w:eastAsia="en-US"/>
        </w:rPr>
        <w:t>ist ein</w:t>
      </w:r>
      <w:r w:rsidR="00A372FE" w:rsidRPr="003C7E2E">
        <w:rPr>
          <w:rFonts w:eastAsiaTheme="minorHAnsi"/>
          <w:lang w:eastAsia="en-US"/>
        </w:rPr>
        <w:t xml:space="preserve"> in der</w:t>
      </w:r>
      <w:r w:rsidRPr="003C7E2E">
        <w:rPr>
          <w:rFonts w:eastAsiaTheme="minorHAnsi"/>
          <w:lang w:eastAsia="en-US"/>
        </w:rPr>
        <w:t xml:space="preserve"> Wissenschaft langjährig </w:t>
      </w:r>
      <w:r w:rsidR="00A372FE" w:rsidRPr="003C7E2E">
        <w:rPr>
          <w:rFonts w:eastAsiaTheme="minorHAnsi"/>
          <w:lang w:eastAsia="en-US"/>
        </w:rPr>
        <w:t>diskutierter</w:t>
      </w:r>
      <w:r w:rsidRPr="003C7E2E">
        <w:rPr>
          <w:rFonts w:eastAsiaTheme="minorHAnsi"/>
          <w:lang w:eastAsia="en-US"/>
        </w:rPr>
        <w:t xml:space="preserve"> Begriff der </w:t>
      </w:r>
      <w:r w:rsidR="00AF36DA" w:rsidRPr="003C7E2E">
        <w:rPr>
          <w:rFonts w:eastAsiaTheme="minorHAnsi"/>
          <w:lang w:eastAsia="en-US"/>
        </w:rPr>
        <w:t xml:space="preserve">erstmals von Schilit und Theimer </w:t>
      </w:r>
      <w:r w:rsidR="00AF36DA" w:rsidRPr="003C7E2E">
        <w:rPr>
          <w:rFonts w:eastAsiaTheme="minorHAnsi"/>
          <w:lang w:eastAsia="en-US"/>
        </w:rPr>
        <w:fldChar w:fldCharType="begin" w:fldLock="1"/>
      </w:r>
      <w:r w:rsidR="00F72C28">
        <w:rPr>
          <w:rFonts w:eastAsiaTheme="minorHAnsi"/>
          <w:lang w:eastAsia="en-US"/>
        </w:rPr>
        <w:instrText>ADDIN CSL_CITATION { "citationItems" : [ { "id" : "ITEM-1", "itemData" : { "DOI" : "10.1109/65.313011", "ISSN" : "0890-8044", "author" : [ { "dropping-particle" : "", "family" : "Schilit", "given" : "B.N.", "non-dropping-particle" : "", "parse-names" : false, "suffix" : "" }, { "dropping-particle" : "", "family" : "Theimer", "given" : "M.M.", "non-dropping-particle" : "", "parse-names" : false, "suffix" : "" } ], "container-title" : "IEEE Network", "id" : "ITEM-1", "issue" : "5", "issued" : { "date-parts" : [ [ "1994", "9" ] ] }, "page" : "22-32", "title" : "Disseminating active map information to mobile hosts", "type" : "article-journal", "volume" : "8" }, "locator" : "23", "suppress-author" : 1, "uris" : [ "http://www.mendeley.com/documents/?uuid=61ba02b7-e856-4223-914d-db959684d24f" ] } ], "mendeley" : { "formattedCitation" : "( 1994, S. 23)", "plainTextFormattedCitation" : "( 1994, S. 23)", "previouslyFormattedCitation" : "( 1994, S. 23)" }, "properties" : { "noteIndex" : 0 }, "schema" : "https://github.com/citation-style-language/schema/raw/master/csl-citation.json" }</w:instrText>
      </w:r>
      <w:r w:rsidR="00AF36DA" w:rsidRPr="003C7E2E">
        <w:rPr>
          <w:rFonts w:eastAsiaTheme="minorHAnsi"/>
          <w:lang w:eastAsia="en-US"/>
        </w:rPr>
        <w:fldChar w:fldCharType="separate"/>
      </w:r>
      <w:r w:rsidR="00AF36DA" w:rsidRPr="003C7E2E">
        <w:rPr>
          <w:rFonts w:eastAsiaTheme="minorHAnsi"/>
          <w:noProof/>
          <w:lang w:eastAsia="en-US"/>
        </w:rPr>
        <w:t>( 1994, S. 23)</w:t>
      </w:r>
      <w:r w:rsidR="00AF36DA" w:rsidRPr="003C7E2E">
        <w:rPr>
          <w:rFonts w:eastAsiaTheme="minorHAnsi"/>
          <w:lang w:eastAsia="en-US"/>
        </w:rPr>
        <w:fldChar w:fldCharType="end"/>
      </w:r>
      <w:r w:rsidR="00AF36DA" w:rsidRPr="003C7E2E">
        <w:rPr>
          <w:rFonts w:eastAsiaTheme="minorHAnsi"/>
          <w:lang w:eastAsia="en-US"/>
        </w:rPr>
        <w:t xml:space="preserve"> erwähnt, aber </w:t>
      </w:r>
      <w:r w:rsidR="0024195D">
        <w:rPr>
          <w:rFonts w:eastAsiaTheme="minorHAnsi"/>
          <w:lang w:eastAsia="en-US"/>
        </w:rPr>
        <w:t xml:space="preserve">in seinen Grundzügen </w:t>
      </w:r>
      <w:r w:rsidRPr="003C7E2E">
        <w:rPr>
          <w:rFonts w:eastAsiaTheme="minorHAnsi"/>
          <w:lang w:eastAsia="en-US"/>
        </w:rPr>
        <w:t xml:space="preserve">bereits in den frühen 90er Jahren von Want et al. </w:t>
      </w:r>
      <w:r w:rsidRPr="003C7E2E">
        <w:rPr>
          <w:rFonts w:eastAsiaTheme="minorHAnsi"/>
          <w:lang w:eastAsia="en-US"/>
        </w:rPr>
        <w:fldChar w:fldCharType="begin" w:fldLock="1"/>
      </w:r>
      <w:r w:rsidR="00F72C28">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"suppress-author" : 1, "uris" : [ "http://www.mendeley.com/documents/?uuid=7d1dffe8-a321-4c2a-9164-f2e98c3d0b27" ] } ], "mendeley" : { "formattedCitation" : "( 1992)", "plainTextFormattedCitation" : "( 1992)", "previouslyFormattedCitation" : "( 1992)" }, "properties" : { "noteIndex" : 0 }, "schema" : "https://github.com/citation-style-language/schema/raw/master/csl-citation.json" }</w:instrText>
      </w:r>
      <w:r w:rsidRPr="003C7E2E">
        <w:rPr>
          <w:rFonts w:eastAsiaTheme="minorHAnsi"/>
          <w:lang w:eastAsia="en-US"/>
        </w:rPr>
        <w:fldChar w:fldCharType="separate"/>
      </w:r>
      <w:r w:rsidRPr="003C7E2E">
        <w:rPr>
          <w:rFonts w:eastAsiaTheme="minorHAnsi"/>
          <w:noProof/>
          <w:lang w:eastAsia="en-US"/>
        </w:rPr>
        <w:t>( 1992)</w:t>
      </w:r>
      <w:r w:rsidRPr="003C7E2E">
        <w:rPr>
          <w:rFonts w:eastAsiaTheme="minorHAnsi"/>
          <w:lang w:eastAsia="en-US"/>
        </w:rPr>
        <w:fldChar w:fldCharType="end"/>
      </w:r>
      <w:r w:rsidRPr="003C7E2E">
        <w:rPr>
          <w:rFonts w:eastAsiaTheme="minorHAnsi"/>
          <w:lang w:eastAsia="en-US"/>
        </w:rPr>
        <w:t xml:space="preserve"> </w:t>
      </w:r>
      <w:r w:rsidR="00FA3639" w:rsidRPr="003C7E2E">
        <w:rPr>
          <w:rFonts w:eastAsiaTheme="minorHAnsi"/>
          <w:lang w:eastAsia="en-US"/>
        </w:rPr>
        <w:t>beschri</w:t>
      </w:r>
      <w:r w:rsidR="00FA3639" w:rsidRPr="003C7E2E">
        <w:rPr>
          <w:rFonts w:eastAsiaTheme="minorHAnsi"/>
          <w:lang w:eastAsia="en-US"/>
        </w:rPr>
        <w:t>e</w:t>
      </w:r>
      <w:r w:rsidR="00FA3639" w:rsidRPr="003C7E2E">
        <w:rPr>
          <w:rFonts w:eastAsiaTheme="minorHAnsi"/>
          <w:lang w:eastAsia="en-US"/>
        </w:rPr>
        <w:t xml:space="preserve">ben </w:t>
      </w:r>
      <w:r w:rsidR="00AF36DA" w:rsidRPr="003C7E2E">
        <w:rPr>
          <w:rFonts w:eastAsiaTheme="minorHAnsi"/>
          <w:lang w:eastAsia="en-US"/>
        </w:rPr>
        <w:t>wurde</w:t>
      </w:r>
      <w:r w:rsidRPr="003C7E2E">
        <w:rPr>
          <w:rFonts w:eastAsiaTheme="minorHAnsi"/>
          <w:lang w:eastAsia="en-US"/>
        </w:rPr>
        <w:t xml:space="preserve">. Die Autoren </w:t>
      </w:r>
      <w:r w:rsidR="00AF36DA" w:rsidRPr="003C7E2E">
        <w:rPr>
          <w:rFonts w:eastAsiaTheme="minorHAnsi"/>
          <w:lang w:eastAsia="en-US"/>
        </w:rPr>
        <w:t>erdachten</w:t>
      </w:r>
      <w:r w:rsidRPr="003C7E2E">
        <w:rPr>
          <w:rFonts w:eastAsiaTheme="minorHAnsi"/>
          <w:lang w:eastAsia="en-US"/>
        </w:rPr>
        <w:t xml:space="preserve"> damals ein System mit dem</w:t>
      </w:r>
      <w:r w:rsidR="00AF36DA" w:rsidRPr="003C7E2E">
        <w:rPr>
          <w:rFonts w:eastAsiaTheme="minorHAnsi"/>
          <w:lang w:eastAsia="en-US"/>
        </w:rPr>
        <w:t>,</w:t>
      </w:r>
      <w:r w:rsidRPr="003C7E2E">
        <w:rPr>
          <w:rFonts w:eastAsiaTheme="minorHAnsi"/>
          <w:lang w:eastAsia="en-US"/>
        </w:rPr>
        <w:t xml:space="preserve"> zur Koordination einer Belegschaft der Aufenthaltsort der einzel</w:t>
      </w:r>
      <w:r w:rsidR="00AE424D">
        <w:rPr>
          <w:rFonts w:eastAsiaTheme="minorHAnsi"/>
          <w:lang w:eastAsia="en-US"/>
        </w:rPr>
        <w:t>nen Mitarbeiter ermittelt werden kann</w:t>
      </w:r>
      <w:r w:rsidR="001A10C8" w:rsidRPr="003C7E2E">
        <w:rPr>
          <w:rFonts w:eastAsiaTheme="minorHAnsi"/>
          <w:lang w:eastAsia="en-US"/>
        </w:rPr>
        <w:t>.</w:t>
      </w:r>
      <w:r w:rsidR="0024195D">
        <w:rPr>
          <w:rFonts w:eastAsiaTheme="minorHAnsi"/>
          <w:lang w:eastAsia="en-US"/>
        </w:rPr>
        <w:t xml:space="preserve"> Dafür sollten die Mitarbeiter mit „Active Badges“ ausgestattet werden und anhand dieser g</w:t>
      </w:r>
      <w:r w:rsidR="0024195D">
        <w:rPr>
          <w:rFonts w:eastAsiaTheme="minorHAnsi"/>
          <w:lang w:eastAsia="en-US"/>
        </w:rPr>
        <w:t>e</w:t>
      </w:r>
      <w:r w:rsidR="0024195D">
        <w:rPr>
          <w:rFonts w:eastAsiaTheme="minorHAnsi"/>
          <w:lang w:eastAsia="en-US"/>
        </w:rPr>
        <w:t>ortet werden.</w:t>
      </w:r>
      <w:r w:rsidR="001A10C8" w:rsidRPr="003C7E2E">
        <w:rPr>
          <w:rFonts w:eastAsiaTheme="minorHAnsi"/>
          <w:lang w:eastAsia="en-US"/>
        </w:rPr>
        <w:t xml:space="preserve"> Mit dieser Information soll</w:t>
      </w:r>
      <w:r w:rsidR="00AF36DA" w:rsidRPr="003C7E2E">
        <w:rPr>
          <w:rFonts w:eastAsiaTheme="minorHAnsi"/>
          <w:lang w:eastAsia="en-US"/>
        </w:rPr>
        <w:t>t</w:t>
      </w:r>
      <w:r w:rsidR="001A10C8" w:rsidRPr="003C7E2E">
        <w:rPr>
          <w:rFonts w:eastAsiaTheme="minorHAnsi"/>
          <w:lang w:eastAsia="en-US"/>
        </w:rPr>
        <w:t>en dann theoretisch die Abläufe verbessert werden, um zum Beispiel das Telefonsystem zu steuern</w:t>
      </w:r>
      <w:r w:rsidR="0024195D">
        <w:rPr>
          <w:rFonts w:eastAsiaTheme="minorHAnsi"/>
          <w:lang w:eastAsia="en-US"/>
        </w:rPr>
        <w:t xml:space="preserve"> </w:t>
      </w:r>
      <w:r w:rsidR="0024195D">
        <w:rPr>
          <w:rFonts w:eastAsiaTheme="minorHAnsi"/>
          <w:lang w:eastAsia="en-US"/>
        </w:rPr>
        <w:fldChar w:fldCharType="begin" w:fldLock="1"/>
      </w:r>
      <w:r w:rsidR="00552704">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"locator" : "92-94", "uris" : [ "http://www.mendeley.com/documents/?uuid=7d1dffe8-a321-4c2a-9164-f2e98c3d0b27" ] } ], "mendeley" : { "formattedCitation" : "(Want et al. 1992, S. 92\u201394)", "plainTextFormattedCitation" : "(Want et al. 1992, S. 92\u201394)", "previouslyFormattedCitation" : "(Want et al. 1992, S. 92\u201394)" }, "properties" : { "noteIndex" : 0 }, "schema" : "https://github.com/citation-style-language/schema/raw/master/csl-citation.json" }</w:instrText>
      </w:r>
      <w:r w:rsidR="0024195D">
        <w:rPr>
          <w:rFonts w:eastAsiaTheme="minorHAnsi"/>
          <w:lang w:eastAsia="en-US"/>
        </w:rPr>
        <w:fldChar w:fldCharType="separate"/>
      </w:r>
      <w:r w:rsidR="0024195D" w:rsidRPr="0024195D">
        <w:rPr>
          <w:rFonts w:eastAsiaTheme="minorHAnsi"/>
          <w:noProof/>
          <w:lang w:eastAsia="en-US"/>
        </w:rPr>
        <w:t>(Want et al. 1992, S. 92–94)</w:t>
      </w:r>
      <w:r w:rsidR="0024195D">
        <w:rPr>
          <w:rFonts w:eastAsiaTheme="minorHAnsi"/>
          <w:lang w:eastAsia="en-US"/>
        </w:rPr>
        <w:fldChar w:fldCharType="end"/>
      </w:r>
      <w:r w:rsidR="001A10C8" w:rsidRPr="003C7E2E">
        <w:rPr>
          <w:rFonts w:eastAsiaTheme="minorHAnsi"/>
          <w:lang w:eastAsia="en-US"/>
        </w:rPr>
        <w:t xml:space="preserve">. </w:t>
      </w:r>
    </w:p>
    <w:p w14:paraId="3FC29277" w14:textId="0DA4EC4D" w:rsidR="00355E2E" w:rsidRDefault="00355E2E" w:rsidP="001A10C8">
      <w:pPr>
        <w:rPr>
          <w:rFonts w:eastAsiaTheme="minorHAnsi"/>
          <w:lang w:eastAsia="en-US"/>
        </w:rPr>
      </w:pPr>
      <w:r w:rsidRPr="003C7E2E">
        <w:rPr>
          <w:rFonts w:eastAsiaTheme="minorHAnsi"/>
          <w:lang w:eastAsia="en-US"/>
        </w:rPr>
        <w:t xml:space="preserve">Um </w:t>
      </w:r>
      <w:r w:rsidR="00AE424D">
        <w:rPr>
          <w:rFonts w:eastAsiaTheme="minorHAnsi"/>
          <w:lang w:eastAsia="en-US"/>
        </w:rPr>
        <w:t xml:space="preserve">aber </w:t>
      </w:r>
      <w:r w:rsidRPr="003C7E2E">
        <w:rPr>
          <w:rFonts w:eastAsiaTheme="minorHAnsi"/>
          <w:lang w:eastAsia="en-US"/>
        </w:rPr>
        <w:t>zu einer Definition für Kontextsensitivität zu kommen ist es notwendig z</w:t>
      </w:r>
      <w:r w:rsidRPr="003C7E2E">
        <w:rPr>
          <w:rFonts w:eastAsiaTheme="minorHAnsi"/>
          <w:lang w:eastAsia="en-US"/>
        </w:rPr>
        <w:t>u</w:t>
      </w:r>
      <w:r w:rsidRPr="003C7E2E">
        <w:rPr>
          <w:rFonts w:eastAsiaTheme="minorHAnsi"/>
          <w:lang w:eastAsia="en-US"/>
        </w:rPr>
        <w:t xml:space="preserve">nächst dem Kontext Aufmerksamkeit zu schenken. </w:t>
      </w:r>
    </w:p>
    <w:p w14:paraId="6C964E4D" w14:textId="77777777" w:rsidR="00355E2E" w:rsidRPr="003C7E2E" w:rsidRDefault="00355E2E" w:rsidP="00355E2E">
      <w:pPr>
        <w:rPr>
          <w:rFonts w:eastAsiaTheme="minorHAnsi"/>
          <w:lang w:eastAsia="en-US"/>
        </w:rPr>
      </w:pPr>
      <w:r w:rsidRPr="003C7E2E">
        <w:rPr>
          <w:rFonts w:eastAsiaTheme="minorHAnsi"/>
          <w:lang w:eastAsia="en-US"/>
        </w:rPr>
        <w:t>Die heute in der Wissenschaft weitgehenden anerkannten Definitionen für Kontext, s</w:t>
      </w:r>
      <w:r w:rsidRPr="003C7E2E">
        <w:rPr>
          <w:rFonts w:eastAsiaTheme="minorHAnsi"/>
          <w:lang w:eastAsia="en-US"/>
        </w:rPr>
        <w:t>o</w:t>
      </w:r>
      <w:r w:rsidRPr="003C7E2E">
        <w:rPr>
          <w:rFonts w:eastAsiaTheme="minorHAnsi"/>
          <w:lang w:eastAsia="en-US"/>
        </w:rPr>
        <w:t xml:space="preserve">wie Kontextsensitivität kommen von Abowd und Dey </w:t>
      </w:r>
      <w:r w:rsidRPr="003C7E2E">
        <w:rPr>
          <w:rFonts w:eastAsiaTheme="minorHAnsi"/>
          <w:lang w:eastAsia="en-US"/>
        </w:rPr>
        <w:fldChar w:fldCharType="begin" w:fldLock="1"/>
      </w:r>
      <w:r>
        <w:rPr>
          <w:rFonts w:eastAsiaTheme="minorHAnsi"/>
          <w:lang w:eastAsia="en-US"/>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"suppress-author" : 1, "uris" : [ "http://www.mendeley.com/documents/?uuid=db7a7c7b-a34b-4576-a8b4-941388ac059e"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"mendeley" : { "formattedCitation" : "( 1999; Perera et al. 2014, S. 414)", "plainTextFormattedCitation" : "( 1999; Perera et al. 2014, S. 414)", "previouslyFormattedCitation" : "( 1999; Perera et al. 2014, S. 414)" }, "properties" : { "noteIndex" : 0 }, "schema" : "https://github.com/citation-style-language/schema/raw/master/csl-citation.json" }</w:instrText>
      </w:r>
      <w:r w:rsidRPr="003C7E2E">
        <w:rPr>
          <w:rFonts w:eastAsiaTheme="minorHAnsi"/>
          <w:lang w:eastAsia="en-US"/>
        </w:rPr>
        <w:fldChar w:fldCharType="separate"/>
      </w:r>
      <w:r w:rsidRPr="00606D68">
        <w:rPr>
          <w:rFonts w:eastAsiaTheme="minorHAnsi"/>
          <w:noProof/>
          <w:lang w:eastAsia="en-US"/>
        </w:rPr>
        <w:t>( 1999; Perera et al. 2014, S. 414)</w:t>
      </w:r>
      <w:r w:rsidRPr="003C7E2E">
        <w:rPr>
          <w:rFonts w:eastAsiaTheme="minorHAnsi"/>
          <w:lang w:eastAsia="en-US"/>
        </w:rPr>
        <w:fldChar w:fldCharType="end"/>
      </w:r>
      <w:r w:rsidRPr="003C7E2E">
        <w:rPr>
          <w:rFonts w:eastAsiaTheme="minorHAnsi"/>
          <w:lang w:eastAsia="en-US"/>
        </w:rPr>
        <w:t>, sie beschreiben Kontext wie folgt:</w:t>
      </w:r>
    </w:p>
    <w:p w14:paraId="5D46C86C" w14:textId="77777777" w:rsidR="00355E2E" w:rsidRPr="003C7E2E" w:rsidRDefault="00355E2E" w:rsidP="00355E2E">
      <w:pPr>
        <w:rPr>
          <w:rStyle w:val="AnfhrungszeichenZeichen"/>
          <w:rFonts w:eastAsiaTheme="minorHAnsi"/>
        </w:rPr>
      </w:pPr>
      <w:r w:rsidRPr="003C7E2E">
        <w:rPr>
          <w:rStyle w:val="AnfhrungszeichenZeichen"/>
          <w:rFonts w:eastAsiaTheme="minorHAnsi"/>
        </w:rPr>
        <w:t xml:space="preserve">„any information that can be used to characterize the situation of entities (i.e., whether a person, place or object) that are considered relevant to the interaction between a user and an application, including the user and the application themselves.“ </w:t>
      </w:r>
      <w:r w:rsidRPr="003C7E2E">
        <w:rPr>
          <w:rStyle w:val="AnfhrungszeichenZeichen"/>
          <w:rFonts w:eastAsiaTheme="minorHAnsi"/>
        </w:rPr>
        <w:fldChar w:fldCharType="begin" w:fldLock="1"/>
      </w:r>
      <w:r>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"3", "suppress-author" : 1, "uris" : [ "http://www.mendeley.com/documents/?uuid=db7a7c7b-a34b-4576-a8b4-941388ac059e" ] } ], "mendeley" : { "formattedCitation" : "( 1999, S. 3)", "plainTextFormattedCitation" : "( 1999, S. 3)", "previouslyFormattedCitation" : "( 1999, S. 3)" }, "properties" : { "noteIndex" : 0 }, "schema" : "https://github.com/citation-style-language/schema/raw/master/csl-citation.json" }</w:instrText>
      </w:r>
      <w:r w:rsidRPr="003C7E2E">
        <w:rPr>
          <w:rStyle w:val="AnfhrungszeichenZeichen"/>
          <w:rFonts w:eastAsiaTheme="minorHAnsi"/>
        </w:rPr>
        <w:fldChar w:fldCharType="separate"/>
      </w:r>
      <w:r w:rsidRPr="003C7E2E">
        <w:rPr>
          <w:rStyle w:val="AnfhrungszeichenZeichen"/>
          <w:rFonts w:eastAsiaTheme="minorHAnsi"/>
          <w:i w:val="0"/>
          <w:noProof/>
        </w:rPr>
        <w:t>( 1999, S. 3)</w:t>
      </w:r>
      <w:r w:rsidRPr="003C7E2E">
        <w:rPr>
          <w:rStyle w:val="AnfhrungszeichenZeichen"/>
          <w:rFonts w:eastAsiaTheme="minorHAnsi"/>
        </w:rPr>
        <w:fldChar w:fldCharType="end"/>
      </w:r>
    </w:p>
    <w:p w14:paraId="7F83B929" w14:textId="536113B6" w:rsidR="00355E2E" w:rsidRPr="003C7E2E" w:rsidRDefault="00355E2E" w:rsidP="00355E2E">
      <w:pPr>
        <w:rPr>
          <w:rFonts w:eastAsiaTheme="minorHAnsi"/>
        </w:rPr>
      </w:pPr>
      <w:r w:rsidRPr="003C7E2E">
        <w:rPr>
          <w:rFonts w:eastAsiaTheme="minorHAnsi"/>
        </w:rPr>
        <w:t>Anhand dieser Definition mit der die Autoren damals klar den Kontext als Information abgrenzten die für den Nutzer in seiner Interaktion relevant ist, gelang es ihnen dann auch eindeutig eine Definition für kontextsensitive Systeme</w:t>
      </w:r>
      <w:r>
        <w:rPr>
          <w:rFonts w:eastAsiaTheme="minorHAnsi"/>
        </w:rPr>
        <w:t xml:space="preserve"> bzw. Applikationen</w:t>
      </w:r>
      <w:r w:rsidRPr="003C7E2E">
        <w:rPr>
          <w:rFonts w:eastAsiaTheme="minorHAnsi"/>
        </w:rPr>
        <w:t xml:space="preserve"> zu </w:t>
      </w:r>
      <w:r>
        <w:rPr>
          <w:rFonts w:eastAsiaTheme="minorHAnsi"/>
        </w:rPr>
        <w:t>nennen.</w:t>
      </w:r>
    </w:p>
    <w:p w14:paraId="119A6EB8" w14:textId="2FD74822" w:rsidR="00355E2E" w:rsidRDefault="00355E2E" w:rsidP="001A10C8">
      <w:pPr>
        <w:rPr>
          <w:rStyle w:val="AnfhrungszeichenZeichen"/>
          <w:rFonts w:eastAsiaTheme="minorHAnsi"/>
        </w:rPr>
      </w:pPr>
      <w:r w:rsidRPr="003C7E2E">
        <w:rPr>
          <w:rStyle w:val="AnfhrungszeichenZeichen"/>
          <w:rFonts w:eastAsiaTheme="minorHAnsi"/>
        </w:rPr>
        <w:t xml:space="preserve">„A system is context-aware if it uses context to provide relevant information and/or services to the user, where relevancy depends on the user’s task.“ </w:t>
      </w:r>
      <w:r w:rsidRPr="003C7E2E">
        <w:rPr>
          <w:rStyle w:val="AnfhrungszeichenZeichen"/>
          <w:rFonts w:eastAsiaTheme="minorHAnsi"/>
        </w:rPr>
        <w:fldChar w:fldCharType="begin" w:fldLock="1"/>
      </w:r>
      <w:r>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"6", "uris" : [ "http://www.mendeley.com/documents/?uuid=db7a7c7b-a34b-4576-a8b4-941388ac059e" ] } ], "mendeley" : { "formattedCitation" : "(Abowd et al. 1999, S. 6)", "plainTextFormattedCitation" : "(Abowd et al. 1999, S. 6)", "previouslyFormattedCitation" : "(Abowd et al. 1999, S. 6)" }, "properties" : { "noteIndex" : 0 }, "schema" : "https://github.com/citation-style-language/schema/raw/master/csl-citation.json" }</w:instrText>
      </w:r>
      <w:r w:rsidRPr="003C7E2E">
        <w:rPr>
          <w:rStyle w:val="AnfhrungszeichenZeichen"/>
          <w:rFonts w:eastAsiaTheme="minorHAnsi"/>
        </w:rPr>
        <w:fldChar w:fldCharType="separate"/>
      </w:r>
      <w:r w:rsidRPr="003C7E2E">
        <w:rPr>
          <w:rStyle w:val="AnfhrungszeichenZeichen"/>
          <w:rFonts w:eastAsiaTheme="minorHAnsi"/>
          <w:i w:val="0"/>
          <w:noProof/>
        </w:rPr>
        <w:t>(Abowd et al. 1999, S. 6)</w:t>
      </w:r>
      <w:r w:rsidRPr="003C7E2E">
        <w:rPr>
          <w:rStyle w:val="AnfhrungszeichenZeichen"/>
          <w:rFonts w:eastAsiaTheme="minorHAnsi"/>
        </w:rPr>
        <w:fldChar w:fldCharType="end"/>
      </w:r>
    </w:p>
    <w:p w14:paraId="725C9F68" w14:textId="7DBDA516" w:rsidR="00AE424D" w:rsidRPr="003C7E2E" w:rsidRDefault="00AE424D" w:rsidP="001A10C8">
      <w:pPr>
        <w:rPr>
          <w:rFonts w:eastAsiaTheme="minorHAnsi"/>
          <w:lang w:eastAsia="en-US"/>
        </w:rPr>
      </w:pPr>
      <w:r w:rsidRPr="003C7E2E">
        <w:rPr>
          <w:rFonts w:eastAsiaTheme="minorHAnsi"/>
        </w:rPr>
        <w:t>Zwar gab es auch danach noch Versuch</w:t>
      </w:r>
      <w:r>
        <w:rPr>
          <w:rFonts w:eastAsiaTheme="minorHAnsi"/>
        </w:rPr>
        <w:t>e kontextsensitive Systeme</w:t>
      </w:r>
      <w:r w:rsidRPr="003C7E2E">
        <w:rPr>
          <w:rFonts w:eastAsiaTheme="minorHAnsi"/>
        </w:rPr>
        <w:t xml:space="preserve"> zu definieren </w:t>
      </w:r>
      <w:r w:rsidRPr="003C7E2E">
        <w:rPr>
          <w:rFonts w:eastAsiaTheme="minorHAnsi"/>
        </w:rPr>
        <w:fldChar w:fldCharType="begin" w:fldLock="1"/>
      </w:r>
      <w:r>
        <w:rPr>
          <w:rFonts w:eastAsiaTheme="minorHAnsi"/>
        </w:rPr>
        <w:instrText>ADDIN CSL_CITATION { "citationItems" : [ { "id" : "ITEM-1", "itemData" : { "DOI" : "10.1007/s007790170019", "ISSN" : "1617-4909", "author" : [ { "dropping-particle" : "", "family" : "Dey", "given" : "Anind K.", "non-dropping-particle" : "", "parse-names" : false, "suffix" : "" } ], "container-title" : "Personal and Ubiquitous Computing", "id" : "ITEM-1", "issue" : "1", "issued" : { "date-parts" : [ [ "2001", "2", "28" ] ] }, "page" : "4-7", "title" : "Understanding and Using Context", "type" : "article-journal", "volume" : "5" }, "locator" : "5", "uris" : [ "http://www.mendeley.com/documents/?uuid=1290ef42-b1a7-4f47-a1cb-a3e264017fa0" ] } ], "mendeley" : { "formattedCitation" : "(Dey 2001, S. 5)", "plainTextFormattedCitation" : "(Dey 2001, S. 5)", "previouslyFormattedCitation" : "(Dey 2001, S. 5)" }, "properties" : { "noteIndex" : 0 }, "schema" : "https://github.com/citation-style-language/schema/raw/master/csl-citation.json" }</w:instrText>
      </w:r>
      <w:r w:rsidRPr="003C7E2E">
        <w:rPr>
          <w:rFonts w:eastAsiaTheme="minorHAnsi"/>
        </w:rPr>
        <w:fldChar w:fldCharType="separate"/>
      </w:r>
      <w:r w:rsidRPr="003C7E2E">
        <w:rPr>
          <w:rFonts w:eastAsiaTheme="minorHAnsi"/>
          <w:noProof/>
        </w:rPr>
        <w:t>(Dey 2001, S. 5)</w:t>
      </w:r>
      <w:r w:rsidRPr="003C7E2E">
        <w:rPr>
          <w:rFonts w:eastAsiaTheme="minorHAnsi"/>
        </w:rPr>
        <w:fldChar w:fldCharType="end"/>
      </w:r>
      <w:r w:rsidRPr="003C7E2E">
        <w:rPr>
          <w:rFonts w:eastAsiaTheme="minorHAnsi"/>
        </w:rPr>
        <w:t xml:space="preserve">, die meisten wissenschaftlichen Arbeiten zu dem Thema bauen aber auf der oben genannten auf </w:t>
      </w:r>
      <w:r w:rsidRPr="003C7E2E">
        <w:rPr>
          <w:rFonts w:eastAsiaTheme="minorHAnsi"/>
        </w:rPr>
        <w:fldChar w:fldCharType="begin" w:fldLock="1"/>
      </w:r>
      <w:r>
        <w:rPr>
          <w:rFonts w:eastAsiaTheme="minorHAnsi"/>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"id" : "ITEM-3", "itemData" : { "ISSN" : "1744-0084", "author" : [ { "dropping-particle" : "", "family" : "Lee", "given" : "Sangkeun", "non-dropping-particle" : "", "parse-names" : false, "suffix" : "" }, { "dropping-particle" : "", "family" : "Chang", "given" : "Juno", "non-dropping-particle" : "", "parse-names" : false, "suffix" : "" }, { "dropping-particle" : "", "family" : "Lee", "given" : "Sang-goo", "non-dropping-particle" : "", "parse-names" : false, "suffix" : "" } ], "container-title" : "Information-An International Interdisciplinary Journal", "id" : "ITEM-3", "issue" : "2", "issued" : { "date-parts" : [ [ "2010" ] ] }, "page" : "527-548", "title" : "Survey and Trend Analysis of Context-Aware Systems", "type" : "article-journal", "volume" : "14" }, "locator" : "1", "prefix" : " ", "uris" : [ "http://www.mendeley.com/documents/?uuid=46dc9e13-327f-47af-b9de-b21fe01fc270" ] }, { "id" : "ITEM-4", "itemData" : { "DOI" : "10.1109/ISWC.1999.806639", "ISBN" : "0-7695-0428-0", "author" : [ { "dropping-particle" : "", "family" : "Dey", "given" : "A.K.", "non-dropping-particle" : "", "parse-names" : false, "suffix" : "" }, { "dropping-particle" : "", "family" : "Salber", "given" : "D.", "non-dropping-particle" : "", "parse-names" : false, "suffix" : "" }, { "dropping-particle" : "", "family" : "Abowd", "given" : "G.D.", "non-dropping-particle" : "", "parse-names" : false, "suffix" : "" }, { "dropping-particle" : "", "family" : "Futakawa", "given" : "M.", "non-dropping-particle" : "", "parse-names" : false, "suffix" : "" } ], "container-title" : "Digest of Papers. Third International Symposium on Wearable Computers", "id" : "ITEM-4", "issued" : { "date-parts" : [ [ "1999" ] ] }, "page" : "21-28", "publisher" : "IEEE Comput. Soc", "title" : "The Conference Assistant: combining context-awareness with wearable computing", "type" : "paper-conference" }, "locator" : "2", "prefix" : " ", "uris" : [ "http://www.mendeley.com/documents/?uuid=d2e3d6d7-e768-4024-b303-cefa2ffa205d" ] } ], "mendeley" : { "formattedCitation" : "(Baldauf et al. 2007, S. 264; Perera et al. 2014, S. 414; Lee et al. 2010, S. 1; Dey et al. 1999, S. 2)", "plainTextFormattedCitation" : "(Baldauf et al. 2007, S. 264; Perera et al. 2014, S. 414; Lee et al. 2010, S. 1; Dey et al. 1999, S. 2)", "previouslyFormattedCitation" : "(Baldauf et al. 2007, S. 264; Perera et al. 2014, S. 414; Lee et al. 2010, S. 1; Dey et al. 1999, S. 2)" }, "properties" : { "noteIndex" : 0 }, "schema" : "https://github.com/citation-style-language/schema/raw/master/csl-citation.json" }</w:instrText>
      </w:r>
      <w:r w:rsidRPr="003C7E2E">
        <w:rPr>
          <w:rFonts w:eastAsiaTheme="minorHAnsi"/>
        </w:rPr>
        <w:fldChar w:fldCharType="separate"/>
      </w:r>
      <w:r w:rsidRPr="003C7E2E">
        <w:rPr>
          <w:rFonts w:eastAsiaTheme="minorHAnsi"/>
          <w:noProof/>
        </w:rPr>
        <w:t>(Baldauf et al. 2007, S. 264; Perera et al. 2014, S. 414; Lee et al. 2010, S. 1; Dey et al. 1999, S. 2)</w:t>
      </w:r>
      <w:r w:rsidRPr="003C7E2E">
        <w:rPr>
          <w:rFonts w:eastAsiaTheme="minorHAnsi"/>
        </w:rPr>
        <w:fldChar w:fldCharType="end"/>
      </w:r>
      <w:r w:rsidRPr="003C7E2E">
        <w:rPr>
          <w:rFonts w:eastAsiaTheme="minorHAnsi"/>
        </w:rPr>
        <w:t xml:space="preserve"> </w:t>
      </w:r>
      <w:r>
        <w:rPr>
          <w:rFonts w:eastAsiaTheme="minorHAnsi"/>
        </w:rPr>
        <w:t>, diese soll daher</w:t>
      </w:r>
      <w:r w:rsidRPr="003C7E2E">
        <w:rPr>
          <w:rFonts w:eastAsiaTheme="minorHAnsi"/>
        </w:rPr>
        <w:t xml:space="preserve"> hier genutzt werden.</w:t>
      </w:r>
    </w:p>
    <w:p w14:paraId="75889E75" w14:textId="32A09D41" w:rsidR="001A10C8" w:rsidRPr="003C7E2E" w:rsidRDefault="00A372FE" w:rsidP="001A10C8">
      <w:pPr>
        <w:rPr>
          <w:rFonts w:eastAsiaTheme="minorHAnsi"/>
          <w:lang w:eastAsia="en-US"/>
        </w:rPr>
      </w:pPr>
      <w:r w:rsidRPr="003C7E2E">
        <w:rPr>
          <w:rFonts w:eastAsiaTheme="minorHAnsi"/>
          <w:lang w:eastAsia="en-US"/>
        </w:rPr>
        <w:t xml:space="preserve">Heute wird </w:t>
      </w:r>
      <w:r w:rsidR="00AE424D">
        <w:rPr>
          <w:rFonts w:eastAsiaTheme="minorHAnsi"/>
          <w:lang w:eastAsia="en-US"/>
        </w:rPr>
        <w:t xml:space="preserve">die </w:t>
      </w:r>
      <w:r w:rsidRPr="003C7E2E">
        <w:rPr>
          <w:rFonts w:eastAsiaTheme="minorHAnsi"/>
          <w:lang w:eastAsia="en-US"/>
        </w:rPr>
        <w:t>Kontextsensitivität als Unterfeld des Ubiquitous</w:t>
      </w:r>
      <w:r w:rsidR="00B754C6" w:rsidRPr="003C7E2E">
        <w:rPr>
          <w:rFonts w:eastAsiaTheme="minorHAnsi"/>
          <w:lang w:eastAsia="en-US"/>
        </w:rPr>
        <w:t xml:space="preserve"> (bzw. pervasive)</w:t>
      </w:r>
      <w:r w:rsidRPr="003C7E2E">
        <w:rPr>
          <w:rFonts w:eastAsiaTheme="minorHAnsi"/>
          <w:lang w:eastAsia="en-US"/>
        </w:rPr>
        <w:t xml:space="preserve"> Co</w:t>
      </w:r>
      <w:r w:rsidRPr="003C7E2E">
        <w:rPr>
          <w:rFonts w:eastAsiaTheme="minorHAnsi"/>
          <w:lang w:eastAsia="en-US"/>
        </w:rPr>
        <w:t>m</w:t>
      </w:r>
      <w:r w:rsidRPr="003C7E2E">
        <w:rPr>
          <w:rFonts w:eastAsiaTheme="minorHAnsi"/>
          <w:lang w:eastAsia="en-US"/>
        </w:rPr>
        <w:t xml:space="preserve">puting gesehen </w:t>
      </w:r>
      <w:r w:rsidRPr="003C7E2E">
        <w:rPr>
          <w:rFonts w:eastAsiaTheme="minorHAnsi"/>
          <w:lang w:eastAsia="en-US"/>
        </w:rPr>
        <w:fldChar w:fldCharType="begin" w:fldLock="1"/>
      </w:r>
      <w:r w:rsidR="00F72C28">
        <w:rPr>
          <w:rFonts w:eastAsiaTheme="minorHAnsi"/>
          <w:lang w:eastAsia="en-US"/>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"263-264",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"id" : "ITEM-3", "itemData" : { "DOI" : "10.1145/2333112.2333119", "ISSN" : "03600300", "author" : [ { "dropping-particle" : "", "family" : "Bellavista", "given" : "Paolo", "non-dropping-particle" : "", "parse-names" : false, "suffix" : "" }, { "dropping-particle" : "", "family" : "Corradi", "given" : "Antonio", "non-dropping-particle" : "", "parse-names" : false, "suffix" : "" }, { "dropping-particle" : "", "family" : "Fanelli", "given" : "Mario", "non-dropping-particle" : "", "parse-names" : false, "suffix" : "" }, { "dropping-particle" : "", "family" : "Foschini", "given" : "Luca", "non-dropping-particle" : "", "parse-names" : false, "suffix" : "" } ], "container-title" : "ACM Computing Surveys", "id" : "ITEM-3", "issue" : "4", "issued" : { "date-parts" : [ [ "2012", "8", "1" ] ] }, "page" : "1-45", "publisher" : "ACM", "title" : "A survey of context data distribution for mobile ubiquitous systems", "type" : "article-journal", "volume" : "44" }, "locator" : "2", "prefix" : " ", "uris" : [ "http://www.mendeley.com/documents/?uuid=81f8e64f-935e-46c5-a4dc-61ca2c70e35c" ] } ], "mendeley" : { "formattedCitation" : "(Baldauf et al. 2007, S. 263\u2013264; Perera et al. 2014, S. 414; Bellavista et al. 2012, S. 2)", "plainTextFormattedCitation" : "(Baldauf et al. 2007, S. 263\u2013264; Perera et al. 2014, S. 414; Bellavista et al. 2012, S. 2)", "previouslyFormattedCitation" : "(Baldauf et al. 2007, S. 263\u2013264; Perera et al. 2014, S. 414; Bellavista et al. 2012, S. 2)" }, "properties" : { "noteIndex" : 0 }, "schema" : "https://github.com/citation-style-language/schema/raw/master/csl-citation.json" }</w:instrText>
      </w:r>
      <w:r w:rsidRPr="003C7E2E">
        <w:rPr>
          <w:rFonts w:eastAsiaTheme="minorHAnsi"/>
          <w:lang w:eastAsia="en-US"/>
        </w:rPr>
        <w:fldChar w:fldCharType="separate"/>
      </w:r>
      <w:r w:rsidR="00163655" w:rsidRPr="003C7E2E">
        <w:rPr>
          <w:rFonts w:eastAsiaTheme="minorHAnsi"/>
          <w:noProof/>
          <w:lang w:eastAsia="en-US"/>
        </w:rPr>
        <w:t>(Baldauf et al. 2007, S. 263–264; Perera et al. 2014, S. 414; Bellavista et al. 2012, S. 2)</w:t>
      </w:r>
      <w:r w:rsidRPr="003C7E2E">
        <w:rPr>
          <w:rFonts w:eastAsiaTheme="minorHAnsi"/>
          <w:lang w:eastAsia="en-US"/>
        </w:rPr>
        <w:fldChar w:fldCharType="end"/>
      </w:r>
      <w:r w:rsidR="001A10C8" w:rsidRPr="003C7E2E">
        <w:rPr>
          <w:rFonts w:eastAsiaTheme="minorHAnsi"/>
          <w:lang w:eastAsia="en-US"/>
        </w:rPr>
        <w:t xml:space="preserve"> </w:t>
      </w:r>
      <w:r w:rsidR="00AF36DA" w:rsidRPr="003C7E2E">
        <w:rPr>
          <w:rFonts w:eastAsiaTheme="minorHAnsi"/>
          <w:lang w:eastAsia="en-US"/>
        </w:rPr>
        <w:t>und spielt in diesem eine wichtige Rolle, da die durch Sensoren gewo</w:t>
      </w:r>
      <w:r w:rsidR="00AF36DA" w:rsidRPr="003C7E2E">
        <w:rPr>
          <w:rFonts w:eastAsiaTheme="minorHAnsi"/>
          <w:lang w:eastAsia="en-US"/>
        </w:rPr>
        <w:t>n</w:t>
      </w:r>
      <w:r w:rsidR="00AF36DA" w:rsidRPr="003C7E2E">
        <w:rPr>
          <w:rFonts w:eastAsiaTheme="minorHAnsi"/>
          <w:lang w:eastAsia="en-US"/>
        </w:rPr>
        <w:lastRenderedPageBreak/>
        <w:t>nene Datenmenge</w:t>
      </w:r>
      <w:r w:rsidR="00AE424D">
        <w:rPr>
          <w:rFonts w:eastAsiaTheme="minorHAnsi"/>
          <w:lang w:eastAsia="en-US"/>
        </w:rPr>
        <w:t xml:space="preserve"> in den mobilen Endgeräten</w:t>
      </w:r>
      <w:r w:rsidR="00AF36DA" w:rsidRPr="003C7E2E">
        <w:rPr>
          <w:rFonts w:eastAsiaTheme="minorHAnsi"/>
          <w:lang w:eastAsia="en-US"/>
        </w:rPr>
        <w:t xml:space="preserve"> stetig steigt und die Kontextsensitivität als Chance gesehen wird, die relevanten Informationen hieraus zu gewinnen </w:t>
      </w:r>
      <w:r w:rsidR="00AF36DA" w:rsidRPr="003C7E2E">
        <w:rPr>
          <w:rFonts w:eastAsiaTheme="minorHAnsi"/>
          <w:lang w:eastAsia="en-US"/>
        </w:rPr>
        <w:fldChar w:fldCharType="begin" w:fldLock="1"/>
      </w:r>
      <w:r w:rsidR="00F72C28">
        <w:rPr>
          <w:rFonts w:eastAsiaTheme="minorHAnsi"/>
          <w:lang w:eastAsia="en-US"/>
        </w:rP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"locator" : "414", "uris" : [ "http://www.mendeley.com/documents/?uuid=c573c0bb-3d8c-4bad-9b46-9802c4d7e30f" ] } ], "mendeley" : { "formattedCitation" : "(Perera et al. 2014, S. 414)", "plainTextFormattedCitation" : "(Perera et al. 2014, S. 414)", "previouslyFormattedCitation" : "(Perera et al. 2014, S. 414)" }, "properties" : { "noteIndex" : 0 }, "schema" : "https://github.com/citation-style-language/schema/raw/master/csl-citation.json" }</w:instrText>
      </w:r>
      <w:r w:rsidR="00AF36DA" w:rsidRPr="003C7E2E">
        <w:rPr>
          <w:rFonts w:eastAsiaTheme="minorHAnsi"/>
          <w:lang w:eastAsia="en-US"/>
        </w:rPr>
        <w:fldChar w:fldCharType="separate"/>
      </w:r>
      <w:r w:rsidR="00AF36DA" w:rsidRPr="003C7E2E">
        <w:rPr>
          <w:rFonts w:eastAsiaTheme="minorHAnsi"/>
          <w:noProof/>
          <w:lang w:eastAsia="en-US"/>
        </w:rPr>
        <w:t>(Perera et al. 2014, S. 414)</w:t>
      </w:r>
      <w:r w:rsidR="00AF36DA" w:rsidRPr="003C7E2E">
        <w:rPr>
          <w:rFonts w:eastAsiaTheme="minorHAnsi"/>
          <w:lang w:eastAsia="en-US"/>
        </w:rPr>
        <w:fldChar w:fldCharType="end"/>
      </w:r>
      <w:r w:rsidR="00AF36DA" w:rsidRPr="003C7E2E">
        <w:rPr>
          <w:rFonts w:eastAsiaTheme="minorHAnsi"/>
          <w:lang w:eastAsia="en-US"/>
        </w:rPr>
        <w:t>.</w:t>
      </w:r>
      <w:r w:rsidR="00B12753">
        <w:rPr>
          <w:rFonts w:eastAsiaTheme="minorHAnsi"/>
          <w:lang w:eastAsia="en-US"/>
        </w:rPr>
        <w:t xml:space="preserve"> Indulska und Sutton gehen sogar soweit Kontextsensitivität als die V</w:t>
      </w:r>
      <w:r w:rsidR="00B12753">
        <w:rPr>
          <w:rFonts w:eastAsiaTheme="minorHAnsi"/>
          <w:lang w:eastAsia="en-US"/>
        </w:rPr>
        <w:t>o</w:t>
      </w:r>
      <w:r w:rsidR="00B12753">
        <w:rPr>
          <w:rFonts w:eastAsiaTheme="minorHAnsi"/>
          <w:lang w:eastAsia="en-US"/>
        </w:rPr>
        <w:t xml:space="preserve">raussetzung für ein „anywhere, anytime“ Computing zu sehen </w:t>
      </w:r>
      <w:r w:rsidR="00B12753">
        <w:rPr>
          <w:rFonts w:eastAsiaTheme="minorHAnsi"/>
          <w:lang w:eastAsia="en-US"/>
        </w:rPr>
        <w:fldChar w:fldCharType="begin" w:fldLock="1"/>
      </w:r>
      <w:r w:rsidR="00F72C28">
        <w:rPr>
          <w:rFonts w:eastAsiaTheme="minorHAnsi"/>
          <w:lang w:eastAsia="en-US"/>
        </w:rPr>
        <w:instrText>ADDIN CSL_CITATION { "citationItems" : [ { "id" : "ITEM-1", "itemData" : { "author" : [ { "dropping-particle" : "", "family" : "Indulska", "given" : "J", "non-dropping-particle" : "", "parse-names" : false, "suffix" : "" }, { "dropping-particle" : "", "family" : "Sutton", "given" : "P", "non-dropping-particle" : "", "parse-names" : false, "suffix" : "" } ], "container-title" : "Workshop on Wearable, Invisible, Context-Aware, Ambient, Pervasive and Ubiquitous Computing", "id" : "ITEM-1", "issued" : { "date-parts" : [ [ "2003" ] ] }, "page" : "143-151", "publisher" : "Australian Computer Society", "publisher-place" : "Adelaide, Australia", "title" : "Location management in pervasive systems", "type" : "paper-conference" }, "locator" : "1", "suppress-author" : 1, "uris" : [ "http://www.mendeley.com/documents/?uuid=072c6ef8-64d6-4a57-853a-b958fc787961" ] } ], "mendeley" : { "formattedCitation" : "( 2003, S. 1)", "plainTextFormattedCitation" : "( 2003, S. 1)", "previouslyFormattedCitation" : "( 2003, S. 1)" }, "properties" : { "noteIndex" : 0 }, "schema" : "https://github.com/citation-style-language/schema/raw/master/csl-citation.json" }</w:instrText>
      </w:r>
      <w:r w:rsidR="00B12753">
        <w:rPr>
          <w:rFonts w:eastAsiaTheme="minorHAnsi"/>
          <w:lang w:eastAsia="en-US"/>
        </w:rPr>
        <w:fldChar w:fldCharType="separate"/>
      </w:r>
      <w:r w:rsidR="00B12753" w:rsidRPr="00B12753">
        <w:rPr>
          <w:rFonts w:eastAsiaTheme="minorHAnsi"/>
          <w:noProof/>
          <w:lang w:eastAsia="en-US"/>
        </w:rPr>
        <w:t>( 2003, S. 1)</w:t>
      </w:r>
      <w:r w:rsidR="00B12753">
        <w:rPr>
          <w:rFonts w:eastAsiaTheme="minorHAnsi"/>
          <w:lang w:eastAsia="en-US"/>
        </w:rPr>
        <w:fldChar w:fldCharType="end"/>
      </w:r>
      <w:r w:rsidR="00B12753">
        <w:rPr>
          <w:rFonts w:eastAsiaTheme="minorHAnsi"/>
          <w:lang w:eastAsia="en-US"/>
        </w:rPr>
        <w:t>,</w:t>
      </w:r>
    </w:p>
    <w:p w14:paraId="61663E1F" w14:textId="0E2E6DA0" w:rsidR="009C3964" w:rsidRPr="003C7E2E" w:rsidRDefault="00F10A49" w:rsidP="009C3964">
      <w:pPr>
        <w:pStyle w:val="berschrift2"/>
      </w:pPr>
      <w:bookmarkStart w:id="11" w:name="_Toc279593963"/>
      <w:r w:rsidRPr="003C7E2E">
        <w:t>Möglichkeiten der Kontextsensitivität</w:t>
      </w:r>
      <w:bookmarkEnd w:id="11"/>
    </w:p>
    <w:p w14:paraId="0FB3AA2B" w14:textId="77777777" w:rsidR="00FC2AB7" w:rsidRDefault="005917A3" w:rsidP="00E40ACD">
      <w:r w:rsidRPr="003C7E2E">
        <w:t>Bei näherer Betrachtung der einzelnen Möglichkeiten fällt auf, dass es sich bei Kontex</w:t>
      </w:r>
      <w:r w:rsidRPr="003C7E2E">
        <w:t>t</w:t>
      </w:r>
      <w:r w:rsidRPr="003C7E2E">
        <w:t xml:space="preserve">sensitivität um ein enorm vielschichtiges Thema handelt. </w:t>
      </w:r>
    </w:p>
    <w:p w14:paraId="702C1567" w14:textId="3157B353" w:rsidR="00473B0A" w:rsidRDefault="0065209B" w:rsidP="00E40ACD">
      <w:r>
        <w:t xml:space="preserve">So haben </w:t>
      </w:r>
      <w:r w:rsidR="00473B0A">
        <w:t xml:space="preserve">Baldauf et al. </w:t>
      </w:r>
      <w:r w:rsidR="00473B0A">
        <w:fldChar w:fldCharType="begin" w:fldLock="1"/>
      </w:r>
      <w:r w:rsidR="00473B0A">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"suppress-author" : 1, "uris" : [ "http://www.mendeley.com/documents/?uuid=6104ce2d-a21a-43de-a50b-e0c3229ba310" ] } ], "mendeley" : { "formattedCitation" : "( 2007)", "plainTextFormattedCitation" : "( 2007)", "previouslyFormattedCitation" : "( 2007)" }, "properties" : { "noteIndex" : 0 }, "schema" : "https://github.com/citation-style-language/schema/raw/master/csl-citation.json" }</w:instrText>
      </w:r>
      <w:r w:rsidR="00473B0A">
        <w:fldChar w:fldCharType="separate"/>
      </w:r>
      <w:r w:rsidR="00473B0A" w:rsidRPr="00A07A3D">
        <w:rPr>
          <w:noProof/>
        </w:rPr>
        <w:t>( 2007)</w:t>
      </w:r>
      <w:r w:rsidR="00473B0A">
        <w:fldChar w:fldCharType="end"/>
      </w:r>
      <w:r w:rsidR="00473B0A">
        <w:t xml:space="preserve"> und Perera et al. </w:t>
      </w:r>
      <w:r w:rsidR="00473B0A">
        <w:fldChar w:fldCharType="begin" w:fldLock="1"/>
      </w:r>
      <w:r w:rsidR="00473B0A">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"suppress-author" : 1, "uris" : [ "http://www.mendeley.com/documents/?uuid=c573c0bb-3d8c-4bad-9b46-9802c4d7e30f" ] } ], "mendeley" : { "formattedCitation" : "( 2014)", "plainTextFormattedCitation" : "( 2014)", "previouslyFormattedCitation" : "( 2014)" }, "properties" : { "noteIndex" : 0 }, "schema" : "https://github.com/citation-style-language/schema/raw/master/csl-citation.json" }</w:instrText>
      </w:r>
      <w:r w:rsidR="00473B0A">
        <w:fldChar w:fldCharType="separate"/>
      </w:r>
      <w:r w:rsidR="00473B0A" w:rsidRPr="00A07A3D">
        <w:rPr>
          <w:noProof/>
        </w:rPr>
        <w:t>( 2014)</w:t>
      </w:r>
      <w:r w:rsidR="00473B0A">
        <w:fldChar w:fldCharType="end"/>
      </w:r>
      <w:r>
        <w:t xml:space="preserve"> </w:t>
      </w:r>
      <w:r w:rsidR="00473B0A">
        <w:t>eine Großzahl  wissenschaftl</w:t>
      </w:r>
      <w:r w:rsidR="00473B0A">
        <w:t>i</w:t>
      </w:r>
      <w:r w:rsidR="00473B0A">
        <w:t>cher Arbeiten der letzten zwei Jahrzehnte (1990-2014) analysiert und dabei eine Vie</w:t>
      </w:r>
      <w:r w:rsidR="00473B0A">
        <w:t>l</w:t>
      </w:r>
      <w:r w:rsidR="00473B0A">
        <w:t xml:space="preserve">zahl von Kategorisierungsmöglichkeiten für </w:t>
      </w:r>
      <w:r w:rsidR="00AE424D">
        <w:t>k</w:t>
      </w:r>
      <w:r w:rsidR="00473B0A">
        <w:t>ontextsensitive Systeme und Applikati</w:t>
      </w:r>
      <w:r w:rsidR="00473B0A">
        <w:t>o</w:t>
      </w:r>
      <w:r w:rsidR="00473B0A">
        <w:t xml:space="preserve">nen festgehalten. Da eine Eingrenzung und Betrachtung aller den Rahmen dieser Arbeit deutlich sprengen würde wird im </w:t>
      </w:r>
      <w:r w:rsidR="00AE424D">
        <w:t>F</w:t>
      </w:r>
      <w:r w:rsidR="00473B0A">
        <w:t>olgenden die Kategorisierung nach der Stelle der Informationsverarbeitung sowie die Art des Sensors zur Informationsgewinnung be</w:t>
      </w:r>
      <w:r w:rsidR="00473B0A">
        <w:t>i</w:t>
      </w:r>
      <w:r w:rsidR="00473B0A">
        <w:t>spielhaft betrachtet.</w:t>
      </w:r>
    </w:p>
    <w:tbl>
      <w:tblPr>
        <w:tblStyle w:val="Tabellenraster"/>
        <w:tblW w:w="850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28" w:type="dxa"/>
          <w:left w:w="57" w:type="dxa"/>
          <w:bottom w:w="28" w:type="dxa"/>
          <w:right w:w="57" w:type="dxa"/>
        </w:tblCellMar>
        <w:tblLook w:val="04A0" w:firstRow="1" w:lastRow="0" w:firstColumn="1" w:lastColumn="0" w:noHBand="0" w:noVBand="1"/>
      </w:tblPr>
      <w:tblGrid>
        <w:gridCol w:w="2834"/>
        <w:gridCol w:w="5668"/>
      </w:tblGrid>
      <w:tr w:rsidR="00DF4D79" w:rsidRPr="00FC02FE" w14:paraId="1ED3F070" w14:textId="77777777" w:rsidTr="00DF4D79">
        <w:trPr>
          <w:trHeight w:val="247"/>
          <w:jc w:val="center"/>
        </w:trPr>
        <w:tc>
          <w:tcPr>
            <w:tcW w:w="2834" w:type="dxa"/>
            <w:tcBorders>
              <w:top w:val="single" w:sz="12" w:space="0" w:color="auto"/>
              <w:left w:val="nil"/>
              <w:bottom w:val="single" w:sz="4" w:space="0" w:color="auto"/>
              <w:right w:val="nil"/>
            </w:tcBorders>
          </w:tcPr>
          <w:p w14:paraId="72D83BAF" w14:textId="77777777" w:rsidR="00DF4D79" w:rsidRPr="00F149E7" w:rsidRDefault="00DF4D79" w:rsidP="00DF4D79">
            <w:pPr>
              <w:pStyle w:val="KeinLeerraum"/>
              <w:rPr>
                <w:rStyle w:val="BasicCharItalic"/>
                <w:lang w:val="en-US"/>
              </w:rPr>
            </w:pPr>
            <w:r>
              <w:rPr>
                <w:rStyle w:val="BasicCharItalic"/>
                <w:lang w:val="en-US"/>
              </w:rPr>
              <w:t>Kontextart</w:t>
            </w:r>
          </w:p>
        </w:tc>
        <w:tc>
          <w:tcPr>
            <w:tcW w:w="5668" w:type="dxa"/>
            <w:tcBorders>
              <w:top w:val="single" w:sz="12" w:space="0" w:color="auto"/>
              <w:left w:val="nil"/>
              <w:bottom w:val="single" w:sz="4" w:space="0" w:color="auto"/>
              <w:right w:val="nil"/>
            </w:tcBorders>
            <w:hideMark/>
          </w:tcPr>
          <w:p w14:paraId="6C76A63A" w14:textId="77777777" w:rsidR="00DF4D79" w:rsidRPr="00FC02FE" w:rsidRDefault="00DF4D79" w:rsidP="00DF4D79">
            <w:pPr>
              <w:pStyle w:val="KeinLeerraum"/>
              <w:rPr>
                <w:rStyle w:val="BasicCharItalic"/>
              </w:rPr>
            </w:pPr>
            <w:r>
              <w:rPr>
                <w:rStyle w:val="BasicCharItalic"/>
              </w:rPr>
              <w:t>Verfügbare Sensoren</w:t>
            </w:r>
          </w:p>
        </w:tc>
      </w:tr>
      <w:tr w:rsidR="00DF4D79" w:rsidRPr="00FC02FE" w14:paraId="1FB249B6" w14:textId="77777777" w:rsidTr="00DF4D79">
        <w:trPr>
          <w:trHeight w:val="625"/>
          <w:jc w:val="center"/>
        </w:trPr>
        <w:tc>
          <w:tcPr>
            <w:tcW w:w="2834" w:type="dxa"/>
            <w:tcBorders>
              <w:top w:val="single" w:sz="4" w:space="0" w:color="auto"/>
              <w:left w:val="nil"/>
              <w:bottom w:val="nil"/>
              <w:right w:val="nil"/>
            </w:tcBorders>
          </w:tcPr>
          <w:p w14:paraId="43BBCBC8" w14:textId="77777777" w:rsidR="00DF4D79" w:rsidRPr="00FC02FE" w:rsidRDefault="00DF4D79" w:rsidP="00DF4D79">
            <w:pPr>
              <w:spacing w:line="276" w:lineRule="auto"/>
              <w:jc w:val="left"/>
            </w:pPr>
            <w:r>
              <w:t>Licht</w:t>
            </w:r>
          </w:p>
        </w:tc>
        <w:tc>
          <w:tcPr>
            <w:tcW w:w="5668" w:type="dxa"/>
            <w:tcBorders>
              <w:top w:val="single" w:sz="4" w:space="0" w:color="auto"/>
              <w:left w:val="nil"/>
              <w:bottom w:val="nil"/>
              <w:right w:val="nil"/>
            </w:tcBorders>
          </w:tcPr>
          <w:p w14:paraId="1685A25B" w14:textId="77777777" w:rsidR="00DF4D79" w:rsidRPr="00FC02FE" w:rsidRDefault="00DF4D79" w:rsidP="00DF4D79">
            <w:pPr>
              <w:spacing w:line="276" w:lineRule="auto"/>
              <w:jc w:val="left"/>
            </w:pPr>
            <w:r>
              <w:t>Fotodioden, Farbsensoren, Infrarot und UV-Sensoren etc.</w:t>
            </w:r>
          </w:p>
        </w:tc>
      </w:tr>
      <w:tr w:rsidR="00DF4D79" w:rsidRPr="00FC02FE" w14:paraId="6BA77A67" w14:textId="77777777" w:rsidTr="00DF4D79">
        <w:trPr>
          <w:trHeight w:val="625"/>
          <w:jc w:val="center"/>
        </w:trPr>
        <w:tc>
          <w:tcPr>
            <w:tcW w:w="2834" w:type="dxa"/>
            <w:tcBorders>
              <w:top w:val="nil"/>
              <w:left w:val="nil"/>
              <w:bottom w:val="nil"/>
              <w:right w:val="nil"/>
            </w:tcBorders>
          </w:tcPr>
          <w:p w14:paraId="15C29DFE" w14:textId="77777777" w:rsidR="00DF4D79" w:rsidRDefault="00DF4D79" w:rsidP="00DF4D79">
            <w:pPr>
              <w:spacing w:line="276" w:lineRule="auto"/>
              <w:jc w:val="left"/>
            </w:pPr>
            <w:r>
              <w:t>Visueller Kontext</w:t>
            </w:r>
          </w:p>
        </w:tc>
        <w:tc>
          <w:tcPr>
            <w:tcW w:w="5668" w:type="dxa"/>
            <w:tcBorders>
              <w:top w:val="nil"/>
              <w:left w:val="nil"/>
              <w:bottom w:val="nil"/>
              <w:right w:val="nil"/>
            </w:tcBorders>
          </w:tcPr>
          <w:p w14:paraId="6633C8B3" w14:textId="77777777" w:rsidR="00DF4D79" w:rsidRPr="00FC02FE" w:rsidRDefault="00DF4D79" w:rsidP="00DF4D79">
            <w:pPr>
              <w:spacing w:line="276" w:lineRule="auto"/>
              <w:jc w:val="left"/>
            </w:pPr>
            <w:r>
              <w:t>Verschiedene Kameras</w:t>
            </w:r>
          </w:p>
        </w:tc>
      </w:tr>
      <w:tr w:rsidR="00DF4D79" w:rsidRPr="00FC02FE" w14:paraId="7A152964" w14:textId="77777777" w:rsidTr="00DF4D79">
        <w:trPr>
          <w:trHeight w:val="625"/>
          <w:jc w:val="center"/>
        </w:trPr>
        <w:tc>
          <w:tcPr>
            <w:tcW w:w="2834" w:type="dxa"/>
            <w:tcBorders>
              <w:top w:val="nil"/>
              <w:left w:val="nil"/>
              <w:bottom w:val="nil"/>
              <w:right w:val="nil"/>
            </w:tcBorders>
          </w:tcPr>
          <w:p w14:paraId="130FB988" w14:textId="77777777" w:rsidR="00DF4D79" w:rsidRDefault="00DF4D79" w:rsidP="00DF4D79">
            <w:pPr>
              <w:spacing w:line="276" w:lineRule="auto"/>
              <w:jc w:val="left"/>
            </w:pPr>
            <w:r>
              <w:t>Audio</w:t>
            </w:r>
          </w:p>
        </w:tc>
        <w:tc>
          <w:tcPr>
            <w:tcW w:w="5668" w:type="dxa"/>
            <w:tcBorders>
              <w:top w:val="nil"/>
              <w:left w:val="nil"/>
              <w:bottom w:val="nil"/>
              <w:right w:val="nil"/>
            </w:tcBorders>
          </w:tcPr>
          <w:p w14:paraId="5D4D5079" w14:textId="77777777" w:rsidR="00DF4D79" w:rsidRDefault="00DF4D79" w:rsidP="00DF4D79">
            <w:pPr>
              <w:spacing w:line="276" w:lineRule="auto"/>
              <w:jc w:val="left"/>
            </w:pPr>
            <w:r>
              <w:t>Mikrofone</w:t>
            </w:r>
          </w:p>
        </w:tc>
      </w:tr>
      <w:tr w:rsidR="00DF4D79" w:rsidRPr="00FC02FE" w14:paraId="09B4768D" w14:textId="77777777" w:rsidTr="00DF4D79">
        <w:trPr>
          <w:trHeight w:val="625"/>
          <w:jc w:val="center"/>
        </w:trPr>
        <w:tc>
          <w:tcPr>
            <w:tcW w:w="2834" w:type="dxa"/>
            <w:tcBorders>
              <w:top w:val="nil"/>
              <w:left w:val="nil"/>
              <w:bottom w:val="nil"/>
              <w:right w:val="nil"/>
            </w:tcBorders>
          </w:tcPr>
          <w:p w14:paraId="18E1CFB3" w14:textId="77777777" w:rsidR="00DF4D79" w:rsidRDefault="00DF4D79" w:rsidP="00DF4D79">
            <w:pPr>
              <w:spacing w:line="276" w:lineRule="auto"/>
              <w:ind w:left="708" w:hanging="708"/>
              <w:jc w:val="left"/>
            </w:pPr>
            <w:r>
              <w:t>Bewegung, Beschleunigung</w:t>
            </w:r>
          </w:p>
        </w:tc>
        <w:tc>
          <w:tcPr>
            <w:tcW w:w="5668" w:type="dxa"/>
            <w:tcBorders>
              <w:top w:val="nil"/>
              <w:left w:val="nil"/>
              <w:bottom w:val="nil"/>
              <w:right w:val="nil"/>
            </w:tcBorders>
          </w:tcPr>
          <w:p w14:paraId="29E9CEEF" w14:textId="77777777" w:rsidR="00DF4D79" w:rsidRDefault="00DF4D79" w:rsidP="00DF4D79">
            <w:pPr>
              <w:spacing w:line="276" w:lineRule="auto"/>
              <w:jc w:val="left"/>
            </w:pPr>
            <w:r>
              <w:t>Quecksilberschalter, Neigungssensoren, Beschleun</w:t>
            </w:r>
            <w:r>
              <w:t>i</w:t>
            </w:r>
            <w:r>
              <w:t>gungssensoren, Bewegungssensoren, Magnetfelder</w:t>
            </w:r>
          </w:p>
        </w:tc>
      </w:tr>
      <w:tr w:rsidR="00DF4D79" w:rsidRPr="00FC02FE" w14:paraId="521843B2" w14:textId="77777777" w:rsidTr="00DF4D79">
        <w:trPr>
          <w:trHeight w:val="625"/>
          <w:jc w:val="center"/>
        </w:trPr>
        <w:tc>
          <w:tcPr>
            <w:tcW w:w="2834" w:type="dxa"/>
            <w:tcBorders>
              <w:top w:val="nil"/>
              <w:left w:val="nil"/>
              <w:bottom w:val="nil"/>
              <w:right w:val="nil"/>
            </w:tcBorders>
          </w:tcPr>
          <w:p w14:paraId="6B34BCE3" w14:textId="77777777" w:rsidR="00DF4D79" w:rsidRDefault="00DF4D79" w:rsidP="00DF4D79">
            <w:pPr>
              <w:spacing w:line="276" w:lineRule="auto"/>
              <w:jc w:val="left"/>
            </w:pPr>
            <w:r>
              <w:t>Ort</w:t>
            </w:r>
          </w:p>
        </w:tc>
        <w:tc>
          <w:tcPr>
            <w:tcW w:w="5668" w:type="dxa"/>
            <w:tcBorders>
              <w:top w:val="nil"/>
              <w:left w:val="nil"/>
              <w:bottom w:val="nil"/>
              <w:right w:val="nil"/>
            </w:tcBorders>
          </w:tcPr>
          <w:p w14:paraId="613F3D1C" w14:textId="77777777" w:rsidR="00DF4D79" w:rsidRDefault="00DF4D79" w:rsidP="00DF4D79">
            <w:pPr>
              <w:spacing w:line="276" w:lineRule="auto"/>
              <w:jc w:val="left"/>
            </w:pPr>
            <w:r>
              <w:t>Freiluft: Global Positioning System (GPS), Global Sy</w:t>
            </w:r>
            <w:r>
              <w:t>s</w:t>
            </w:r>
            <w:r>
              <w:t xml:space="preserve">tem for Mobile Communications (GSM); Indoor: Active Badge system, etc. </w:t>
            </w:r>
          </w:p>
        </w:tc>
      </w:tr>
      <w:tr w:rsidR="00DF4D79" w:rsidRPr="00FC02FE" w14:paraId="35F70467" w14:textId="77777777" w:rsidTr="00DF4D79">
        <w:trPr>
          <w:trHeight w:val="625"/>
          <w:jc w:val="center"/>
        </w:trPr>
        <w:tc>
          <w:tcPr>
            <w:tcW w:w="2834" w:type="dxa"/>
            <w:tcBorders>
              <w:top w:val="nil"/>
              <w:left w:val="nil"/>
              <w:bottom w:val="nil"/>
              <w:right w:val="nil"/>
            </w:tcBorders>
          </w:tcPr>
          <w:p w14:paraId="07E9EC6B" w14:textId="77777777" w:rsidR="00DF4D79" w:rsidRDefault="00DF4D79" w:rsidP="00DF4D79">
            <w:pPr>
              <w:spacing w:line="276" w:lineRule="auto"/>
              <w:jc w:val="left"/>
            </w:pPr>
            <w:r>
              <w:t>Berührung</w:t>
            </w:r>
          </w:p>
        </w:tc>
        <w:tc>
          <w:tcPr>
            <w:tcW w:w="5668" w:type="dxa"/>
            <w:tcBorders>
              <w:top w:val="nil"/>
              <w:left w:val="nil"/>
              <w:bottom w:val="nil"/>
              <w:right w:val="nil"/>
            </w:tcBorders>
          </w:tcPr>
          <w:p w14:paraId="341F75CD" w14:textId="77777777" w:rsidR="00DF4D79" w:rsidRDefault="00DF4D79" w:rsidP="00DF4D79">
            <w:pPr>
              <w:spacing w:line="276" w:lineRule="auto"/>
              <w:jc w:val="left"/>
            </w:pPr>
            <w:r>
              <w:t>Berührungssensoren [...]</w:t>
            </w:r>
          </w:p>
        </w:tc>
      </w:tr>
      <w:tr w:rsidR="00DF4D79" w:rsidRPr="00FC02FE" w14:paraId="05B4C3D1" w14:textId="77777777" w:rsidTr="00DF4D79">
        <w:trPr>
          <w:trHeight w:val="625"/>
          <w:jc w:val="center"/>
        </w:trPr>
        <w:tc>
          <w:tcPr>
            <w:tcW w:w="2834" w:type="dxa"/>
            <w:tcBorders>
              <w:top w:val="nil"/>
              <w:left w:val="nil"/>
              <w:bottom w:val="nil"/>
              <w:right w:val="nil"/>
            </w:tcBorders>
          </w:tcPr>
          <w:p w14:paraId="6070AF78" w14:textId="77777777" w:rsidR="00DF4D79" w:rsidRDefault="00DF4D79" w:rsidP="00DF4D79">
            <w:pPr>
              <w:spacing w:line="276" w:lineRule="auto"/>
              <w:jc w:val="left"/>
            </w:pPr>
            <w:r>
              <w:t>Temperatur</w:t>
            </w:r>
          </w:p>
        </w:tc>
        <w:tc>
          <w:tcPr>
            <w:tcW w:w="5668" w:type="dxa"/>
            <w:tcBorders>
              <w:top w:val="nil"/>
              <w:left w:val="nil"/>
              <w:bottom w:val="nil"/>
              <w:right w:val="nil"/>
            </w:tcBorders>
          </w:tcPr>
          <w:p w14:paraId="5E087671" w14:textId="77777777" w:rsidR="00DF4D79" w:rsidRDefault="00DF4D79" w:rsidP="00DF4D79">
            <w:pPr>
              <w:spacing w:line="276" w:lineRule="auto"/>
              <w:jc w:val="left"/>
            </w:pPr>
            <w:r>
              <w:t>Thermometer</w:t>
            </w:r>
          </w:p>
        </w:tc>
      </w:tr>
      <w:tr w:rsidR="00DF4D79" w:rsidRPr="00FC02FE" w14:paraId="4C138C53" w14:textId="77777777" w:rsidTr="00DF4D79">
        <w:trPr>
          <w:trHeight w:val="625"/>
          <w:jc w:val="center"/>
        </w:trPr>
        <w:tc>
          <w:tcPr>
            <w:tcW w:w="2834" w:type="dxa"/>
            <w:tcBorders>
              <w:top w:val="nil"/>
              <w:left w:val="nil"/>
              <w:bottom w:val="single" w:sz="4" w:space="0" w:color="auto"/>
              <w:right w:val="nil"/>
            </w:tcBorders>
          </w:tcPr>
          <w:p w14:paraId="02C8D896" w14:textId="77777777" w:rsidR="00DF4D79" w:rsidRDefault="00DF4D79" w:rsidP="00DF4D79">
            <w:pPr>
              <w:spacing w:line="276" w:lineRule="auto"/>
              <w:jc w:val="left"/>
            </w:pPr>
            <w:r>
              <w:t>Physische Attribute</w:t>
            </w:r>
          </w:p>
        </w:tc>
        <w:tc>
          <w:tcPr>
            <w:tcW w:w="5668" w:type="dxa"/>
            <w:tcBorders>
              <w:top w:val="nil"/>
              <w:left w:val="nil"/>
              <w:bottom w:val="single" w:sz="4" w:space="0" w:color="auto"/>
              <w:right w:val="nil"/>
            </w:tcBorders>
          </w:tcPr>
          <w:p w14:paraId="6E2993AF" w14:textId="77777777" w:rsidR="00DF4D79" w:rsidRDefault="00DF4D79" w:rsidP="00DF4D79">
            <w:pPr>
              <w:spacing w:line="276" w:lineRule="auto"/>
              <w:jc w:val="left"/>
            </w:pPr>
            <w:r>
              <w:t>z.B. Biosensoren zur Hautberührungsmessung oder Blu</w:t>
            </w:r>
            <w:r>
              <w:t>t</w:t>
            </w:r>
            <w:r>
              <w:t>druckmessung</w:t>
            </w:r>
          </w:p>
        </w:tc>
      </w:tr>
    </w:tbl>
    <w:p w14:paraId="24FB1E5A" w14:textId="4B7E8B12" w:rsidR="00DF4D79" w:rsidRPr="00FC02FE" w:rsidRDefault="00DF4D79" w:rsidP="00DF4D79">
      <w:pPr>
        <w:pStyle w:val="Beschriftung"/>
        <w:rPr>
          <w:b w:val="0"/>
        </w:rPr>
      </w:pPr>
      <w:bookmarkStart w:id="12" w:name="_Ref305486587"/>
      <w:r w:rsidRPr="00FC02FE">
        <w:t xml:space="preserve">Tab. </w:t>
      </w:r>
      <w:r>
        <w:t>1</w:t>
      </w:r>
      <w:r w:rsidRPr="00FC02FE">
        <w:t>.</w:t>
      </w:r>
      <w:fldSimple w:instr=" SEQ Tab. \* ARABIC \s 1 ">
        <w:r>
          <w:rPr>
            <w:noProof/>
          </w:rPr>
          <w:t>1</w:t>
        </w:r>
      </w:fldSimple>
      <w:bookmarkEnd w:id="12"/>
      <w:r w:rsidRPr="00FC02FE">
        <w:rPr>
          <w:b w:val="0"/>
        </w:rPr>
        <w:tab/>
      </w:r>
      <w:r>
        <w:rPr>
          <w:b w:val="0"/>
        </w:rPr>
        <w:t xml:space="preserve">Häufig genutzte physische Sensoren </w:t>
      </w:r>
      <w:r>
        <w:rPr>
          <w:b w:val="0"/>
        </w:rPr>
        <w:br/>
        <w:t xml:space="preserve">(in Anlehnung an </w:t>
      </w:r>
      <w:r>
        <w:rPr>
          <w:b w:val="0"/>
        </w:rPr>
        <w:fldChar w:fldCharType="begin" w:fldLock="1"/>
      </w:r>
      <w:r w:rsidR="00F72C28">
        <w:rPr>
          <w:b w:val="0"/>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"266", "uris" : [ "http://www.mendeley.com/documents/?uuid=6104ce2d-a21a-43de-a50b-e0c3229ba310" ] } ], "mendeley" : { "formattedCitation" : "(Baldauf et al. 2007, S. 266)", "plainTextFormattedCitation" : "(Baldauf et al. 2007, S. 266)", "previouslyFormattedCitation" : "(Baldauf et al. 2007, S. 266)" }, "properties" : { "noteIndex" : 0 }, "schema" : "https://github.com/citation-style-language/schema/raw/master/csl-citation.json" }</w:instrText>
      </w:r>
      <w:r>
        <w:rPr>
          <w:b w:val="0"/>
        </w:rPr>
        <w:fldChar w:fldCharType="separate"/>
      </w:r>
      <w:r w:rsidRPr="001B0760">
        <w:rPr>
          <w:b w:val="0"/>
          <w:noProof/>
        </w:rPr>
        <w:t>(Baldauf et al. 2007, S. 266)</w:t>
      </w:r>
      <w:r>
        <w:rPr>
          <w:b w:val="0"/>
        </w:rPr>
        <w:fldChar w:fldCharType="end"/>
      </w:r>
      <w:r>
        <w:rPr>
          <w:b w:val="0"/>
        </w:rPr>
        <w:t xml:space="preserve"> )</w:t>
      </w:r>
    </w:p>
    <w:p w14:paraId="76447709" w14:textId="0C873A37" w:rsidR="001B0760" w:rsidRDefault="009C3964" w:rsidP="00E40ACD">
      <w:commentRangeStart w:id="13"/>
      <w:r w:rsidRPr="003C7E2E">
        <w:lastRenderedPageBreak/>
        <w:t xml:space="preserve">Chen </w:t>
      </w:r>
      <w:r w:rsidRPr="003C7E2E">
        <w:fldChar w:fldCharType="begin" w:fldLock="1"/>
      </w:r>
      <w:r w:rsidR="00F72C28">
        <w:instrText>ADDIN CSL_CITATION { "citationItems" : [ { "id" : "ITEM-1", "itemData" : { "author" : [ { "dropping-particle" : "", "family" : "Chen", "given" : "HL", "non-dropping-particle" : "", "parse-names" : false, "suffix" : "" } ], "id" : "ITEM-1", "issued" : { "date-parts" : [ [ "2004" ] ] }, "publisher" : "University of Maryland", "title" : "An intelligent broker architecture for pervasive context-aware systems", "type" : "thesis" }, "suppress-author" : 1, "uris" : [ "http://www.mendeley.com/documents/?uuid=466bc61a-c98b-4f85-a4ea-f71f726b5dc7" ] } ], "mendeley" : { "formattedCitation" : "( 2004)", "plainTextFormattedCitation" : "( 2004)", "previouslyFormattedCitation" : "( 2004)" }, "properties" : { "noteIndex" : 0 }, "schema" : "https://github.com/citation-style-language/schema/raw/master/csl-citation.json" }</w:instrText>
      </w:r>
      <w:r w:rsidRPr="003C7E2E">
        <w:fldChar w:fldCharType="separate"/>
      </w:r>
      <w:r w:rsidRPr="003C7E2E">
        <w:rPr>
          <w:noProof/>
        </w:rPr>
        <w:t>( 2004)</w:t>
      </w:r>
      <w:r w:rsidRPr="003C7E2E">
        <w:fldChar w:fldCharType="end"/>
      </w:r>
      <w:commentRangeEnd w:id="13"/>
      <w:r w:rsidR="00AE424D">
        <w:rPr>
          <w:rStyle w:val="Kommentarzeichen"/>
        </w:rPr>
        <w:commentReference w:id="13"/>
      </w:r>
      <w:r w:rsidRPr="003C7E2E">
        <w:t xml:space="preserve"> schlägt daher eine Einteilung der kontextsensitiven Systeme </w:t>
      </w:r>
      <w:r w:rsidR="003C7E2E" w:rsidRPr="003C7E2E">
        <w:t>in drei Kat</w:t>
      </w:r>
      <w:r w:rsidR="003C7E2E" w:rsidRPr="003C7E2E">
        <w:t>e</w:t>
      </w:r>
      <w:r w:rsidR="003C7E2E" w:rsidRPr="003C7E2E">
        <w:t xml:space="preserve">gorien </w:t>
      </w:r>
      <w:r w:rsidR="00111521">
        <w:t>vor, die sich besonders in der Verarbeitung der gewonnen kontextsensitiven I</w:t>
      </w:r>
      <w:r w:rsidR="00111521">
        <w:t>n</w:t>
      </w:r>
      <w:r w:rsidR="00111521">
        <w:t xml:space="preserve">formationen unterscheiden. </w:t>
      </w:r>
      <w:r w:rsidR="00FC2AB7">
        <w:t>Die drei von ihm vorgeschlagenen Kategorien sind: „</w:t>
      </w:r>
      <w:r w:rsidR="00FC2AB7" w:rsidRPr="00FC2AB7">
        <w:rPr>
          <w:i/>
        </w:rPr>
        <w:t>Direct sensor access</w:t>
      </w:r>
      <w:r w:rsidR="00FC2AB7" w:rsidRPr="00FC2AB7">
        <w:t>“</w:t>
      </w:r>
      <w:r w:rsidR="00FC2AB7">
        <w:t>, „</w:t>
      </w:r>
      <w:r w:rsidR="00FC2AB7" w:rsidRPr="00FC2AB7">
        <w:rPr>
          <w:i/>
        </w:rPr>
        <w:t>Middleware infrastructure“</w:t>
      </w:r>
      <w:r w:rsidR="00FC2AB7">
        <w:t xml:space="preserve"> und „</w:t>
      </w:r>
      <w:r w:rsidR="00FC2AB7" w:rsidRPr="00FC2AB7">
        <w:rPr>
          <w:i/>
        </w:rPr>
        <w:t>Context server</w:t>
      </w:r>
      <w:r w:rsidR="00FC2AB7" w:rsidRPr="00FC2AB7">
        <w:t xml:space="preserve">“, </w:t>
      </w:r>
      <w:r w:rsidR="00FC2AB7">
        <w:t>die Verarbeitung der Information geht dabei von direkt im Gerät verankert, über eine Verarbeitung auf implementierten Zwischenebenen, aber immer noch im Gerät hin zu einer Client-Server-Struktur, bei der jegliche Verarbeitung auf einem kontaktierten Server stattfi</w:t>
      </w:r>
      <w:r w:rsidR="00FC2AB7">
        <w:t>n</w:t>
      </w:r>
      <w:r w:rsidR="00FC2AB7">
        <w:t>det.</w:t>
      </w:r>
      <w:r w:rsidR="00FC2AB7" w:rsidRPr="00FC2AB7">
        <w:t xml:space="preserve"> </w:t>
      </w:r>
      <w:commentRangeStart w:id="14"/>
      <w:r w:rsidR="00FC2AB7" w:rsidRPr="003C7E2E">
        <w:fldChar w:fldCharType="begin" w:fldLock="1"/>
      </w:r>
      <w:r w:rsidR="00F72C28">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"264-265",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"428", "prefix" : " ", "uris" : [ "http://www.mendeley.com/documents/?uuid=c573c0bb-3d8c-4bad-9b46-9802c4d7e30f" ] } ], "mendeley" : { "formattedCitation" : "(Baldauf et al. 2007, S. 264\u2013265; Perera et al. 2014, S. 428)", "plainTextFormattedCitation" : "(Baldauf et al. 2007, S. 264\u2013265; Perera et al. 2014, S. 428)", "previouslyFormattedCitation" : "(Baldauf et al. 2007, S. 264\u2013265; Perera et al. 2014, S. 428)" }, "properties" : { "noteIndex" : 0 }, "schema" : "https://github.com/citation-style-language/schema/raw/master/csl-citation.json" }</w:instrText>
      </w:r>
      <w:r w:rsidR="00FC2AB7" w:rsidRPr="003C7E2E">
        <w:fldChar w:fldCharType="separate"/>
      </w:r>
      <w:r w:rsidR="00145DAE" w:rsidRPr="00145DAE">
        <w:rPr>
          <w:noProof/>
        </w:rPr>
        <w:t>(Baldauf et al. 2007, S. 264–265; Perera et al. 2014, S. 428)</w:t>
      </w:r>
      <w:r w:rsidR="00FC2AB7" w:rsidRPr="003C7E2E">
        <w:fldChar w:fldCharType="end"/>
      </w:r>
      <w:commentRangeEnd w:id="14"/>
      <w:r w:rsidR="007B43E4">
        <w:rPr>
          <w:rStyle w:val="Kommentarzeichen"/>
        </w:rPr>
        <w:commentReference w:id="14"/>
      </w:r>
      <w:r w:rsidR="00FC2AB7">
        <w:t>.</w:t>
      </w:r>
      <w:r w:rsidR="007B43E4">
        <w:t xml:space="preserve"> </w:t>
      </w:r>
    </w:p>
    <w:p w14:paraId="3DE06067" w14:textId="3B96A48F" w:rsidR="00B07654" w:rsidRDefault="007B43E4" w:rsidP="00FC2AB7">
      <w:r>
        <w:t>Ein weiterer Ansatz ist die Einteilung der kontextsensitiven</w:t>
      </w:r>
      <w:r w:rsidR="00F01C45">
        <w:t xml:space="preserve"> Systeme</w:t>
      </w:r>
      <w:r>
        <w:t xml:space="preserve"> nach Kontextart</w:t>
      </w:r>
      <w:r w:rsidR="00F01C45">
        <w:t xml:space="preserve"> und den zugehörigen Sensoren</w:t>
      </w:r>
      <w:r>
        <w:t xml:space="preserve"> </w:t>
      </w:r>
      <w:r w:rsidR="00F01C45">
        <w:t>(</w:t>
      </w:r>
      <w:r w:rsidR="00F01C45" w:rsidRPr="00473B0A">
        <w:rPr>
          <w:rStyle w:val="SchwacherVerweis"/>
        </w:rPr>
        <w:t>Tabelle 1.1</w:t>
      </w:r>
      <w:r w:rsidR="00F01C45">
        <w:t>)</w:t>
      </w:r>
      <w:r>
        <w:t>.</w:t>
      </w:r>
      <w:r w:rsidR="00B07654">
        <w:t xml:space="preserve"> Die Idee hierhinter ist</w:t>
      </w:r>
      <w:r w:rsidR="00473B0A">
        <w:t>,</w:t>
      </w:r>
      <w:r w:rsidR="00B07654">
        <w:t xml:space="preserve"> dass verschiedene Umwelteinwirkungen und Kontexte durch verschiedene Sensoren wahrgenommen we</w:t>
      </w:r>
      <w:r w:rsidR="00B07654">
        <w:t>r</w:t>
      </w:r>
      <w:r w:rsidR="00B07654">
        <w:t>den können. So kann ein Lichtsensor genutzt werden um zu bestimmen, ob es hell oder dunkel ist, eine Uhr kann dem Gerät die Zeit mitteilen und eine GPS-Sensor den Stan</w:t>
      </w:r>
      <w:r w:rsidR="00B07654">
        <w:t>d</w:t>
      </w:r>
      <w:r w:rsidR="00B07654">
        <w:t>ort auf der Welt. Weiterführen</w:t>
      </w:r>
      <w:r w:rsidR="00AE424D">
        <w:t>d</w:t>
      </w:r>
      <w:r w:rsidR="00B07654">
        <w:t xml:space="preserve"> lassen sich diese Informationen dann verknüpfen um so sehr genaue Ergebnisse zu liefern. </w:t>
      </w:r>
      <w:r w:rsidR="00B07654">
        <w:fldChar w:fldCharType="begin" w:fldLock="1"/>
      </w:r>
      <w:r w:rsidR="00F72C28">
        <w:instrText>ADDIN CSL_CITATION { "citationItems" : [ { "id" : "ITEM-1", "itemData" : { "DOI" : "10.1109/98.944006", "ISSN" : "1070-9916", "author" : [ { "dropping-particle" : "", "family" : "Schmidt", "given" : "A", "non-dropping-particle" : "", "parse-names" : false, "suffix" : "" }, { "dropping-particle" : "", "family" : "Laerhoven", "given" : "K.", "non-dropping-particle" : "van", "parse-names" : false, "suffix" : "" } ], "container-title" : "IEEE Personal Communications", "id" : "ITEM-1", "issue" : "4", "issued" : { "date-parts" : [ [ "2001", "8" ] ] }, "page" : "66-71", "title" : "How to build smart appliances?", "type" : "article-journal", "volume" : "8" }, "locator" : "67-68", "uris" : [ "http://www.mendeley.com/documents/?uuid=69a5c2d8-0231-44f1-a361-9809c17837c1" ] } ], "mendeley" : { "formattedCitation" : "(Schmidt und van Laerhoven 2001, S. 67\u201368)", "plainTextFormattedCitation" : "(Schmidt und van Laerhoven 2001, S. 67\u201368)", "previouslyFormattedCitation" : "(Schmidt und van Laerhoven 2001, S. 67\u201368)" }, "properties" : { "noteIndex" : 0 }, "schema" : "https://github.com/citation-style-language/schema/raw/master/csl-citation.json" }</w:instrText>
      </w:r>
      <w:r w:rsidR="00B07654">
        <w:fldChar w:fldCharType="separate"/>
      </w:r>
      <w:r w:rsidR="00B07654" w:rsidRPr="00B07654">
        <w:rPr>
          <w:noProof/>
        </w:rPr>
        <w:t>(Schmidt und van Laerhoven 2001, S. 67–68)</w:t>
      </w:r>
      <w:r w:rsidR="00B07654">
        <w:fldChar w:fldCharType="end"/>
      </w:r>
      <w:r w:rsidR="00B07654">
        <w:t xml:space="preserve"> </w:t>
      </w:r>
    </w:p>
    <w:p w14:paraId="50E7BB4B" w14:textId="7810E7B9" w:rsidR="00A07A3D" w:rsidRDefault="007B43E4" w:rsidP="00FC2AB7">
      <w:r>
        <w:t>Im Rahmen dieser Arbeit soll eine Kombination der beiden Kategorisierung</w:t>
      </w:r>
      <w:r w:rsidR="00F01C45">
        <w:t>en</w:t>
      </w:r>
      <w:r>
        <w:t xml:space="preserve"> zum Ei</w:t>
      </w:r>
      <w:r>
        <w:t>n</w:t>
      </w:r>
      <w:r>
        <w:t xml:space="preserve">satz kommen. Dabei wird ein besonderer Schwerpunkt auf Middleware infrastructure und Context Server und </w:t>
      </w:r>
      <w:r w:rsidR="00DC776D">
        <w:t>auf die visuel</w:t>
      </w:r>
      <w:r w:rsidR="00F01C45">
        <w:t>len</w:t>
      </w:r>
      <w:r w:rsidR="00AE424D">
        <w:t xml:space="preserve"> Kontextarten gelegt.</w:t>
      </w:r>
    </w:p>
    <w:p w14:paraId="594AD4D1" w14:textId="5FD34E52" w:rsidR="00AB4C62" w:rsidRPr="003C7E2E" w:rsidRDefault="00473B0A" w:rsidP="005C731C">
      <w:r>
        <w:t>Im Folgenden wird die Nutzung der verschiedenen Sensortypen anhand von Beispielen aufgezeigt um eine Veranschaulichung der einzelnen Bereiche zu bieten.</w:t>
      </w:r>
    </w:p>
    <w:p w14:paraId="4AEA7EA9" w14:textId="77777777" w:rsidR="00AC3A7E" w:rsidRDefault="00AC3A7E" w:rsidP="00AC3A7E">
      <w:pPr>
        <w:pStyle w:val="berschrift3"/>
      </w:pPr>
      <w:bookmarkStart w:id="15" w:name="_Toc279593964"/>
      <w:r>
        <w:t xml:space="preserve">Marker / QR </w:t>
      </w:r>
      <w:r w:rsidRPr="003C7E2E">
        <w:t>Codes</w:t>
      </w:r>
      <w:bookmarkEnd w:id="15"/>
    </w:p>
    <w:p w14:paraId="0B83E950" w14:textId="77777777" w:rsidR="00473B0A" w:rsidRDefault="00473B0A" w:rsidP="00473B0A">
      <w:pPr>
        <w:pStyle w:val="BasicText"/>
      </w:pPr>
      <w:commentRangeStart w:id="16"/>
      <w:r>
        <w:t>Als spezielle Art der visuellen Kontextsensitivität sollten Identifizierung von Objekten und Orten anhand von Markern gesehen werden. Die dafür am häufigsten genutzt Mö</w:t>
      </w:r>
      <w:r>
        <w:t>g</w:t>
      </w:r>
      <w:r>
        <w:t>lichkeit sind die QR (Quick Response) Codes (Quelle benötigt).</w:t>
      </w:r>
      <w:commentRangeEnd w:id="16"/>
      <w:r w:rsidR="00A16B16">
        <w:rPr>
          <w:rStyle w:val="Kommentarzeichen"/>
        </w:rPr>
        <w:commentReference w:id="16"/>
      </w:r>
    </w:p>
    <w:p w14:paraId="179A0A25" w14:textId="6290F823" w:rsidR="00473B0A" w:rsidRPr="00473B0A" w:rsidRDefault="00473B0A" w:rsidP="00473B0A">
      <w:pPr>
        <w:pStyle w:val="BasicText"/>
      </w:pPr>
      <w:r>
        <w:t>QR Codes sind zweidimensionale matrixbasierte Barcodes die Information sowohl ve</w:t>
      </w:r>
      <w:r>
        <w:t>r</w:t>
      </w:r>
      <w:r>
        <w:t>tikaler als auch in horizontaler Richtung enthalten. Sie wurden entwickelt um schnell Informationen durch geeignete Scannersoftware auszulesen und diese dem Nutzer zur Verfügung zu stellen.  Im Gegensatz zu eindimensionale Barcodes, wie man sie zum Beispiel aus dem Einzelhandel kennt, haben sie dabei ein stark gesteigertes Speiche</w:t>
      </w:r>
      <w:r>
        <w:t>r</w:t>
      </w:r>
      <w:r>
        <w:t>vermögen und es ist nicht möglich die Codes mit dem menschlichen Auge nachzuvol</w:t>
      </w:r>
      <w:r>
        <w:t>l</w:t>
      </w:r>
      <w:r>
        <w:t xml:space="preserve">ziehen </w:t>
      </w:r>
      <w:r>
        <w:fldChar w:fldCharType="begin" w:fldLock="1"/>
      </w:r>
      <w:r>
        <w:instrText>ADDIN CSL_CITATION { "citationItems" : [ { "id" : "ITEM-1", "itemData" : { "DOI" : "10.1145/1296843.1296887", "ISBN" : "9781595935731", "author" : [ { "dropping-particle" : "", "family" : "Chang", "given" : "Yao-Jen", "non-dropping-particle" : "", "parse-names" : false, "suffix" : "" }, { "dropping-particle" : "", "family" : "Tsai", "given" : "Shih-Kai", "non-dropping-particle" : "", "parse-names" : false, "suffix" : "" }, { "dropping-particle" : "", "family" : "Chang", "given" : "Yao-Sheng", "non-dropping-particle" : "", "parse-names" : false, "suffix" : "" }, { "dropping-particle" : "", "family" : "Wang", "given" : "Tsen-Yung", "non-dropping-particle" : "", "parse-names" : false, "suffix" : "" } ], "container-title" : "Proceedings of the 9th international ACM SIGACCESS conference on Computers and accessibility - Assets '07", "id" : "ITEM-1", "issued" : { "date-parts" : [ [ "2007" ] ] }, "page" : "231", "publisher" : "ACM Press", "publisher-place" : "New York, New York, USA", "title" : "A novel wayfinding system based on geo-coded qr codes for individuals with cognitive impairments", "type" : "paper-conference" }, "locator" : "231", "uris" : [ "http://www.mendeley.com/documents/?uuid=0f8d773f-467c-4af9-af84-2d89c240fdf9" ] }, { "id" : "ITEM-2",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"ITEM-2", "issued" : { "date-parts" : [ [ "2008", "7" ] ] }, "page" : "50-55", "publisher" : "Ieee", "title" : "Contextual QR Codes", "type" : "article-journal" }, "locator" : "52", "prefix" : " ", "uris" : [ "http://www.mendeley.com/documents/?uuid=2dff7963-d2f5-4abc-bb1a-f3f6ad742460" ] } ], "mendeley" : { "formattedCitation" : "(Chang et al. 2007, S. 231; Rouillard 2008, S. 52)", "plainTextFormattedCitation" : "(Chang et al. 2007, S. 231; Rouillard 2008, S. 52)", "previouslyFormattedCitation" : "(Chang et al. 2007, S. 231; Rouillard 2008, S. 52)" }, "properties" : { "noteIndex" : 0 }, "schema" : "https://github.com/citation-style-language/schema/raw/master/csl-citation.json" }</w:instrText>
      </w:r>
      <w:r>
        <w:fldChar w:fldCharType="separate"/>
      </w:r>
      <w:r w:rsidRPr="00B54F39">
        <w:rPr>
          <w:noProof/>
        </w:rPr>
        <w:t>(Chang et al. 2007, S. 231; Rouillard 2008, S. 52)</w:t>
      </w:r>
      <w:r>
        <w:fldChar w:fldCharType="end"/>
      </w:r>
      <w:r>
        <w:t xml:space="preserve">. </w:t>
      </w:r>
    </w:p>
    <w:p w14:paraId="2109FC14" w14:textId="77777777" w:rsidR="00AC3A7E" w:rsidRDefault="00AC3A7E" w:rsidP="00AC3A7E">
      <w:pPr>
        <w:pStyle w:val="Beschriftung"/>
        <w:keepNext/>
      </w:pPr>
      <w:r>
        <w:rPr>
          <w:noProof/>
        </w:rPr>
        <w:lastRenderedPageBreak/>
        <w:drawing>
          <wp:inline distT="0" distB="0" distL="0" distR="0" wp14:anchorId="65291B54" wp14:editId="750A5A40">
            <wp:extent cx="1489075" cy="1489075"/>
            <wp:effectExtent l="0" t="0" r="9525" b="9525"/>
            <wp:docPr id="7" name="Bild 7" descr="HDD:Jannik:Downloads:qr_code_9891136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89075" cy="148907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17184736" w14:textId="77777777" w:rsidR="00AC3A7E" w:rsidRPr="00FC02FE" w:rsidRDefault="00AC3A7E" w:rsidP="00AC3A7E">
      <w:pPr>
        <w:pStyle w:val="Beschriftung"/>
        <w:rPr>
          <w:b w:val="0"/>
        </w:rPr>
      </w:pPr>
      <w:bookmarkStart w:id="17" w:name="_Ref295840185"/>
      <w:bookmarkStart w:id="18" w:name="_Toc300656931"/>
      <w:bookmarkStart w:id="19" w:name="_Toc305486701"/>
      <w:bookmarkStart w:id="20" w:name="_Toc279593989"/>
      <w:r w:rsidRPr="00C33FAB">
        <w:t xml:space="preserve">Abb. </w:t>
      </w:r>
      <w:fldSimple w:instr=" STYLEREF 1 \s ">
        <w:r>
          <w:rPr>
            <w:noProof/>
          </w:rPr>
          <w:t>2</w:t>
        </w:r>
      </w:fldSimple>
      <w:r w:rsidRPr="00C33FAB">
        <w:t>.</w:t>
      </w:r>
      <w:fldSimple w:instr=" SEQ Abb. \* ARABIC \s 1 ">
        <w:r>
          <w:rPr>
            <w:noProof/>
          </w:rPr>
          <w:t>1</w:t>
        </w:r>
      </w:fldSimple>
      <w:bookmarkEnd w:id="17"/>
      <w:r w:rsidRPr="00FC02FE">
        <w:rPr>
          <w:b w:val="0"/>
        </w:rPr>
        <w:tab/>
      </w:r>
      <w:bookmarkEnd w:id="18"/>
      <w:bookmarkEnd w:id="19"/>
      <w:r>
        <w:rPr>
          <w:b w:val="0"/>
        </w:rPr>
        <w:t>QR Code für den Titel dieser Arbeit</w:t>
      </w:r>
      <w:bookmarkEnd w:id="20"/>
    </w:p>
    <w:p w14:paraId="4DF44C39" w14:textId="56C4DDFE" w:rsidR="00AC3A7E" w:rsidRDefault="00AC3A7E" w:rsidP="00AC3A7E">
      <w:pPr>
        <w:pStyle w:val="BasicText"/>
      </w:pPr>
      <w:r>
        <w:t xml:space="preserve">QR Codes wurden 1994 von dem japanischen Unternehmen Denso-Wave entwickelt. Es existieren 40 verschiedene Versionen des QR Codes die sich vor allem in ihrer Größe und dadurch in ihrem Speichervolumen, aber auch in ihrer Lesbarkeit trotz teilweiser Beschädigung unterscheiden. </w:t>
      </w:r>
      <w:r>
        <w:fldChar w:fldCharType="begin" w:fldLock="1"/>
      </w:r>
      <w:r w:rsidR="00F72C28">
        <w:instrText>ADDIN CSL_CITATION { "citationItems" : [ { "id" : "ITEM-1", "itemData" : { "URL" : "http://www.qrcode.com/en/index.html", "accessed" : { "date-parts" : [ [ "2014", "10", "16" ] ] }, "id" : "ITEM-1", "issued" : { "date-parts" : [ [ "0" ] ] }, "title" : "QRcode.com\uff5cDENSO WAVE", "type" : "webpage" }, "uris" : [ "http://www.mendeley.com/documents/?uuid=123baa2c-02c7-4550-b5e8-da5e7f063fb6" ] } ], "mendeley" : { "formattedCitation" : "(QRcode.com\uff5cDENSO WAVE)", "plainTextFormattedCitation" : "(QRcode.com\uff5cDENSO WAVE)", "previouslyFormattedCitation" : "(QRcode.com\uff5cDENSO WAVE)" }, "properties" : { "noteIndex" : 0 }, "schema" : "https://github.com/citation-style-language/schema/raw/master/csl-citation.json" }</w:instrText>
      </w:r>
      <w:r>
        <w:fldChar w:fldCharType="separate"/>
      </w:r>
      <w:r w:rsidRPr="00B54F39">
        <w:rPr>
          <w:noProof/>
        </w:rPr>
        <w:t>(QRcode.com</w:t>
      </w:r>
      <w:r w:rsidRPr="00B54F39">
        <w:rPr>
          <w:rFonts w:ascii="Baoli SC Regular" w:hAnsi="Baoli SC Regular" w:cs="Baoli SC Regular"/>
          <w:noProof/>
        </w:rPr>
        <w:t>｜</w:t>
      </w:r>
      <w:r w:rsidRPr="00B54F39">
        <w:rPr>
          <w:noProof/>
        </w:rPr>
        <w:t>DENSO WAVE)</w:t>
      </w:r>
      <w:r>
        <w:fldChar w:fldCharType="end"/>
      </w:r>
    </w:p>
    <w:p w14:paraId="09D04339" w14:textId="663C85CB" w:rsidR="00473B0A" w:rsidRDefault="00AC3A7E" w:rsidP="00AC3A7E">
      <w:pPr>
        <w:pStyle w:val="BasicText"/>
      </w:pPr>
      <w:r>
        <w:t>QR Codes finden heute vielerlei Anwendung. Sie sind in der Werbung, auf Visitenka</w:t>
      </w:r>
      <w:r>
        <w:t>r</w:t>
      </w:r>
      <w:r>
        <w:t xml:space="preserve">ten, </w:t>
      </w:r>
      <w:r w:rsidR="00A83DD3">
        <w:t xml:space="preserve">in Bibliotheken </w:t>
      </w:r>
      <w:r w:rsidR="00A83DD3">
        <w:fldChar w:fldCharType="begin" w:fldLock="1"/>
      </w:r>
      <w:r w:rsidR="00A83DD3">
        <w:instrText>ADDIN CSL_CITATION { "citationItems" : [ { "id" : "ITEM-1", "itemData" : { "DOI" : "10.11645/4.1.1458", "ISSN" : "1750-5968", "abstract" : "Though true location aware devices such as GPS enabled phones are becoming more common (e.g., the latest iPhone includes GPS and compass) developing services that \u201caugment\u201d reality is unrealistic for most libraries due to time; money and technical constraints.   \u00a0    There is an easier option though \u2013 using small printed codes, such as QR codes, around the library that link to resources and information appropriate to their location.\u00a0    QR (Quick Response) codes are a matrix codes, like a two dimensional bar code. They can be read by mobile phones with integrated cameras, with a small application installed. Some mobiles come with the application ready installed, though it can also be download for free from the internet and installed on PDAs, smartphones and other mobile devices.     \u00a0     At the University of Huddersfield we have used QR codes to deliver context appropriate help and information to blur the boundaries between the physical and electronic world. We\u2019ve developed mobile friendly materials to deliver information skills materials directly to our users at the point of need, linked by QR codes on printed materials and on appropriate locations in the physical library.     \u00a0     This article outlines the practical uses we\u2019ve found for QR codes and gives preliminary results of how they\u2019ve been received by our library users.", "author" : [ { "dropping-particle" : "", "family" : "Walsh", "given" : "Andrew", "non-dropping-particle" : "", "parse-names" : false, "suffix" : "" } ], "container-title" : "Journal of Information Literacy", "id" : "ITEM-1", "issue" : "1", "issued" : { "date-parts" : [ [ "2010", "6", "23" ] ] }, "page" : "55-65", "title" : "QR Codes \u2013 using mobile phones to deliver library instruction and help at the point of need.", "type" : "article-journal", "volume" : "4" }, "locator" : "57", "uris" : [ "http://www.mendeley.com/documents/?uuid=a93f5eeb-e998-4df0-b9aa-8a0a4cc4cf23" ] } ], "mendeley" : { "formattedCitation" : "(Walsh 2010, S. 57)", "plainTextFormattedCitation" : "(Walsh 2010, S. 57)", "previouslyFormattedCitation" : "(Walsh 2010, S. 57)" }, "properties" : { "noteIndex" : 0 }, "schema" : "https://github.com/citation-style-language/schema/raw/master/csl-citation.json" }</w:instrText>
      </w:r>
      <w:r w:rsidR="00A83DD3">
        <w:fldChar w:fldCharType="separate"/>
      </w:r>
      <w:r w:rsidR="00A83DD3" w:rsidRPr="00A83DD3">
        <w:rPr>
          <w:noProof/>
        </w:rPr>
        <w:t>(Walsh 2010, S. 57)</w:t>
      </w:r>
      <w:r w:rsidR="00A83DD3">
        <w:fldChar w:fldCharType="end"/>
      </w:r>
      <w:r>
        <w:t xml:space="preserve"> oder einfach in ihrer ursprünglichen Besti</w:t>
      </w:r>
      <w:r>
        <w:t>m</w:t>
      </w:r>
      <w:r>
        <w:t>mung der Industrie aufzufinden. Aber immer haben sie den Nutzen Objekte oder Orte zu identifizieren und weitere kontextsensitive Informationen zum Gescannten anzuze</w:t>
      </w:r>
      <w:r>
        <w:t>i</w:t>
      </w:r>
      <w:r>
        <w:t>gen. Sei es die Internetseite eines Unternehmens in der Werbung, oder aber ein inform</w:t>
      </w:r>
      <w:r>
        <w:t>a</w:t>
      </w:r>
      <w:r>
        <w:t xml:space="preserve">tiver Text über ein Ausstellungsstück in einem Museum. Zusätzlich ist es möglich die vom QR-Code zur Verfügung gestellte Information mit weiteren Sensoren des Geräts festgestellte Informationen zu verknüpfen, um so ein ganzheitliches kontextsensitives System zu erreichen. </w:t>
      </w:r>
      <w:r>
        <w:fldChar w:fldCharType="begin" w:fldLock="1"/>
      </w:r>
      <w:r w:rsidR="00F72C28">
        <w:instrText>ADDIN CSL_CITATION { "citationItems" : [ { "id" : "ITEM-1",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"ITEM-1", "issued" : { "date-parts" : [ [ "2008", "7" ] ] }, "page" : "50-55", "publisher" : "Ieee", "title" : "Contextual QR Codes", "type" : "article-journal" }, "locator" : "52-53", "uris" : [ "http://www.mendeley.com/documents/?uuid=2dff7963-d2f5-4abc-bb1a-f3f6ad742460" ] } ], "mendeley" : { "formattedCitation" : "(Rouillard 2008, S. 52\u201353)", "plainTextFormattedCitation" : "(Rouillard 2008, S. 52\u201353)", "previouslyFormattedCitation" : "(Rouillard 2008, S. 52\u201353)" }, "properties" : { "noteIndex" : 0 }, "schema" : "https://github.com/citation-style-language/schema/raw/master/csl-citation.json" }</w:instrText>
      </w:r>
      <w:r>
        <w:fldChar w:fldCharType="separate"/>
      </w:r>
      <w:r w:rsidRPr="00D71D94">
        <w:rPr>
          <w:noProof/>
        </w:rPr>
        <w:t>(Rouillard 2008, S. 52–53)</w:t>
      </w:r>
      <w:r>
        <w:fldChar w:fldCharType="end"/>
      </w:r>
      <w:r>
        <w:t xml:space="preserve">. </w:t>
      </w:r>
    </w:p>
    <w:p w14:paraId="290AB959" w14:textId="4E395C53" w:rsidR="008245A9" w:rsidRPr="003C7E2E" w:rsidRDefault="008D37AC" w:rsidP="008245A9">
      <w:pPr>
        <w:pStyle w:val="berschrift3"/>
      </w:pPr>
      <w:bookmarkStart w:id="21" w:name="_Toc279593965"/>
      <w:r>
        <w:t>Location-</w:t>
      </w:r>
      <w:r w:rsidR="00F10A49" w:rsidRPr="003C7E2E">
        <w:t>Based Services</w:t>
      </w:r>
      <w:bookmarkEnd w:id="21"/>
    </w:p>
    <w:p w14:paraId="6F0BBC5C" w14:textId="437CA4F7" w:rsidR="00E120DF" w:rsidRDefault="00B12753" w:rsidP="00FC02FE">
      <w:pPr>
        <w:pStyle w:val="BasicText"/>
      </w:pPr>
      <w:r>
        <w:t xml:space="preserve">Ortsbasierte Dienste (engl. </w:t>
      </w:r>
      <w:r w:rsidR="008D37AC">
        <w:t>Location-</w:t>
      </w:r>
      <w:r w:rsidR="006F6A78">
        <w:t>Based Services</w:t>
      </w:r>
      <w:r>
        <w:t xml:space="preserve">) </w:t>
      </w:r>
      <w:r w:rsidR="006F6A78">
        <w:t>sind unter Normalnutzer von M</w:t>
      </w:r>
      <w:r w:rsidR="006F6A78">
        <w:t>o</w:t>
      </w:r>
      <w:r w:rsidR="006F6A78">
        <w:t>bilen Endgeräten die heute wohl am weit</w:t>
      </w:r>
      <w:r w:rsidR="00386873">
        <w:t>esten verbreitet</w:t>
      </w:r>
      <w:r w:rsidR="005F1383">
        <w:t xml:space="preserve"> und bekanntesten</w:t>
      </w:r>
      <w:r w:rsidR="006F6A78">
        <w:t xml:space="preserve"> </w:t>
      </w:r>
      <w:r w:rsidR="00F01C45">
        <w:t>Beispiele</w:t>
      </w:r>
      <w:r w:rsidR="006F6A78">
        <w:t xml:space="preserve"> unter den kontextsensitiven Anwendungen</w:t>
      </w:r>
      <w:r w:rsidR="00A16B16">
        <w:t>. D</w:t>
      </w:r>
      <w:r w:rsidR="00E120DF">
        <w:t xml:space="preserve">afür </w:t>
      </w:r>
      <w:r w:rsidR="006F6A78">
        <w:t>spricht</w:t>
      </w:r>
      <w:r w:rsidR="00E120DF">
        <w:t xml:space="preserve"> auch</w:t>
      </w:r>
      <w:r w:rsidR="006F6A78">
        <w:t xml:space="preserve">, dass neben einem in den USA registrierten Patent </w:t>
      </w:r>
      <w:r w:rsidR="006F6A78">
        <w:fldChar w:fldCharType="begin" w:fldLock="1"/>
      </w:r>
      <w:r w:rsidR="00F72C28">
        <w:instrText>ADDIN CSL_CITATION { "citationItems" : [ { "id" : "ITEM-1", "itemData" : { "author" : [ { "dropping-particle" : "", "family" : "Portman", "given" : "Eric A.", "non-dropping-particle" : "", "parse-names" : false, "suffix" : "" }, { "dropping-particle" : "", "family" : "Gailey", "given" : "Michael L.", "non-dropping-particle" : "", "parse-names" : false, "suffix" : "" }, { "dropping-particle" : "", "family" : "Holmes", "given" : "Chad S.", "non-dropping-particle" : "", "parse-names" : false, "suffix" : "" }, { "dropping-particle" : "", "family" : "Burgiss", "given" : "Michael J.", "non-dropping-particle" : "", "parse-names" : false, "suffix" : "" }, { "dropping-particle" : "", "family" : "Smith", "given" : "Angela King", "non-dropping-particle" : "", "parse-names" : false, "suffix" : "" }, { "dropping-particle" : "", "family" : "Pitts III", "given" : "Ashton F.", "non-dropping-particle" : "", "parse-names" : false, "suffix" : "" }, { "dropping-particle" : "", "family" : "Dempsen", "given" : "Stephen L.", "non-dropping-particle" : "", "parse-names" : false, "suffix" : "" }, { "dropping-particle" : "", "family" : "Che", "given" : "Vinny Wai-yan", "non-dropping-particle" : "", "parse-names" : false, "suffix" : "" } ], "id" : "ITEM-1", "issue" : "12", "issued" : { "date-parts" : [ [ "2005" ] ] }, "number" : "US 6944447 B2", "publisher-place" : "USA", "title" : "Location-based services", "type" : "patent", "volume" : "2" }, "uris" : [ "http://www.mendeley.com/documents/?uuid=b039671f-1f6a-415e-925b-88675e89a6f7" ] } ], "mendeley" : { "formattedCitation" : "(Portman et al. 2005)", "plainTextFormattedCitation" : "(Portman et al. 2005)", "previouslyFormattedCitation" : "(Portman et al. 2005)" }, "properties" : { "noteIndex" : 0 }, "schema" : "https://github.com/citation-style-language/schema/raw/master/csl-citation.json" }</w:instrText>
      </w:r>
      <w:r w:rsidR="006F6A78">
        <w:fldChar w:fldCharType="separate"/>
      </w:r>
      <w:r w:rsidR="006F6A78" w:rsidRPr="006F6A78">
        <w:rPr>
          <w:noProof/>
        </w:rPr>
        <w:t>(Portman et al. 2005)</w:t>
      </w:r>
      <w:r w:rsidR="006F6A78">
        <w:fldChar w:fldCharType="end"/>
      </w:r>
      <w:r w:rsidR="006F6A78">
        <w:t xml:space="preserve"> auch empirische Studien zu der Akze</w:t>
      </w:r>
      <w:r w:rsidR="006F6A78">
        <w:t>p</w:t>
      </w:r>
      <w:r w:rsidR="006F6A78">
        <w:t xml:space="preserve">tanz dieser Dienste unter Endkunden </w:t>
      </w:r>
      <w:r w:rsidR="006F6A78">
        <w:fldChar w:fldCharType="begin" w:fldLock="1"/>
      </w:r>
      <w:r w:rsidR="00F72C28">
        <w:instrText>ADDIN CSL_CITATION { "citationItems" : [ { "id" : "ITEM-1", "itemData" : { "abstract" : "The present invention discloses a method and system for providing location-based services to a remote terminal that is connected to various types of communication systems. A tailored request for information is generated with the remote terminal. In addition, a geographic indicator associated with the remote terminal is also generated in the preferred embodiment. The tailored request for information and the geographic indicator are transmitted to a location-based application server. A structured response to the tailored request for information is generated with the location-based application server, wherein the structured response is based on the geographic indicator of the remote terminal. The structured response is the transmitted to the remote terminal using one of several different types of communication protocols and/or mediums.", "author" : [ { "dropping-particle" : "", "family" : "K\u00f6lmel", "given" : "Dr. Bernhard", "non-dropping-particle" : "", "parse-names" : false, "suffix" : "" } ], "id" : "ITEM-1", "issued" : { "date-parts" : [ [ "2005", "9", "13" ] ] }, "title" : "Location-based services", "type" : "article" }, "uris" : [ "http://www.mendeley.com/documents/?uuid=e7f1e978-c6aa-4550-8e4d-0938ea7b6591" ] }, { "id" : "ITEM-2", "itemData" : { "DOI" : "10.1145/1325555.1325568", "ISSN" : "00010782", "author" : [ { "dropping-particle" : "", "family" : "Junglas", "given" : "Iris A.", "non-dropping-particle" : "", "parse-names" : false, "suffix" : "" }, { "dropping-particle" : "", "family" : "Watson", "given" : "Richard T.", "non-dropping-particle" : "", "parse-names" : false, "suffix" : "" } ], "container-title" : "Communications of the ACM", "id" : "ITEM-2", "issue" : "3", "issued" : { "date-parts" : [ [ "2008", "3", "1" ] ] }, "page" : "65-69", "publisher" : "ACM", "title" : "Location-based services", "type" : "article-journal", "volume" : "51" }, "prefix" : " ", "uris" : [ "http://www.mendeley.com/documents/?uuid=9f545d14-8470-46ff-935c-44cb9aaf2230" ] } ], "mendeley" : { "formattedCitation" : "(K\u00f6lmel 2005; Junglas und Watson 2008)", "plainTextFormattedCitation" : "(K\u00f6lmel 2005; Junglas und Watson 2008)", "previouslyFormattedCitation" : "(K\u00f6lmel 2005; Junglas und Watson 2008)" }, "properties" : { "noteIndex" : 0 }, "schema" : "https://github.com/citation-style-language/schema/raw/master/csl-citation.json" }</w:instrText>
      </w:r>
      <w:r w:rsidR="006F6A78">
        <w:fldChar w:fldCharType="separate"/>
      </w:r>
      <w:r w:rsidR="006F6A78" w:rsidRPr="006F6A78">
        <w:rPr>
          <w:noProof/>
        </w:rPr>
        <w:t>(Kölmel 2005; Junglas und Watson 2008)</w:t>
      </w:r>
      <w:r w:rsidR="006F6A78">
        <w:fldChar w:fldCharType="end"/>
      </w:r>
      <w:r w:rsidR="006F6A78">
        <w:t xml:space="preserve"> zum Thema erschienen sind.</w:t>
      </w:r>
      <w:r w:rsidR="00386873">
        <w:t xml:space="preserve"> Zudem fällt auf, dass ein Großteil der Forschung zum Thema aus dem vergangenen Jahrzehnt stammen, was darauf schließen lässt, dass die Technik heute so etabliert ist, dass keine weitere grundlegenden Forschungsarbeiten benötigt werden.</w:t>
      </w:r>
      <w:r w:rsidR="00851384">
        <w:t xml:space="preserve"> Neuere Veröffentlichungen beschäftigen sich eher mit der Verknüpfung von bestehen</w:t>
      </w:r>
      <w:r>
        <w:t>den Location-B</w:t>
      </w:r>
      <w:r w:rsidR="00851384">
        <w:t xml:space="preserve">ased Services mit weiteren Technologien. </w:t>
      </w:r>
      <w:r w:rsidR="00851384">
        <w:fldChar w:fldCharType="begin" w:fldLock="1"/>
      </w:r>
      <w:r w:rsidR="00F72C28">
        <w:instrText>ADDIN CSL_CITATION { "citationItems" : [ { "id" : "ITEM-1", "itemData" : { "author" : [ { "dropping-particle" : "", "family" : "Gao", "given" : "Huiji", "non-dropping-particle" : "", "parse-names" : false, "suffix" : "" }, { "dropping-particle" : "", "family" : "Tang", "given" : "Jiliang", "non-dropping-particle" : "", "parse-names" : false, "suffix" : "" }, { "dropping-particle" : "", "family" : "Liu", "given" : "Huan", "non-dropping-particle" : "", "parse-names" : false, "suffix" : "" } ], "container-title" : "ICWSM", "id" : "ITEM-1", "issued" : { "date-parts" : [ [ "2012" ] ] }, "page" : "114-121", "title" : "Exploring Social-Historical Ties on Location-Based Social Networks", "type" : "paper-conference" }, "uris" : [ "http://www.mendeley.com/documents/?uuid=d9a44125-6cd6-4ff1-9f4f-629a7ae933fe" ] }, { "id" : "ITEM-2", "itemData" : { "DOI" : "10.1145/2020408.2020579", "ISBN" : "9781450308137", "author" : [ { "dropping-particle" : "", "family" : "Cho", "given" : "Eunjoon", "non-dropping-particle" : "", "parse-names" : false, "suffix" : "" }, { "dropping-particle" : "", "family" : "Myers", "given" : "Seth A.", "non-dropping-particle" : "", "parse-names" : false, "suffix" : "" }, { "dropping-particle" : "", "family" : "Leskovec", "given" : "Jure", "non-dropping-particle" : "", "parse-names" : false, "suffix" : "" } ], "container-title" : "Proceedings of the 17th ACM SIGKDD international conference on Knowledge discovery and data mining - KDD '11", "id" : "ITEM-2", "issued" : { "date-parts" : [ [ "2011" ] ] }, "page" : "1082", "publisher" : "ACM Press", "publisher-place" : "New York, New York, USA", "title" : "Friendship and mobility", "type" : "paper-conference" }, "prefix" : " ", "uris" : [ "http://www.mendeley.com/documents/?uuid=7379d678-636d-41aa-912b-bd813d733375" ] } ], "mendeley" : { "formattedCitation" : "(Gao et al. 2012; Cho et al. 2011)", "plainTextFormattedCitation" : "(Gao et al. 2012; Cho et al. 2011)", "previouslyFormattedCitation" : "(Gao et al. 2012; Cho et al. 2011)" }, "properties" : { "noteIndex" : 0 }, "schema" : "https://github.com/citation-style-language/schema/raw/master/csl-citation.json" }</w:instrText>
      </w:r>
      <w:r w:rsidR="00851384">
        <w:fldChar w:fldCharType="separate"/>
      </w:r>
      <w:r w:rsidR="00ED4E57" w:rsidRPr="00ED4E57">
        <w:rPr>
          <w:noProof/>
        </w:rPr>
        <w:t>(Gao et al. 2012; Cho et al. 2011)</w:t>
      </w:r>
      <w:r w:rsidR="00851384">
        <w:fldChar w:fldCharType="end"/>
      </w:r>
      <w:r w:rsidR="00E120DF">
        <w:t xml:space="preserve">. </w:t>
      </w:r>
    </w:p>
    <w:p w14:paraId="7A87037D" w14:textId="6CB4CC32" w:rsidR="006F6A78" w:rsidRDefault="00E120DF" w:rsidP="00FC02FE">
      <w:pPr>
        <w:pStyle w:val="BasicText"/>
      </w:pPr>
      <w:r>
        <w:t>Auch die immense Fülle an reinen ortsbasierten Applikationen (Foursquare, Yelp) und Applikationen die ihrem Kerndienst Extrainformationen durch ortsbasierte Dienste hi</w:t>
      </w:r>
      <w:r>
        <w:t>n</w:t>
      </w:r>
      <w:r>
        <w:lastRenderedPageBreak/>
        <w:t xml:space="preserve">zufügen </w:t>
      </w:r>
      <w:r w:rsidR="00853293">
        <w:t xml:space="preserve">(bspw. Facebook) </w:t>
      </w:r>
      <w:r>
        <w:t>sprechen für die Annahme, dass Location-Based Services akzeptierte Anwendungen in der Welt der Mobile Devices sind.</w:t>
      </w:r>
    </w:p>
    <w:p w14:paraId="446559C7" w14:textId="77777777" w:rsidR="00473B0A" w:rsidRDefault="00473B0A" w:rsidP="00473B0A">
      <w:pPr>
        <w:pStyle w:val="Beschriftung"/>
      </w:pPr>
      <w:r>
        <w:rPr>
          <w:noProof/>
        </w:rPr>
        <w:drawing>
          <wp:inline distT="0" distB="0" distL="0" distR="0" wp14:anchorId="3B9ECFD1" wp14:editId="56976A27">
            <wp:extent cx="5384800" cy="3190240"/>
            <wp:effectExtent l="0" t="0" r="0" b="10160"/>
            <wp:docPr id="9" name="Bild 9" descr="HDD:Jannik:Development:Bachelorarbeit:images:4sq_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4sq_overview.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4800" cy="3190240"/>
                    </a:xfrm>
                    <a:prstGeom prst="rect">
                      <a:avLst/>
                    </a:prstGeom>
                    <a:noFill/>
                    <a:ln>
                      <a:noFill/>
                    </a:ln>
                  </pic:spPr>
                </pic:pic>
              </a:graphicData>
            </a:graphic>
          </wp:inline>
        </w:drawing>
      </w:r>
    </w:p>
    <w:p w14:paraId="7F31FC09" w14:textId="77777777" w:rsidR="00473B0A" w:rsidRDefault="00473B0A" w:rsidP="00473B0A">
      <w:pPr>
        <w:pStyle w:val="Beschriftung"/>
      </w:pPr>
      <w:bookmarkStart w:id="22" w:name="_Toc279593990"/>
      <w:r w:rsidRPr="00C33FAB">
        <w:t xml:space="preserve">Abb. </w:t>
      </w:r>
      <w:fldSimple w:instr=" STYLEREF 1 \s ">
        <w:r>
          <w:rPr>
            <w:noProof/>
          </w:rPr>
          <w:t>2</w:t>
        </w:r>
      </w:fldSimple>
      <w:r w:rsidRPr="00C33FAB">
        <w:t>.</w:t>
      </w:r>
      <w:fldSimple w:instr=" SEQ Abb. \* ARABIC \s 1 ">
        <w:r>
          <w:rPr>
            <w:noProof/>
          </w:rPr>
          <w:t>2</w:t>
        </w:r>
      </w:fldSimple>
      <w:r w:rsidRPr="00FC02FE">
        <w:rPr>
          <w:b w:val="0"/>
        </w:rPr>
        <w:tab/>
      </w:r>
      <w:r>
        <w:rPr>
          <w:b w:val="0"/>
        </w:rPr>
        <w:t>Foursquare auf iOS 8.1.1</w:t>
      </w:r>
      <w:bookmarkEnd w:id="22"/>
    </w:p>
    <w:p w14:paraId="72265950" w14:textId="1FAB9947" w:rsidR="008D37AC" w:rsidRDefault="008D37AC" w:rsidP="008D37AC">
      <w:pPr>
        <w:pStyle w:val="Anfhrungszeichen"/>
      </w:pPr>
      <w:r w:rsidRPr="00386873">
        <w:rPr>
          <w:i w:val="0"/>
        </w:rPr>
        <w:t xml:space="preserve">Das UMTS-Forum beschreibt Location-Based Services bereits in seinem 13. </w:t>
      </w:r>
      <w:r w:rsidR="00C71E7C">
        <w:rPr>
          <w:i w:val="0"/>
        </w:rPr>
        <w:t xml:space="preserve">Report, </w:t>
      </w:r>
      <w:r w:rsidR="004F5180">
        <w:rPr>
          <w:i w:val="0"/>
        </w:rPr>
        <w:t>als einen Service der es Nutzern oder Geräten ermöglicht andere Personen, Fahrzeuge, Re</w:t>
      </w:r>
      <w:r w:rsidR="004F5180">
        <w:rPr>
          <w:i w:val="0"/>
        </w:rPr>
        <w:t>s</w:t>
      </w:r>
      <w:r w:rsidR="004F5180">
        <w:rPr>
          <w:i w:val="0"/>
        </w:rPr>
        <w:t>sourcen, Dienste oder Maschinen anhand ihrer Personen zu ermitteln. Zudem ermö</w:t>
      </w:r>
      <w:r w:rsidR="004F5180">
        <w:rPr>
          <w:i w:val="0"/>
        </w:rPr>
        <w:t>g</w:t>
      </w:r>
      <w:r w:rsidR="004F5180">
        <w:rPr>
          <w:i w:val="0"/>
        </w:rPr>
        <w:t>licht es den Nutzer seine eigene Position zu ermitteln.</w:t>
      </w:r>
      <w:r>
        <w:t xml:space="preserve"> </w:t>
      </w:r>
      <w:r>
        <w:fldChar w:fldCharType="begin" w:fldLock="1"/>
      </w:r>
      <w:r w:rsidR="00F72C28">
        <w:instrText>ADDIN CSL_CITATION { "citationItems" : [ { "id" : "ITEM-1", "itemData" : { "author" : [ { "dropping-particle" : "", "family" : "UMTS Forum", "given" : "", "non-dropping-particle" : "", "parse-names" : false, "suffix" : "" } ], "id" : "ITEM-1", "issue" : "13", "issued" : { "date-parts" : [ [ "2001" ] ] }, "publisher-place" : "London", "title" : "Report No. 13", "type" : "report" }, "locator" : "35", "uris" : [ "http://www.mendeley.com/documents/?uuid=8be1eb20-0944-47a9-b576-74d0da042451" ] } ], "mendeley" : { "formattedCitation" : "(UMTS Forum 2001, S. 35)", "plainTextFormattedCitation" : "(UMTS Forum 2001, S. 35)", "previouslyFormattedCitation" : "(UMTS Forum 2001, S. 35)" }, "properties" : { "noteIndex" : 0 }, "schema" : "https://github.com/citation-style-language/schema/raw/master/csl-citation.json" }</w:instrText>
      </w:r>
      <w:r>
        <w:fldChar w:fldCharType="separate"/>
      </w:r>
      <w:r w:rsidRPr="008D37AC">
        <w:rPr>
          <w:i w:val="0"/>
          <w:noProof/>
        </w:rPr>
        <w:t>(UMTS Forum 2001, S. 35)</w:t>
      </w:r>
      <w:r>
        <w:fldChar w:fldCharType="end"/>
      </w:r>
      <w:r w:rsidR="00DF4D79">
        <w:t>.</w:t>
      </w:r>
    </w:p>
    <w:p w14:paraId="1C856D6D" w14:textId="0136A44F" w:rsidR="00386873" w:rsidRDefault="004F5180" w:rsidP="00F01C45">
      <w:pPr>
        <w:pStyle w:val="BasicText"/>
      </w:pPr>
      <w:r>
        <w:t>Diese Lokalisierung geschieht dabei durch v</w:t>
      </w:r>
      <w:r w:rsidR="00386873">
        <w:t>erschiedene Techniken</w:t>
      </w:r>
      <w:r>
        <w:t>, die sich sehr in ihrer Funktionsweise unterscheiden.</w:t>
      </w:r>
      <w:r w:rsidR="00386873">
        <w:t xml:space="preserve"> </w:t>
      </w:r>
      <w:r>
        <w:t xml:space="preserve">Beispiele hierfür sind wie bereits in der </w:t>
      </w:r>
      <w:r w:rsidRPr="004F5180">
        <w:rPr>
          <w:rStyle w:val="SchwacherVerweis"/>
        </w:rPr>
        <w:t>Tabelle 1.1</w:t>
      </w:r>
      <w:r w:rsidR="00817132">
        <w:t xml:space="preserve"> genannt physische Sensoren wie </w:t>
      </w:r>
      <w:r w:rsidR="00386873">
        <w:t xml:space="preserve">GSM, </w:t>
      </w:r>
      <w:r>
        <w:t xml:space="preserve">GPS </w:t>
      </w:r>
      <w:commentRangeStart w:id="23"/>
      <w:r>
        <w:t>und aGPS</w:t>
      </w:r>
      <w:commentRangeEnd w:id="23"/>
      <w:r w:rsidR="00D13F12">
        <w:rPr>
          <w:rStyle w:val="Kommentarzeichen"/>
        </w:rPr>
        <w:commentReference w:id="23"/>
      </w:r>
      <w:r w:rsidR="00817132">
        <w:t xml:space="preserve">, aber auch eine Ermittlung anhand von Nutzereingaben oder durch andere Applikationen ist denkbar </w:t>
      </w:r>
      <w:r w:rsidR="00817132">
        <w:fldChar w:fldCharType="begin" w:fldLock="1"/>
      </w:r>
      <w:r w:rsidR="00F72C28">
        <w:instrText>ADDIN CSL_CITATION { "citationItems" : [ { "id" : "ITEM-1", "itemData" : { "author" : [ { "dropping-particle" : "", "family" : "Indulska", "given" : "J", "non-dropping-particle" : "", "parse-names" : false, "suffix" : "" }, { "dropping-particle" : "", "family" : "Sutton", "given" : "P", "non-dropping-particle" : "", "parse-names" : false, "suffix" : "" } ], "container-title" : "Workshop on Wearable, Invisible, Context-Aware, Ambient, Pervasive and Ubiquitous Computing", "id" : "ITEM-1", "issued" : { "date-parts" : [ [ "2003" ] ] }, "page" : "143-151", "publisher" : "Australian Computer Society", "publisher-place" : "Adelaide, Australia", "title" : "Location management in pervasive systems", "type" : "paper-conference" }, "locator" : "1", "uris" : [ "http://www.mendeley.com/documents/?uuid=072c6ef8-64d6-4a57-853a-b958fc787961" ] } ], "mendeley" : { "formattedCitation" : "(Indulska und Sutton 2003, S. 1)", "plainTextFormattedCitation" : "(Indulska und Sutton 2003, S. 1)", "previouslyFormattedCitation" : "(Indulska und Sutton 2003, S. 1)" }, "properties" : { "noteIndex" : 0 }, "schema" : "https://github.com/citation-style-language/schema/raw/master/csl-citation.json" }</w:instrText>
      </w:r>
      <w:r w:rsidR="00817132">
        <w:fldChar w:fldCharType="separate"/>
      </w:r>
      <w:r w:rsidR="00817132" w:rsidRPr="00817132">
        <w:rPr>
          <w:noProof/>
        </w:rPr>
        <w:t>(Indulska und Sutton 2003, S. 1)</w:t>
      </w:r>
      <w:r w:rsidR="00817132">
        <w:fldChar w:fldCharType="end"/>
      </w:r>
      <w:r w:rsidR="00817132">
        <w:t>.</w:t>
      </w:r>
      <w:r w:rsidR="00DF4D79">
        <w:t xml:space="preserve"> Hierbei ist allerdings zu unterscheiden ob die Lokalisierung unter freien Himmel und so über Satelliten oder Sendemasten geschehen kann, oder ob sich um eine Lokalisierung in einem Gebäude handelt</w:t>
      </w:r>
      <w:r w:rsidR="00AC3A7E">
        <w:t>, welche dann zum Beispiel über die bereits genannten QR-Codes geschehen könnte</w:t>
      </w:r>
      <w:r w:rsidR="00DF4D79">
        <w:t>, wie sie zum Beispiel in Museen den</w:t>
      </w:r>
      <w:r w:rsidR="00DF4D79">
        <w:t>k</w:t>
      </w:r>
      <w:r w:rsidR="00DF4D79">
        <w:t>bar ist (Quelle benötigt).</w:t>
      </w:r>
      <w:r w:rsidR="00386873">
        <w:t xml:space="preserve"> </w:t>
      </w:r>
    </w:p>
    <w:p w14:paraId="2CC41627" w14:textId="0B80732D" w:rsidR="00297DC8" w:rsidRDefault="00F10A49" w:rsidP="00F10A49">
      <w:pPr>
        <w:pStyle w:val="berschrift3"/>
      </w:pPr>
      <w:bookmarkStart w:id="24" w:name="_Toc279593966"/>
      <w:r w:rsidRPr="003C7E2E">
        <w:t>Objekt- und Bilderkennung</w:t>
      </w:r>
      <w:bookmarkEnd w:id="24"/>
    </w:p>
    <w:p w14:paraId="46380E9C" w14:textId="47ED7B8F" w:rsidR="00C75BB0" w:rsidRDefault="00C75BB0" w:rsidP="00445923">
      <w:pPr>
        <w:pStyle w:val="BasicText"/>
      </w:pPr>
      <w:r>
        <w:t>Objekt- und Bilderkennung</w:t>
      </w:r>
      <w:r w:rsidR="00330AFC">
        <w:t xml:space="preserve"> (engl. Object Recognition)</w:t>
      </w:r>
      <w:r>
        <w:t xml:space="preserve"> sind als Unterbereich der </w:t>
      </w:r>
      <w:commentRangeStart w:id="25"/>
      <w:r>
        <w:t>Co</w:t>
      </w:r>
      <w:r>
        <w:t>m</w:t>
      </w:r>
      <w:r>
        <w:t>puter Vision zu sehen</w:t>
      </w:r>
      <w:commentRangeEnd w:id="25"/>
      <w:r w:rsidR="00926CFB">
        <w:rPr>
          <w:rStyle w:val="Kommentarzeichen"/>
        </w:rPr>
        <w:commentReference w:id="25"/>
      </w:r>
      <w:r w:rsidR="00330AFC">
        <w:t xml:space="preserve"> </w:t>
      </w:r>
      <w:r w:rsidR="00330AFC">
        <w:fldChar w:fldCharType="begin" w:fldLock="1"/>
      </w:r>
      <w:r w:rsidR="00CD30C3">
        <w:instrText>ADDIN CSL_CITATION { "citationItems" : [ { "id" : "ITEM-1", "itemData" : { "DOI" : "10.1007/BF00130487", "ISSN" : "0920-5691", "author" : [ { "dropping-particle" : "", "family" : "Swain", "given" : "Michael J.", "non-dropping-particle" : "", "parse-names" : false, "suffix" : "" }, { "dropping-particle" : "", "family" : "Ballard", "given" : "Dana H.", "non-dropping-particle" : "", "parse-names" : false, "suffix" : "" } ], "container-title" : "International Journal of Computer Vision", "id" : "ITEM-1", "issue" : "1", "issued" : { "date-parts" : [ [ "1991", "11" ] ] }, "page" : "11-32", "title" : "Color indexing", "type" : "article-journal", "volume" : "7" }, "locator" : "1", "uris" : [ "http://www.mendeley.com/documents/?uuid=728fa01e-8311-473b-833b-0dcbe67e8a8e" ] } ], "mendeley" : { "formattedCitation" : "(Swain und Ballard 1991, S. 1)", "plainTextFormattedCitation" : "(Swain und Ballard 1991, S. 1)", "previouslyFormattedCitation" : "(Swain und Ballard 1991, S. 1)" }, "properties" : { "noteIndex" : 0 }, "schema" : "https://github.com/citation-style-language/schema/raw/master/csl-citation.json" }</w:instrText>
      </w:r>
      <w:r w:rsidR="00330AFC">
        <w:fldChar w:fldCharType="separate"/>
      </w:r>
      <w:r w:rsidR="00330AFC" w:rsidRPr="00330AFC">
        <w:rPr>
          <w:noProof/>
        </w:rPr>
        <w:t>(Swain und Ballard 1991, S. 1)</w:t>
      </w:r>
      <w:r w:rsidR="00330AFC">
        <w:fldChar w:fldCharType="end"/>
      </w:r>
      <w:r>
        <w:t>. Bei Computer Vision handelt es sich um einen Forschungsbereich der Informationstechnik über den erste wissenschaf</w:t>
      </w:r>
      <w:r>
        <w:t>t</w:t>
      </w:r>
      <w:r>
        <w:lastRenderedPageBreak/>
        <w:t>liche Veröffentlichungen bereits aus Mitte der 70er Jahre zu finden sind</w:t>
      </w:r>
      <w:r w:rsidR="005D4AB2">
        <w:t xml:space="preserve"> </w:t>
      </w:r>
      <w:r w:rsidR="005D4AB2">
        <w:fldChar w:fldCharType="begin" w:fldLock="1"/>
      </w:r>
      <w:r w:rsidR="00330AFC">
        <w:instrText>ADDIN CSL_CITATION { "citationItems" : [ { "id" : "ITEM-1", "itemData" : { "author" : [ { "dropping-particle" : "", "family" : "Baumgart", "given" : "Bruce Guenther", "non-dropping-particle" : "", "parse-names" : false, "suffix" : "" } ], "id" : "ITEM-1", "issue" : "October", "issued" : { "date-parts" : [ [ "1974" ] ] }, "page" : "136", "publisher" : "Stanford University", "title" : "Geometric Modeling for Computer Vision", "type" : "thesis" }, "uris" : [ "http://www.mendeley.com/documents/?uuid=6dff8a86-46d8-4f16-b685-46c565146fe9" ] } ], "mendeley" : { "formattedCitation" : "(Baumgart 1974)", "plainTextFormattedCitation" : "(Baumgart 1974)", "previouslyFormattedCitation" : "(Baumgart 1974)" }, "properties" : { "noteIndex" : 0 }, "schema" : "https://github.com/citation-style-language/schema/raw/master/csl-citation.json" }</w:instrText>
      </w:r>
      <w:r w:rsidR="005D4AB2">
        <w:fldChar w:fldCharType="separate"/>
      </w:r>
      <w:r w:rsidR="005D4AB2" w:rsidRPr="005D4AB2">
        <w:rPr>
          <w:noProof/>
        </w:rPr>
        <w:t>(Baumgart 1974)</w:t>
      </w:r>
      <w:r w:rsidR="005D4AB2">
        <w:fldChar w:fldCharType="end"/>
      </w:r>
      <w:r>
        <w:t xml:space="preserve">. Heute ist die Computer Vision eng </w:t>
      </w:r>
      <w:r w:rsidR="00CD30C3">
        <w:t>in viele Anwendungsbereich der Informat</w:t>
      </w:r>
      <w:r w:rsidR="00CD30C3">
        <w:t>i</w:t>
      </w:r>
      <w:r w:rsidR="00CD30C3">
        <w:t xml:space="preserve">onstechnologie, wie der Automation, </w:t>
      </w:r>
      <w:r>
        <w:t>Robotik</w:t>
      </w:r>
      <w:r w:rsidR="00CD30C3">
        <w:t xml:space="preserve"> oder auch der Medizininformatik eing</w:t>
      </w:r>
      <w:r w:rsidR="00CD30C3">
        <w:t>e</w:t>
      </w:r>
      <w:r w:rsidR="00CD30C3">
        <w:t>bunden</w:t>
      </w:r>
      <w:r>
        <w:t xml:space="preserve"> und wird dort beispielsweise zur Steuerung von Montagearmen in der Industrie genutzt</w:t>
      </w:r>
      <w:r w:rsidR="00CD30C3">
        <w:t xml:space="preserve"> </w:t>
      </w:r>
      <w:r w:rsidR="00CD30C3">
        <w:fldChar w:fldCharType="begin" w:fldLock="1"/>
      </w:r>
      <w:r w:rsidR="00C26EB0">
        <w:instrText>ADDIN CSL_CITATION { "citationItems" : [ { "id" : "ITEM-1", "itemData" : { "DOI" : "10.1007/978-1-84882-935-0", "ISBN" : "978-1-84882-934-3", "author" : [ { "dropping-particle" : "", "family" : "Szeliski", "given" : "Richard", "non-dropping-particle" : "", "parse-names" : false, "suffix" : "" } ], "collection-title" : "Texts in Computer Science", "editor" : [ { "dropping-particle" : "", "family" : "Gires", "given" : "David", "non-dropping-particle" : "", "parse-names" : false, "suffix" : "" }, { "dropping-particle" : "", "family" : "Schneider", "given" : "Fred B.", "non-dropping-particle" : "", "parse-names" : false, "suffix" : "" } ], "id" : "ITEM-1", "issued" : { "date-parts" : [ [ "2011" ] ] }, "page" : "812", "publisher" : "Springer London", "publisher-place" : "London", "title" : "Computer Vision", "type" : "book" }, "locator" : "1-6", "uris" : [ "http://www.mendeley.com/documents/?uuid=bd36dc3b-0007-491a-9bd8-970b40cc7868" ] } ], "mendeley" : { "formattedCitation" : "(Szeliski 2011)", "plainTextFormattedCitation" : "(Szeliski 2011)", "previouslyFormattedCitation" : "(Szeliski 2011)" }, "properties" : { "noteIndex" : 0 }, "schema" : "https://github.com/citation-style-language/schema/raw/master/csl-citation.json" }</w:instrText>
      </w:r>
      <w:r w:rsidR="00CD30C3">
        <w:fldChar w:fldCharType="separate"/>
      </w:r>
      <w:r w:rsidR="00CD30C3" w:rsidRPr="00CD30C3">
        <w:rPr>
          <w:noProof/>
        </w:rPr>
        <w:t>(Szeliski 2011)</w:t>
      </w:r>
      <w:r w:rsidR="00CD30C3">
        <w:fldChar w:fldCharType="end"/>
      </w:r>
      <w:r>
        <w:t xml:space="preserve">. Aber auch im Endnutzerbereich lassen sich Applikationen der Computer Vision finden. </w:t>
      </w:r>
    </w:p>
    <w:p w14:paraId="4EE6FDC9" w14:textId="45204978" w:rsidR="00C75BB0" w:rsidRDefault="00C75BB0" w:rsidP="00445923">
      <w:pPr>
        <w:pStyle w:val="BasicText"/>
      </w:pPr>
      <w:r>
        <w:t xml:space="preserve">So </w:t>
      </w:r>
      <w:r w:rsidR="00926CFB">
        <w:t>existieren</w:t>
      </w:r>
      <w:r>
        <w:t xml:space="preserve"> </w:t>
      </w:r>
      <w:commentRangeStart w:id="26"/>
      <w:r>
        <w:t>Applikationen</w:t>
      </w:r>
      <w:r w:rsidR="00CD30C3">
        <w:t>,</w:t>
      </w:r>
      <w:r>
        <w:t xml:space="preserve"> </w:t>
      </w:r>
      <w:r w:rsidR="00CD30C3">
        <w:t>welche</w:t>
      </w:r>
      <w:r w:rsidR="00926CFB">
        <w:t xml:space="preserve"> Texterkennung </w:t>
      </w:r>
      <w:commentRangeEnd w:id="26"/>
      <w:r w:rsidR="00926CFB">
        <w:rPr>
          <w:rStyle w:val="Kommentarzeichen"/>
        </w:rPr>
        <w:commentReference w:id="26"/>
      </w:r>
      <w:r w:rsidR="00926CFB">
        <w:t>(engl. Optical Character Recognit</w:t>
      </w:r>
      <w:r w:rsidR="00926CFB">
        <w:t>i</w:t>
      </w:r>
      <w:r w:rsidR="00926CFB">
        <w:t xml:space="preserve">on (OCR)) </w:t>
      </w:r>
      <w:r>
        <w:t>zum Scannen von Textdokumenten</w:t>
      </w:r>
      <w:r w:rsidR="00926CFB">
        <w:t xml:space="preserve"> nutzen und</w:t>
      </w:r>
      <w:r>
        <w:t xml:space="preserve"> diese</w:t>
      </w:r>
      <w:r w:rsidR="00926CFB">
        <w:t xml:space="preserve"> so</w:t>
      </w:r>
      <w:r>
        <w:t xml:space="preserve"> automatisch in ed</w:t>
      </w:r>
      <w:r>
        <w:t>i</w:t>
      </w:r>
      <w:r>
        <w:t xml:space="preserve">tier- und durchsuchbaren Text formatieren, oder etwa Anwendungen wie </w:t>
      </w:r>
      <w:commentRangeStart w:id="27"/>
      <w:r>
        <w:t>Google Gog</w:t>
      </w:r>
      <w:r>
        <w:t>g</w:t>
      </w:r>
      <w:r w:rsidR="00CD30C3">
        <w:t>les</w:t>
      </w:r>
      <w:commentRangeEnd w:id="27"/>
      <w:r w:rsidR="00CD30C3">
        <w:rPr>
          <w:rStyle w:val="Kommentarzeichen"/>
        </w:rPr>
        <w:commentReference w:id="27"/>
      </w:r>
      <w:r w:rsidR="00CD30C3">
        <w:t>, welches in der Lage ist</w:t>
      </w:r>
      <w:r>
        <w:t xml:space="preserve"> fotografierte </w:t>
      </w:r>
      <w:r w:rsidR="00CD30C3">
        <w:t>Sudoku Rätsel</w:t>
      </w:r>
      <w:r>
        <w:t xml:space="preserve"> </w:t>
      </w:r>
      <w:r w:rsidR="00CD30C3">
        <w:t>zu lösen</w:t>
      </w:r>
      <w:r>
        <w:t xml:space="preserve"> oder Informationen zu bekannten Gemälden in Mu</w:t>
      </w:r>
      <w:r w:rsidR="00CD30C3">
        <w:t>seen zu suchen</w:t>
      </w:r>
      <w:r>
        <w:t>.</w:t>
      </w:r>
    </w:p>
    <w:p w14:paraId="1BB58715" w14:textId="001356D8" w:rsidR="00445923" w:rsidRDefault="009B3C43" w:rsidP="00445923">
      <w:pPr>
        <w:pStyle w:val="BasicText"/>
        <w:rPr>
          <w:b/>
          <w:kern w:val="28"/>
        </w:rPr>
      </w:pPr>
      <w:r>
        <w:t>Objekt- und Bilderkennung nutzt Licht- und Bildsensoren zur Erkennung und Wiede</w:t>
      </w:r>
      <w:r>
        <w:t>r</w:t>
      </w:r>
      <w:r>
        <w:t>erkennung von Objekten.</w:t>
      </w:r>
      <w:r w:rsidR="00610415">
        <w:t xml:space="preserve"> Sie alle haben gemein, dass sie Bilder anhand eines speziellen Algorithmus analysieren und beschreiben und in diesen Beschreibungen dann Übe</w:t>
      </w:r>
      <w:r w:rsidR="00610415">
        <w:t>r</w:t>
      </w:r>
      <w:r w:rsidR="00610415">
        <w:t xml:space="preserve">einstimmungen mit den Beschreibungen anderer Bilder zu suchen. </w:t>
      </w:r>
      <w:commentRangeStart w:id="28"/>
      <w:r w:rsidR="00610415">
        <w:t>Für die Gewinnung der Beschreibung gibt es verschiedene Ansätze, die von Kantenerkennung, zu Eckene</w:t>
      </w:r>
      <w:r w:rsidR="00610415">
        <w:t>r</w:t>
      </w:r>
      <w:r w:rsidR="00610415">
        <w:t>kennung bis zur sogenannten Blob Erkennung reicht</w:t>
      </w:r>
      <w:commentRangeEnd w:id="28"/>
      <w:r w:rsidR="00610415">
        <w:rPr>
          <w:rStyle w:val="Kommentarzeichen"/>
        </w:rPr>
        <w:commentReference w:id="28"/>
      </w:r>
      <w:r w:rsidR="00610415">
        <w:t>. All diese Erkennungs- und B</w:t>
      </w:r>
      <w:r w:rsidR="00610415">
        <w:t>e</w:t>
      </w:r>
      <w:r w:rsidR="00610415">
        <w:t>schreibungsalgorithmen sind aber grob unter den Algorithmen der Merkmalserkennung einzuordnen und sind zum Teil nicht alleinig zur Objekt- und Bilderkennung entwickelt worden.</w:t>
      </w:r>
    </w:p>
    <w:p w14:paraId="66A3ED0B" w14:textId="1E0BFCE9" w:rsidR="00FC02FE" w:rsidRPr="003C7E2E" w:rsidRDefault="00445923" w:rsidP="00445923">
      <w:pPr>
        <w:pStyle w:val="berschrift1"/>
      </w:pPr>
      <w:r w:rsidRPr="003C7E2E">
        <w:lastRenderedPageBreak/>
        <w:t xml:space="preserve"> </w:t>
      </w:r>
      <w:bookmarkStart w:id="29" w:name="_Toc279593967"/>
      <w:r w:rsidR="00F10A49" w:rsidRPr="003C7E2E">
        <w:t>Google Glass</w:t>
      </w:r>
      <w:bookmarkEnd w:id="29"/>
    </w:p>
    <w:p w14:paraId="2003000F" w14:textId="178AC097" w:rsidR="00F23E20" w:rsidRDefault="00F10A49" w:rsidP="00F10A49">
      <w:pPr>
        <w:pStyle w:val="berschrift2"/>
      </w:pPr>
      <w:bookmarkStart w:id="30" w:name="_Toc279593968"/>
      <w:r w:rsidRPr="003C7E2E">
        <w:t>Die Google Glass als Vertreter der Augmented Reality</w:t>
      </w:r>
      <w:bookmarkEnd w:id="30"/>
    </w:p>
    <w:p w14:paraId="33F8A5AC" w14:textId="40502CAF" w:rsidR="00404C63" w:rsidRDefault="00D74C65" w:rsidP="00E51F72">
      <w:pPr>
        <w:pStyle w:val="BasicText"/>
      </w:pPr>
      <w:r>
        <w:t xml:space="preserve">Bereits </w:t>
      </w:r>
      <w:r w:rsidR="00F72C28">
        <w:t xml:space="preserve">seit </w:t>
      </w:r>
      <w:r w:rsidR="00330AFC">
        <w:t xml:space="preserve">der </w:t>
      </w:r>
      <w:r w:rsidR="00F72C28">
        <w:t>Mitte der 90er Jahre ist die erweiterte Realität (engl. Augmented Real</w:t>
      </w:r>
      <w:r w:rsidR="00F72C28">
        <w:t>i</w:t>
      </w:r>
      <w:r w:rsidR="00F72C28">
        <w:t xml:space="preserve">ty) ein intensiv beachteter Forschungsbereich. Anders </w:t>
      </w:r>
      <w:r w:rsidR="00595339">
        <w:t>als in der virtuellen Realität</w:t>
      </w:r>
      <w:r w:rsidR="00F72C28">
        <w:t xml:space="preserve"> geht es bei der Augmented Reali</w:t>
      </w:r>
      <w:r w:rsidR="00330AFC">
        <w:t>t</w:t>
      </w:r>
      <w:r w:rsidR="00F72C28">
        <w:t xml:space="preserve">y nicht um die künstliche Darstellung von Räumen und Objekten, sondern um die Integration von virtuellen Elementen in die Realität </w:t>
      </w:r>
      <w:r w:rsidR="00F72C28">
        <w:fldChar w:fldCharType="begin" w:fldLock="1"/>
      </w:r>
      <w:r w:rsidR="00FA4567">
        <w:instrText>ADDIN CSL_CITATION { "citationItems" : [ { "id" : "ITEM-1", "itemData" : { "author" : [ { "dropping-particle" : "", "family" : "Azuma", "given" : "Ronald T", "non-dropping-particle" : "", "parse-names" : false, "suffix" : "" } ], "id" : "ITEM-1", "issue" : "August", "issued" : { "date-parts" : [ [ "1997" ] ] }, "page" : "355-385", "title" : "A Survey of Augmented Reality", "type" : "article-journal", "volume" : "4" }, "locator" : "2", "uris" : [ "http://www.mendeley.com/documents/?uuid=e024858d-422f-4be1-9534-01ba89deeb22" ] } ], "mendeley" : { "formattedCitation" : "(Azuma 1997, S. 2)", "plainTextFormattedCitation" : "(Azuma 1997, S. 2)", "previouslyFormattedCitation" : "(Azuma 1997, S. 2)" }, "properties" : { "noteIndex" : 0 }, "schema" : "https://github.com/citation-style-language/schema/raw/master/csl-citation.json" }</w:instrText>
      </w:r>
      <w:r w:rsidR="00F72C28">
        <w:fldChar w:fldCharType="separate"/>
      </w:r>
      <w:r w:rsidR="00F72C28" w:rsidRPr="00F72C28">
        <w:rPr>
          <w:noProof/>
        </w:rPr>
        <w:t>(Azuma 1997, S. 2)</w:t>
      </w:r>
      <w:r w:rsidR="00F72C28">
        <w:fldChar w:fldCharType="end"/>
      </w:r>
      <w:r w:rsidR="00F72C28">
        <w:t>. In dieser Weise wird die Augmented Reality genutzt um dem Nutzer die Möglichkeit zu bieten mit der ihm umgebenden Umwelt zu interagieren, während diese gleichzeitig um virtuelle Elemente erweitert wird</w:t>
      </w:r>
      <w:r w:rsidR="00C26EB0">
        <w:t xml:space="preserve"> </w:t>
      </w:r>
      <w:r w:rsidR="00C26EB0">
        <w:fldChar w:fldCharType="begin" w:fldLock="1"/>
      </w:r>
      <w:r w:rsidR="00DF5A74">
        <w:instrText>ADDIN CSL_CITATION { "citationItems" : [ { "id" : "ITEM-1", "itemData" : {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"container-title" : "Arxiv.Org", "id" : "ITEM-1", "issued" : { "date-parts" : [ [ "2013" ] ] }, "title" : "Mobile augmented reality survey: a bottom-up approach", "type" : "article-journal" }, "locator" : "1-2", "uris" : [ "http://www.mendeley.com/documents/?uuid=d044852c-c597-41ac-b578-a8e8f78d87a1" ] } ], "mendeley" : { "formattedCitation" : "(Huang et al. 2013, S. 1\u20132)", "plainTextFormattedCitation" : "(Huang et al. 2013, S. 1\u20132)", "previouslyFormattedCitation" : "(Huang et al. 2013, S. 1\u20132)" }, "properties" : { "noteIndex" : 0 }, "schema" : "https://github.com/citation-style-language/schema/raw/master/csl-citation.json" }</w:instrText>
      </w:r>
      <w:r w:rsidR="00C26EB0">
        <w:fldChar w:fldCharType="separate"/>
      </w:r>
      <w:r w:rsidR="00C26EB0" w:rsidRPr="00C26EB0">
        <w:rPr>
          <w:noProof/>
        </w:rPr>
        <w:t>(Huang et al. 2013, S. 1–2)</w:t>
      </w:r>
      <w:r w:rsidR="00C26EB0">
        <w:fldChar w:fldCharType="end"/>
      </w:r>
      <w:r w:rsidR="00F72C28">
        <w:t>.</w:t>
      </w:r>
      <w:r w:rsidR="00FA4567">
        <w:t xml:space="preserve"> </w:t>
      </w:r>
    </w:p>
    <w:p w14:paraId="2302FA64" w14:textId="5A56B42C" w:rsidR="00410951" w:rsidRDefault="00FA4567" w:rsidP="008D59B3">
      <w:pPr>
        <w:pStyle w:val="BasicText"/>
      </w:pPr>
      <w:r>
        <w:t xml:space="preserve">Allerdings gibt es Uneinigkeit darüber ab welchem Zeitpunkt eine Erweiterung als Augmented Reality anerkannt werden kann. So bezeichnet Azuma </w:t>
      </w:r>
      <w:r>
        <w:fldChar w:fldCharType="begin" w:fldLock="1"/>
      </w:r>
      <w:r w:rsidR="008D59B3">
        <w:instrText>ADDIN CSL_CITATION { "citationItems" : [ { "id" : "ITEM-1", "itemData" : { "author" : [ { "dropping-particle" : "", "family" : "Azuma", "given" : "Ronald T", "non-dropping-particle" : "", "parse-names" : false, "suffix" : "" } ], "id" : "ITEM-1", "issue" : "August", "issued" : { "date-parts" : [ [ "1997" ] ] }, "page" : "355-385", "title" : "A Survey of Augmented Reality", "type" : "article-journal", "volume" : "4" }, "locator" : "2", "suppress-author" : 1, "uris" : [ "http://www.mendeley.com/documents/?uuid=e024858d-422f-4be1-9534-01ba89deeb22" ] } ], "mendeley" : { "formattedCitation" : "( 1997, S. 2)", "plainTextFormattedCitation" : "( 1997, S. 2)", "previouslyFormattedCitation" : "( 1997, S. 2)" }, "properties" : { "noteIndex" : 0 }, "schema" : "https://github.com/citation-style-language/schema/raw/master/csl-citation.json" }</w:instrText>
      </w:r>
      <w:r>
        <w:fldChar w:fldCharType="separate"/>
      </w:r>
      <w:r w:rsidRPr="00FA4567">
        <w:rPr>
          <w:noProof/>
        </w:rPr>
        <w:t>( 1997, S. 2)</w:t>
      </w:r>
      <w:r>
        <w:fldChar w:fldCharType="end"/>
      </w:r>
      <w:r>
        <w:t xml:space="preserve"> Au</w:t>
      </w:r>
      <w:r>
        <w:t>g</w:t>
      </w:r>
      <w:r>
        <w:t>mented Reality noch als Systeme die Virtualität und Realität kombinieren, in Echtzeit interaktiv agieren und dreidimensional dargestellt werden. Er schließt zu dem 2D Ei</w:t>
      </w:r>
      <w:r>
        <w:t>n</w:t>
      </w:r>
      <w:r>
        <w:t>blendungen konsequent als Teil der Augmented Reality aus.</w:t>
      </w:r>
      <w:r w:rsidR="008D59B3">
        <w:t xml:space="preserve"> Spätere Definitionen wie die von Huang et al. </w:t>
      </w:r>
      <w:r w:rsidR="008D59B3">
        <w:fldChar w:fldCharType="begin" w:fldLock="1"/>
      </w:r>
      <w:r w:rsidR="00F76AA6">
        <w:instrText>ADDIN CSL_CITATION { "citationItems" : [ { "id" : "ITEM-1", "itemData" : {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"container-title" : "Arxiv.Org", "id" : "ITEM-1", "issued" : { "date-parts" : [ [ "2013" ] ] }, "title" : "Mobile augmented reality survey: a bottom-up approach", "type" : "article-journal" }, "locator" : "1", "suppress-author" : 1, "uris" : [ "http://www.mendeley.com/documents/?uuid=d044852c-c597-41ac-b578-a8e8f78d87a1" ] } ], "mendeley" : { "formattedCitation" : "( 2013, S. 1)", "plainTextFormattedCitation" : "( 2013, S. 1)", "previouslyFormattedCitation" : "( 2013, S. 1)" }, "properties" : { "noteIndex" : 0 }, "schema" : "https://github.com/citation-style-language/schema/raw/master/csl-citation.json" }</w:instrText>
      </w:r>
      <w:r w:rsidR="008D59B3">
        <w:fldChar w:fldCharType="separate"/>
      </w:r>
      <w:r w:rsidR="004E5EE9" w:rsidRPr="004E5EE9">
        <w:rPr>
          <w:noProof/>
        </w:rPr>
        <w:t>( 2013, S. 1)</w:t>
      </w:r>
      <w:r w:rsidR="008D59B3">
        <w:fldChar w:fldCharType="end"/>
      </w:r>
      <w:r w:rsidR="008D59B3">
        <w:t xml:space="preserve"> heben diese Beschränkung auf und akzeptieren mobile Geräte als Vertreter der Augmented Reality, wenn sie mit dieser interagieren und um Elemente, gleich welcher Natur erweitern.</w:t>
      </w:r>
      <w:r w:rsidR="00C045CE">
        <w:t xml:space="preserve"> Sie bezeichnen Vertreter dieser Geräte Kat</w:t>
      </w:r>
      <w:r w:rsidR="00C045CE">
        <w:t>e</w:t>
      </w:r>
      <w:r w:rsidR="00C045CE">
        <w:t xml:space="preserve">gorie als Mobile Augmented Reality (MAR) und unterteilen diese weiter in 6 </w:t>
      </w:r>
      <w:commentRangeStart w:id="31"/>
      <w:r w:rsidR="00C045CE">
        <w:t>Unterk</w:t>
      </w:r>
      <w:r w:rsidR="00C045CE">
        <w:t>a</w:t>
      </w:r>
      <w:r w:rsidR="00C045CE">
        <w:t>tegorien</w:t>
      </w:r>
      <w:commentRangeEnd w:id="31"/>
      <w:r w:rsidR="004E5EE9">
        <w:rPr>
          <w:rStyle w:val="Kommentarzeichen"/>
        </w:rPr>
        <w:commentReference w:id="31"/>
      </w:r>
      <w:r w:rsidR="001616A2">
        <w:t>:</w:t>
      </w:r>
    </w:p>
    <w:p w14:paraId="7AF20B80" w14:textId="3F4B55B6" w:rsidR="001616A2" w:rsidRDefault="001616A2" w:rsidP="001616A2">
      <w:pPr>
        <w:pStyle w:val="Anfhrungszeichen"/>
        <w:numPr>
          <w:ilvl w:val="0"/>
          <w:numId w:val="25"/>
        </w:numPr>
      </w:pPr>
      <w:r>
        <w:t>Notebooks</w:t>
      </w:r>
    </w:p>
    <w:p w14:paraId="487B5A7D" w14:textId="275F9306" w:rsidR="001616A2" w:rsidRDefault="001616A2" w:rsidP="001616A2">
      <w:pPr>
        <w:pStyle w:val="Anfhrungszeichen"/>
        <w:numPr>
          <w:ilvl w:val="0"/>
          <w:numId w:val="25"/>
        </w:numPr>
      </w:pPr>
      <w:r>
        <w:t>Personal Digital Assistants (PDAs)</w:t>
      </w:r>
    </w:p>
    <w:p w14:paraId="4823FAF6" w14:textId="1DB6982B" w:rsidR="001616A2" w:rsidRDefault="001616A2" w:rsidP="001616A2">
      <w:pPr>
        <w:pStyle w:val="Anfhrungszeichen"/>
        <w:numPr>
          <w:ilvl w:val="0"/>
          <w:numId w:val="25"/>
        </w:numPr>
      </w:pPr>
      <w:r>
        <w:t>Tablet Personal Computer (Tablets)</w:t>
      </w:r>
    </w:p>
    <w:p w14:paraId="189816FD" w14:textId="3CEB23D1" w:rsidR="001616A2" w:rsidRDefault="001616A2" w:rsidP="001616A2">
      <w:pPr>
        <w:pStyle w:val="Anfhrungszeichen"/>
        <w:numPr>
          <w:ilvl w:val="0"/>
          <w:numId w:val="25"/>
        </w:numPr>
      </w:pPr>
      <w:r>
        <w:t>Ultra Mobile PCs (UMPCs)</w:t>
      </w:r>
    </w:p>
    <w:p w14:paraId="52F5DB4E" w14:textId="125B12E5" w:rsidR="001616A2" w:rsidRDefault="001616A2" w:rsidP="001616A2">
      <w:pPr>
        <w:pStyle w:val="Anfhrungszeichen"/>
        <w:numPr>
          <w:ilvl w:val="0"/>
          <w:numId w:val="25"/>
        </w:numPr>
      </w:pPr>
      <w:r>
        <w:t>Mobile Phones</w:t>
      </w:r>
    </w:p>
    <w:p w14:paraId="23C9DE1F" w14:textId="11EF23D7" w:rsidR="001616A2" w:rsidRDefault="001616A2" w:rsidP="001616A2">
      <w:pPr>
        <w:pStyle w:val="Anfhrungszeichen"/>
        <w:numPr>
          <w:ilvl w:val="0"/>
          <w:numId w:val="25"/>
        </w:numPr>
      </w:pPr>
      <w:r>
        <w:t>AR Brillen</w:t>
      </w:r>
    </w:p>
    <w:p w14:paraId="39F07B96" w14:textId="67511B96" w:rsidR="005C731C" w:rsidRDefault="00DB35F7" w:rsidP="000713B5">
      <w:pPr>
        <w:pStyle w:val="BasicText"/>
      </w:pPr>
      <w:r>
        <w:t xml:space="preserve">Die AR Brille </w:t>
      </w:r>
      <w:r w:rsidR="009800AC">
        <w:t xml:space="preserve">von </w:t>
      </w:r>
      <w:r>
        <w:t>Google, die Google Glass,</w:t>
      </w:r>
      <w:r w:rsidR="004E5EE9">
        <w:t xml:space="preserve"> wurde erstmals im Februar 2012 </w:t>
      </w:r>
      <w:r w:rsidR="004E5EE9">
        <w:fldChar w:fldCharType="begin" w:fldLock="1"/>
      </w:r>
      <w:r w:rsidR="00F76AA6">
        <w:instrText>ADDIN CSL_CITATION { "citationItems" : [ { "id" : "ITEM-1", "itemData" : { "URL" : "http://bits.blogs.nytimes.com/2012/02/21/google-to-sell-terminator-style-glasses-by-years-end/?ref=technology", "accessed" : { "date-parts" : [ [ "2014", "11", "20" ] ] }, "id" : "ITEM-1", "issued" : { "date-parts" : [ [ "0" ] ] }, "title" : "Google to Sell Heads-Up Display Glasses by Year's End - NYTimes.com", "type" : "webpage" }, "uris" : [ "http://www.mendeley.com/documents/?uuid=c70905ff-5f9b-4927-9011-e43187c82431" ] } ], "mendeley" : { "formattedCitation" : "(Google to Sell Heads-Up Display Glasses by Year\u2019s End - NYTimes.com)", "plainTextFormattedCitation" : "(Google to Sell Heads-Up Display Glasses by Year\u2019s End - NYTimes.com)", "previouslyFormattedCitation" : "(Google to Sell Heads-Up Display Glasses by Year\u2019s End - NYTimes.com)" }, "properties" : { "noteIndex" : 0 }, "schema" : "https://github.com/citation-style-language/schema/raw/master/csl-citation.json" }</w:instrText>
      </w:r>
      <w:r w:rsidR="004E5EE9">
        <w:fldChar w:fldCharType="separate"/>
      </w:r>
      <w:r w:rsidR="004E5EE9" w:rsidRPr="004E5EE9">
        <w:rPr>
          <w:noProof/>
        </w:rPr>
        <w:t>(Google to Sell Heads-Up Display Glasses by Year’s End - NYTimes.com)</w:t>
      </w:r>
      <w:r w:rsidR="004E5EE9">
        <w:fldChar w:fldCharType="end"/>
      </w:r>
      <w:r w:rsidR="004E5EE9">
        <w:t xml:space="preserve"> erwähnt und im </w:t>
      </w:r>
      <w:r w:rsidR="00DF5A74">
        <w:t>Juni während der Unternehmensmesse Google I/O 2012 im Rahmen des Project Glass offiz</w:t>
      </w:r>
      <w:r w:rsidR="00DF5A74">
        <w:t>i</w:t>
      </w:r>
      <w:r w:rsidR="00DF5A74">
        <w:t xml:space="preserve">ell vorgestellt </w:t>
      </w:r>
      <w:r w:rsidR="00DF5A74">
        <w:fldChar w:fldCharType="begin" w:fldLock="1"/>
      </w:r>
      <w:r w:rsidR="00AE424D">
        <w:instrText>ADDIN CSL_CITATION { "citationItems" : [ { "id" : "ITEM-1", "itemData" : { "URL" : "https://developers.google.com/events/io/2012/", "accessed" : { "date-parts" : [ [ "2014", "12", "7" ] ] }, "author" : [ { "dropping-particle" : "", "family" : "Google", "given" : "", "non-dropping-particle" : "", "parse-names" : false, "suffix" : "" } ], "container-title" : "Google Developers", "id" : "ITEM-1", "issued" : { "date-parts" : [ [ "2012" ] ] }, "title" : "Google I/O 2012", "type" : "webpage" }, "uris" : [ "http://www.mendeley.com/documents/?uuid=7adb16b7-b793-4222-a80f-5ca3838553e7" ] } ], "mendeley" : { "formattedCitation" : "(Google 2012)", "plainTextFormattedCitation" : "(Google 2012)", "previouslyFormattedCitation" : "(Google 2012)" }, "properties" : { "noteIndex" : 0 }, "schema" : "https://github.com/citation-style-language/schema/raw/master/csl-citation.json" }</w:instrText>
      </w:r>
      <w:r w:rsidR="00DF5A74">
        <w:fldChar w:fldCharType="separate"/>
      </w:r>
      <w:r w:rsidR="00DF5A74" w:rsidRPr="00DF5A74">
        <w:rPr>
          <w:noProof/>
        </w:rPr>
        <w:t>(Google 2012)</w:t>
      </w:r>
      <w:r w:rsidR="00DF5A74">
        <w:fldChar w:fldCharType="end"/>
      </w:r>
      <w:r w:rsidR="00DF5A74">
        <w:t xml:space="preserve">. </w:t>
      </w:r>
      <w:commentRangeStart w:id="32"/>
      <w:r w:rsidR="000713B5">
        <w:t xml:space="preserve"> </w:t>
      </w:r>
      <w:commentRangeEnd w:id="32"/>
      <w:r w:rsidR="0024195D">
        <w:rPr>
          <w:rStyle w:val="Kommentarzeichen"/>
        </w:rPr>
        <w:commentReference w:id="32"/>
      </w:r>
      <w:r w:rsidR="000713B5">
        <w:t>In den Verkauf ging das Gerät dann im Frühjahr 2013</w:t>
      </w:r>
      <w:r w:rsidR="00552704">
        <w:t>, gleichzeitig mit dem Glass Development Kit</w:t>
      </w:r>
      <w:r w:rsidR="000713B5">
        <w:t xml:space="preserve"> für Entwickler und anerkannte Tester</w:t>
      </w:r>
      <w:r w:rsidR="00552704">
        <w:t xml:space="preserve"> </w:t>
      </w:r>
      <w:r w:rsidR="00552704">
        <w:lastRenderedPageBreak/>
        <w:fldChar w:fldCharType="begin" w:fldLock="1"/>
      </w:r>
      <w:r w:rsidR="00A83DD3">
        <w:instrText>ADDIN CSL_CITATION { "citationItems" : [ { "id" : "ITEM-1", "itemData" : { "URL" : "http://www.engadget.com/2013/05/16/google-glass-developer-kit/", "accessed" : { "date-parts" : [ [ "2014", "11", "30" ] ] }, "author" : [ { "dropping-particle" : "", "family" : "Stevens", "given" : "Tim", "non-dropping-particle" : "", "parse-names" : false, "suffix" : "" } ], "container-title" : "Engadget", "id" : "ITEM-1", "issued" : { "date-parts" : [ [ "2013" ] ] }, "title" : "Google announces Glass Developer Kit, will enable offline apps and direct hardware access", "type" : "webpage" }, "uris" : [ "http://www.mendeley.com/documents/?uuid=6b684795-11d1-4263-a569-91bd9923d318" ] } ], "mendeley" : { "formattedCitation" : "(Stevens 2013)", "plainTextFormattedCitation" : "(Stevens 2013)", "previouslyFormattedCitation" : "(Stevens 2013)" }, "properties" : { "noteIndex" : 0 }, "schema" : "https://github.com/citation-style-language/schema/raw/master/csl-citation.json" }</w:instrText>
      </w:r>
      <w:r w:rsidR="00552704">
        <w:fldChar w:fldCharType="separate"/>
      </w:r>
      <w:r w:rsidR="00552704" w:rsidRPr="00552704">
        <w:rPr>
          <w:noProof/>
        </w:rPr>
        <w:t>(Stevens 2013)</w:t>
      </w:r>
      <w:r w:rsidR="00552704">
        <w:fldChar w:fldCharType="end"/>
      </w:r>
      <w:r w:rsidR="000713B5">
        <w:t>. Bis heute</w:t>
      </w:r>
      <w:r w:rsidR="00DF5A74">
        <w:t xml:space="preserve"> befindet sich Project Glass in der Open Beta und ist daher</w:t>
      </w:r>
      <w:r w:rsidR="000713B5">
        <w:t xml:space="preserve"> nur in sehr kleiner Aufla</w:t>
      </w:r>
      <w:r w:rsidR="00DF5A74">
        <w:t xml:space="preserve">ge </w:t>
      </w:r>
      <w:r w:rsidR="000713B5">
        <w:t xml:space="preserve">für Entwickler und Forschungszwecke </w:t>
      </w:r>
      <w:commentRangeStart w:id="33"/>
      <w:r w:rsidR="000713B5">
        <w:t>ve</w:t>
      </w:r>
      <w:r w:rsidR="000713B5">
        <w:t>r</w:t>
      </w:r>
      <w:r w:rsidR="000713B5">
        <w:t>fügbar.</w:t>
      </w:r>
      <w:commentRangeEnd w:id="33"/>
      <w:r w:rsidR="00D74C65">
        <w:rPr>
          <w:rStyle w:val="Kommentarzeichen"/>
        </w:rPr>
        <w:commentReference w:id="33"/>
      </w:r>
    </w:p>
    <w:p w14:paraId="410B19E0" w14:textId="3F8D279D" w:rsidR="00F10A49" w:rsidRDefault="00F10A49" w:rsidP="000713B5">
      <w:pPr>
        <w:pStyle w:val="berschrift2"/>
      </w:pPr>
      <w:bookmarkStart w:id="34" w:name="_Toc279593969"/>
      <w:r w:rsidRPr="003C7E2E">
        <w:t>Spezifikationen und Besonderheiten der Google Glass</w:t>
      </w:r>
      <w:bookmarkEnd w:id="34"/>
    </w:p>
    <w:p w14:paraId="59C1EBA7" w14:textId="121F362A" w:rsidR="005C731C" w:rsidRPr="005C731C" w:rsidRDefault="005C731C" w:rsidP="005C731C">
      <w:pPr>
        <w:pStyle w:val="BasicText"/>
      </w:pPr>
      <w:r>
        <w:t>Im Folgenden wird die Google Glass vorgestellt und ihre Besonderheiten auf Hard- und Softwareseite aufgezeigt.</w:t>
      </w:r>
    </w:p>
    <w:p w14:paraId="61EC88FB" w14:textId="472C5C66" w:rsidR="00F10A49" w:rsidRDefault="00F10A49" w:rsidP="00F10A49">
      <w:pPr>
        <w:pStyle w:val="berschrift3"/>
      </w:pPr>
      <w:bookmarkStart w:id="35" w:name="_Toc279593970"/>
      <w:r w:rsidRPr="003C7E2E">
        <w:t>Hardwarespezifikationen</w:t>
      </w:r>
      <w:bookmarkEnd w:id="35"/>
    </w:p>
    <w:p w14:paraId="188A8310" w14:textId="77777777" w:rsidR="00EB566B" w:rsidRDefault="00EB566B" w:rsidP="00EB566B">
      <w:pPr>
        <w:pStyle w:val="Beschriftung"/>
        <w:keepNext/>
      </w:pPr>
      <w:r>
        <w:rPr>
          <w:noProof/>
        </w:rPr>
        <w:drawing>
          <wp:inline distT="0" distB="0" distL="0" distR="0" wp14:anchorId="72854FC2" wp14:editId="7F51B989">
            <wp:extent cx="5333480" cy="3463948"/>
            <wp:effectExtent l="0" t="0" r="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334013" cy="3464294"/>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14D2B563" w14:textId="05288CB8" w:rsidR="00EB566B" w:rsidRPr="00CF2A59" w:rsidRDefault="00EB566B" w:rsidP="00EB566B">
      <w:pPr>
        <w:pStyle w:val="Beschriftung"/>
      </w:pPr>
      <w:bookmarkStart w:id="36" w:name="_Toc279593991"/>
      <w:r w:rsidRPr="00C33FAB">
        <w:t xml:space="preserve">Abb. </w:t>
      </w:r>
      <w:fldSimple w:instr=" STYLEREF 1 \s ">
        <w:r>
          <w:rPr>
            <w:noProof/>
          </w:rPr>
          <w:t>3</w:t>
        </w:r>
      </w:fldSimple>
      <w:r w:rsidRPr="00C33FAB">
        <w:t>.</w:t>
      </w:r>
      <w:fldSimple w:instr=" SEQ Abb. \* ARABIC \s 1 ">
        <w:r>
          <w:rPr>
            <w:noProof/>
          </w:rPr>
          <w:t>1</w:t>
        </w:r>
      </w:fldSimple>
      <w:r w:rsidRPr="00FC02FE">
        <w:rPr>
          <w:b w:val="0"/>
        </w:rPr>
        <w:tab/>
      </w:r>
      <w:r>
        <w:rPr>
          <w:b w:val="0"/>
        </w:rPr>
        <w:t xml:space="preserve">Beschriftete Google Glass (in Anlehnung an </w:t>
      </w:r>
      <w:r>
        <w:rPr>
          <w:b w:val="0"/>
        </w:rPr>
        <w:fldChar w:fldCharType="begin" w:fldLock="1"/>
      </w:r>
      <w:r w:rsidR="00A61E73">
        <w:rPr>
          <w:b w:val="0"/>
        </w:rPr>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"3069-79", "title" : "Immunochromatographic diagnostic test analysis using Google Glass.", "type" : "article-journal", "volume" : "8" }, "locator" : "3070", "uris" : [ "http://www.mendeley.com/documents/?uuid=fb23c9ac-cb67-43db-a409-e0725f918dae" ] } ], "mendeley" : { "formattedCitation" : "(Feng et al. 2014, S. 3070)", "plainTextFormattedCitation" : "(Feng et al. 2014, S. 3070)", "previouslyFormattedCitation" : "(Feng et al. 2014, S. 3070)" }, "properties" : { "noteIndex" : 0 }, "schema" : "https://github.com/citation-style-language/schema/raw/master/csl-citation.json" }</w:instrText>
      </w:r>
      <w:r>
        <w:rPr>
          <w:b w:val="0"/>
        </w:rPr>
        <w:fldChar w:fldCharType="separate"/>
      </w:r>
      <w:r w:rsidRPr="00EB566B">
        <w:rPr>
          <w:b w:val="0"/>
          <w:noProof/>
        </w:rPr>
        <w:t>(Feng et al. 2014, S. 3070)</w:t>
      </w:r>
      <w:r>
        <w:rPr>
          <w:b w:val="0"/>
        </w:rPr>
        <w:fldChar w:fldCharType="end"/>
      </w:r>
      <w:r>
        <w:rPr>
          <w:b w:val="0"/>
        </w:rPr>
        <w:t>)</w:t>
      </w:r>
      <w:bookmarkEnd w:id="36"/>
    </w:p>
    <w:p w14:paraId="43F0BF27" w14:textId="397D44BD" w:rsidR="00A61E73" w:rsidRDefault="005B3483" w:rsidP="00EB566B">
      <w:pPr>
        <w:pStyle w:val="BasicText"/>
      </w:pPr>
      <w:r>
        <w:t xml:space="preserve">Bei der Google Glass handelt es sich um eine, über wahlweise Sprachbefehle oder ein Touchpad bedienbare, AR Brille. Sie ist mit </w:t>
      </w:r>
      <w:r w:rsidR="00A61E73">
        <w:t>WLAN und Bluetooth Modulen ausgesta</w:t>
      </w:r>
      <w:r w:rsidR="00A61E73">
        <w:t>t</w:t>
      </w:r>
      <w:r w:rsidR="00A61E73">
        <w:t xml:space="preserve">tet, welche für die Konnektivität zu WLAN-Netzwerken oder aber die Verbindung mit einem Smartphone sorgen </w:t>
      </w:r>
      <w:r w:rsidR="00A61E73">
        <w:fldChar w:fldCharType="begin" w:fldLock="1"/>
      </w:r>
      <w:r w:rsidR="00323698">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"3069-79", "title" : "Immunochromatographic diagnostic test analysis using Google Glass.", "type" : "article-journal", "volume" : "8" }, "locator" : "3069", "uris" : [ "http://www.mendeley.com/documents/?uuid=fb23c9ac-cb67-43db-a409-e0725f918dae" ] } ], "mendeley" : { "formattedCitation" : "(Feng et al. 2014, S. 3069)", "plainTextFormattedCitation" : "(Feng et al. 2014, S. 3069)", "previouslyFormattedCitation" : "(Feng et al. 2014, S. 3069)" }, "properties" : { "noteIndex" : 0 }, "schema" : "https://github.com/citation-style-language/schema/raw/master/csl-citation.json" }</w:instrText>
      </w:r>
      <w:r w:rsidR="00A61E73">
        <w:fldChar w:fldCharType="separate"/>
      </w:r>
      <w:r w:rsidR="00A61E73" w:rsidRPr="00A61E73">
        <w:rPr>
          <w:noProof/>
        </w:rPr>
        <w:t>(Feng et al. 2014, S. 3069)</w:t>
      </w:r>
      <w:r w:rsidR="00A61E73">
        <w:fldChar w:fldCharType="end"/>
      </w:r>
      <w:r w:rsidR="00A61E73">
        <w:t xml:space="preserve">. </w:t>
      </w:r>
    </w:p>
    <w:p w14:paraId="7B963373" w14:textId="60A63747" w:rsidR="00396266" w:rsidRDefault="00396266" w:rsidP="00EB566B">
      <w:pPr>
        <w:pStyle w:val="BasicText"/>
      </w:pPr>
      <w:r>
        <w:t>Allerdings stellt sie ihre Inhalte nicht durch Projektion auf Brillengläsern dar, sondern integriert ein kleines Display in die obere rechte Ecke des Sichtfeldes</w:t>
      </w:r>
      <w:r w:rsidR="002045F6">
        <w:t xml:space="preserve"> des Trägers</w:t>
      </w:r>
      <w:r>
        <w:t>, es hand</w:t>
      </w:r>
      <w:r w:rsidR="009A03DA">
        <w:t>elt sich hier also um ein Head-U</w:t>
      </w:r>
      <w:r>
        <w:t>p-Display (HUD)</w:t>
      </w:r>
      <w:r w:rsidR="00CE367C">
        <w:t xml:space="preserve"> </w:t>
      </w:r>
      <w:r w:rsidR="00CE367C">
        <w:fldChar w:fldCharType="begin" w:fldLock="1"/>
      </w:r>
      <w:r w:rsidR="005D4AB2">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"167-168", "uris" : [ "http://www.mendeley.com/documents/?uuid=324ceb36-9939-4dc8-a2eb-bf86cb16364b" ] } ], "mendeley" : { "formattedCitation" : "(Lins et al. 2014, S. 167\u2013168)", "plainTextFormattedCitation" : "(Lins et al. 2014, S. 167\u2013168)", "previouslyFormattedCitation" : "(Lins et al. 2014, S. 167\u2013168)" }, "properties" : { "noteIndex" : 0 }, "schema" : "https://github.com/citation-style-language/schema/raw/master/csl-citation.json" }</w:instrText>
      </w:r>
      <w:r w:rsidR="00CE367C">
        <w:fldChar w:fldCharType="separate"/>
      </w:r>
      <w:r w:rsidR="009A03DA" w:rsidRPr="009A03DA">
        <w:rPr>
          <w:noProof/>
        </w:rPr>
        <w:t>(Lins et al. 2014, S. 167–168)</w:t>
      </w:r>
      <w:r w:rsidR="00CE367C">
        <w:fldChar w:fldCharType="end"/>
      </w:r>
      <w:r>
        <w:t>. D</w:t>
      </w:r>
      <w:r>
        <w:t>a</w:t>
      </w:r>
      <w:r>
        <w:t xml:space="preserve">bei hat es durch das Prisma Display den  Eindruck als würde die Benutzeroberfläche in einiger Entfernung vor der Nutzer schweben </w:t>
      </w:r>
      <w:r>
        <w:fldChar w:fldCharType="begin" w:fldLock="1"/>
      </w:r>
      <w:r>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"mendeley" : { "formattedCitation" : "(Torborg und Simpson 2012)", "plainTextFormattedCitation" : "(Torborg und Simpson 2012)", "previouslyFormattedCitation" : "(Torborg und Simpson 2012)" }, "properties" : { "noteIndex" : 0 }, "schema" : "https://github.com/citation-style-language/schema/raw/master/csl-citation.json" }</w:instrText>
      </w:r>
      <w:r>
        <w:fldChar w:fldCharType="separate"/>
      </w:r>
      <w:r w:rsidRPr="00DF3E1E">
        <w:rPr>
          <w:noProof/>
        </w:rPr>
        <w:t>(Torborg und Simpson 2012)</w:t>
      </w:r>
      <w:r>
        <w:fldChar w:fldCharType="end"/>
      </w:r>
      <w:r>
        <w:t>.</w:t>
      </w:r>
    </w:p>
    <w:p w14:paraId="734C6DEE" w14:textId="22E8B7A5" w:rsidR="00E51F72" w:rsidRDefault="00A61E73" w:rsidP="00E51F72">
      <w:pPr>
        <w:pStyle w:val="BasicText"/>
      </w:pPr>
      <w:r>
        <w:t xml:space="preserve">Im hinteren Teil des Geräts befinden sich ein einzelliger Lithium Polymer Akku mit 2.1 </w:t>
      </w:r>
      <w:r w:rsidR="005C096E">
        <w:t>Wattstunden (</w:t>
      </w:r>
      <w:r>
        <w:t>Wh</w:t>
      </w:r>
      <w:r w:rsidR="005C096E">
        <w:t>)</w:t>
      </w:r>
      <w:r>
        <w:t xml:space="preserve"> und ein </w:t>
      </w:r>
      <w:commentRangeStart w:id="37"/>
      <w:r>
        <w:t>Bone Conduction Speaker</w:t>
      </w:r>
      <w:commentRangeEnd w:id="37"/>
      <w:r w:rsidR="005C096E">
        <w:rPr>
          <w:rStyle w:val="Kommentarzeichen"/>
        </w:rPr>
        <w:commentReference w:id="37"/>
      </w:r>
      <w:r>
        <w:t xml:space="preserve">. An der rechten Seite </w:t>
      </w:r>
      <w:r w:rsidR="002045F6">
        <w:t>ist</w:t>
      </w:r>
      <w:r>
        <w:t xml:space="preserve"> ein </w:t>
      </w:r>
      <w:r>
        <w:lastRenderedPageBreak/>
        <w:t>Touchpad</w:t>
      </w:r>
      <w:r w:rsidR="002045F6">
        <w:t xml:space="preserve"> zu finden,</w:t>
      </w:r>
      <w:r>
        <w:t xml:space="preserve"> welches die Eingabe ähnlich einem Notebook-Touchpad ermö</w:t>
      </w:r>
      <w:r>
        <w:t>g</w:t>
      </w:r>
      <w:r>
        <w:t>licht. An der Verlängerung des Touchmoduls befinden sich die Recheneinheit mit Mi</w:t>
      </w:r>
      <w:r>
        <w:t>k</w:t>
      </w:r>
      <w:r>
        <w:t>rofon, GPS-Einheit, einer 5 Megapixel-Kamera, sowie Beschleunigungs- und Erschütt</w:t>
      </w:r>
      <w:r>
        <w:t>e</w:t>
      </w:r>
      <w:r>
        <w:t>rung</w:t>
      </w:r>
      <w:r>
        <w:t>s</w:t>
      </w:r>
      <w:r>
        <w:t xml:space="preserve">sensoren.  Die UI wird dem Träger auf </w:t>
      </w:r>
      <w:r w:rsidR="00323698">
        <w:t>einem Prisma Display mit einer nativen Auflösung von 640x360 Pixel</w:t>
      </w:r>
      <w:r w:rsidR="002045F6">
        <w:t xml:space="preserve"> dargestellt</w:t>
      </w:r>
      <w:r w:rsidR="00323698">
        <w:t xml:space="preserve">. Das Gerät hat eine Speicherkapazität von 16 GB Flash-Speicher </w:t>
      </w:r>
      <w:r w:rsidR="00E51F72">
        <w:fldChar w:fldCharType="begin" w:fldLock="1"/>
      </w:r>
      <w:r w:rsidR="00847EEB">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"id" : "ITEM-2", "itemData" : { "URL" : "https://support.google.com/glass/answer/3064128?hl=de", "accessed" : { "date-parts" : [ [ "2014", "11", "26" ] ] }, "author" : [ { "dropping-particle" : "", "family" : "Google", "given" : "", "non-dropping-particle" : "", "parse-names" : false, "suffix" : "" } ], "container-title" : "Google Glass Help", "id" : "ITEM-2", "issued" : { "date-parts" : [ [ "2014" ] ] }, "page" : "Tob", "title" : "Tech specs", "type" : "webpage" }, "prefix" : " ", "uris" : [ "http://www.mendeley.com/documents/?uuid=f339e789-1cc2-4b1e-860f-92e06962823a" ] } ], "mendeley" : { "formattedCitation" : "(Torborg und Simpson 2012; Google 2014a)", "plainTextFormattedCitation" : "(Torborg und Simpson 2012; Google 2014a)", "previouslyFormattedCitation" : "(Torborg und Simpson 2012; Google 2014a)" }, "properties" : { "noteIndex" : 0 }, "schema" : "https://github.com/citation-style-language/schema/raw/master/csl-citation.json" }</w:instrText>
      </w:r>
      <w:r w:rsidR="00E51F72">
        <w:fldChar w:fldCharType="separate"/>
      </w:r>
      <w:r w:rsidR="001A0F85" w:rsidRPr="001A0F85">
        <w:rPr>
          <w:noProof/>
        </w:rPr>
        <w:t>(Torborg und Simpson 2012; Google 2014a)</w:t>
      </w:r>
      <w:r w:rsidR="00E51F72">
        <w:fldChar w:fldCharType="end"/>
      </w:r>
      <w:r w:rsidR="00323698">
        <w:t>.</w:t>
      </w:r>
      <w:r w:rsidR="00DF3E1E">
        <w:t xml:space="preserve"> Gesteuert wird das Gerät von einem ARM Prozessor mit bis zu 1000 Megahertz (MHz) </w:t>
      </w:r>
      <w:r w:rsidR="00DF3E1E">
        <w:fldChar w:fldCharType="begin" w:fldLock="1"/>
      </w:r>
      <w:r w:rsidR="00DF3E1E">
        <w:instrText>ADDIN CSL_CITATION { "citationItems" : [ { "id" : "ITEM-1", "itemData" : { "author" : [ { "dropping-particle" : "", "family" : "Texas Instruments", "given" : "", "non-dropping-particle" : "", "parse-names" : false, "suffix" : "" } ], "id" : "ITEM-1", "issue" : "January 2012", "issued" : { "date-parts" : [ [ "2012" ] ] }, "page" : "443", "title" : "OMAP4430 Multimedia Device", "type" : "article" }, "locator" : "125", "uris" : [ "http://www.mendeley.com/documents/?uuid=264dc511-e026-4814-8918-a281be0f5282" ] } ], "mendeley" : { "formattedCitation" : "(Texas Instruments 2012, S. 125)", "plainTextFormattedCitation" : "(Texas Instruments 2012, S. 125)", "previouslyFormattedCitation" : "(Texas Instruments 2012, S. 125)" }, "properties" : { "noteIndex" : 0 }, "schema" : "https://github.com/citation-style-language/schema/raw/master/csl-citation.json" }</w:instrText>
      </w:r>
      <w:r w:rsidR="00DF3E1E">
        <w:fldChar w:fldCharType="separate"/>
      </w:r>
      <w:r w:rsidR="00DF3E1E" w:rsidRPr="00DF3E1E">
        <w:rPr>
          <w:noProof/>
        </w:rPr>
        <w:t>(Texas Instruments 2012, S. 125)</w:t>
      </w:r>
      <w:r w:rsidR="00DF3E1E">
        <w:fldChar w:fldCharType="end"/>
      </w:r>
      <w:r w:rsidR="00DF3E1E">
        <w:t>.</w:t>
      </w:r>
    </w:p>
    <w:p w14:paraId="163D6D24" w14:textId="5EB6D7A5" w:rsidR="00396266" w:rsidRDefault="00396266" w:rsidP="00396266">
      <w:r>
        <w:t>Das Gerät hat bei starker Beanspruchung, wie zum Beispiel das Aufnehmen eines 720p-Videos oder der durchgehende Berechnung von aufwändigen Algorithmen eine ung</w:t>
      </w:r>
      <w:r>
        <w:t>e</w:t>
      </w:r>
      <w:r>
        <w:t xml:space="preserve">fähre Akkulaufzeit von einer Stunde. Dies lässt darauf schließen, dass es nicht als allzeit eingeschaltetes, sondern als punktuell gefragtes Gerät konzipiert wurde </w:t>
      </w:r>
      <w:r>
        <w:fldChar w:fldCharType="begin" w:fldLock="1"/>
      </w:r>
      <w:r w:rsidR="005D4AB2">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"168-169", "uris" : [ "http://www.mendeley.com/documents/?uuid=324ceb36-9939-4dc8-a2eb-bf86cb16364b" ] } ], "mendeley" : { "formattedCitation" : "(Lins et al. 2014, S. 168\u2013169)", "plainTextFormattedCitation" : "(Lins et al. 2014, S. 168\u2013169)", "previouslyFormattedCitation" : "(Lins et al. 2014, S. 168\u2013169)" }, "properties" : { "noteIndex" : 0 }, "schema" : "https://github.com/citation-style-language/schema/raw/master/csl-citation.json" }</w:instrText>
      </w:r>
      <w:r>
        <w:fldChar w:fldCharType="separate"/>
      </w:r>
      <w:r w:rsidR="009A03DA" w:rsidRPr="009A03DA">
        <w:rPr>
          <w:noProof/>
        </w:rPr>
        <w:t>(Lins et al. 2014, S. 168–169)</w:t>
      </w:r>
      <w:r>
        <w:fldChar w:fldCharType="end"/>
      </w:r>
      <w:r>
        <w:t>.</w:t>
      </w:r>
    </w:p>
    <w:p w14:paraId="75653843" w14:textId="66987FD8" w:rsidR="00F10A49" w:rsidRDefault="00F10A49" w:rsidP="00F10A49">
      <w:pPr>
        <w:pStyle w:val="berschrift3"/>
      </w:pPr>
      <w:bookmarkStart w:id="38" w:name="_Toc279593971"/>
      <w:r w:rsidRPr="003C7E2E">
        <w:t>Softwarespezifikationen</w:t>
      </w:r>
      <w:bookmarkEnd w:id="38"/>
    </w:p>
    <w:p w14:paraId="1A56CD7B" w14:textId="5A4D0861" w:rsidR="003367B9" w:rsidRDefault="00F41A02" w:rsidP="003367B9">
      <w:pPr>
        <w:pStyle w:val="BasicText"/>
      </w:pPr>
      <w:r>
        <w:t>Die Glass benutzt Google</w:t>
      </w:r>
      <w:r w:rsidR="00987069">
        <w:t>s</w:t>
      </w:r>
      <w:r>
        <w:t xml:space="preserve"> hauseigenes Betriebssystem </w:t>
      </w:r>
      <w:r w:rsidR="00EB6657">
        <w:t>für den mobilen Markt das</w:t>
      </w:r>
      <w:r w:rsidR="00A83DD3">
        <w:t xml:space="preserve"> </w:t>
      </w:r>
      <w:r>
        <w:t>An</w:t>
      </w:r>
      <w:r>
        <w:t>d</w:t>
      </w:r>
      <w:r>
        <w:t>roid</w:t>
      </w:r>
      <w:r w:rsidR="001A0F85">
        <w:t xml:space="preserve">, </w:t>
      </w:r>
      <w:r w:rsidR="00777D5E">
        <w:t>dies ermöglicht es Entwicklern in einer gewohnten Umgebung zu arbeiten.</w:t>
      </w:r>
      <w:r w:rsidR="003367B9">
        <w:t xml:space="preserve"> Bei Android handelt es sich um ein frei erhältliches Betriebssystem von Google, welches am 23. September 2008 in der ersten Major Version 1.0 erschien </w:t>
      </w:r>
      <w:r w:rsidR="003367B9">
        <w:fldChar w:fldCharType="begin" w:fldLock="1"/>
      </w:r>
      <w:r w:rsidR="00CE367C">
        <w:instrText>ADDIN CSL_CITATION { "citationItems" : [ { "id" : "ITEM-1", "itemData" : { "URL" : "http://android-developers.blogspot.be/2008/09/announcing-android-10-sdk-release-1.html", "accessed" : { "date-parts" : [ [ "2014", "12", "2" ] ] }, "author" : [ { "dropping-particle" : "", "family" : "Morril", "given" : "Dan", "non-dropping-particle" : "", "parse-names" : false, "suffix" : "" } ], "container-title" : "Android Developers Blog", "id" : "ITEM-1", "issued" : { "date-parts" : [ [ "2008" ] ] }, "title" : "Announcing the Android 1.0 SDK, release 1", "type" : "webpage" }, "uris" : [ "http://www.mendeley.com/documents/?uuid=bb7603fb-14c2-4903-8e30-02dda8b228bf" ] } ], "mendeley" : { "formattedCitation" : "(Morril 2008)", "plainTextFormattedCitation" : "(Morril 2008)", "previouslyFormattedCitation" : "(Morril 2008)" }, "properties" : { "noteIndex" : 0 }, "schema" : "https://github.com/citation-style-language/schema/raw/master/csl-citation.json" }</w:instrText>
      </w:r>
      <w:r w:rsidR="003367B9">
        <w:fldChar w:fldCharType="separate"/>
      </w:r>
      <w:r w:rsidR="003367B9" w:rsidRPr="003367B9">
        <w:rPr>
          <w:noProof/>
        </w:rPr>
        <w:t>(Morril 2008)</w:t>
      </w:r>
      <w:r w:rsidR="003367B9">
        <w:fldChar w:fldCharType="end"/>
      </w:r>
      <w:r w:rsidR="003367B9">
        <w:t xml:space="preserve">. </w:t>
      </w:r>
    </w:p>
    <w:p w14:paraId="68E643AD" w14:textId="6E14A0E7" w:rsidR="003367B9" w:rsidRDefault="003367B9" w:rsidP="003367B9">
      <w:pPr>
        <w:pStyle w:val="BasicText"/>
      </w:pPr>
      <w:r>
        <w:t>Android basiert in hohen Maß auf der Programmiersprache Java, diese wird allerdings anders als auf dem Desktop nicht von einer Virtual Machine (VM) von Oracle, sondern von einer Eigenentwicklung von Google ausgeführt, der Dalvik VM. Dalvik wurde mit besonderer Aufmerksamkeit für die mobile Plattform entwickelt und führt automatisch grundlegende Aufgaben wie Speichermanagement und Multithreading für den Nutzer aus</w:t>
      </w:r>
      <w:r w:rsidR="00F83A19">
        <w:t>.</w:t>
      </w:r>
      <w:r>
        <w:t xml:space="preserve"> Die Verwendung der Java-Plattform ermöglicht es Entwicklern auf bekannten M</w:t>
      </w:r>
      <w:r>
        <w:t>e</w:t>
      </w:r>
      <w:r>
        <w:t xml:space="preserve">thoden und Bibliotheken </w:t>
      </w:r>
      <w:commentRangeStart w:id="39"/>
      <w:r>
        <w:t>zurüc</w:t>
      </w:r>
      <w:r>
        <w:t>k</w:t>
      </w:r>
      <w:r>
        <w:t>zugreifen</w:t>
      </w:r>
      <w:r w:rsidR="00F83A19">
        <w:t xml:space="preserve"> </w:t>
      </w:r>
      <w:r w:rsidR="00F83A19">
        <w:fldChar w:fldCharType="begin" w:fldLock="1"/>
      </w:r>
      <w:r w:rsidR="00F83A19">
        <w:instrText>ADDIN CSL_CITATION { "citationItems" : [ { "id" : "ITEM-1", "itemData" : { "author" : [ { "dropping-particle" : "", "family" : "Saha", "given" : "Amit Kumar", "non-dropping-particle" : "", "parse-names" : false, "suffix" : "" } ], "container-title" : "Linux For You (January)", "id" : "ITEM-1", "issue" : "January", "issued" : { "date-parts" : [ [ "2008" ] ] }, "page" : "48-50", "title" : "A Developers First Look At Android", "type" : "article-magazine" }, "locator" : "49", "uris" : [ "http://www.mendeley.com/documents/?uuid=21eb40b3-2c64-46ee-9463-f3f39ec443b6" ] } ], "mendeley" : { "formattedCitation" : "(Saha 2008, S. 49)", "plainTextFormattedCitation" : "(Saha 2008, S. 49)", "previouslyFormattedCitation" : "(Saha 2008, S. 49)" }, "properties" : { "noteIndex" : 0 }, "schema" : "https://github.com/citation-style-language/schema/raw/master/csl-citation.json" }</w:instrText>
      </w:r>
      <w:r w:rsidR="00F83A19">
        <w:fldChar w:fldCharType="separate"/>
      </w:r>
      <w:r w:rsidR="00F83A19" w:rsidRPr="00847EEB">
        <w:rPr>
          <w:noProof/>
        </w:rPr>
        <w:t>(Saha 2008, S. 49)</w:t>
      </w:r>
      <w:r w:rsidR="00F83A19">
        <w:fldChar w:fldCharType="end"/>
      </w:r>
      <w:r w:rsidR="00F83A19">
        <w:t>.</w:t>
      </w:r>
      <w:r>
        <w:t>.</w:t>
      </w:r>
      <w:commentRangeEnd w:id="39"/>
      <w:r>
        <w:rPr>
          <w:rStyle w:val="Kommentarzeichen"/>
        </w:rPr>
        <w:commentReference w:id="39"/>
      </w:r>
    </w:p>
    <w:p w14:paraId="70DDC8CC" w14:textId="7982DBE2" w:rsidR="00EB6657" w:rsidRDefault="00777D5E" w:rsidP="00E51F72">
      <w:pPr>
        <w:pStyle w:val="BasicText"/>
      </w:pPr>
      <w:r>
        <w:t>Zum Ansprechen</w:t>
      </w:r>
      <w:r w:rsidR="00EB6657">
        <w:t xml:space="preserve"> der speziellen Komponenten der AR Brille hat Google zu dem</w:t>
      </w:r>
      <w:r w:rsidR="00A83DD3">
        <w:t xml:space="preserve"> ei</w:t>
      </w:r>
      <w:r w:rsidR="00EB6657">
        <w:t>ne Erwei</w:t>
      </w:r>
      <w:r w:rsidR="001A0F85">
        <w:t>terung des</w:t>
      </w:r>
      <w:r w:rsidR="00EB6657">
        <w:t xml:space="preserve"> Android</w:t>
      </w:r>
      <w:r w:rsidR="001A0F85">
        <w:t xml:space="preserve"> Software Development Kit (SDK)</w:t>
      </w:r>
      <w:r w:rsidR="00F41A02">
        <w:t xml:space="preserve">, </w:t>
      </w:r>
      <w:r w:rsidR="00EB6657">
        <w:t>das</w:t>
      </w:r>
      <w:r w:rsidR="00715E6B">
        <w:t xml:space="preserve"> Glass Development Kit (GDK)</w:t>
      </w:r>
      <w:r w:rsidR="00EB6657">
        <w:t xml:space="preserve"> veröffentlicht </w:t>
      </w:r>
      <w:r w:rsidR="00EB6657">
        <w:fldChar w:fldCharType="begin" w:fldLock="1"/>
      </w:r>
      <w:r w:rsidR="005D4AB2">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"169", "uris" : [ "http://www.mendeley.com/documents/?uuid=324ceb36-9939-4dc8-a2eb-bf86cb16364b" ] } ], "mendeley" : { "formattedCitation" : "(Lins et al. 2014, S. 169)", "plainTextFormattedCitation" : "(Lins et al. 2014, S. 169)", "previouslyFormattedCitation" : "(Lins et al. 2014, S. 169)" }, "properties" : { "noteIndex" : 0 }, "schema" : "https://github.com/citation-style-language/schema/raw/master/csl-citation.json" }</w:instrText>
      </w:r>
      <w:r w:rsidR="00EB6657">
        <w:fldChar w:fldCharType="separate"/>
      </w:r>
      <w:r w:rsidR="009A03DA" w:rsidRPr="009A03DA">
        <w:rPr>
          <w:noProof/>
        </w:rPr>
        <w:t>(Lins et al. 2014, S. 169)</w:t>
      </w:r>
      <w:r w:rsidR="00EB6657">
        <w:fldChar w:fldCharType="end"/>
      </w:r>
      <w:r w:rsidR="00EB6657">
        <w:t>. Z</w:t>
      </w:r>
      <w:r w:rsidR="00715E6B">
        <w:t>um Zeitpunkt dieser Ar</w:t>
      </w:r>
      <w:r w:rsidR="00EB6657">
        <w:t>beit lag GDK</w:t>
      </w:r>
      <w:r w:rsidR="00715E6B">
        <w:t xml:space="preserve"> in der Version XE22.0 vom 14. Oktober 2014 vor</w:t>
      </w:r>
      <w:r w:rsidR="00EB6657">
        <w:t xml:space="preserve"> </w:t>
      </w:r>
      <w:r w:rsidR="00EB6657">
        <w:fldChar w:fldCharType="begin" w:fldLock="1"/>
      </w:r>
      <w:r w:rsidR="00847EEB">
        <w:instrText>ADDIN CSL_CITATION { "citationItems" : [ { "id" : "ITEM-1", "itemData" : { "URL" : "https://developers.google.com/glass/release-notes", "accessed" : { "date-parts" : [ [ "2014", "12", "2" ] ] }, "author" : [ { "dropping-particle" : "", "family" : "Google", "given" : "", "non-dropping-particle" : "", "parse-names" : false, "suffix" : "" } ], "container-title" : "Google Developers", "id" : "ITEM-1", "issued" : { "date-parts" : [ [ "2014" ] ] }, "title" : "Glass Platform Release Notes", "type" : "webpage" }, "uris" : [ "http://www.mendeley.com/documents/?uuid=5c1fca2a-5ec4-4af1-a384-4088d312c8c7" ] } ], "mendeley" : { "formattedCitation" : "(Google 2014b)", "plainTextFormattedCitation" : "(Google 2014b)", "previouslyFormattedCitation" : "(Google 2014b)" }, "properties" : { "noteIndex" : 0 }, "schema" : "https://github.com/citation-style-language/schema/raw/master/csl-citation.json" }</w:instrText>
      </w:r>
      <w:r w:rsidR="00EB6657">
        <w:fldChar w:fldCharType="separate"/>
      </w:r>
      <w:r w:rsidR="001A0F85" w:rsidRPr="001A0F85">
        <w:rPr>
          <w:noProof/>
        </w:rPr>
        <w:t>(Google 2014b)</w:t>
      </w:r>
      <w:r w:rsidR="00EB6657">
        <w:fldChar w:fldCharType="end"/>
      </w:r>
      <w:r w:rsidR="00715E6B">
        <w:t xml:space="preserve">. </w:t>
      </w:r>
    </w:p>
    <w:p w14:paraId="42A41E22" w14:textId="43F064B6" w:rsidR="003367B9" w:rsidRDefault="003367B9" w:rsidP="003367B9">
      <w:pPr>
        <w:pStyle w:val="BasicText"/>
      </w:pPr>
      <w:r>
        <w:t>GDK übernimmt auf der Glass im Wesentlichen die Verwaltung der Glass eigenen Komponenten. Zudem werden Methoden zur Verfügung gestellt um ein Erstellen der speziell für die AR Brille entwickelten U</w:t>
      </w:r>
      <w:r w:rsidR="009A03DA">
        <w:t>I-Elementen</w:t>
      </w:r>
      <w:r>
        <w:t xml:space="preserve"> den Cards zu erm</w:t>
      </w:r>
      <w:commentRangeStart w:id="40"/>
      <w:r>
        <w:t>öglichen</w:t>
      </w:r>
      <w:commentRangeEnd w:id="40"/>
      <w:r w:rsidR="00D74C65">
        <w:rPr>
          <w:rStyle w:val="Kommentarzeichen"/>
        </w:rPr>
        <w:commentReference w:id="40"/>
      </w:r>
      <w:r>
        <w:t>.</w:t>
      </w:r>
    </w:p>
    <w:p w14:paraId="0BE18ADA" w14:textId="789DCBF2" w:rsidR="00F10A49" w:rsidRDefault="00F10A49" w:rsidP="003367B9">
      <w:pPr>
        <w:pStyle w:val="berschrift1"/>
      </w:pPr>
      <w:bookmarkStart w:id="41" w:name="_Toc279593972"/>
      <w:r w:rsidRPr="003C7E2E">
        <w:lastRenderedPageBreak/>
        <w:t xml:space="preserve">Einblendung von kontextsensitiven Inhalten auf der </w:t>
      </w:r>
      <w:r w:rsidR="001F7883">
        <w:t xml:space="preserve">Google </w:t>
      </w:r>
      <w:r w:rsidRPr="003C7E2E">
        <w:t>Glass</w:t>
      </w:r>
      <w:bookmarkEnd w:id="41"/>
    </w:p>
    <w:p w14:paraId="526DB443" w14:textId="1FB25922" w:rsidR="005C731C" w:rsidRPr="00205993" w:rsidRDefault="00205993" w:rsidP="00205993">
      <w:pPr>
        <w:pStyle w:val="BasicText"/>
      </w:pPr>
      <w:r>
        <w:t>In diesem Kapitel werden der Schnittpunkt zwischen Kontextsensitivität und der Google Glass hervorgehoben und in die Funktionsweise der implementierten Applikat</w:t>
      </w:r>
      <w:r>
        <w:t>i</w:t>
      </w:r>
      <w:r>
        <w:t>on eingeführt, sowie der genutzten Bibliotheken eingeführt.</w:t>
      </w:r>
    </w:p>
    <w:p w14:paraId="036D7995" w14:textId="38BB1758" w:rsidR="00F10A49" w:rsidRDefault="00F10A49" w:rsidP="00F10A49">
      <w:pPr>
        <w:pStyle w:val="berschrift2"/>
      </w:pPr>
      <w:bookmarkStart w:id="42" w:name="_Toc279593973"/>
      <w:r w:rsidRPr="003C7E2E">
        <w:t>Idee und Funktionsweise der kontextsensitiven Applikation</w:t>
      </w:r>
      <w:bookmarkEnd w:id="42"/>
    </w:p>
    <w:p w14:paraId="3F640870" w14:textId="27F48289" w:rsidR="00DA003C" w:rsidRDefault="00DA003C" w:rsidP="00F457DA">
      <w:pPr>
        <w:pStyle w:val="BasicText"/>
      </w:pPr>
      <w:r>
        <w:rPr>
          <w:noProof/>
        </w:rPr>
        <w:drawing>
          <wp:inline distT="0" distB="0" distL="0" distR="0" wp14:anchorId="580C73AA" wp14:editId="106BDA06">
            <wp:extent cx="5389880" cy="2304964"/>
            <wp:effectExtent l="0" t="0" r="0" b="698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ownloads:Bachelorarbeit.jp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389880" cy="2304964"/>
                    </a:xfrm>
                    <a:prstGeom prst="rect">
                      <a:avLst/>
                    </a:prstGeom>
                    <a:noFill/>
                    <a:ln>
                      <a:noFill/>
                    </a:ln>
                  </pic:spPr>
                </pic:pic>
              </a:graphicData>
            </a:graphic>
          </wp:inline>
        </w:drawing>
      </w:r>
    </w:p>
    <w:p w14:paraId="472954B0" w14:textId="51CAE18A" w:rsidR="00DA003C" w:rsidRDefault="00DA003C" w:rsidP="00DA003C">
      <w:pPr>
        <w:pStyle w:val="Beschriftung"/>
      </w:pPr>
      <w:bookmarkStart w:id="43" w:name="_Toc279593992"/>
      <w:r w:rsidRPr="00C33FAB">
        <w:t xml:space="preserve">Abb. </w:t>
      </w:r>
      <w:fldSimple w:instr=" STYLEREF 1 \s ">
        <w:r>
          <w:rPr>
            <w:noProof/>
          </w:rPr>
          <w:t>4</w:t>
        </w:r>
      </w:fldSimple>
      <w:r w:rsidRPr="00C33FAB">
        <w:t>.</w:t>
      </w:r>
      <w:fldSimple w:instr=" SEQ Abb. \* ARABIC \s 1 ">
        <w:r>
          <w:rPr>
            <w:noProof/>
          </w:rPr>
          <w:t>1</w:t>
        </w:r>
      </w:fldSimple>
      <w:r w:rsidRPr="00FC02FE">
        <w:rPr>
          <w:b w:val="0"/>
        </w:rPr>
        <w:tab/>
      </w:r>
      <w:r w:rsidR="002F389F">
        <w:rPr>
          <w:b w:val="0"/>
        </w:rPr>
        <w:t>Darstellung Funktionsweise der kontextsensitiven Applikation</w:t>
      </w:r>
      <w:bookmarkEnd w:id="43"/>
    </w:p>
    <w:p w14:paraId="50C82023" w14:textId="72C7CA30" w:rsidR="00DF4D79" w:rsidRDefault="00DA003C" w:rsidP="00F457DA">
      <w:pPr>
        <w:pStyle w:val="BasicText"/>
      </w:pPr>
      <w:r>
        <w:t>B</w:t>
      </w:r>
      <w:r w:rsidR="00DF4D79">
        <w:t>ringt man die Google Glass als Vertreter eines Geräts der Augmented Reality u</w:t>
      </w:r>
      <w:r w:rsidR="00B81912">
        <w:t>nd Kontextsensitivität zusammen, f</w:t>
      </w:r>
      <w:r w:rsidR="00DF4D79">
        <w:t xml:space="preserve">ällt offensichtlich der hohe Überschneidungsgrad </w:t>
      </w:r>
      <w:r w:rsidR="00B81912">
        <w:t>der beiden Themenbereiche auf.</w:t>
      </w:r>
      <w:r w:rsidR="00DF4D79">
        <w:t xml:space="preserve"> Selbst </w:t>
      </w:r>
      <w:r w:rsidR="00B81912">
        <w:t xml:space="preserve">eine </w:t>
      </w:r>
      <w:r w:rsidR="00DF4D79">
        <w:t>kleine, auf der Glass vorinstallierte</w:t>
      </w:r>
      <w:r w:rsidR="00B81912">
        <w:t>,</w:t>
      </w:r>
      <w:r w:rsidR="00DF4D79">
        <w:t xml:space="preserve"> Anwe</w:t>
      </w:r>
      <w:r w:rsidR="00DF4D79">
        <w:t>n</w:t>
      </w:r>
      <w:r w:rsidR="00DF4D79">
        <w:t>dun</w:t>
      </w:r>
      <w:r w:rsidR="00B81912">
        <w:t>g</w:t>
      </w:r>
      <w:r w:rsidR="00DF4D79">
        <w:t xml:space="preserve"> wie der Kompass erfüllen streng genommen bereits die Anforderungen um als kontextsensitive Applikation akzeptiert werden zu können. </w:t>
      </w:r>
      <w:r w:rsidR="000039C5">
        <w:t>Hier</w:t>
      </w:r>
      <w:r w:rsidR="00DF4D79">
        <w:t xml:space="preserve"> wird anhand der Posit</w:t>
      </w:r>
      <w:r w:rsidR="00DF4D79">
        <w:t>i</w:t>
      </w:r>
      <w:r w:rsidR="00DF4D79">
        <w:t>on des Nutzer</w:t>
      </w:r>
      <w:r w:rsidR="00B81912">
        <w:t>s</w:t>
      </w:r>
      <w:r w:rsidR="00DF4D79">
        <w:t xml:space="preserve"> über GPS die Himmelsrichtungen ermittelt, es werden also </w:t>
      </w:r>
      <w:r w:rsidR="00B81912">
        <w:t xml:space="preserve">ortsbasierte </w:t>
      </w:r>
      <w:r w:rsidR="00DF4D79">
        <w:t>Informa</w:t>
      </w:r>
      <w:r w:rsidR="00B81912">
        <w:t>tionen angezeigt und somit die Wahrnehmung des Nutzer um, in seinem Ko</w:t>
      </w:r>
      <w:r w:rsidR="00B81912">
        <w:t>n</w:t>
      </w:r>
      <w:r w:rsidR="00B81912">
        <w:t>text relevante Informationen ergänzt, was</w:t>
      </w:r>
      <w:r w:rsidR="00DF4D79">
        <w:t xml:space="preserve"> </w:t>
      </w:r>
      <w:r w:rsidR="00C22B5F">
        <w:t xml:space="preserve">sowohl </w:t>
      </w:r>
      <w:r w:rsidR="00DF4D79">
        <w:t>der in 2.2.1 angesprochenen Definit</w:t>
      </w:r>
      <w:r w:rsidR="00DF4D79">
        <w:t>i</w:t>
      </w:r>
      <w:r w:rsidR="00DF4D79">
        <w:t>on eines Location-Based Services</w:t>
      </w:r>
      <w:r w:rsidR="00C22B5F">
        <w:t>, als auch der in 2.1 genannten eines Kontextsensit</w:t>
      </w:r>
      <w:r w:rsidR="00C22B5F">
        <w:t>i</w:t>
      </w:r>
      <w:r w:rsidR="00C22B5F">
        <w:t>ven Systems</w:t>
      </w:r>
      <w:r w:rsidR="00DF4D79">
        <w:t xml:space="preserve"> genügt. </w:t>
      </w:r>
    </w:p>
    <w:p w14:paraId="4EF4051E" w14:textId="0F3F9EB7" w:rsidR="00F457DA" w:rsidRDefault="00A25DB4" w:rsidP="00F457DA">
      <w:pPr>
        <w:pStyle w:val="BasicText"/>
      </w:pPr>
      <w:r>
        <w:t xml:space="preserve">Auch einige von freien Entwicklern veröffentlichte Anwendungen gehen den Weg der Kontextsensitivität </w:t>
      </w:r>
      <w:r w:rsidR="000039C5">
        <w:t>und entwickelten bereits Apps</w:t>
      </w:r>
      <w:r w:rsidR="00B81912">
        <w:t xml:space="preserve"> die</w:t>
      </w:r>
      <w:r w:rsidR="000039C5">
        <w:t>,</w:t>
      </w:r>
      <w:r w:rsidR="00B81912">
        <w:t xml:space="preserve"> die Möglichkeiten der Google Glass nutzen, um die über Sensoren ermittelten Außenwelteinflüsse auszuwerten und so dem Nutzer kontextsensitive Informationen </w:t>
      </w:r>
      <w:commentRangeStart w:id="44"/>
      <w:r w:rsidR="00B81912">
        <w:t>anzubieten</w:t>
      </w:r>
      <w:commentRangeEnd w:id="44"/>
      <w:r w:rsidR="00176D96">
        <w:rPr>
          <w:rStyle w:val="Kommentarzeichen"/>
        </w:rPr>
        <w:commentReference w:id="44"/>
      </w:r>
      <w:r w:rsidR="00B81912">
        <w:t>.</w:t>
      </w:r>
      <w:r>
        <w:t xml:space="preserve"> </w:t>
      </w:r>
      <w:r w:rsidR="002F389F">
        <w:t>So sind Applikationen erhä</w:t>
      </w:r>
      <w:r w:rsidR="002F389F">
        <w:t>t</w:t>
      </w:r>
      <w:r w:rsidR="002F389F">
        <w:t xml:space="preserve">lich, die Filmtrailer bei betrachten eines Posters </w:t>
      </w:r>
      <w:r w:rsidR="00800A48">
        <w:t>anzeigen, oder anhand der Position des Nutzers relevante Wikipediaartikel anzeigen.</w:t>
      </w:r>
    </w:p>
    <w:p w14:paraId="1ED898BA" w14:textId="6576162B" w:rsidR="004F01F1" w:rsidRDefault="004F01F1" w:rsidP="00F457DA">
      <w:pPr>
        <w:pStyle w:val="BasicText"/>
      </w:pPr>
      <w:r>
        <w:lastRenderedPageBreak/>
        <w:t xml:space="preserve">Die Idee der Applikation entstand direkt aus dem angeschlossenen Forschungsprojekt Glassroom. Durch Nutzung einer AR-Brille, in diesem Fall der Google Glass, soll es </w:t>
      </w:r>
      <w:r w:rsidR="00611C26">
        <w:t xml:space="preserve">einem Mitarbeiter im technischen Kundendienst </w:t>
      </w:r>
      <w:r>
        <w:t>ermöglicht werden</w:t>
      </w:r>
      <w:r w:rsidR="00611C26">
        <w:t xml:space="preserve"> allein durch Inte</w:t>
      </w:r>
      <w:r w:rsidR="00611C26">
        <w:t>r</w:t>
      </w:r>
      <w:r w:rsidR="00611C26">
        <w:t xml:space="preserve">aktion mit der AR-Brille zusätzliche Information zu der vor ihm liegenden Aufgabe </w:t>
      </w:r>
      <w:r w:rsidR="001F7883">
        <w:t>und den ihm eventuell bisher unbekannten Komponenten zu erhalten. Durch einfaches Fot</w:t>
      </w:r>
      <w:r w:rsidR="001F7883">
        <w:t>o</w:t>
      </w:r>
      <w:r w:rsidR="001F7883">
        <w:t>grafieren mit der Brille soll ermöglicht werden zusätzliche Informationen zu bereits bekannten Objekten anzubieten und diese dem Nutzer über Texteinblendung zur Verf</w:t>
      </w:r>
      <w:r w:rsidR="001F7883">
        <w:t>ü</w:t>
      </w:r>
      <w:r w:rsidR="001F7883">
        <w:t>gung zu stellen.</w:t>
      </w:r>
    </w:p>
    <w:p w14:paraId="5D50E845" w14:textId="77777777" w:rsidR="00410951" w:rsidRDefault="001F7883" w:rsidP="00F457DA">
      <w:pPr>
        <w:pStyle w:val="BasicText"/>
      </w:pPr>
      <w:r>
        <w:t>Die Brille schickt dafür das Foto an einen Server auf dem</w:t>
      </w:r>
      <w:r w:rsidR="00346B5D">
        <w:t xml:space="preserve"> die</w:t>
      </w:r>
      <w:r>
        <w:t xml:space="preserve"> Übereinstimmung des Bildes mit </w:t>
      </w:r>
      <w:r w:rsidR="00346B5D">
        <w:t>allen</w:t>
      </w:r>
      <w:r>
        <w:t xml:space="preserve"> bereits bekannten Bildern ermittelt wird. Bei Erfolg werden die Info</w:t>
      </w:r>
      <w:r>
        <w:t>r</w:t>
      </w:r>
      <w:r>
        <w:t>mationen zu dem am besten übereinstimmenden Bild an die Google Glass zurückgese</w:t>
      </w:r>
      <w:r>
        <w:t>n</w:t>
      </w:r>
      <w:r>
        <w:t>det. Erreicht der Matchingprozess mit keinem der bekannten Bilder eine vorher festg</w:t>
      </w:r>
      <w:r>
        <w:t>e</w:t>
      </w:r>
      <w:r>
        <w:t>legte Akzeptanzgrenze wird der Prozess abgebrochen und dem Nutzer eine entspr</w:t>
      </w:r>
      <w:r>
        <w:t>e</w:t>
      </w:r>
      <w:r>
        <w:t>chende Fehlermeldung angezeigt.</w:t>
      </w:r>
    </w:p>
    <w:p w14:paraId="0BB4C45F" w14:textId="00217E29" w:rsidR="00410951" w:rsidRDefault="004A632E" w:rsidP="00F457DA">
      <w:pPr>
        <w:pStyle w:val="BasicText"/>
      </w:pPr>
      <w:r>
        <w:t xml:space="preserve">Um diese rechenintensiven und </w:t>
      </w:r>
      <w:r w:rsidR="00410951">
        <w:t xml:space="preserve">aufwendigen Prozesse von der Glass zu nehmen, wurde jegliche Rechenarbeit </w:t>
      </w:r>
      <w:r w:rsidR="00D54ECB">
        <w:t>auf einen Server in der</w:t>
      </w:r>
      <w:r w:rsidR="00410951">
        <w:t xml:space="preserve"> Cloud ausgelagert. Auf der </w:t>
      </w:r>
      <w:r w:rsidR="00D54ECB">
        <w:t>Glass selber verbleiben nur die</w:t>
      </w:r>
      <w:r w:rsidR="00410951">
        <w:t xml:space="preserve"> den User direkt betreffenden Prozesse wie UI-Darstellung</w:t>
      </w:r>
      <w:r w:rsidR="001D1D61">
        <w:t xml:space="preserve"> (User I</w:t>
      </w:r>
      <w:r w:rsidR="001D1D61">
        <w:t>n</w:t>
      </w:r>
      <w:r w:rsidR="001D1D61">
        <w:t>terface)</w:t>
      </w:r>
      <w:r w:rsidR="00410951">
        <w:t xml:space="preserve">, Fotografieren, Upload des Bildes und Anzeigen der Ergebnisse. </w:t>
      </w:r>
      <w:r w:rsidR="00745AB1">
        <w:t>Eine weitere Einschränkung entstand durch die Auslagerung der benötigten Methoden</w:t>
      </w:r>
      <w:r w:rsidR="00ED2EFC">
        <w:t xml:space="preserve"> zur SURF Keypointerkennung und Deskriptorextraktion</w:t>
      </w:r>
      <w:r w:rsidR="00745AB1">
        <w:t xml:space="preserve"> in der angewandten Computer Vision Bibliothek in ein Nonfree-Modul</w:t>
      </w:r>
      <w:r w:rsidR="00ED2EFC">
        <w:t xml:space="preserve"> </w:t>
      </w:r>
      <w:r w:rsidR="00ED2EFC">
        <w:fldChar w:fldCharType="begin" w:fldLock="1"/>
      </w:r>
      <w:r w:rsidR="003B4C3C">
        <w:instrText>ADDIN CSL_CITATION { "citationItems" : [ { "id" : "ITEM-1", "itemData" : { "URL" : "http://docs.opencv.org/modules/refman.html", "accessed" : { "date-parts" : [ [ "2014", "10", "9" ] ] }, "author" : [ { "dropping-particle" : "", "family" : "opencv dev team", "given" : "", "non-dropping-particle" : "", "parse-names" : false, "suffix" : "" } ], "container-title" : "OpenCV Documentation", "id" : "ITEM-1", "issued" : { "date-parts" : [ [ "2014" ] ] }, "title" : "OpenCV API Reference \u2014 OpenCV 2.4.9.0 Documentation", "type" : "webpage" }, "uris" : [ "http://www.mendeley.com/documents/?uuid=6d2f0987-6f71-4107-9eea-c9afd8e614df" ] } ], "mendeley" : { "formattedCitation" : "(opencv dev team 2014)", "plainTextFormattedCitation" : "(opencv dev team 2014)", "previouslyFormattedCitation" : "(opencv dev team 2014)" }, "properties" : { "noteIndex" : 0 }, "schema" : "https://github.com/citation-style-language/schema/raw/master/csl-citation.json" }</w:instrText>
      </w:r>
      <w:r w:rsidR="00ED2EFC">
        <w:fldChar w:fldCharType="separate"/>
      </w:r>
      <w:r w:rsidR="00ED2EFC" w:rsidRPr="00ED2EFC">
        <w:rPr>
          <w:noProof/>
        </w:rPr>
        <w:t>(opencv dev team 2014)</w:t>
      </w:r>
      <w:r w:rsidR="00ED2EFC">
        <w:fldChar w:fldCharType="end"/>
      </w:r>
      <w:r w:rsidR="00745AB1">
        <w:t>.</w:t>
      </w:r>
      <w:r w:rsidR="005C096E">
        <w:t xml:space="preserve"> Diese ist bis heute nur über Umwege in der Android-Version v</w:t>
      </w:r>
      <w:commentRangeStart w:id="45"/>
      <w:r w:rsidR="005C096E">
        <w:t>erfü</w:t>
      </w:r>
      <w:r w:rsidR="00FF4AE5">
        <w:t>g</w:t>
      </w:r>
      <w:r w:rsidR="005C096E">
        <w:t>bar.</w:t>
      </w:r>
      <w:r w:rsidR="00745AB1">
        <w:t xml:space="preserve"> </w:t>
      </w:r>
      <w:commentRangeEnd w:id="45"/>
      <w:r w:rsidR="005C096E">
        <w:rPr>
          <w:rStyle w:val="Kommentarzeichen"/>
        </w:rPr>
        <w:commentReference w:id="45"/>
      </w:r>
    </w:p>
    <w:p w14:paraId="17C02827" w14:textId="77777777" w:rsidR="00B2183F" w:rsidRDefault="00B2183F" w:rsidP="00B2183F">
      <w:pPr>
        <w:pStyle w:val="BasicText"/>
      </w:pPr>
      <w:r>
        <w:t>Der Matchingprozess erfolgt dabei in 4 Schritten:</w:t>
      </w:r>
    </w:p>
    <w:p w14:paraId="41D12BD9" w14:textId="77777777" w:rsidR="00B2183F" w:rsidRDefault="00B2183F" w:rsidP="00B2183F">
      <w:pPr>
        <w:pStyle w:val="BasicText"/>
        <w:numPr>
          <w:ilvl w:val="0"/>
          <w:numId w:val="23"/>
        </w:numPr>
      </w:pPr>
      <w:r>
        <w:t>Keypointerkennung im hochgeladenen Bild</w:t>
      </w:r>
    </w:p>
    <w:p w14:paraId="108BE8D8" w14:textId="77777777" w:rsidR="00B2183F" w:rsidRDefault="00B2183F" w:rsidP="00B2183F">
      <w:pPr>
        <w:pStyle w:val="BasicText"/>
        <w:numPr>
          <w:ilvl w:val="0"/>
          <w:numId w:val="23"/>
        </w:numPr>
      </w:pPr>
      <w:r>
        <w:t>Extraktion der Deskriptoren die das Bild beschreiben</w:t>
      </w:r>
    </w:p>
    <w:p w14:paraId="6270651B" w14:textId="77777777" w:rsidR="00B2183F" w:rsidRDefault="00B2183F" w:rsidP="00B2183F">
      <w:pPr>
        <w:pStyle w:val="BasicText"/>
        <w:numPr>
          <w:ilvl w:val="0"/>
          <w:numId w:val="23"/>
        </w:numPr>
      </w:pPr>
      <w:r>
        <w:t>Matching der Deskriptoren gegen bereits ermittelte, abgespeicherte Deskriptoren</w:t>
      </w:r>
    </w:p>
    <w:p w14:paraId="6969B7E1" w14:textId="0B8242E2" w:rsidR="00B2183F" w:rsidRDefault="00B2183F" w:rsidP="00F457DA">
      <w:pPr>
        <w:pStyle w:val="BasicText"/>
        <w:numPr>
          <w:ilvl w:val="0"/>
          <w:numId w:val="23"/>
        </w:numPr>
      </w:pPr>
      <w:r>
        <w:t>Auswahl des besten Ergebnisses und Rückgabe des Ergebnisses an die Glass</w:t>
      </w:r>
    </w:p>
    <w:p w14:paraId="1B8473BD" w14:textId="77777777" w:rsidR="00D74C65" w:rsidRDefault="00410951" w:rsidP="00F457DA">
      <w:pPr>
        <w:pStyle w:val="BasicText"/>
      </w:pPr>
      <w:r>
        <w:t>Dies</w:t>
      </w:r>
      <w:r w:rsidR="00D54ECB">
        <w:t>e</w:t>
      </w:r>
      <w:r>
        <w:t xml:space="preserve"> Vorgehensweise hat besonders im Bereich der Skalierbarkeit enorme Vorteile. </w:t>
      </w:r>
      <w:r w:rsidR="00D54ECB">
        <w:t>Es erleichtert aber auch den nachträglichen Austausch der AR-Brille</w:t>
      </w:r>
      <w:r w:rsidR="009267C7">
        <w:t xml:space="preserve"> oder sogar d</w:t>
      </w:r>
      <w:r w:rsidR="00F310C6">
        <w:t>ie I</w:t>
      </w:r>
      <w:r w:rsidR="00F310C6">
        <w:t>n</w:t>
      </w:r>
      <w:r w:rsidR="00F310C6">
        <w:t>tegration eines weiteren mobilen Gerätes</w:t>
      </w:r>
      <w:r w:rsidR="00D54ECB">
        <w:t xml:space="preserve">, </w:t>
      </w:r>
      <w:r w:rsidR="00F82036">
        <w:t>da der Server über eine einfache REST-API (</w:t>
      </w:r>
      <w:r w:rsidR="00F82036" w:rsidRPr="00F82036">
        <w:t>Representational</w:t>
      </w:r>
      <w:r w:rsidR="00F82036">
        <w:t xml:space="preserve"> State Transfer - Application Pro</w:t>
      </w:r>
      <w:r w:rsidR="00F310C6">
        <w:t xml:space="preserve">gramming Interface) verfügt. </w:t>
      </w:r>
    </w:p>
    <w:p w14:paraId="5C9ED5A3" w14:textId="4358DE98" w:rsidR="0024195D" w:rsidRDefault="0024195D" w:rsidP="00F457DA">
      <w:pPr>
        <w:pStyle w:val="BasicText"/>
      </w:pPr>
      <w:r>
        <w:lastRenderedPageBreak/>
        <w:t>Bei REST handelt es sich um ein Programmierparadigma, welches durch Standardisi</w:t>
      </w:r>
      <w:r>
        <w:t>e</w:t>
      </w:r>
      <w:r>
        <w:t>rung der Client-Server-Kommunikation einen vereinheitlichen Zugang zu Webressou</w:t>
      </w:r>
      <w:r>
        <w:t>r</w:t>
      </w:r>
      <w:r>
        <w:t xml:space="preserve">cen ermöglicht </w:t>
      </w:r>
      <w:r>
        <w:fldChar w:fldCharType="begin" w:fldLock="1"/>
      </w:r>
      <w:r>
        <w:instrText>ADDIN CSL_CITATION { "citationItems" : [ { "id" : "ITEM-1", "itemData" : { "author" : [ { "dropping-particle" : "", "family" : "Fielding", "given" : "Roy Thomas", "non-dropping-particle" : "", "parse-names" : false, "suffix" : "" } ], "id" : "ITEM-1", "issued" : { "date-parts" : [ [ "2000" ] ] }, "page" : "162", "title" : "Architectural Styles and the Design of Network-based Software Architectures", "type" : "thesis" }, "locator" : "86", "uris" : [ "http://www.mendeley.com/documents/?uuid=c1a146c7-fdd1-4bfd-883f-6142e7c1bf3e" ] } ], "mendeley" : { "formattedCitation" : "(Fielding 2000, S. 86)", "plainTextFormattedCitation" : "(Fielding 2000, S. 86)", "previouslyFormattedCitation" : "(Fielding 2000, S. 86)" }, "properties" : { "noteIndex" : 0 }, "schema" : "https://github.com/citation-style-language/schema/raw/master/csl-citation.json" }</w:instrText>
      </w:r>
      <w:r>
        <w:fldChar w:fldCharType="separate"/>
      </w:r>
      <w:r w:rsidRPr="0024195D">
        <w:rPr>
          <w:noProof/>
        </w:rPr>
        <w:t>(Fielding 2000, S. 86)</w:t>
      </w:r>
      <w:r>
        <w:fldChar w:fldCharType="end"/>
      </w:r>
      <w:r>
        <w:t>.</w:t>
      </w:r>
    </w:p>
    <w:p w14:paraId="723832E1" w14:textId="5476BCBC" w:rsidR="00411E27" w:rsidRDefault="00A96E17" w:rsidP="00F457DA">
      <w:pPr>
        <w:pStyle w:val="BasicText"/>
      </w:pPr>
      <w:r>
        <w:t>Zudem verschwindet</w:t>
      </w:r>
      <w:r w:rsidR="004A632E">
        <w:t xml:space="preserve"> durch die serverseitige Pflege der Vergleichsd</w:t>
      </w:r>
      <w:r>
        <w:t>aten</w:t>
      </w:r>
      <w:r w:rsidR="008473AD">
        <w:t xml:space="preserve">, sowie </w:t>
      </w:r>
      <w:r w:rsidR="004A632E">
        <w:t xml:space="preserve">das Problem der </w:t>
      </w:r>
      <w:r w:rsidR="005B3DEB">
        <w:t>inkonsistenten</w:t>
      </w:r>
      <w:r w:rsidR="004A632E">
        <w:t xml:space="preserve"> und </w:t>
      </w:r>
      <w:r w:rsidR="005B3DEB">
        <w:t>redundanten</w:t>
      </w:r>
      <w:r w:rsidR="004A632E">
        <w:t xml:space="preserve"> Datenhaltung.</w:t>
      </w:r>
      <w:r w:rsidR="00411E27">
        <w:t xml:space="preserve"> </w:t>
      </w:r>
    </w:p>
    <w:p w14:paraId="55A9415C" w14:textId="3F7A9487" w:rsidR="005C731C" w:rsidRPr="00F457DA" w:rsidRDefault="0029095A" w:rsidP="00F457DA">
      <w:pPr>
        <w:pStyle w:val="BasicText"/>
      </w:pPr>
      <w:r>
        <w:t>Um dem Nutzer neben einer reinen Erkennung eines Objektes auch weitergehende ko</w:t>
      </w:r>
      <w:r>
        <w:t>n</w:t>
      </w:r>
      <w:r>
        <w:t>textsensitive Informationen anzubieten</w:t>
      </w:r>
      <w:r w:rsidR="00D74C65">
        <w:t>,</w:t>
      </w:r>
      <w:r>
        <w:t xml:space="preserve"> wurde zudem eine Logik zur Abfrage von I</w:t>
      </w:r>
      <w:r>
        <w:t>n</w:t>
      </w:r>
      <w:r>
        <w:t>formationen zu dem dargestellten Objekt aus der freien Internet-Enzyklopädie Wikip</w:t>
      </w:r>
      <w:r>
        <w:t>e</w:t>
      </w:r>
      <w:r>
        <w:t xml:space="preserve">dia eingebaut. Diese greift beim </w:t>
      </w:r>
      <w:r w:rsidR="00D7548A">
        <w:t>Hinzufügen eines neuen Objektes zu der Objektdate</w:t>
      </w:r>
      <w:r w:rsidR="00D7548A">
        <w:t>n</w:t>
      </w:r>
      <w:r w:rsidR="00D7548A">
        <w:t>bank automatisch ein und ermittelt</w:t>
      </w:r>
      <w:r w:rsidR="00D74C65">
        <w:t xml:space="preserve"> den ersten Absatz zu einem mit</w:t>
      </w:r>
      <w:r w:rsidR="00D7548A">
        <w:t>angegeben Schlü</w:t>
      </w:r>
      <w:r w:rsidR="00D7548A">
        <w:t>s</w:t>
      </w:r>
      <w:r w:rsidR="00D7548A">
        <w:t>selwort.</w:t>
      </w:r>
    </w:p>
    <w:p w14:paraId="5B8C8444" w14:textId="260ABD09" w:rsidR="00F10A49" w:rsidRDefault="00F10A49" w:rsidP="00F10A49">
      <w:pPr>
        <w:pStyle w:val="berschrift2"/>
      </w:pPr>
      <w:bookmarkStart w:id="46" w:name="_Toc279593974"/>
      <w:r w:rsidRPr="003C7E2E">
        <w:t>Vorstellung von OpenCV und der verwendeten Algorithmen</w:t>
      </w:r>
      <w:bookmarkEnd w:id="46"/>
    </w:p>
    <w:p w14:paraId="593D4A26" w14:textId="2314779C" w:rsidR="005C731C" w:rsidRPr="00205993" w:rsidRDefault="00205993" w:rsidP="00205993">
      <w:pPr>
        <w:pStyle w:val="BasicText"/>
      </w:pPr>
      <w:r>
        <w:t xml:space="preserve">Im Folgenden werden die für die Bilderkennung essentielle </w:t>
      </w:r>
      <w:r w:rsidR="00D74C65">
        <w:t>Bibliothek</w:t>
      </w:r>
      <w:r>
        <w:t xml:space="preserve"> OpenCV und die dahinterstehenden genutzten Algorithmen vorgestellt und beispielhaft erläutert.</w:t>
      </w:r>
    </w:p>
    <w:p w14:paraId="7C7B6CD2" w14:textId="12D013C5" w:rsidR="00F10A49" w:rsidRDefault="00937C91" w:rsidP="00F10A49">
      <w:pPr>
        <w:pStyle w:val="berschrift3"/>
      </w:pPr>
      <w:bookmarkStart w:id="47" w:name="_Toc279593975"/>
      <w:r>
        <w:t>OpenCV</w:t>
      </w:r>
      <w:r w:rsidR="00BD6B09">
        <w:t xml:space="preserve"> und Java</w:t>
      </w:r>
      <w:r w:rsidR="00253F28">
        <w:t>CPP</w:t>
      </w:r>
      <w:bookmarkEnd w:id="47"/>
    </w:p>
    <w:p w14:paraId="7C68498A" w14:textId="454B315C" w:rsidR="00A25DB4" w:rsidRDefault="00611C26" w:rsidP="00A25DB4">
      <w:pPr>
        <w:pStyle w:val="BasicText"/>
      </w:pPr>
      <w:r>
        <w:t xml:space="preserve">Zur </w:t>
      </w:r>
      <w:r w:rsidR="00937C91">
        <w:t>Implementation der Kernlogik der</w:t>
      </w:r>
      <w:r>
        <w:t xml:space="preserve"> Applikation wurde </w:t>
      </w:r>
      <w:r w:rsidR="00A25DB4">
        <w:t>OpenCV</w:t>
      </w:r>
      <w:r w:rsidR="00937C91">
        <w:t xml:space="preserve"> beziehungsweise der Wrapper JavaCV von </w:t>
      </w:r>
      <w:r w:rsidR="00F76AA6">
        <w:t>Bytedeco</w:t>
      </w:r>
      <w:r w:rsidR="00937C91">
        <w:t xml:space="preserve"> genutzt. </w:t>
      </w:r>
      <w:r w:rsidR="00322859">
        <w:t>Bei OpenCV</w:t>
      </w:r>
      <w:r w:rsidR="008C3773">
        <w:t xml:space="preserve"> (</w:t>
      </w:r>
      <w:r w:rsidR="008C3773" w:rsidRPr="008C3773">
        <w:t>http://opencv.org</w:t>
      </w:r>
      <w:r w:rsidR="008C3773">
        <w:t>)</w:t>
      </w:r>
      <w:r w:rsidR="00322859">
        <w:t xml:space="preserve"> handelt es sich um eine in C++ </w:t>
      </w:r>
      <w:r w:rsidR="00BD6B09">
        <w:t xml:space="preserve">und C </w:t>
      </w:r>
      <w:r w:rsidR="00322859">
        <w:t>implementierte</w:t>
      </w:r>
      <w:r w:rsidR="008C3773">
        <w:t>,</w:t>
      </w:r>
      <w:r w:rsidR="00322859">
        <w:t xml:space="preserve"> </w:t>
      </w:r>
      <w:r w:rsidR="008C3773">
        <w:t xml:space="preserve">frei </w:t>
      </w:r>
      <w:r w:rsidR="00D74C65">
        <w:t>erhältliche</w:t>
      </w:r>
      <w:r w:rsidR="008C3773">
        <w:t xml:space="preserve"> </w:t>
      </w:r>
      <w:r w:rsidR="00322859">
        <w:t>Bibliothek die gängige M</w:t>
      </w:r>
      <w:r w:rsidR="00322859">
        <w:t>e</w:t>
      </w:r>
      <w:r w:rsidR="00322859">
        <w:t>thoden der Computer Vision in sich vereint und so Forschern und interessierten Nutzern einen Eintritt bietet.</w:t>
      </w:r>
      <w:r w:rsidR="00BD6B09">
        <w:t xml:space="preserve"> OpenCV wird aktiv für C++, Java, Python, Ruby, Matlab und ein</w:t>
      </w:r>
      <w:r w:rsidR="00BD6B09">
        <w:t>i</w:t>
      </w:r>
      <w:r w:rsidR="00BD6B09">
        <w:t>ge weiter Programmiersprachen entwickelt</w:t>
      </w:r>
      <w:r w:rsidR="00F76AA6">
        <w:t xml:space="preserve"> </w:t>
      </w:r>
      <w:r w:rsidR="00F76AA6">
        <w:fldChar w:fldCharType="begin" w:fldLock="1"/>
      </w:r>
      <w:r w:rsidR="000026B3">
        <w:instrText>ADDIN CSL_CITATION { "citationItems" : [ { "id" : "ITEM-1", "itemData" : { "ISBN" : "978-0-596-51613-0.", "author" : [ { "dropping-particle" : "", "family" : "Bradski", "given" : "Gary", "non-dropping-particle" : "", "parse-names" : false, "suffix" : "" }, { "dropping-particle" : "", "family" : "Kaehler", "given" : "Adrian", "non-dropping-particle" : "", "parse-names" : false, "suffix" : "" } ], "edition" : "1", "editor" : [ { "dropping-particle" : "", "family" : "Loukides", "given" : "Mike", "non-dropping-particle" : "", "parse-names" : false, "suffix" : "" } ], "id" : "ITEM-1", "issued" : { "date-parts" : [ [ "2008" ] ] }, "publisher" : "O'Reilly, Inc", "publisher-place" : "Sebastopol, CA", "title" : "Learning OpenCV Computer Vision with the OpenCV Library", "type" : "book" }, "locator" : "1", "uris" : [ "http://www.mendeley.com/documents/?uuid=81b038eb-7d0c-4bc0-8968-5705735f6ef7" ] } ], "mendeley" : { "formattedCitation" : "(Bradski und Kaehler 2008)", "plainTextFormattedCitation" : "(Bradski und Kaehler 2008)", "previouslyFormattedCitation" : "(Bradski und Kaehler 2008)" }, "properties" : { "noteIndex" : 0 }, "schema" : "https://github.com/citation-style-language/schema/raw/master/csl-citation.json" }</w:instrText>
      </w:r>
      <w:r w:rsidR="00F76AA6">
        <w:fldChar w:fldCharType="separate"/>
      </w:r>
      <w:r w:rsidR="00F76AA6" w:rsidRPr="00F76AA6">
        <w:rPr>
          <w:noProof/>
        </w:rPr>
        <w:t>(Bradski und Kaehler 2008)</w:t>
      </w:r>
      <w:r w:rsidR="00F76AA6">
        <w:fldChar w:fldCharType="end"/>
      </w:r>
      <w:r w:rsidR="00BD6B09">
        <w:t>. Auch für An</w:t>
      </w:r>
      <w:r w:rsidR="00BD6B09">
        <w:t>d</w:t>
      </w:r>
      <w:r w:rsidR="00BD6B09">
        <w:t>roid findet man Implementationen. Die Umsetzungen für die verschiedenen Progra</w:t>
      </w:r>
      <w:r w:rsidR="00BD6B09">
        <w:t>m</w:t>
      </w:r>
      <w:r w:rsidR="00BD6B09">
        <w:t>miersprachen sind allerdings verschieden stark umgesetzt und so kann es vorkommen, dass wichtige Grundfunktionen in der genutzten Sprache noch gar nicht zur Verfügung stehen und aus diesem Grund auf die Ke</w:t>
      </w:r>
      <w:r w:rsidR="00253F28">
        <w:t>rnimplementierung in C++ zurück</w:t>
      </w:r>
      <w:r w:rsidR="00BD6B09">
        <w:t xml:space="preserve">gegriffen werden müsste. </w:t>
      </w:r>
    </w:p>
    <w:p w14:paraId="608C9CD9" w14:textId="50045526" w:rsidR="00F76AA6" w:rsidRDefault="00F76AA6" w:rsidP="00A25DB4">
      <w:pPr>
        <w:pStyle w:val="BasicText"/>
      </w:pPr>
      <w:r>
        <w:t>Um solche Probleme zu umgehen wurde für die Implementierung des hier vorgestellten Prototypen auf JavaCPP (</w:t>
      </w:r>
      <w:hyperlink r:id="rId19" w:history="1">
        <w:r w:rsidRPr="00D86396">
          <w:rPr>
            <w:rStyle w:val="Link"/>
          </w:rPr>
          <w:t>https://github.com/bytedeco/javacpp</w:t>
        </w:r>
      </w:hyperlink>
      <w:r>
        <w:t xml:space="preserve">) zurückgegriffen. </w:t>
      </w:r>
      <w:r w:rsidR="00253F28">
        <w:t xml:space="preserve">Dabei </w:t>
      </w:r>
      <w:r>
        <w:t>handelt es sich um Interfaces zu gängigen C++ Bibliotheken</w:t>
      </w:r>
      <w:r w:rsidR="00253F28">
        <w:t>, die unter anderem auch eine Umsetzung von OpenCV für Java beinhaltet</w:t>
      </w:r>
      <w:r>
        <w:t>. Umgesetzt wurden diese von Byted</w:t>
      </w:r>
      <w:r>
        <w:t>e</w:t>
      </w:r>
      <w:r>
        <w:t>co, einer Gemeinschaft von Entwicklern, die sich dem Ziel verschrieben haben C++ Bibliotheken in Java zugänglich zu machen. Durch Nutzung dieser konnte ein gut ko</w:t>
      </w:r>
      <w:r>
        <w:t>n</w:t>
      </w:r>
      <w:r>
        <w:lastRenderedPageBreak/>
        <w:t xml:space="preserve">figurierbarer Zugang zu OpenCV geschaffen werden. </w:t>
      </w:r>
      <w:r w:rsidR="000026B3">
        <w:t>Zur Implementierung dieser A</w:t>
      </w:r>
      <w:r w:rsidR="000026B3">
        <w:t>r</w:t>
      </w:r>
      <w:r w:rsidR="000026B3">
        <w:t>beit wurde OpenCV in der Version 2.4.9</w:t>
      </w:r>
      <w:r w:rsidR="00253F28">
        <w:t xml:space="preserve"> und</w:t>
      </w:r>
      <w:r w:rsidR="000026B3">
        <w:t xml:space="preserve"> JavaCPP in der Version 0.9 genutzt.</w:t>
      </w:r>
    </w:p>
    <w:p w14:paraId="56DD5135" w14:textId="4FB2ED95" w:rsidR="00F10A49" w:rsidRDefault="00F10A49" w:rsidP="00F10A49">
      <w:pPr>
        <w:pStyle w:val="berschrift3"/>
      </w:pPr>
      <w:bookmarkStart w:id="48" w:name="_Toc279593976"/>
      <w:r w:rsidRPr="003C7E2E">
        <w:t>SURF</w:t>
      </w:r>
      <w:r w:rsidR="00552704">
        <w:t xml:space="preserve"> und</w:t>
      </w:r>
      <w:r w:rsidR="00937C91">
        <w:t xml:space="preserve"> </w:t>
      </w:r>
      <w:r w:rsidR="00CF7E56">
        <w:t xml:space="preserve">Fast Approximate </w:t>
      </w:r>
      <w:r w:rsidR="00937C91">
        <w:t xml:space="preserve">Nearest Neighbor </w:t>
      </w:r>
      <w:commentRangeStart w:id="49"/>
      <w:r w:rsidR="00937C91">
        <w:t>Matching</w:t>
      </w:r>
      <w:commentRangeEnd w:id="49"/>
      <w:r w:rsidR="009267C7">
        <w:rPr>
          <w:rStyle w:val="Kommentarzeichen"/>
          <w:b w:val="0"/>
          <w:kern w:val="0"/>
        </w:rPr>
        <w:commentReference w:id="49"/>
      </w:r>
      <w:bookmarkEnd w:id="48"/>
    </w:p>
    <w:p w14:paraId="2E12D62E" w14:textId="04616F34" w:rsidR="005C096E" w:rsidRDefault="005C096E" w:rsidP="005C096E">
      <w:pPr>
        <w:pStyle w:val="BasicText"/>
      </w:pPr>
      <w:r>
        <w:t xml:space="preserve">Zur Erkennung und Abgleich der auf dem Server hinterlegten Bilder und der von der Google Glass fotografierten Objekte wurden Speeded-Up Robust Features (SURF) und </w:t>
      </w:r>
      <w:r w:rsidR="00370BA9">
        <w:t xml:space="preserve">Fast Approximate </w:t>
      </w:r>
      <w:r>
        <w:t xml:space="preserve">Nearest Neighbor Matching genutzt. </w:t>
      </w:r>
    </w:p>
    <w:p w14:paraId="05FA1BC0" w14:textId="41EFD810" w:rsidR="007011CD" w:rsidRDefault="00244D84" w:rsidP="00F07E5A">
      <w:pPr>
        <w:pStyle w:val="BasicText"/>
      </w:pPr>
      <w:r>
        <w:rPr>
          <w:noProof/>
        </w:rPr>
        <w:drawing>
          <wp:inline distT="0" distB="0" distL="0" distR="0" wp14:anchorId="1B862E27" wp14:editId="5F8AE3F9">
            <wp:extent cx="5334635" cy="3087813"/>
            <wp:effectExtent l="0" t="0" r="0" b="11430"/>
            <wp:docPr id="17" name="Bild 17" descr="HDD:Jannik:Development:Bachelorarbeit:images: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images:pic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36300" cy="3088777"/>
                    </a:xfrm>
                    <a:prstGeom prst="rect">
                      <a:avLst/>
                    </a:prstGeom>
                    <a:noFill/>
                    <a:ln>
                      <a:noFill/>
                    </a:ln>
                  </pic:spPr>
                </pic:pic>
              </a:graphicData>
            </a:graphic>
          </wp:inline>
        </w:drawing>
      </w:r>
    </w:p>
    <w:p w14:paraId="1ED7BA52" w14:textId="669EE9CB" w:rsidR="007011CD" w:rsidRDefault="007011CD" w:rsidP="007011CD">
      <w:pPr>
        <w:pStyle w:val="Beschriftung"/>
        <w:rPr>
          <w:b w:val="0"/>
        </w:rPr>
      </w:pPr>
      <w:bookmarkStart w:id="50" w:name="_Toc279593993"/>
      <w:r w:rsidRPr="00C33FAB">
        <w:t xml:space="preserve">Abb. </w:t>
      </w:r>
      <w:fldSimple w:instr=" STYLEREF 1 \s ">
        <w:r>
          <w:rPr>
            <w:noProof/>
          </w:rPr>
          <w:t>4</w:t>
        </w:r>
      </w:fldSimple>
      <w:r w:rsidRPr="00C33FAB">
        <w:t>.</w:t>
      </w:r>
      <w:fldSimple w:instr=" SEQ Abb. \* ARABIC \s 1 ">
        <w:r>
          <w:rPr>
            <w:noProof/>
          </w:rPr>
          <w:t>2</w:t>
        </w:r>
      </w:fldSimple>
      <w:r w:rsidRPr="00FC02FE">
        <w:rPr>
          <w:b w:val="0"/>
        </w:rPr>
        <w:tab/>
      </w:r>
      <w:r w:rsidR="00955D97">
        <w:rPr>
          <w:b w:val="0"/>
        </w:rPr>
        <w:t>SURF-</w:t>
      </w:r>
      <w:r>
        <w:rPr>
          <w:b w:val="0"/>
        </w:rPr>
        <w:t xml:space="preserve">Keypointerkennung auf einem </w:t>
      </w:r>
      <w:r w:rsidR="00244D84">
        <w:rPr>
          <w:b w:val="0"/>
        </w:rPr>
        <w:t>Logo</w:t>
      </w:r>
      <w:bookmarkEnd w:id="50"/>
    </w:p>
    <w:p w14:paraId="1AD3B426" w14:textId="416F4F33" w:rsidR="00800A48" w:rsidRDefault="00D91854" w:rsidP="00F07E5A">
      <w:pPr>
        <w:pStyle w:val="BasicText"/>
      </w:pPr>
      <w:r>
        <w:t xml:space="preserve">Die Umsetzung von SURF </w:t>
      </w:r>
      <w:r w:rsidR="007011CD">
        <w:t>ist eine Weiterentwicklung</w:t>
      </w:r>
      <w:r w:rsidR="00FE1BCF">
        <w:t xml:space="preserve"> </w:t>
      </w:r>
      <w:r w:rsidR="007011CD">
        <w:t>des</w:t>
      </w:r>
      <w:r w:rsidR="00FE1BCF">
        <w:t xml:space="preserve"> von Lowe </w:t>
      </w:r>
      <w:r w:rsidR="00FE1BCF">
        <w:fldChar w:fldCharType="begin" w:fldLock="1"/>
      </w:r>
      <w:r w:rsidR="0024195D">
        <w:instrText>ADDIN CSL_CITATION { "citationItems" : [ { "id" : "ITEM-1", "itemData" : { "DOI" : "10.1109/ICCV.1999.790410", "ISBN" : "0-7695-0164-8", "author" : [ { "dropping-particle" : "", "family" : "Lowe", "given" : "D.G.", "non-dropping-particle" : "", "parse-names" : false, "suffix" : "" } ], "container-title" : "Proceedings of the Seventh IEEE International Conference on Computer Vision", "id" : "ITEM-1", "issued" : { "date-parts" : [ [ "1999" ] ] }, "page" : "1150-1157 vol.2", "publisher" : "IEEE", "title" : "Object recognition from local scale-invariant features", "type" : "paper-conference", "volume" : "2" }, "suppress-author" : 1, "uris" : [ "http://www.mendeley.com/documents/?uuid=b38e96ec-a9ed-47f3-bc00-1e7550ebc092" ] }, { "id" : "ITEM-2", "itemData" : { "DOI" : "10.1023/B:VISI.0000029664.99615.94", "ISSN" : "0920-5691", "author" : [ { "dropping-particle" : "", "family" : "Lowe", "given" : "David G.", "non-dropping-particle" : "", "parse-names" : false, "suffix" : "" } ], "container-title" : "International Journal of Computer Vision", "id" : "ITEM-2", "issue" : "2", "issued" : { "date-parts" : [ [ "2004", "11" ] ] }, "page" : "91-110", "title" : "Distinctive Image Features from Scale-Invariant Keypoints", "type" : "article-journal", "volume" : "60" }, "prefix" : " ", "uris" : [ "http://www.mendeley.com/documents/?uuid=676c3340-3c42-4a77-977c-aca8022db193" ] } ], "mendeley" : { "formattedCitation" : "( 1999,   2004)", "plainTextFormattedCitation" : "( 1999,   2004)", "previouslyFormattedCitation" : "( 1999,   2004)" }, "properties" : { "noteIndex" : 0 }, "schema" : "https://github.com/citation-style-language/schema/raw/master/csl-citation.json" }</w:instrText>
      </w:r>
      <w:r w:rsidR="00FE1BCF">
        <w:fldChar w:fldCharType="separate"/>
      </w:r>
      <w:r w:rsidR="0003714E" w:rsidRPr="0003714E">
        <w:rPr>
          <w:noProof/>
        </w:rPr>
        <w:t>( 1999,   2004)</w:t>
      </w:r>
      <w:r w:rsidR="00FE1BCF">
        <w:fldChar w:fldCharType="end"/>
      </w:r>
      <w:r w:rsidR="00FE1BCF">
        <w:t xml:space="preserve"> entwickelten Scale Invariant Feature Transform (</w:t>
      </w:r>
      <w:commentRangeStart w:id="51"/>
      <w:r w:rsidR="00FE1BCF">
        <w:t>SIFT</w:t>
      </w:r>
      <w:commentRangeEnd w:id="51"/>
      <w:r w:rsidR="00800A48">
        <w:rPr>
          <w:rStyle w:val="Kommentarzeichen"/>
        </w:rPr>
        <w:commentReference w:id="51"/>
      </w:r>
      <w:r w:rsidR="00D54331">
        <w:t>)</w:t>
      </w:r>
      <w:r w:rsidR="007011CD">
        <w:t xml:space="preserve"> </w:t>
      </w:r>
      <w:r w:rsidR="00261D68">
        <w:fldChar w:fldCharType="begin" w:fldLock="1"/>
      </w:r>
      <w:r w:rsidR="00F7034E">
        <w:instrText>ADDIN CSL_CITATION { "citationItems" : [ { "id" : "ITEM-1", "itemData" : { "author" : [ { "dropping-particle" : "", "family" : "Bay", "given" : "Herbert", "non-dropping-particle" : "", "parse-names" : false, "suffix" : "" }, { "dropping-particle" : "", "family" : "Tuytelaars", "given" : "Tinne", "non-dropping-particle" : "", "parse-names" : false, "suffix" : "" }, { "dropping-particle" : "Van", "family" : "Gool", "given" : "Luc", "non-dropping-particle" : "", "parse-names" : false, "suffix" : "" } ], "container-title" : "Computer Vision\u2013ECCV 2006", "id" : "ITEM-1", "issue" : "September", "issued" : { "date-parts" : [ [ "2006" ] ] }, "page" : "346-359", "title" : "Speeded Up Robust Features", "type" : "article-journal", "volume" : "3951" }, "locator" : "3", "uris" : [ "http://www.mendeley.com/documents/?uuid=f72dd077-0aa0-4c02-9f17-d7f1b813ebc8" ] } ], "mendeley" : { "formattedCitation" : "(Bay et al. 2006, S. 3)", "plainTextFormattedCitation" : "(Bay et al. 2006, S. 3)", "previouslyFormattedCitation" : "(Bay et al. 2006, S. 3)" }, "properties" : { "noteIndex" : 0 }, "schema" : "https://github.com/citation-style-language/schema/raw/master/csl-citation.json" }</w:instrText>
      </w:r>
      <w:r w:rsidR="00261D68">
        <w:fldChar w:fldCharType="separate"/>
      </w:r>
      <w:r w:rsidR="00261D68" w:rsidRPr="00261D68">
        <w:rPr>
          <w:noProof/>
        </w:rPr>
        <w:t>(Bay et al. 2006, S. 3)</w:t>
      </w:r>
      <w:r w:rsidR="00261D68">
        <w:fldChar w:fldCharType="end"/>
      </w:r>
      <w:r w:rsidR="00D54331">
        <w:t>. Bei be</w:t>
      </w:r>
      <w:r w:rsidR="00D54331">
        <w:t>i</w:t>
      </w:r>
      <w:r w:rsidR="00D54331">
        <w:t xml:space="preserve">den ist hier hervorzuheben, dass sie zum korrekten Arbeiten Bilder in Graustufen </w:t>
      </w:r>
      <w:commentRangeStart w:id="52"/>
      <w:r w:rsidR="00D54331">
        <w:t>ben</w:t>
      </w:r>
      <w:r w:rsidR="00D54331">
        <w:t>ö</w:t>
      </w:r>
      <w:r w:rsidR="00D54331">
        <w:t xml:space="preserve">tigen. </w:t>
      </w:r>
      <w:commentRangeEnd w:id="52"/>
      <w:r w:rsidR="00D54331">
        <w:rPr>
          <w:rStyle w:val="Kommentarzeichen"/>
        </w:rPr>
        <w:commentReference w:id="52"/>
      </w:r>
      <w:r w:rsidR="00D54331">
        <w:t>Anders</w:t>
      </w:r>
      <w:r w:rsidR="00253F28">
        <w:t xml:space="preserve"> als SIFT, welches </w:t>
      </w:r>
      <w:r w:rsidR="00D54331">
        <w:t xml:space="preserve">eine Bildpyramide baut, um diese dann mit </w:t>
      </w:r>
      <w:r w:rsidR="00F07E5A">
        <w:t>Gaussf</w:t>
      </w:r>
      <w:r w:rsidR="00D54331">
        <w:t>ilter mit ansteigendem Sigmawert zu bearbeiten und so aus der Differenz der einzelnen Eb</w:t>
      </w:r>
      <w:r w:rsidR="00D54331">
        <w:t>e</w:t>
      </w:r>
      <w:r w:rsidR="00D54331">
        <w:t>nen relevan</w:t>
      </w:r>
      <w:r w:rsidR="00F07E5A">
        <w:t>te Bildpunkte zu erkennen, nutzt</w:t>
      </w:r>
      <w:r w:rsidR="00D54331">
        <w:t xml:space="preserve"> SURF einen Stack in dem verschiedene Skalierungen des Bildes vorliegen. </w:t>
      </w:r>
      <w:r w:rsidR="00F07E5A">
        <w:t>Diese werden mit Mittelwertfiltern bearbeitet. Au</w:t>
      </w:r>
      <w:r w:rsidR="00F07E5A">
        <w:t>f</w:t>
      </w:r>
      <w:r w:rsidR="00F07E5A">
        <w:t xml:space="preserve">grund der Verwendung von Integralbildern kann eine Berechnung in konstanter Zeit geschehen, was SURF eine höhere Effizienz gegenüber SIFT bringt </w:t>
      </w:r>
      <w:r w:rsidR="00F07E5A">
        <w:fldChar w:fldCharType="begin" w:fldLock="1"/>
      </w:r>
      <w:r w:rsidR="00261D68">
        <w:instrText>ADDIN CSL_CITATION { "citationItems" : [ { "id" : "ITEM-1", "itemData" : { "author" : [ { "dropping-particle" : "", "family" : "Juan", "given" : "L", "non-dropping-particle" : "", "parse-names" : false, "suffix" : "" }, { "dropping-particle" : "", "family" : "Gwun", "given" : "O", "non-dropping-particle" : "", "parse-names" : false, "suffix" : "" } ], "container-title" : "International Journal of Image Processing (IJIP)", "id" : "ITEM-1", "issue" : "4", "issued" : { "date-parts" : [ [ "2009" ] ] }, "page" : "143", "title" : "A comparison of SIFT, PCA-SIFT and SURF", "type" : "article-journal", "volume" : "3" }, "locator" : "3", "uris" : [ "http://www.mendeley.com/documents/?uuid=04f02001-6164-4104-bbcf-b5fb05b4d62a" ] } ], "mendeley" : { "formattedCitation" : "(Juan und Gwun 2009, S. 3)", "plainTextFormattedCitation" : "(Juan und Gwun 2009, S. 3)", "previouslyFormattedCitation" : "(Juan und Gwun 2009, S. 3)" }, "properties" : { "noteIndex" : 0 }, "schema" : "https://github.com/citation-style-language/schema/raw/master/csl-citation.json" }</w:instrText>
      </w:r>
      <w:r w:rsidR="00F07E5A">
        <w:fldChar w:fldCharType="separate"/>
      </w:r>
      <w:r w:rsidR="00F07E5A" w:rsidRPr="00F07E5A">
        <w:rPr>
          <w:noProof/>
        </w:rPr>
        <w:t>(Juan und Gwun 2009, S. 3)</w:t>
      </w:r>
      <w:r w:rsidR="00F07E5A">
        <w:fldChar w:fldCharType="end"/>
      </w:r>
      <w:r w:rsidR="00F07E5A">
        <w:t xml:space="preserve">. </w:t>
      </w:r>
      <w:r w:rsidR="00D54331">
        <w:t xml:space="preserve"> </w:t>
      </w:r>
    </w:p>
    <w:p w14:paraId="1DCA7E86" w14:textId="7E66792C" w:rsidR="005B519F" w:rsidRDefault="005B519F" w:rsidP="005B519F">
      <w:pPr>
        <w:pStyle w:val="BasicText"/>
      </w:pPr>
      <w:commentRangeStart w:id="53"/>
      <w:r>
        <w:t>Bei SURF handelt es sich</w:t>
      </w:r>
      <w:r w:rsidR="00D74C65">
        <w:t xml:space="preserve"> um einen</w:t>
      </w:r>
      <w:r>
        <w:t xml:space="preserve"> Keypointerkennungs</w:t>
      </w:r>
      <w:r w:rsidR="00D74C65">
        <w:t>-</w:t>
      </w:r>
      <w:r>
        <w:t xml:space="preserve"> und </w:t>
      </w:r>
      <w:r w:rsidR="00D74C65">
        <w:t>B</w:t>
      </w:r>
      <w:r>
        <w:t>eschreibungsalgorit</w:t>
      </w:r>
      <w:r>
        <w:t>h</w:t>
      </w:r>
      <w:r>
        <w:t>mus, welcher in der Lage ist trotz Skalierung und Drehung Bilder und Objekte wiede</w:t>
      </w:r>
      <w:r>
        <w:t>r</w:t>
      </w:r>
      <w:r>
        <w:t xml:space="preserve">zuerkennen. Der Algorithmus wurde von Bay et al. </w:t>
      </w:r>
      <w:r>
        <w:fldChar w:fldCharType="begin" w:fldLock="1"/>
      </w:r>
      <w:r>
        <w:instrText>ADDIN CSL_CITATION { "citationItems" : [ { "id" : "ITEM-1", "itemData" : { "author" : [ { "dropping-particle" : "", "family" : "Bay", "given" : "Herbert", "non-dropping-particle" : "", "parse-names" : false, "suffix" : "" }, { "dropping-particle" : "", "family" : "Tuytelaars", "given" : "Tinne", "non-dropping-particle" : "", "parse-names" : false, "suffix" : "" }, { "dropping-particle" : "Van", "family" : "Gool", "given" : "Luc", "non-dropping-particle" : "", "parse-names" : false, "suffix" : "" } ], "container-title" : "Computer Vision\u2013ECCV 2006", "id" : "ITEM-1", "issue" : "September", "issued" : { "date-parts" : [ [ "2006" ] ] }, "page" : "346-359", "title" : "Speeded Up Robust Features", "type" : "article-journal", "volume" : "3951" }, "locator" : "1", "suppress-author" : 1, "uris" : [ "http://www.mendeley.com/documents/?uuid=f72dd077-0aa0-4c02-9f17-d7f1b813ebc8" ] } ], "mendeley" : { "formattedCitation" : "( 2006, S. 1)", "plainTextFormattedCitation" : "( 2006, S. 1)", "previouslyFormattedCitation" : "( 2006, S. 1)" }, "properties" : { "noteIndex" : 0 }, "schema" : "https://github.com/citation-style-language/schema/raw/master/csl-citation.json" }</w:instrText>
      </w:r>
      <w:r>
        <w:fldChar w:fldCharType="separate"/>
      </w:r>
      <w:r w:rsidRPr="003B4C3C">
        <w:rPr>
          <w:noProof/>
        </w:rPr>
        <w:t>( 2006, S. 1)</w:t>
      </w:r>
      <w:r>
        <w:fldChar w:fldCharType="end"/>
      </w:r>
      <w:r>
        <w:t xml:space="preserve">  vorgestellt und gilt seit dem als fehlerunanfälligster und effizientester Algorithmus zur Keypointerkennung und </w:t>
      </w:r>
      <w:r>
        <w:lastRenderedPageBreak/>
        <w:t xml:space="preserve">–beschreibung </w:t>
      </w:r>
      <w:r>
        <w:fldChar w:fldCharType="begin" w:fldLock="1"/>
      </w:r>
      <w:r>
        <w:instrText>ADDIN CSL_CITATION { "citationItems" : [ { "id" : "ITEM-1", "itemData" : { "DOI" : "10.1117/12.872977", "author" : [ { "dropping-particle" : "", "family" : "Sidla", "given" : "Oliver", "non-dropping-particle" : "", "parse-names" : false, "suffix" : "" }, { "dropping-particle" : "", "family" : "Kottmann", "given" : "Michal", "non-dropping-particle" : "", "parse-names" : false, "suffix" : "" }, { "dropping-particle" : "", "family" : "Benesova", "given" : "Wanda", "non-dropping-particle" : "", "parse-names" : false, "suffix" : "" } ], "editor" : [ { "dropping-particle" : "", "family" : "R\u00f6ning", "given" : "Juha", "non-dropping-particle" : "", "parse-names" : false, "suffix" : "" }, { "dropping-particle" : "", "family" : "Casasent", "given" : "David P.", "non-dropping-particle" : "", "parse-names" : false, "suffix" : "" }, { "dropping-particle" : "", "family" : "Hall", "given" : "Ernest L.", "non-dropping-particle" : "", "parse-names" : false, "suffix" : "" } ], "id" : "ITEM-1", "issued" : { "date-parts" : [ [ "2011", "1", "23" ] ] }, "page" : "78780C-78780C-8", "title" : "Real-time pose invariant logo and pattern detection", "type" : "paper-conference" }, "locator" : "7-8", "uris" : [ "http://www.mendeley.com/documents/?uuid=511ecdec-3a1b-4e78-be32-b601c10ac351" ] } ], "mendeley" : { "formattedCitation" : "(Sidla et al. 2011, S. 7\u20138)", "plainTextFormattedCitation" : "(Sidla et al. 2011, S. 7\u20138)", "previouslyFormattedCitation" : "(Sidla et al. 2011, S. 7\u20138)" }, "properties" : { "noteIndex" : 0 }, "schema" : "https://github.com/citation-style-language/schema/raw/master/csl-citation.json" }</w:instrText>
      </w:r>
      <w:r>
        <w:fldChar w:fldCharType="separate"/>
      </w:r>
      <w:r w:rsidRPr="003B4C3C">
        <w:rPr>
          <w:noProof/>
        </w:rPr>
        <w:t>(Sidla et al. 2011, S. 7–8)</w:t>
      </w:r>
      <w:r>
        <w:fldChar w:fldCharType="end"/>
      </w:r>
      <w:r>
        <w:t xml:space="preserve">. Zwar gibt es mit Binary Robust Invariant Scalable Keypoints (BRISK) </w:t>
      </w:r>
      <w:r>
        <w:fldChar w:fldCharType="begin" w:fldLock="1"/>
      </w:r>
      <w:r>
        <w:instrText>ADDIN CSL_CITATION { "citationItems" : [ { "id" : "ITEM-1", "itemData" : { "DOI" : "10.1109/ICCV.2011.6126542", "ISBN" : "978-1-4577-1102-2",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"container-title" : "2011 International Conference on Computer Vision", "id" : "ITEM-1", "issued" : { "date-parts" : [ [ "2011", "11" ] ] }, "page" : "2548-2555", "publisher" : "Ieee", "title" : "BRISK: Binary Robust invariant scalable keypoints", "type" : "paper-conference" }, "locator" : "1", "uris" : [ "http://www.mendeley.com/documents/?uuid=5c2e1107-9fb4-4e3f-9611-814a0d0e6b9c" ] } ], "mendeley" : { "formattedCitation" : "(Leutenegger et al. 2011, S. 1)", "plainTextFormattedCitation" : "(Leutenegger et al. 2011, S. 1)", "previouslyFormattedCitation" : "(Leutenegger et al. 2011, S. 1)" }, "properties" : { "noteIndex" : 0 }, "schema" : "https://github.com/citation-style-language/schema/raw/master/csl-citation.json" }</w:instrText>
      </w:r>
      <w:r>
        <w:fldChar w:fldCharType="separate"/>
      </w:r>
      <w:r w:rsidRPr="003B4C3C">
        <w:rPr>
          <w:noProof/>
        </w:rPr>
        <w:t>(Leutenegger et al. 2011, S. 1)</w:t>
      </w:r>
      <w:r>
        <w:fldChar w:fldCharType="end"/>
      </w:r>
      <w:r>
        <w:t xml:space="preserve"> und Fast Retina Keypoints (FREAK) </w:t>
      </w:r>
      <w:r>
        <w:fldChar w:fldCharType="begin" w:fldLock="1"/>
      </w:r>
      <w:r>
        <w:instrText>ADDIN CSL_CITATION { "citationItems" : [ { "id" : "ITEM-1", "itemData" : { "DOI" : "10.1109/CVPR.2012.6247715", "ISBN" : "978-1-4673-1228-8", "author" : [ { "dropping-particle" : "", "family" : "Alahi", "given" : "a.", "non-dropping-particle" : "", "parse-names" : false, "suffix" : "" }, { "dropping-particle" : "", "family" : "Ortiz", "given" : "R.", "non-dropping-particle" : "", "parse-names" : false, "suffix" : "" }, { "dropping-particle" : "", "family" : "Vandergheynst", "given" : "P.", "non-dropping-particle" : "", "parse-names" : false, "suffix" : "" } ], "container-title" : "2012 IEEE Conference on Computer Vision and Pattern Recognition", "id" : "ITEM-1", "issued" : { "date-parts" : [ [ "2012", "6" ] ] }, "page" : "510-517", "publisher" : "Ieee", "title" : "FREAK: Fast Retina Keypoint", "type" : "paper-conference" }, "locator" : "1", "uris" : [ "http://www.mendeley.com/documents/?uuid=005d56ed-ac44-4560-8651-dec4ed12c509" ] } ], "mendeley" : { "formattedCitation" : "(Alahi et al. 2012, S. 1)", "plainTextFormattedCitation" : "(Alahi et al. 2012, S. 1)", "previouslyFormattedCitation" : "(Alahi et al. 2012, S. 1)" }, "properties" : { "noteIndex" : 0 }, "schema" : "https://github.com/citation-style-language/schema/raw/master/csl-citation.json" }</w:instrText>
      </w:r>
      <w:r>
        <w:fldChar w:fldCharType="separate"/>
      </w:r>
      <w:r w:rsidRPr="00B838FD">
        <w:rPr>
          <w:noProof/>
        </w:rPr>
        <w:t>(Alahi et al. 2012, S. 1)</w:t>
      </w:r>
      <w:r>
        <w:fldChar w:fldCharType="end"/>
      </w:r>
      <w:r>
        <w:t xml:space="preserve"> modernere Algortihmen, welche bei einer ihnen a</w:t>
      </w:r>
      <w:r>
        <w:t>n</w:t>
      </w:r>
      <w:r>
        <w:t xml:space="preserve">gepassten Anwendung deutlich effizienter sind </w:t>
      </w:r>
      <w:r>
        <w:fldChar w:fldCharType="begin" w:fldLock="1"/>
      </w:r>
      <w:r>
        <w:instrText>ADDIN CSL_CITATION { "citationItems" : [ { "id" : "ITEM-1", "itemData" : { "author" : [ { "dropping-particle" : "", "family" : "Schaeffer", "given" : "Cameron", "non-dropping-particle" : "", "parse-names" : false, "suffix" : "" } ], "id" : "ITEM-1", "issued" : { "date-parts" : [ [ "2013" ] ] }, "page" : "5", "publisher" : "Stanford University", "title" : "A comparison of keypoint descriptors in the context of pedestrian detection: freak vs. surf vs. brisk.", "type" : "thesis" }, "locator" : "5", "uris" : [ "http://www.mendeley.com/documents/?uuid=89e6a8bd-c1bc-46e4-adc2-61968fdca08b" ] } ], "mendeley" : { "formattedCitation" : "(Schaeffer 2013, S. 5)", "plainTextFormattedCitation" : "(Schaeffer 2013, S. 5)", "previouslyFormattedCitation" : "(Schaeffer 2013, S. 5)" }, "properties" : { "noteIndex" : 0 }, "schema" : "https://github.com/citation-style-language/schema/raw/master/csl-citation.json" }</w:instrText>
      </w:r>
      <w:r>
        <w:fldChar w:fldCharType="separate"/>
      </w:r>
      <w:r w:rsidRPr="00B838FD">
        <w:rPr>
          <w:noProof/>
        </w:rPr>
        <w:t>(Schaeffer 2013, S. 5)</w:t>
      </w:r>
      <w:r>
        <w:fldChar w:fldCharType="end"/>
      </w:r>
      <w:r>
        <w:t>, doch bei einigen eigenen Testläufen stellte sich die Kombination aus SURF als Keypointerkenner und –beschreiber am zuverlässigsten heraus.</w:t>
      </w:r>
      <w:commentRangeEnd w:id="53"/>
      <w:r w:rsidR="00D74C65">
        <w:rPr>
          <w:rStyle w:val="Kommentarzeichen"/>
        </w:rPr>
        <w:commentReference w:id="53"/>
      </w:r>
    </w:p>
    <w:p w14:paraId="548C19E6" w14:textId="77777777" w:rsidR="005B519F" w:rsidRDefault="005B519F" w:rsidP="00F07E5A">
      <w:pPr>
        <w:pStyle w:val="BasicText"/>
      </w:pPr>
    </w:p>
    <w:p w14:paraId="273B1F2F" w14:textId="77777777" w:rsidR="00253F28" w:rsidRDefault="00253F28" w:rsidP="00F07E5A">
      <w:pPr>
        <w:pStyle w:val="BasicText"/>
      </w:pPr>
      <w:r>
        <w:rPr>
          <w:noProof/>
        </w:rPr>
        <w:drawing>
          <wp:inline distT="0" distB="0" distL="0" distR="0" wp14:anchorId="0E082CA2" wp14:editId="17EA2D1C">
            <wp:extent cx="5384800" cy="4038600"/>
            <wp:effectExtent l="0" t="0" r="0" b="0"/>
            <wp:docPr id="19" name="Bild 19" descr="HDD:Jannik:Development:Bachelorarbeit:images:p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D:Jannik:Development:Bachelorarbeit:images:pic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84800" cy="4038600"/>
                    </a:xfrm>
                    <a:prstGeom prst="rect">
                      <a:avLst/>
                    </a:prstGeom>
                    <a:noFill/>
                    <a:ln>
                      <a:noFill/>
                    </a:ln>
                  </pic:spPr>
                </pic:pic>
              </a:graphicData>
            </a:graphic>
          </wp:inline>
        </w:drawing>
      </w:r>
    </w:p>
    <w:p w14:paraId="794830E9" w14:textId="6B8EFE19" w:rsidR="00253F28" w:rsidRDefault="00253F28" w:rsidP="00253F28">
      <w:pPr>
        <w:pStyle w:val="Beschriftung"/>
        <w:rPr>
          <w:b w:val="0"/>
        </w:rPr>
      </w:pPr>
      <w:bookmarkStart w:id="54" w:name="_Toc279593994"/>
      <w:r w:rsidRPr="00C33FAB">
        <w:t xml:space="preserve">Abb. </w:t>
      </w:r>
      <w:fldSimple w:instr=" STYLEREF 1 \s ">
        <w:r>
          <w:rPr>
            <w:noProof/>
          </w:rPr>
          <w:t>4</w:t>
        </w:r>
      </w:fldSimple>
      <w:r w:rsidRPr="00C33FAB">
        <w:t>.</w:t>
      </w:r>
      <w:fldSimple w:instr=" SEQ Abb. \* ARABIC \s 1 ">
        <w:r>
          <w:rPr>
            <w:noProof/>
          </w:rPr>
          <w:t>3</w:t>
        </w:r>
      </w:fldSimple>
      <w:r w:rsidRPr="00FC02FE">
        <w:rPr>
          <w:b w:val="0"/>
        </w:rPr>
        <w:tab/>
      </w:r>
      <w:r>
        <w:rPr>
          <w:b w:val="0"/>
        </w:rPr>
        <w:t>SURF-Keypointerkennung auf einem Foto</w:t>
      </w:r>
      <w:bookmarkEnd w:id="54"/>
    </w:p>
    <w:p w14:paraId="4C134835" w14:textId="2228260B" w:rsidR="007011CD" w:rsidRDefault="007011CD" w:rsidP="00F07E5A">
      <w:pPr>
        <w:pStyle w:val="BasicText"/>
      </w:pPr>
      <w:r>
        <w:t>Nach Erkenn</w:t>
      </w:r>
      <w:r w:rsidR="00F7034E">
        <w:t xml:space="preserve">ung und Berechnung der einzelnen Bildpunkte wird anhand dieser von SURF das Bild in Quadrate aufgeteilt und diese für diese dann jeweils die Ausrichtung bestimmt </w:t>
      </w:r>
      <w:r w:rsidR="00F7034E">
        <w:fldChar w:fldCharType="begin" w:fldLock="1"/>
      </w:r>
      <w:r w:rsidR="0003714E">
        <w:instrText>ADDIN CSL_CITATION { "citationItems" : [ { "id" : "ITEM-1", "itemData" : { "author" : [ { "dropping-particle" : "", "family" : "Bay", "given" : "Herbert", "non-dropping-particle" : "", "parse-names" : false, "suffix" : "" }, { "dropping-particle" : "", "family" : "Tuytelaars", "given" : "Tinne", "non-dropping-particle" : "", "parse-names" : false, "suffix" : "" }, { "dropping-particle" : "Van", "family" : "Gool", "given" : "Luc", "non-dropping-particle" : "", "parse-names" : false, "suffix" : "" } ], "container-title" : "Computer Vision\u2013ECCV 2006", "id" : "ITEM-1", "issue" : "September", "issued" : { "date-parts" : [ [ "2006" ] ] }, "page" : "346-359", "title" : "Speeded Up Robust Features", "type" : "article-journal", "volume" : "3951" }, "locator" : "7", "uris" : [ "http://www.mendeley.com/documents/?uuid=f72dd077-0aa0-4c02-9f17-d7f1b813ebc8" ] } ], "mendeley" : { "formattedCitation" : "(Bay et al. 2006, S. 7)", "plainTextFormattedCitation" : "(Bay et al. 2006, S. 7)", "previouslyFormattedCitation" : "(Bay et al. 2006, S. 7)" }, "properties" : { "noteIndex" : 0 }, "schema" : "https://github.com/citation-style-language/schema/raw/master/csl-citation.json" }</w:instrText>
      </w:r>
      <w:r w:rsidR="00F7034E">
        <w:fldChar w:fldCharType="separate"/>
      </w:r>
      <w:r w:rsidR="00F7034E" w:rsidRPr="00F7034E">
        <w:rPr>
          <w:noProof/>
        </w:rPr>
        <w:t>(Bay et al. 2006, S. 7)</w:t>
      </w:r>
      <w:r w:rsidR="00F7034E">
        <w:fldChar w:fldCharType="end"/>
      </w:r>
      <w:r w:rsidR="00F7034E">
        <w:t xml:space="preserve">. Dieser Schritt wird im Folgenden als Beschreibung des Bildes genutzt und anhand dieser kann eine Wiedererkennung des dargestellten Objekts geschehen. </w:t>
      </w:r>
    </w:p>
    <w:p w14:paraId="5AEC89DF" w14:textId="23264CD3" w:rsidR="004B2DDE" w:rsidRDefault="0003714E" w:rsidP="00F07E5A">
      <w:pPr>
        <w:pStyle w:val="BasicText"/>
      </w:pPr>
      <w:commentRangeStart w:id="55"/>
      <w:r>
        <w:t xml:space="preserve">Dieser Vorgang geschieht bei einem </w:t>
      </w:r>
      <w:r w:rsidR="00B752B6">
        <w:t xml:space="preserve">Fast Approximate Nearest Neighbor </w:t>
      </w:r>
      <w:r>
        <w:t>Matching für beide Bilder. Dann werden die Deskriptoren nacheinander verglichen und eine Überei</w:t>
      </w:r>
      <w:r>
        <w:t>n</w:t>
      </w:r>
      <w:r>
        <w:t xml:space="preserve">stimmung beider </w:t>
      </w:r>
      <w:r w:rsidR="00B752B6">
        <w:t>zu ihrem besten und ihrem zweitbesten Nachbarn ermittelt</w:t>
      </w:r>
      <w:r>
        <w:t xml:space="preserve">. </w:t>
      </w:r>
    </w:p>
    <w:commentRangeEnd w:id="55"/>
    <w:p w14:paraId="69AFC6FA" w14:textId="77777777" w:rsidR="00F845E8" w:rsidRDefault="008F4712" w:rsidP="00F845E8">
      <w:pPr>
        <w:pStyle w:val="BasicText"/>
        <w:keepNext/>
      </w:pPr>
      <w:r>
        <w:rPr>
          <w:rStyle w:val="Kommentarzeichen"/>
        </w:rPr>
        <w:lastRenderedPageBreak/>
        <w:commentReference w:id="55"/>
      </w:r>
      <w:r w:rsidR="008051BE">
        <w:rPr>
          <w:noProof/>
        </w:rPr>
        <w:drawing>
          <wp:inline distT="0" distB="0" distL="0" distR="0" wp14:anchorId="1203864A" wp14:editId="7D3589C6">
            <wp:extent cx="5397500" cy="3009900"/>
            <wp:effectExtent l="0" t="0" r="12700" b="12700"/>
            <wp:docPr id="18" name="Bild 18" descr="HDD:Jannik:Development:Bachelorarbeit:images:good_m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good_match.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7500" cy="3009900"/>
                    </a:xfrm>
                    <a:prstGeom prst="rect">
                      <a:avLst/>
                    </a:prstGeom>
                    <a:noFill/>
                    <a:ln>
                      <a:noFill/>
                    </a:ln>
                  </pic:spPr>
                </pic:pic>
              </a:graphicData>
            </a:graphic>
          </wp:inline>
        </w:drawing>
      </w:r>
    </w:p>
    <w:p w14:paraId="6B2D2DEB" w14:textId="02919A75" w:rsidR="00FA7ED3" w:rsidRDefault="00FA7ED3" w:rsidP="00FA7ED3">
      <w:pPr>
        <w:pStyle w:val="Beschriftung"/>
      </w:pPr>
      <w:bookmarkStart w:id="56" w:name="_Toc279593995"/>
      <w:r w:rsidRPr="00C33FAB">
        <w:t xml:space="preserve">Abb. </w:t>
      </w:r>
      <w:fldSimple w:instr=" STYLEREF 1 \s ">
        <w:r>
          <w:rPr>
            <w:noProof/>
          </w:rPr>
          <w:t>4</w:t>
        </w:r>
      </w:fldSimple>
      <w:r w:rsidRPr="00C33FAB">
        <w:t>.</w:t>
      </w:r>
      <w:fldSimple w:instr=" SEQ Abb. \* ARABIC \s 1 ">
        <w:r>
          <w:rPr>
            <w:noProof/>
          </w:rPr>
          <w:t>3</w:t>
        </w:r>
      </w:fldSimple>
      <w:r w:rsidRPr="00FC02FE">
        <w:rPr>
          <w:b w:val="0"/>
        </w:rPr>
        <w:tab/>
      </w:r>
      <w:r w:rsidR="00253F28">
        <w:rPr>
          <w:b w:val="0"/>
        </w:rPr>
        <w:t>Fast Approximate Neighbor Matching</w:t>
      </w:r>
      <w:r>
        <w:rPr>
          <w:b w:val="0"/>
        </w:rPr>
        <w:t xml:space="preserve"> </w:t>
      </w:r>
      <w:r w:rsidR="00253F28">
        <w:rPr>
          <w:b w:val="0"/>
        </w:rPr>
        <w:t>der beiden Bilder</w:t>
      </w:r>
      <w:bookmarkEnd w:id="56"/>
    </w:p>
    <w:p w14:paraId="3A43B3F8" w14:textId="075A3154" w:rsidR="005B519F" w:rsidRPr="00F07E5A" w:rsidRDefault="005B519F" w:rsidP="005B519F">
      <w:pPr>
        <w:pStyle w:val="BasicText"/>
      </w:pPr>
      <w:r>
        <w:t>Danach wird der Quotient aus der Distanz des besten Matches und der Distanz des zweitbesten Matches gezogen, bei einem Quotient &lt; 0.7 wird ein Match als „gut“ eing</w:t>
      </w:r>
      <w:r>
        <w:t>e</w:t>
      </w:r>
      <w:r>
        <w:t>stuft und somit als im Quellbild wieder</w:t>
      </w:r>
      <w:r w:rsidR="005E6232">
        <w:t>er</w:t>
      </w:r>
      <w:r>
        <w:t>kannt bezeichnet. So ist es möglich</w:t>
      </w:r>
      <w:r w:rsidR="005E6232">
        <w:t>,</w:t>
      </w:r>
      <w:r>
        <w:t xml:space="preserve"> Bilder an</w:t>
      </w:r>
      <w:r w:rsidR="005E6232">
        <w:t>hand der SURF-</w:t>
      </w:r>
      <w:r>
        <w:t>Bildpunkte und Deskriptoren zu vergleichen und lediglich über die Anzahl der „guten“ Matches eine Übereinstimmung der beiden festzustellen.</w:t>
      </w:r>
    </w:p>
    <w:p w14:paraId="1777D4D8" w14:textId="77777777" w:rsidR="00800A48" w:rsidRPr="00FA7ED3" w:rsidRDefault="00800A48" w:rsidP="00FA7ED3"/>
    <w:p w14:paraId="135C93D6" w14:textId="094C998C" w:rsidR="00F10A49" w:rsidRPr="003C7E2E" w:rsidRDefault="00F10A49" w:rsidP="00F10A49">
      <w:pPr>
        <w:pStyle w:val="berschrift1"/>
      </w:pPr>
      <w:bookmarkStart w:id="57" w:name="_Toc279593977"/>
      <w:r w:rsidRPr="003C7E2E">
        <w:lastRenderedPageBreak/>
        <w:t>Umsetzung einer kontextsensitiven Applikation mit OpenCV</w:t>
      </w:r>
      <w:bookmarkEnd w:id="57"/>
    </w:p>
    <w:p w14:paraId="1B939F22" w14:textId="5EBF104B" w:rsidR="00F10A49" w:rsidRDefault="00F10A49" w:rsidP="00F10A49">
      <w:pPr>
        <w:pStyle w:val="berschrift2"/>
      </w:pPr>
      <w:bookmarkStart w:id="58" w:name="_Toc279593978"/>
      <w:r w:rsidRPr="003C7E2E">
        <w:t xml:space="preserve">Vorstellung der Implementation </w:t>
      </w:r>
      <w:r w:rsidR="007165C2">
        <w:t>und ihrer Komponenten</w:t>
      </w:r>
      <w:bookmarkEnd w:id="58"/>
    </w:p>
    <w:p w14:paraId="025E9D68" w14:textId="23A9BEA5" w:rsidR="00401B10" w:rsidRDefault="00401B10" w:rsidP="00401B10">
      <w:pPr>
        <w:pStyle w:val="BasicText"/>
      </w:pPr>
      <w:r>
        <w:t>Wie bereits genannt besteht die Implementierung der hier vorgestellten Applikation aus zwei wesentlichen Teilen: Dem Client auf der Google Glass, welcher die Darstellung des User Interfaces, das Fotografieren des Objektes und den Upload zum Server übe</w:t>
      </w:r>
      <w:r>
        <w:t>r</w:t>
      </w:r>
      <w:r w:rsidR="00363962">
        <w:t>nimmt und dem Server welcher jegliche A</w:t>
      </w:r>
      <w:r>
        <w:t>ufgaben im Bereich des Matching</w:t>
      </w:r>
      <w:r w:rsidR="00363962">
        <w:t>, der Ve</w:t>
      </w:r>
      <w:r w:rsidR="00363962">
        <w:t>r</w:t>
      </w:r>
      <w:r w:rsidR="00363962">
        <w:t>waltung</w:t>
      </w:r>
      <w:r>
        <w:t xml:space="preserve"> und der Informationsabfrage übernimmt.</w:t>
      </w:r>
    </w:p>
    <w:p w14:paraId="515ADD5D" w14:textId="65B96E91" w:rsidR="0058736C" w:rsidRDefault="0058736C" w:rsidP="00401B10">
      <w:pPr>
        <w:pStyle w:val="BasicText"/>
      </w:pPr>
      <w:r>
        <w:t>Der Glass Client wurde mit der zu dem Zeitpunkt dieser Arbeit aktuellsten Ve</w:t>
      </w:r>
      <w:r w:rsidR="00CA5AFD">
        <w:t xml:space="preserve">rsion des Glass Development Kits </w:t>
      </w:r>
      <w:commentRangeStart w:id="59"/>
      <w:r w:rsidR="00CA5AFD">
        <w:t xml:space="preserve">(XE 22.0) </w:t>
      </w:r>
      <w:commentRangeEnd w:id="59"/>
      <w:r w:rsidR="00CA5AFD">
        <w:rPr>
          <w:rStyle w:val="Kommentarzeichen"/>
        </w:rPr>
        <w:commentReference w:id="59"/>
      </w:r>
      <w:r w:rsidR="00CA5AFD">
        <w:t>programmiert, diese basiert auf der Android Vers</w:t>
      </w:r>
      <w:r w:rsidR="00CA5AFD">
        <w:t>i</w:t>
      </w:r>
      <w:r w:rsidR="00CA5AFD">
        <w:t xml:space="preserve">on 4.4.2. </w:t>
      </w:r>
      <w:commentRangeStart w:id="60"/>
      <w:r w:rsidR="00CA5AFD">
        <w:t>Die Verwaltung der Bibliotheken geschieht auf Clientseite mit Gradle, einer P</w:t>
      </w:r>
      <w:r w:rsidR="00CA5AFD">
        <w:t>a</w:t>
      </w:r>
      <w:r w:rsidR="00CA5AFD">
        <w:t>ketverwaltung und Kompilierautomatisierung, die von Google zur Entwicklung von Android-Applikationen empfohlen wird.</w:t>
      </w:r>
      <w:commentRangeEnd w:id="60"/>
      <w:r w:rsidR="00CA5AFD">
        <w:rPr>
          <w:rStyle w:val="Kommentarzeichen"/>
        </w:rPr>
        <w:commentReference w:id="60"/>
      </w:r>
      <w:r w:rsidR="00CA5AFD">
        <w:t xml:space="preserve"> Die Standardbibliotheken von Android wurden durch den gezielten Einsatz </w:t>
      </w:r>
      <w:commentRangeStart w:id="61"/>
      <w:r w:rsidR="00CA5AFD">
        <w:t xml:space="preserve">der Apache HTTP Components </w:t>
      </w:r>
      <w:commentRangeEnd w:id="61"/>
      <w:r w:rsidR="00CA5AFD">
        <w:rPr>
          <w:rStyle w:val="Kommentarzeichen"/>
        </w:rPr>
        <w:commentReference w:id="61"/>
      </w:r>
      <w:r w:rsidR="00CA5AFD">
        <w:t>in der Version 4.3.5 erwe</w:t>
      </w:r>
      <w:r w:rsidR="00CA5AFD">
        <w:t>i</w:t>
      </w:r>
      <w:r w:rsidR="00CA5AFD">
        <w:t>tert. Dabei handelt es sich um in der Java-Welt etablierte Bibliotheken zur HTTP Kommunikationen auf Client- und Server-Seite. Es wird zudem eine eigene Version der Bibliothek für das Android-System bereitgestellt.</w:t>
      </w:r>
    </w:p>
    <w:p w14:paraId="15D3A80A" w14:textId="47DB555A" w:rsidR="00CA5AFD" w:rsidRPr="00401B10" w:rsidRDefault="00CA5AFD" w:rsidP="00401B10">
      <w:pPr>
        <w:pStyle w:val="BasicText"/>
      </w:pPr>
      <w:r>
        <w:t>Der OpenCV-Server (OCV-Server) nutzt als Grundg</w:t>
      </w:r>
      <w:r w:rsidR="007165C2">
        <w:t>erüst ei</w:t>
      </w:r>
      <w:r w:rsidR="002045F6">
        <w:t>nen Jetty-Server der zur Umsetz</w:t>
      </w:r>
      <w:r w:rsidR="007165C2">
        <w:t xml:space="preserve">ung des Model-View-Controller-Prinzips (MVC) um </w:t>
      </w:r>
      <w:r>
        <w:t>SpringMVC</w:t>
      </w:r>
      <w:r w:rsidR="007165C2">
        <w:t xml:space="preserve"> erweitert wurde. Zur Bibliotheksverwaltung kommt Maven zum Einsatz, das Logging der Serve</w:t>
      </w:r>
      <w:r w:rsidR="007165C2">
        <w:t>r</w:t>
      </w:r>
      <w:r w:rsidR="007165C2">
        <w:t>aktivitäten g</w:t>
      </w:r>
      <w:r w:rsidR="007165C2">
        <w:t>e</w:t>
      </w:r>
      <w:r w:rsidR="007165C2">
        <w:t>schieht über die Log4j-Bibliothek und jegliches Nutzung von JSON-Dateien wird mit der GSON-Bibliothek realisiert. Die Rechenlogik des Servers nutzt JavaCPP in der Ve</w:t>
      </w:r>
      <w:r w:rsidR="007165C2">
        <w:t>r</w:t>
      </w:r>
      <w:r w:rsidR="007165C2">
        <w:t>sion 0.9, welches ein OpenCV in der Version 2.4.9 zur Verfügung stellt. Auch auf dem Se</w:t>
      </w:r>
      <w:r w:rsidR="007165C2">
        <w:t>r</w:t>
      </w:r>
      <w:r w:rsidR="007165C2">
        <w:t>ver werden zudem zur Behandlung von HTTP-Anfragen und Antworten die Apache HTTP Components genutzt.</w:t>
      </w:r>
    </w:p>
    <w:p w14:paraId="16B891CC" w14:textId="52621255" w:rsidR="00800A48" w:rsidRDefault="00800A48" w:rsidP="002E70B5">
      <w:pPr>
        <w:pStyle w:val="berschrift2"/>
      </w:pPr>
      <w:bookmarkStart w:id="62" w:name="_Toc279593979"/>
      <w:r>
        <w:lastRenderedPageBreak/>
        <w:t>Glass Client</w:t>
      </w:r>
      <w:bookmarkEnd w:id="62"/>
    </w:p>
    <w:p w14:paraId="3BEA86F9" w14:textId="77777777" w:rsidR="007A0E35" w:rsidRDefault="007A0E35" w:rsidP="005962DF">
      <w:pPr>
        <w:pStyle w:val="BasicText"/>
      </w:pPr>
      <w:r w:rsidRPr="007A0E35">
        <w:drawing>
          <wp:inline distT="0" distB="0" distL="0" distR="0" wp14:anchorId="47FB96BC" wp14:editId="19D282A4">
            <wp:extent cx="3971632" cy="2934335"/>
            <wp:effectExtent l="0" t="0" r="0" b="12065"/>
            <wp:docPr id="14" name="Bild 14" descr="HDD:Jannik:Development:Bachelorarbeit:images:Glass Client U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Glass Client UML.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71632" cy="2934335"/>
                    </a:xfrm>
                    <a:prstGeom prst="rect">
                      <a:avLst/>
                    </a:prstGeom>
                    <a:noFill/>
                    <a:ln>
                      <a:noFill/>
                    </a:ln>
                  </pic:spPr>
                </pic:pic>
              </a:graphicData>
            </a:graphic>
          </wp:inline>
        </w:drawing>
      </w:r>
    </w:p>
    <w:p w14:paraId="41AB70E4" w14:textId="10D6727C" w:rsidR="007A0E35" w:rsidRDefault="007A0E35" w:rsidP="007A0E35">
      <w:pPr>
        <w:pStyle w:val="Beschriftung"/>
      </w:pPr>
      <w:bookmarkStart w:id="63" w:name="_Toc279593996"/>
      <w:r w:rsidRPr="00C33FAB">
        <w:t xml:space="preserve">Abb. </w:t>
      </w:r>
      <w:fldSimple w:instr=" STYLEREF 1 \s ">
        <w:r>
          <w:rPr>
            <w:noProof/>
          </w:rPr>
          <w:t>5</w:t>
        </w:r>
      </w:fldSimple>
      <w:r w:rsidRPr="00C33FAB">
        <w:t>.</w:t>
      </w:r>
      <w:fldSimple w:instr=" SEQ Abb. \* ARABIC \s 1 ">
        <w:r>
          <w:rPr>
            <w:noProof/>
          </w:rPr>
          <w:t>1</w:t>
        </w:r>
      </w:fldSimple>
      <w:r w:rsidRPr="00FC02FE">
        <w:rPr>
          <w:b w:val="0"/>
        </w:rPr>
        <w:tab/>
      </w:r>
      <w:r>
        <w:rPr>
          <w:b w:val="0"/>
        </w:rPr>
        <w:t>UML-Darstellung des Glass Clients</w:t>
      </w:r>
      <w:bookmarkEnd w:id="63"/>
    </w:p>
    <w:p w14:paraId="0BAE38B1" w14:textId="6A95057A" w:rsidR="00F3378B" w:rsidRDefault="00F3378B" w:rsidP="005962DF">
      <w:pPr>
        <w:pStyle w:val="BasicText"/>
      </w:pPr>
      <w:r>
        <w:t>Der auf der Google Glass ausgeführte Client hat zwei Hauptkomponenten: die CameraView-Klasse, welche die Verwaltung der Kamera gegenüber dem Android-System übernimmt und die MainActivity-Klasse, welche den Großteil der Logik der Applikation darstellt.</w:t>
      </w:r>
      <w:r w:rsidR="002F2421">
        <w:t xml:space="preserve"> Daneben gibt es noch eine </w:t>
      </w:r>
      <w:r w:rsidR="002C4D40">
        <w:t>Hilfsk</w:t>
      </w:r>
      <w:r w:rsidR="002F2421">
        <w:t>lasse</w:t>
      </w:r>
      <w:r w:rsidR="002C4D40">
        <w:t>, Upload,</w:t>
      </w:r>
      <w:r w:rsidR="002F2421">
        <w:t xml:space="preserve"> welche die MainActivi</w:t>
      </w:r>
      <w:r w:rsidR="002C4D40">
        <w:t>ty-Klasse beim Hochladen</w:t>
      </w:r>
      <w:r w:rsidR="002F2421">
        <w:t xml:space="preserve"> der Bilder an den Server unterstützt</w:t>
      </w:r>
      <w:r w:rsidR="008962CA">
        <w:t xml:space="preserve">, sowie zwei versteckte Klassen innerhalb von </w:t>
      </w:r>
      <w:commentRangeStart w:id="64"/>
      <w:r w:rsidR="008962CA">
        <w:t>MainActivity.</w:t>
      </w:r>
      <w:r w:rsidR="002F2421">
        <w:t>.</w:t>
      </w:r>
      <w:commentRangeEnd w:id="64"/>
      <w:r w:rsidR="008962CA">
        <w:rPr>
          <w:rStyle w:val="Kommentarzeichen"/>
        </w:rPr>
        <w:commentReference w:id="64"/>
      </w:r>
    </w:p>
    <w:p w14:paraId="2E6ACA99" w14:textId="1FB20A89" w:rsidR="005962DF" w:rsidRPr="005962DF" w:rsidRDefault="005962DF" w:rsidP="005962DF">
      <w:pPr>
        <w:pStyle w:val="BasicText"/>
      </w:pPr>
      <w:r>
        <w:t>Der Prozess der Einblendung von kontextsensitiven Informationen beginnt auf der Google Glass. Der Nutzer startet die Applikation und bringt das zu identifizierende O</w:t>
      </w:r>
      <w:r>
        <w:t>b</w:t>
      </w:r>
      <w:r w:rsidR="00D40680">
        <w:t>jekt in Fokus</w:t>
      </w:r>
      <w:r w:rsidR="00D13F12">
        <w:t>, durch einfaches Tippen auf das Touchbedienfeld der Glass wird das Foto aufgenommen</w:t>
      </w:r>
      <w:r w:rsidR="00D40680">
        <w:t>. N</w:t>
      </w:r>
      <w:r>
        <w:t>ach</w:t>
      </w:r>
      <w:r w:rsidR="00D40680">
        <w:t xml:space="preserve"> erfolgreichem</w:t>
      </w:r>
      <w:r>
        <w:t xml:space="preserve"> Fotografieren </w:t>
      </w:r>
      <w:r w:rsidR="008B60D6">
        <w:t>und Abspeichern des Bildes</w:t>
      </w:r>
      <w:r>
        <w:t xml:space="preserve"> findet dann der Upload an den Server statt, welcher automatisch im Hintergrund</w:t>
      </w:r>
      <w:r w:rsidR="008D3090">
        <w:t xml:space="preserve"> als asynchr</w:t>
      </w:r>
      <w:r w:rsidR="008D3090">
        <w:t>o</w:t>
      </w:r>
      <w:r w:rsidR="008D3090">
        <w:t>ner Prozess</w:t>
      </w:r>
      <w:r>
        <w:t xml:space="preserve"> läuft</w:t>
      </w:r>
      <w:r w:rsidR="00D40680">
        <w:t xml:space="preserve"> (siehe </w:t>
      </w:r>
      <w:r w:rsidR="00D40680">
        <w:rPr>
          <w:rStyle w:val="SchwacherVerweis"/>
        </w:rPr>
        <w:t>Code 5.1)</w:t>
      </w:r>
      <w:r>
        <w:t>.</w:t>
      </w:r>
      <w:r w:rsidR="008D3090">
        <w:t xml:space="preserve"> Dies garantiert eine weitere Verfügbarkeit der B</w:t>
      </w:r>
      <w:r w:rsidR="008D3090">
        <w:t>e</w:t>
      </w:r>
      <w:r w:rsidR="008D3090">
        <w:t>nutzeroberfläche bei gleichzeitiger, verlässlicher Ausführung des U</w:t>
      </w:r>
      <w:r w:rsidR="008D3090">
        <w:t>p</w:t>
      </w:r>
      <w:r w:rsidR="008D3090">
        <w:t>loads.</w:t>
      </w:r>
    </w:p>
    <w:p w14:paraId="7A997B42" w14:textId="77777777" w:rsidR="005962DF" w:rsidRPr="005962DF" w:rsidRDefault="005962DF" w:rsidP="005962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r w:rsidRPr="005962DF">
        <w:rPr>
          <w:rFonts w:ascii="Menlo" w:eastAsiaTheme="minorHAnsi" w:hAnsi="Menlo" w:cs="Courier"/>
          <w:b/>
          <w:bCs/>
          <w:color w:val="000080"/>
          <w:sz w:val="22"/>
          <w:szCs w:val="22"/>
        </w:rPr>
        <w:t xml:space="preserve">private class </w:t>
      </w:r>
      <w:r w:rsidRPr="005962DF">
        <w:rPr>
          <w:rFonts w:ascii="Menlo" w:eastAsiaTheme="minorHAnsi" w:hAnsi="Menlo" w:cs="Courier"/>
          <w:color w:val="000000"/>
          <w:sz w:val="22"/>
          <w:szCs w:val="22"/>
        </w:rPr>
        <w:t xml:space="preserve">asyncUploading </w:t>
      </w:r>
      <w:r w:rsidRPr="005962DF">
        <w:rPr>
          <w:rFonts w:ascii="Menlo" w:eastAsiaTheme="minorHAnsi" w:hAnsi="Menlo" w:cs="Courier"/>
          <w:b/>
          <w:bCs/>
          <w:color w:val="000080"/>
          <w:sz w:val="22"/>
          <w:szCs w:val="22"/>
        </w:rPr>
        <w:t xml:space="preserve">extends </w:t>
      </w:r>
      <w:r w:rsidRPr="005962DF">
        <w:rPr>
          <w:rFonts w:ascii="Menlo" w:eastAsiaTheme="minorHAnsi" w:hAnsi="Menlo" w:cs="Courier"/>
          <w:color w:val="000000"/>
          <w:sz w:val="22"/>
          <w:szCs w:val="22"/>
        </w:rPr>
        <w:t>AsyncTask&lt;Void</w:t>
      </w:r>
      <w:r w:rsidRPr="005962DF">
        <w:rPr>
          <w:rFonts w:ascii="Menlo" w:eastAsiaTheme="minorHAnsi" w:hAnsi="Menlo" w:cs="Courier"/>
          <w:color w:val="CC7832"/>
          <w:sz w:val="22"/>
          <w:szCs w:val="22"/>
        </w:rPr>
        <w:t xml:space="preserve">, </w:t>
      </w:r>
      <w:r w:rsidRPr="005962DF">
        <w:rPr>
          <w:rFonts w:ascii="Menlo" w:eastAsiaTheme="minorHAnsi" w:hAnsi="Menlo" w:cs="Courier"/>
          <w:color w:val="000000"/>
          <w:sz w:val="22"/>
          <w:szCs w:val="22"/>
        </w:rPr>
        <w:t>Void</w:t>
      </w:r>
      <w:r w:rsidRPr="005962DF">
        <w:rPr>
          <w:rFonts w:ascii="Menlo" w:eastAsiaTheme="minorHAnsi" w:hAnsi="Menlo" w:cs="Courier"/>
          <w:color w:val="CC7832"/>
          <w:sz w:val="22"/>
          <w:szCs w:val="22"/>
        </w:rPr>
        <w:t xml:space="preserve">, </w:t>
      </w:r>
      <w:r w:rsidRPr="005962DF">
        <w:rPr>
          <w:rFonts w:ascii="Menlo" w:eastAsiaTheme="minorHAnsi" w:hAnsi="Menlo" w:cs="Courier"/>
          <w:color w:val="000000"/>
          <w:sz w:val="22"/>
          <w:szCs w:val="22"/>
        </w:rPr>
        <w:t>Void&gt; {</w:t>
      </w:r>
      <w:r w:rsidRPr="005962DF">
        <w:rPr>
          <w:rFonts w:ascii="Menlo" w:eastAsiaTheme="minorHAnsi" w:hAnsi="Menlo" w:cs="Courier"/>
          <w:color w:val="000000"/>
          <w:sz w:val="22"/>
          <w:szCs w:val="22"/>
        </w:rPr>
        <w:br/>
        <w:t xml:space="preserve">    </w:t>
      </w:r>
      <w:r w:rsidRPr="005962DF">
        <w:rPr>
          <w:rFonts w:ascii="Menlo" w:eastAsiaTheme="minorHAnsi" w:hAnsi="Menlo" w:cs="Courier"/>
          <w:b/>
          <w:bCs/>
          <w:color w:val="000080"/>
          <w:sz w:val="22"/>
          <w:szCs w:val="22"/>
        </w:rPr>
        <w:t xml:space="preserve">private final </w:t>
      </w:r>
      <w:r w:rsidRPr="005962DF">
        <w:rPr>
          <w:rFonts w:ascii="Menlo" w:eastAsiaTheme="minorHAnsi" w:hAnsi="Menlo" w:cs="Courier"/>
          <w:color w:val="000000"/>
          <w:sz w:val="22"/>
          <w:szCs w:val="22"/>
        </w:rPr>
        <w:t xml:space="preserve">ProgressDialog </w:t>
      </w:r>
      <w:r w:rsidRPr="005962DF">
        <w:rPr>
          <w:rFonts w:ascii="Menlo" w:eastAsiaTheme="minorHAnsi" w:hAnsi="Menlo" w:cs="Courier"/>
          <w:b/>
          <w:bCs/>
          <w:color w:val="660E7A"/>
          <w:sz w:val="22"/>
          <w:szCs w:val="22"/>
        </w:rPr>
        <w:t xml:space="preserve">dialog </w:t>
      </w:r>
      <w:r w:rsidRPr="005962DF">
        <w:rPr>
          <w:rFonts w:ascii="Menlo" w:eastAsiaTheme="minorHAnsi" w:hAnsi="Menlo" w:cs="Courier"/>
          <w:color w:val="000000"/>
          <w:sz w:val="22"/>
          <w:szCs w:val="22"/>
        </w:rPr>
        <w:t xml:space="preserve">= </w:t>
      </w:r>
      <w:r w:rsidRPr="005962DF">
        <w:rPr>
          <w:rFonts w:ascii="Menlo" w:eastAsiaTheme="minorHAnsi" w:hAnsi="Menlo" w:cs="Courier"/>
          <w:b/>
          <w:bCs/>
          <w:color w:val="000080"/>
          <w:sz w:val="22"/>
          <w:szCs w:val="22"/>
        </w:rPr>
        <w:t xml:space="preserve">new </w:t>
      </w:r>
      <w:r w:rsidRPr="005962DF">
        <w:rPr>
          <w:rFonts w:ascii="Menlo" w:eastAsiaTheme="minorHAnsi" w:hAnsi="Menlo" w:cs="Courier"/>
          <w:color w:val="000000"/>
          <w:sz w:val="22"/>
          <w:szCs w:val="22"/>
        </w:rPr>
        <w:t>ProgressDialog(MainActivity.</w:t>
      </w:r>
      <w:r w:rsidRPr="005962DF">
        <w:rPr>
          <w:rFonts w:ascii="Menlo" w:eastAsiaTheme="minorHAnsi" w:hAnsi="Menlo" w:cs="Courier"/>
          <w:b/>
          <w:bCs/>
          <w:color w:val="000080"/>
          <w:sz w:val="22"/>
          <w:szCs w:val="22"/>
        </w:rPr>
        <w:t>this</w:t>
      </w:r>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b/>
          <w:bCs/>
          <w:color w:val="000080"/>
          <w:sz w:val="22"/>
          <w:szCs w:val="22"/>
        </w:rPr>
        <w:t xml:space="preserve">private </w:t>
      </w:r>
      <w:r w:rsidRPr="005962DF">
        <w:rPr>
          <w:rFonts w:ascii="Menlo" w:eastAsiaTheme="minorHAnsi" w:hAnsi="Menlo" w:cs="Courier"/>
          <w:color w:val="000000"/>
          <w:sz w:val="22"/>
          <w:szCs w:val="22"/>
        </w:rPr>
        <w:t xml:space="preserve">String </w:t>
      </w:r>
      <w:r w:rsidRPr="005962DF">
        <w:rPr>
          <w:rFonts w:ascii="Menlo" w:eastAsiaTheme="minorHAnsi" w:hAnsi="Menlo" w:cs="Courier"/>
          <w:b/>
          <w:bCs/>
          <w:color w:val="660E7A"/>
          <w:sz w:val="22"/>
          <w:szCs w:val="22"/>
        </w:rPr>
        <w:t xml:space="preserve">strResult </w:t>
      </w:r>
      <w:r w:rsidRPr="005962DF">
        <w:rPr>
          <w:rFonts w:ascii="Menlo" w:eastAsiaTheme="minorHAnsi" w:hAnsi="Menlo" w:cs="Courier"/>
          <w:color w:val="000000"/>
          <w:sz w:val="22"/>
          <w:szCs w:val="22"/>
        </w:rPr>
        <w:t xml:space="preserve">= </w:t>
      </w:r>
      <w:r w:rsidRPr="005962DF">
        <w:rPr>
          <w:rFonts w:ascii="Menlo" w:eastAsiaTheme="minorHAnsi" w:hAnsi="Menlo" w:cs="Courier"/>
          <w:b/>
          <w:bCs/>
          <w:color w:val="000080"/>
          <w:sz w:val="22"/>
          <w:szCs w:val="22"/>
        </w:rPr>
        <w:t>null</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r>
      <w:r w:rsidRPr="005962DF">
        <w:rPr>
          <w:rFonts w:ascii="Menlo" w:eastAsiaTheme="minorHAnsi" w:hAnsi="Menlo" w:cs="Courier"/>
          <w:color w:val="CC7832"/>
          <w:sz w:val="22"/>
          <w:szCs w:val="22"/>
        </w:rPr>
        <w:br/>
        <w:t xml:space="preserve">    </w:t>
      </w:r>
      <w:r w:rsidRPr="005962DF">
        <w:rPr>
          <w:rFonts w:ascii="Menlo" w:eastAsiaTheme="minorHAnsi" w:hAnsi="Menlo" w:cs="Courier"/>
          <w:b/>
          <w:bCs/>
          <w:color w:val="000080"/>
          <w:sz w:val="22"/>
          <w:szCs w:val="22"/>
        </w:rPr>
        <w:t xml:space="preserve">protected void </w:t>
      </w:r>
      <w:r w:rsidRPr="005962DF">
        <w:rPr>
          <w:rFonts w:ascii="Menlo" w:eastAsiaTheme="minorHAnsi" w:hAnsi="Menlo" w:cs="Courier"/>
          <w:color w:val="000000"/>
          <w:sz w:val="22"/>
          <w:szCs w:val="22"/>
        </w:rPr>
        <w:t>onPreExecute() {</w:t>
      </w:r>
      <w:r w:rsidRPr="005962DF">
        <w:rPr>
          <w:rFonts w:ascii="Menlo" w:eastAsiaTheme="minorHAnsi" w:hAnsi="Menlo" w:cs="Courier"/>
          <w:color w:val="000000"/>
          <w:sz w:val="22"/>
          <w:szCs w:val="22"/>
        </w:rPr>
        <w:br/>
        <w:t xml:space="preserve">        </w:t>
      </w:r>
      <w:r w:rsidRPr="005962DF">
        <w:rPr>
          <w:rFonts w:ascii="Menlo" w:eastAsiaTheme="minorHAnsi" w:hAnsi="Menlo" w:cs="Courier"/>
          <w:b/>
          <w:bCs/>
          <w:color w:val="000080"/>
          <w:sz w:val="22"/>
          <w:szCs w:val="22"/>
        </w:rPr>
        <w:t>this</w:t>
      </w:r>
      <w:r w:rsidRPr="005962DF">
        <w:rPr>
          <w:rFonts w:ascii="Menlo" w:eastAsiaTheme="minorHAnsi" w:hAnsi="Menlo" w:cs="Courier"/>
          <w:color w:val="000000"/>
          <w:sz w:val="22"/>
          <w:szCs w:val="22"/>
        </w:rPr>
        <w:t>.</w:t>
      </w:r>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.setMessage(</w:t>
      </w:r>
      <w:r w:rsidRPr="005962DF">
        <w:rPr>
          <w:rFonts w:ascii="Menlo" w:eastAsiaTheme="minorHAnsi" w:hAnsi="Menlo" w:cs="Courier"/>
          <w:b/>
          <w:bCs/>
          <w:color w:val="008000"/>
          <w:sz w:val="22"/>
          <w:szCs w:val="22"/>
        </w:rPr>
        <w:t>"Loading..."</w:t>
      </w:r>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b/>
          <w:bCs/>
          <w:color w:val="000080"/>
          <w:sz w:val="22"/>
          <w:szCs w:val="22"/>
        </w:rPr>
        <w:t>this</w:t>
      </w:r>
      <w:r w:rsidRPr="005962DF">
        <w:rPr>
          <w:rFonts w:ascii="Menlo" w:eastAsiaTheme="minorHAnsi" w:hAnsi="Menlo" w:cs="Courier"/>
          <w:color w:val="000000"/>
          <w:sz w:val="22"/>
          <w:szCs w:val="22"/>
        </w:rPr>
        <w:t>.</w:t>
      </w:r>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.setCancelable(</w:t>
      </w:r>
      <w:r w:rsidRPr="005962DF">
        <w:rPr>
          <w:rFonts w:ascii="Menlo" w:eastAsiaTheme="minorHAnsi" w:hAnsi="Menlo" w:cs="Courier"/>
          <w:b/>
          <w:bCs/>
          <w:color w:val="000080"/>
          <w:sz w:val="22"/>
          <w:szCs w:val="22"/>
        </w:rPr>
        <w:t>false</w:t>
      </w:r>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b/>
          <w:bCs/>
          <w:color w:val="000080"/>
          <w:sz w:val="22"/>
          <w:szCs w:val="22"/>
        </w:rPr>
        <w:t>this</w:t>
      </w:r>
      <w:r w:rsidRPr="005962DF">
        <w:rPr>
          <w:rFonts w:ascii="Menlo" w:eastAsiaTheme="minorHAnsi" w:hAnsi="Menlo" w:cs="Courier"/>
          <w:color w:val="000000"/>
          <w:sz w:val="22"/>
          <w:szCs w:val="22"/>
        </w:rPr>
        <w:t>.</w:t>
      </w:r>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.show()</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color w:val="000000"/>
          <w:sz w:val="22"/>
          <w:szCs w:val="22"/>
        </w:rPr>
        <w:t>}</w:t>
      </w:r>
      <w:r w:rsidRPr="005962DF">
        <w:rPr>
          <w:rFonts w:ascii="Menlo" w:eastAsiaTheme="minorHAnsi" w:hAnsi="Menlo" w:cs="Courier"/>
          <w:color w:val="000000"/>
          <w:sz w:val="22"/>
          <w:szCs w:val="22"/>
        </w:rPr>
        <w:br/>
      </w:r>
      <w:r w:rsidRPr="005962DF">
        <w:rPr>
          <w:rFonts w:ascii="Menlo" w:eastAsiaTheme="minorHAnsi" w:hAnsi="Menlo" w:cs="Courier"/>
          <w:color w:val="000000"/>
          <w:sz w:val="22"/>
          <w:szCs w:val="22"/>
        </w:rPr>
        <w:br/>
        <w:t xml:space="preserve">    </w:t>
      </w:r>
      <w:r w:rsidRPr="005962DF">
        <w:rPr>
          <w:rFonts w:ascii="Menlo" w:eastAsiaTheme="minorHAnsi" w:hAnsi="Menlo" w:cs="Courier"/>
          <w:color w:val="808000"/>
          <w:sz w:val="22"/>
          <w:szCs w:val="22"/>
        </w:rPr>
        <w:t>@Override</w:t>
      </w:r>
      <w:r w:rsidRPr="005962DF">
        <w:rPr>
          <w:rFonts w:ascii="Menlo" w:eastAsiaTheme="minorHAnsi" w:hAnsi="Menlo" w:cs="Courier"/>
          <w:color w:val="808000"/>
          <w:sz w:val="22"/>
          <w:szCs w:val="22"/>
        </w:rPr>
        <w:br/>
        <w:t xml:space="preserve">    </w:t>
      </w:r>
      <w:r w:rsidRPr="005962DF">
        <w:rPr>
          <w:rFonts w:ascii="Menlo" w:eastAsiaTheme="minorHAnsi" w:hAnsi="Menlo" w:cs="Courier"/>
          <w:b/>
          <w:bCs/>
          <w:color w:val="000080"/>
          <w:sz w:val="22"/>
          <w:szCs w:val="22"/>
        </w:rPr>
        <w:t xml:space="preserve">protected </w:t>
      </w:r>
      <w:r w:rsidRPr="005962DF">
        <w:rPr>
          <w:rFonts w:ascii="Menlo" w:eastAsiaTheme="minorHAnsi" w:hAnsi="Menlo" w:cs="Courier"/>
          <w:color w:val="000000"/>
          <w:sz w:val="22"/>
          <w:szCs w:val="22"/>
        </w:rPr>
        <w:t>Void doInBackground(Void... params) {</w:t>
      </w:r>
      <w:r w:rsidRPr="005962DF">
        <w:rPr>
          <w:rFonts w:ascii="Menlo" w:eastAsiaTheme="minorHAnsi" w:hAnsi="Menlo" w:cs="Courier"/>
          <w:color w:val="000000"/>
          <w:sz w:val="22"/>
          <w:szCs w:val="22"/>
        </w:rPr>
        <w:br/>
      </w:r>
      <w:r w:rsidRPr="005962DF">
        <w:rPr>
          <w:rFonts w:ascii="Menlo" w:eastAsiaTheme="minorHAnsi" w:hAnsi="Menlo" w:cs="Courier"/>
          <w:color w:val="000000"/>
          <w:sz w:val="22"/>
          <w:szCs w:val="22"/>
        </w:rPr>
        <w:lastRenderedPageBreak/>
        <w:t xml:space="preserve">        </w:t>
      </w:r>
      <w:r w:rsidRPr="005962DF">
        <w:rPr>
          <w:rFonts w:ascii="Menlo" w:eastAsiaTheme="minorHAnsi" w:hAnsi="Menlo" w:cs="Courier"/>
          <w:b/>
          <w:bCs/>
          <w:color w:val="660E7A"/>
          <w:sz w:val="22"/>
          <w:szCs w:val="22"/>
        </w:rPr>
        <w:t xml:space="preserve">strResult </w:t>
      </w:r>
      <w:r w:rsidRPr="005962DF">
        <w:rPr>
          <w:rFonts w:ascii="Menlo" w:eastAsiaTheme="minorHAnsi" w:hAnsi="Menlo" w:cs="Courier"/>
          <w:color w:val="000000"/>
          <w:sz w:val="22"/>
          <w:szCs w:val="22"/>
        </w:rPr>
        <w:t>= Upload.</w:t>
      </w:r>
      <w:r w:rsidRPr="005962DF">
        <w:rPr>
          <w:rFonts w:ascii="Menlo" w:eastAsiaTheme="minorHAnsi" w:hAnsi="Menlo" w:cs="Courier"/>
          <w:i/>
          <w:iCs/>
          <w:color w:val="000000"/>
          <w:sz w:val="22"/>
          <w:szCs w:val="22"/>
        </w:rPr>
        <w:t>upload</w:t>
      </w:r>
      <w:r w:rsidRPr="005962DF">
        <w:rPr>
          <w:rFonts w:ascii="Menlo" w:eastAsiaTheme="minorHAnsi" w:hAnsi="Menlo" w:cs="Courier"/>
          <w:color w:val="000000"/>
          <w:sz w:val="22"/>
          <w:szCs w:val="22"/>
        </w:rPr>
        <w:t>(</w:t>
      </w:r>
      <w:r w:rsidRPr="005962DF">
        <w:rPr>
          <w:rFonts w:ascii="Menlo" w:eastAsiaTheme="minorHAnsi" w:hAnsi="Menlo" w:cs="Courier"/>
          <w:b/>
          <w:bCs/>
          <w:color w:val="660E7A"/>
          <w:sz w:val="22"/>
          <w:szCs w:val="22"/>
        </w:rPr>
        <w:t>URL</w:t>
      </w:r>
      <w:r w:rsidRPr="005962DF">
        <w:rPr>
          <w:rFonts w:ascii="Menlo" w:eastAsiaTheme="minorHAnsi" w:hAnsi="Menlo" w:cs="Courier"/>
          <w:color w:val="CC7832"/>
          <w:sz w:val="22"/>
          <w:szCs w:val="22"/>
        </w:rPr>
        <w:t xml:space="preserve">, </w:t>
      </w:r>
      <w:r w:rsidRPr="005962DF">
        <w:rPr>
          <w:rFonts w:ascii="Menlo" w:eastAsiaTheme="minorHAnsi" w:hAnsi="Menlo" w:cs="Courier"/>
          <w:b/>
          <w:bCs/>
          <w:color w:val="660E7A"/>
          <w:sz w:val="22"/>
          <w:szCs w:val="22"/>
        </w:rPr>
        <w:t>image</w:t>
      </w:r>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b/>
          <w:bCs/>
          <w:color w:val="000080"/>
          <w:sz w:val="22"/>
          <w:szCs w:val="22"/>
        </w:rPr>
        <w:t>return null</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color w:val="000000"/>
          <w:sz w:val="22"/>
          <w:szCs w:val="22"/>
        </w:rPr>
        <w:t>}</w:t>
      </w:r>
      <w:r w:rsidRPr="005962DF">
        <w:rPr>
          <w:rFonts w:ascii="Menlo" w:eastAsiaTheme="minorHAnsi" w:hAnsi="Menlo" w:cs="Courier"/>
          <w:color w:val="000000"/>
          <w:sz w:val="22"/>
          <w:szCs w:val="22"/>
        </w:rPr>
        <w:br/>
      </w:r>
      <w:r w:rsidRPr="005962DF">
        <w:rPr>
          <w:rFonts w:ascii="Menlo" w:eastAsiaTheme="minorHAnsi" w:hAnsi="Menlo" w:cs="Courier"/>
          <w:color w:val="000000"/>
          <w:sz w:val="22"/>
          <w:szCs w:val="22"/>
        </w:rPr>
        <w:br/>
        <w:t xml:space="preserve">    </w:t>
      </w:r>
      <w:r w:rsidRPr="005962DF">
        <w:rPr>
          <w:rFonts w:ascii="Menlo" w:eastAsiaTheme="minorHAnsi" w:hAnsi="Menlo" w:cs="Courier"/>
          <w:b/>
          <w:bCs/>
          <w:color w:val="000080"/>
          <w:sz w:val="22"/>
          <w:szCs w:val="22"/>
        </w:rPr>
        <w:t xml:space="preserve">protected void </w:t>
      </w:r>
      <w:r w:rsidRPr="005962DF">
        <w:rPr>
          <w:rFonts w:ascii="Menlo" w:eastAsiaTheme="minorHAnsi" w:hAnsi="Menlo" w:cs="Courier"/>
          <w:color w:val="000000"/>
          <w:sz w:val="22"/>
          <w:szCs w:val="22"/>
        </w:rPr>
        <w:t>onPostExecute(Void result) {</w:t>
      </w:r>
      <w:r w:rsidRPr="005962DF">
        <w:rPr>
          <w:rFonts w:ascii="Menlo" w:eastAsiaTheme="minorHAnsi" w:hAnsi="Menlo" w:cs="Courier"/>
          <w:color w:val="000000"/>
          <w:sz w:val="22"/>
          <w:szCs w:val="22"/>
        </w:rPr>
        <w:br/>
        <w:t xml:space="preserve">        </w:t>
      </w:r>
      <w:r w:rsidRPr="005962DF">
        <w:rPr>
          <w:rFonts w:ascii="Menlo" w:eastAsiaTheme="minorHAnsi" w:hAnsi="Menlo" w:cs="Courier"/>
          <w:b/>
          <w:bCs/>
          <w:color w:val="000080"/>
          <w:sz w:val="22"/>
          <w:szCs w:val="22"/>
        </w:rPr>
        <w:t xml:space="preserve">if </w:t>
      </w:r>
      <w:r w:rsidRPr="005962DF">
        <w:rPr>
          <w:rFonts w:ascii="Menlo" w:eastAsiaTheme="minorHAnsi" w:hAnsi="Menlo" w:cs="Courier"/>
          <w:color w:val="000000"/>
          <w:sz w:val="22"/>
          <w:szCs w:val="22"/>
        </w:rPr>
        <w:t>(</w:t>
      </w:r>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.isShowing()) {</w:t>
      </w:r>
      <w:r w:rsidRPr="005962DF">
        <w:rPr>
          <w:rFonts w:ascii="Menlo" w:eastAsiaTheme="minorHAnsi" w:hAnsi="Menlo" w:cs="Courier"/>
          <w:color w:val="000000"/>
          <w:sz w:val="22"/>
          <w:szCs w:val="22"/>
        </w:rPr>
        <w:br/>
        <w:t xml:space="preserve">            </w:t>
      </w:r>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.dismiss()</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color w:val="000000"/>
          <w:sz w:val="22"/>
          <w:szCs w:val="22"/>
        </w:rPr>
        <w:t>}</w:t>
      </w:r>
      <w:r w:rsidRPr="005962DF">
        <w:rPr>
          <w:rFonts w:ascii="Menlo" w:eastAsiaTheme="minorHAnsi" w:hAnsi="Menlo" w:cs="Courier"/>
          <w:color w:val="000000"/>
          <w:sz w:val="22"/>
          <w:szCs w:val="22"/>
        </w:rPr>
        <w:br/>
        <w:t xml:space="preserve">        updateMainUi(</w:t>
      </w:r>
      <w:r w:rsidRPr="005962DF">
        <w:rPr>
          <w:rFonts w:ascii="Menlo" w:eastAsiaTheme="minorHAnsi" w:hAnsi="Menlo" w:cs="Courier"/>
          <w:b/>
          <w:bCs/>
          <w:color w:val="660E7A"/>
          <w:sz w:val="22"/>
          <w:szCs w:val="22"/>
        </w:rPr>
        <w:t>strResult</w:t>
      </w:r>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color w:val="000000"/>
          <w:sz w:val="22"/>
          <w:szCs w:val="22"/>
        </w:rPr>
        <w:t>}</w:t>
      </w:r>
      <w:r w:rsidRPr="005962DF">
        <w:rPr>
          <w:rFonts w:ascii="Menlo" w:eastAsiaTheme="minorHAnsi" w:hAnsi="Menlo" w:cs="Courier"/>
          <w:color w:val="000000"/>
          <w:sz w:val="22"/>
          <w:szCs w:val="22"/>
        </w:rPr>
        <w:br/>
        <w:t>}</w:t>
      </w:r>
    </w:p>
    <w:p w14:paraId="1A8597FC" w14:textId="279458D7" w:rsidR="005962DF" w:rsidRDefault="00F845E8" w:rsidP="00F845E8">
      <w:pPr>
        <w:pStyle w:val="Beschriftung"/>
        <w:jc w:val="both"/>
      </w:pPr>
      <w:bookmarkStart w:id="65" w:name="_Toc279593998"/>
      <w:r>
        <w:t xml:space="preserve">Code </w:t>
      </w:r>
      <w:fldSimple w:instr=" STYLEREF 1 \s ">
        <w:r>
          <w:rPr>
            <w:noProof/>
          </w:rPr>
          <w:t>5</w:t>
        </w:r>
      </w:fldSimple>
      <w:r>
        <w:t>.</w:t>
      </w:r>
      <w:fldSimple w:instr=" SEQ Code \* ARABIC \s 1 ">
        <w:r>
          <w:rPr>
            <w:noProof/>
          </w:rPr>
          <w:t>1</w:t>
        </w:r>
      </w:fldSimple>
      <w:r w:rsidR="005962DF" w:rsidRPr="00FC02FE">
        <w:rPr>
          <w:b w:val="0"/>
        </w:rPr>
        <w:tab/>
      </w:r>
      <w:r w:rsidR="005962DF">
        <w:rPr>
          <w:b w:val="0"/>
        </w:rPr>
        <w:t>Asynchroner Uploadprozess</w:t>
      </w:r>
      <w:bookmarkEnd w:id="65"/>
    </w:p>
    <w:p w14:paraId="55068277" w14:textId="51FFABF4" w:rsidR="005962DF" w:rsidRDefault="000530FE" w:rsidP="005962DF">
      <w:pPr>
        <w:pStyle w:val="BasicText"/>
      </w:pPr>
      <w:r>
        <w:t>Der asynchrone Prozess greift für die Ausführung des Uploads auf eine eigenen Upl</w:t>
      </w:r>
      <w:r>
        <w:t>o</w:t>
      </w:r>
      <w:r>
        <w:t xml:space="preserve">adverwaltung zurück, welche </w:t>
      </w:r>
      <w:commentRangeStart w:id="66"/>
      <w:r>
        <w:t>Apache</w:t>
      </w:r>
      <w:r w:rsidR="004A2423">
        <w:t xml:space="preserve"> HTTP Components</w:t>
      </w:r>
      <w:r>
        <w:t xml:space="preserve"> </w:t>
      </w:r>
      <w:commentRangeEnd w:id="66"/>
      <w:r>
        <w:rPr>
          <w:rStyle w:val="Kommentarzeichen"/>
        </w:rPr>
        <w:commentReference w:id="66"/>
      </w:r>
      <w:r w:rsidR="00D40680">
        <w:t>nutzt um die</w:t>
      </w:r>
      <w:r>
        <w:t xml:space="preserve"> Anfrage an den Server </w:t>
      </w:r>
      <w:r w:rsidR="00D40680">
        <w:t xml:space="preserve">vorzubereiten, </w:t>
      </w:r>
      <w:r>
        <w:t xml:space="preserve">zu stellen und die Antwort </w:t>
      </w:r>
      <w:r w:rsidR="00D40680">
        <w:t xml:space="preserve">im </w:t>
      </w:r>
      <w:r>
        <w:t>Anschluss zu empfangen, ausz</w:t>
      </w:r>
      <w:r>
        <w:t>u</w:t>
      </w:r>
      <w:r>
        <w:t>werten und zu interpretieren.</w:t>
      </w:r>
      <w:r w:rsidR="00D40680">
        <w:t xml:space="preserve"> </w:t>
      </w:r>
      <w:r w:rsidR="0058736C">
        <w:t>Für eine erfolgreiche Rückmeldung des Servers müssen der HTML-Statuscode 200, sowie ein Ergebnisinhalt vorliegen. Ist dies nicht gegeben, wird der Prozess an diesem Punkt abgebrochen und dem Nutzer wird eine Fehlerme</w:t>
      </w:r>
      <w:r w:rsidR="0058736C">
        <w:t>l</w:t>
      </w:r>
      <w:r w:rsidR="0058736C">
        <w:t>dung ang</w:t>
      </w:r>
      <w:r w:rsidR="0058736C">
        <w:t>e</w:t>
      </w:r>
      <w:r w:rsidR="0058736C">
        <w:t>zeigt.</w:t>
      </w:r>
    </w:p>
    <w:p w14:paraId="2AD82E49" w14:textId="6E5FC03D" w:rsidR="000530FE" w:rsidRPr="000530FE" w:rsidRDefault="000530FE" w:rsidP="005A36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r w:rsidRPr="000530FE">
        <w:rPr>
          <w:rFonts w:ascii="Menlo" w:eastAsiaTheme="minorHAnsi" w:hAnsi="Menlo" w:cs="Courier"/>
          <w:b/>
          <w:bCs/>
          <w:color w:val="000080"/>
          <w:sz w:val="22"/>
          <w:szCs w:val="22"/>
        </w:rPr>
        <w:t xml:space="preserve">try </w:t>
      </w:r>
      <w:r w:rsidRPr="000530FE">
        <w:rPr>
          <w:rFonts w:ascii="Menlo" w:eastAsiaTheme="minorHAnsi" w:hAnsi="Menlo" w:cs="Courier"/>
          <w:color w:val="000000"/>
          <w:sz w:val="22"/>
          <w:szCs w:val="22"/>
        </w:rPr>
        <w:t>{</w:t>
      </w:r>
      <w:r w:rsidRPr="000530FE">
        <w:rPr>
          <w:rFonts w:ascii="Menlo" w:eastAsiaTheme="minorHAnsi" w:hAnsi="Menlo" w:cs="Courier"/>
          <w:color w:val="000000"/>
          <w:sz w:val="22"/>
          <w:szCs w:val="22"/>
        </w:rPr>
        <w:br/>
        <w:t xml:space="preserve">    HttpClient httpClient = </w:t>
      </w:r>
      <w:r w:rsidRPr="000530FE">
        <w:rPr>
          <w:rFonts w:ascii="Menlo" w:eastAsiaTheme="minorHAnsi" w:hAnsi="Menlo" w:cs="Courier"/>
          <w:b/>
          <w:bCs/>
          <w:color w:val="000080"/>
          <w:sz w:val="22"/>
          <w:szCs w:val="22"/>
        </w:rPr>
        <w:t xml:space="preserve">new </w:t>
      </w:r>
      <w:r w:rsidRPr="000530FE">
        <w:rPr>
          <w:rFonts w:ascii="Menlo" w:eastAsiaTheme="minorHAnsi" w:hAnsi="Menlo" w:cs="Courier"/>
          <w:color w:val="000000"/>
          <w:sz w:val="22"/>
          <w:szCs w:val="22"/>
        </w:rPr>
        <w:t>DefaultHttpClient()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 xml:space="preserve">HttpPost httpPost = </w:t>
      </w:r>
      <w:r w:rsidRPr="000530FE">
        <w:rPr>
          <w:rFonts w:ascii="Menlo" w:eastAsiaTheme="minorHAnsi" w:hAnsi="Menlo" w:cs="Courier"/>
          <w:b/>
          <w:bCs/>
          <w:color w:val="000080"/>
          <w:sz w:val="22"/>
          <w:szCs w:val="22"/>
        </w:rPr>
        <w:t xml:space="preserve">new </w:t>
      </w:r>
      <w:r w:rsidRPr="000530FE">
        <w:rPr>
          <w:rFonts w:ascii="Menlo" w:eastAsiaTheme="minorHAnsi" w:hAnsi="Menlo" w:cs="Courier"/>
          <w:color w:val="000000"/>
          <w:sz w:val="22"/>
          <w:szCs w:val="22"/>
        </w:rPr>
        <w:t>HttpPost(URL)</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MultipartEntityBuilder entity = MultipartEntityBuilder.</w:t>
      </w:r>
      <w:r w:rsidRPr="000530FE">
        <w:rPr>
          <w:rFonts w:ascii="Menlo" w:eastAsiaTheme="minorHAnsi" w:hAnsi="Menlo" w:cs="Courier"/>
          <w:i/>
          <w:iCs/>
          <w:color w:val="000000"/>
          <w:sz w:val="22"/>
          <w:szCs w:val="22"/>
        </w:rPr>
        <w:t>create</w:t>
      </w:r>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entity.addTextBody(</w:t>
      </w:r>
      <w:r w:rsidRPr="000530FE">
        <w:rPr>
          <w:rFonts w:ascii="Menlo" w:eastAsiaTheme="minorHAnsi" w:hAnsi="Menlo" w:cs="Courier"/>
          <w:b/>
          <w:bCs/>
          <w:color w:val="008000"/>
          <w:sz w:val="22"/>
          <w:szCs w:val="22"/>
        </w:rPr>
        <w:t>"name"</w:t>
      </w:r>
      <w:r w:rsidRPr="000530FE">
        <w:rPr>
          <w:rFonts w:ascii="Menlo" w:eastAsiaTheme="minorHAnsi" w:hAnsi="Menlo" w:cs="Courier"/>
          <w:color w:val="CC7832"/>
          <w:sz w:val="22"/>
          <w:szCs w:val="22"/>
        </w:rPr>
        <w:t xml:space="preserve">, </w:t>
      </w:r>
      <w:r w:rsidRPr="000530FE">
        <w:rPr>
          <w:rFonts w:ascii="Menlo" w:eastAsiaTheme="minorHAnsi" w:hAnsi="Menlo" w:cs="Courier"/>
          <w:b/>
          <w:bCs/>
          <w:color w:val="000080"/>
          <w:sz w:val="22"/>
          <w:szCs w:val="22"/>
        </w:rPr>
        <w:t xml:space="preserve">new </w:t>
      </w:r>
      <w:r w:rsidRPr="000530FE">
        <w:rPr>
          <w:rFonts w:ascii="Menlo" w:eastAsiaTheme="minorHAnsi" w:hAnsi="Menlo" w:cs="Courier"/>
          <w:color w:val="000000"/>
          <w:sz w:val="22"/>
          <w:szCs w:val="22"/>
        </w:rPr>
        <w:t xml:space="preserve">Date() + </w:t>
      </w:r>
      <w:r w:rsidRPr="000530FE">
        <w:rPr>
          <w:rFonts w:ascii="Menlo" w:eastAsiaTheme="minorHAnsi" w:hAnsi="Menlo" w:cs="Courier"/>
          <w:b/>
          <w:bCs/>
          <w:color w:val="008000"/>
          <w:sz w:val="22"/>
          <w:szCs w:val="22"/>
        </w:rPr>
        <w:t>""</w:t>
      </w:r>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entity.addBinaryBody(</w:t>
      </w:r>
      <w:r w:rsidRPr="000530FE">
        <w:rPr>
          <w:rFonts w:ascii="Menlo" w:eastAsiaTheme="minorHAnsi" w:hAnsi="Menlo" w:cs="Courier"/>
          <w:b/>
          <w:bCs/>
          <w:color w:val="008000"/>
          <w:sz w:val="22"/>
          <w:szCs w:val="22"/>
        </w:rPr>
        <w:t>"file"</w:t>
      </w:r>
      <w:r w:rsidRPr="000530FE">
        <w:rPr>
          <w:rFonts w:ascii="Menlo" w:eastAsiaTheme="minorHAnsi" w:hAnsi="Menlo" w:cs="Courier"/>
          <w:color w:val="CC7832"/>
          <w:sz w:val="22"/>
          <w:szCs w:val="22"/>
        </w:rPr>
        <w:t xml:space="preserve">, </w:t>
      </w:r>
      <w:r w:rsidRPr="000530FE">
        <w:rPr>
          <w:rFonts w:ascii="Menlo" w:eastAsiaTheme="minorHAnsi" w:hAnsi="Menlo" w:cs="Courier"/>
          <w:color w:val="000000"/>
          <w:sz w:val="22"/>
          <w:szCs w:val="22"/>
        </w:rPr>
        <w:t>image)</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httpPost.setEntity(entity.build())</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HttpResponse response = httpClient.execute(httpPost)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b/>
          <w:bCs/>
          <w:color w:val="000080"/>
          <w:sz w:val="22"/>
          <w:szCs w:val="22"/>
        </w:rPr>
        <w:t xml:space="preserve">int </w:t>
      </w:r>
      <w:r w:rsidRPr="000530FE">
        <w:rPr>
          <w:rFonts w:ascii="Menlo" w:eastAsiaTheme="minorHAnsi" w:hAnsi="Menlo" w:cs="Courier"/>
          <w:color w:val="000000"/>
          <w:sz w:val="22"/>
          <w:szCs w:val="22"/>
        </w:rPr>
        <w:t>statusCode = response.getStatusLine().getStatusCode()</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b/>
          <w:bCs/>
          <w:color w:val="000080"/>
          <w:sz w:val="22"/>
          <w:szCs w:val="22"/>
        </w:rPr>
        <w:t xml:space="preserve">if </w:t>
      </w:r>
      <w:r w:rsidRPr="000530FE">
        <w:rPr>
          <w:rFonts w:ascii="Menlo" w:eastAsiaTheme="minorHAnsi" w:hAnsi="Menlo" w:cs="Courier"/>
          <w:color w:val="000000"/>
          <w:sz w:val="22"/>
          <w:szCs w:val="22"/>
        </w:rPr>
        <w:t xml:space="preserve">(statusCode != </w:t>
      </w:r>
      <w:r w:rsidRPr="000530FE">
        <w:rPr>
          <w:rFonts w:ascii="Menlo" w:eastAsiaTheme="minorHAnsi" w:hAnsi="Menlo" w:cs="Courier"/>
          <w:color w:val="0000FF"/>
          <w:sz w:val="22"/>
          <w:szCs w:val="22"/>
        </w:rPr>
        <w:t>200</w:t>
      </w:r>
      <w:r w:rsidRPr="000530FE">
        <w:rPr>
          <w:rFonts w:ascii="Menlo" w:eastAsiaTheme="minorHAnsi" w:hAnsi="Menlo" w:cs="Courier"/>
          <w:color w:val="000000"/>
          <w:sz w:val="22"/>
          <w:szCs w:val="22"/>
        </w:rPr>
        <w:t>) {</w:t>
      </w:r>
      <w:r w:rsidRPr="000530FE">
        <w:rPr>
          <w:rFonts w:ascii="Menlo" w:eastAsiaTheme="minorHAnsi" w:hAnsi="Menlo" w:cs="Courier"/>
          <w:color w:val="000000"/>
          <w:sz w:val="22"/>
          <w:szCs w:val="22"/>
        </w:rPr>
        <w:br/>
        <w:t xml:space="preserve">        </w:t>
      </w:r>
      <w:r w:rsidRPr="000530FE">
        <w:rPr>
          <w:rFonts w:ascii="Menlo" w:eastAsiaTheme="minorHAnsi" w:hAnsi="Menlo" w:cs="Courier"/>
          <w:b/>
          <w:bCs/>
          <w:color w:val="000080"/>
          <w:sz w:val="22"/>
          <w:szCs w:val="22"/>
        </w:rPr>
        <w:t xml:space="preserve">return </w:t>
      </w:r>
      <w:r w:rsidRPr="000530FE">
        <w:rPr>
          <w:rFonts w:ascii="Menlo" w:eastAsiaTheme="minorHAnsi" w:hAnsi="Menlo" w:cs="Courier"/>
          <w:b/>
          <w:bCs/>
          <w:color w:val="008000"/>
          <w:sz w:val="22"/>
          <w:szCs w:val="22"/>
        </w:rPr>
        <w:t xml:space="preserve">"Error: " </w:t>
      </w:r>
      <w:r w:rsidRPr="000530FE">
        <w:rPr>
          <w:rFonts w:ascii="Menlo" w:eastAsiaTheme="minorHAnsi" w:hAnsi="Menlo" w:cs="Courier"/>
          <w:color w:val="000000"/>
          <w:sz w:val="22"/>
          <w:szCs w:val="22"/>
        </w:rPr>
        <w:t xml:space="preserve">+ statusCode + </w:t>
      </w:r>
      <w:r w:rsidRPr="000530FE">
        <w:rPr>
          <w:rFonts w:ascii="Menlo" w:eastAsiaTheme="minorHAnsi" w:hAnsi="Menlo" w:cs="Courier"/>
          <w:b/>
          <w:bCs/>
          <w:color w:val="008000"/>
          <w:sz w:val="22"/>
          <w:szCs w:val="22"/>
        </w:rPr>
        <w:t>" Something in the uploading process went wrong"</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w:t>
      </w:r>
      <w:r w:rsidRPr="000530FE">
        <w:rPr>
          <w:rFonts w:ascii="Menlo" w:eastAsiaTheme="minorHAnsi" w:hAnsi="Menlo" w:cs="Courier"/>
          <w:color w:val="000000"/>
          <w:sz w:val="22"/>
          <w:szCs w:val="22"/>
        </w:rPr>
        <w:br/>
        <w:t xml:space="preserve">    </w:t>
      </w:r>
      <w:r w:rsidRPr="000530FE">
        <w:rPr>
          <w:rFonts w:ascii="Menlo" w:eastAsiaTheme="minorHAnsi" w:hAnsi="Menlo" w:cs="Courier"/>
          <w:b/>
          <w:bCs/>
          <w:color w:val="000080"/>
          <w:sz w:val="22"/>
          <w:szCs w:val="22"/>
        </w:rPr>
        <w:t xml:space="preserve">if </w:t>
      </w:r>
      <w:r w:rsidRPr="000530FE">
        <w:rPr>
          <w:rFonts w:ascii="Menlo" w:eastAsiaTheme="minorHAnsi" w:hAnsi="Menlo" w:cs="Courier"/>
          <w:color w:val="000000"/>
          <w:sz w:val="22"/>
          <w:szCs w:val="22"/>
        </w:rPr>
        <w:t xml:space="preserve">(response.getEntity() != </w:t>
      </w:r>
      <w:r w:rsidRPr="000530FE">
        <w:rPr>
          <w:rFonts w:ascii="Menlo" w:eastAsiaTheme="minorHAnsi" w:hAnsi="Menlo" w:cs="Courier"/>
          <w:b/>
          <w:bCs/>
          <w:color w:val="000080"/>
          <w:sz w:val="22"/>
          <w:szCs w:val="22"/>
        </w:rPr>
        <w:t>null</w:t>
      </w:r>
      <w:r w:rsidRPr="000530FE">
        <w:rPr>
          <w:rFonts w:ascii="Menlo" w:eastAsiaTheme="minorHAnsi" w:hAnsi="Menlo" w:cs="Courier"/>
          <w:color w:val="000000"/>
          <w:sz w:val="22"/>
          <w:szCs w:val="22"/>
        </w:rPr>
        <w:t>) {</w:t>
      </w:r>
      <w:r w:rsidRPr="000530FE">
        <w:rPr>
          <w:rFonts w:ascii="Menlo" w:eastAsiaTheme="minorHAnsi" w:hAnsi="Menlo" w:cs="Courier"/>
          <w:color w:val="000000"/>
          <w:sz w:val="22"/>
          <w:szCs w:val="22"/>
        </w:rPr>
        <w:br/>
        <w:t xml:space="preserve">        HttpEntity responseEntity = response.getEntity()</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String resStr = EntityUtils.</w:t>
      </w:r>
      <w:r w:rsidRPr="000530FE">
        <w:rPr>
          <w:rFonts w:ascii="Menlo" w:eastAsiaTheme="minorHAnsi" w:hAnsi="Menlo" w:cs="Courier"/>
          <w:i/>
          <w:iCs/>
          <w:color w:val="000000"/>
          <w:sz w:val="22"/>
          <w:szCs w:val="22"/>
        </w:rPr>
        <w:t>toString</w:t>
      </w:r>
      <w:r w:rsidRPr="000530FE">
        <w:rPr>
          <w:rFonts w:ascii="Menlo" w:eastAsiaTheme="minorHAnsi" w:hAnsi="Menlo" w:cs="Courier"/>
          <w:color w:val="000000"/>
          <w:sz w:val="22"/>
          <w:szCs w:val="22"/>
        </w:rPr>
        <w:t>(responseEntity)</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i/>
          <w:iCs/>
          <w:color w:val="808080"/>
          <w:sz w:val="22"/>
          <w:szCs w:val="22"/>
        </w:rPr>
        <w:t>// parse to JSON</w:t>
      </w:r>
      <w:r w:rsidRPr="000530FE">
        <w:rPr>
          <w:rFonts w:ascii="Menlo" w:eastAsiaTheme="minorHAnsi" w:hAnsi="Menlo" w:cs="Courier"/>
          <w:i/>
          <w:iCs/>
          <w:color w:val="808080"/>
          <w:sz w:val="22"/>
          <w:szCs w:val="22"/>
        </w:rPr>
        <w:br/>
        <w:t xml:space="preserve">        </w:t>
      </w:r>
      <w:r w:rsidRPr="000530FE">
        <w:rPr>
          <w:rFonts w:ascii="Menlo" w:eastAsiaTheme="minorHAnsi" w:hAnsi="Menlo" w:cs="Courier"/>
          <w:color w:val="000000"/>
          <w:sz w:val="22"/>
          <w:szCs w:val="22"/>
        </w:rPr>
        <w:t xml:space="preserve">JSONObject result = </w:t>
      </w:r>
      <w:r w:rsidRPr="000530FE">
        <w:rPr>
          <w:rFonts w:ascii="Menlo" w:eastAsiaTheme="minorHAnsi" w:hAnsi="Menlo" w:cs="Courier"/>
          <w:b/>
          <w:bCs/>
          <w:color w:val="000080"/>
          <w:sz w:val="22"/>
          <w:szCs w:val="22"/>
        </w:rPr>
        <w:t xml:space="preserve">new </w:t>
      </w:r>
      <w:r w:rsidRPr="000530FE">
        <w:rPr>
          <w:rFonts w:ascii="Menlo" w:eastAsiaTheme="minorHAnsi" w:hAnsi="Menlo" w:cs="Courier"/>
          <w:color w:val="000000"/>
          <w:sz w:val="22"/>
          <w:szCs w:val="22"/>
        </w:rPr>
        <w:t>JSONObject(resStr)</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String token = result.getString(</w:t>
      </w:r>
      <w:r w:rsidRPr="000530FE">
        <w:rPr>
          <w:rFonts w:ascii="Menlo" w:eastAsiaTheme="minorHAnsi" w:hAnsi="Menlo" w:cs="Courier"/>
          <w:b/>
          <w:bCs/>
          <w:color w:val="008000"/>
          <w:sz w:val="22"/>
          <w:szCs w:val="22"/>
        </w:rPr>
        <w:t>"message"</w:t>
      </w:r>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responseEntity.consumeContent()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b/>
          <w:bCs/>
          <w:color w:val="000080"/>
          <w:sz w:val="22"/>
          <w:szCs w:val="22"/>
        </w:rPr>
        <w:t xml:space="preserve">return </w:t>
      </w:r>
      <w:r w:rsidRPr="000530FE">
        <w:rPr>
          <w:rFonts w:ascii="Menlo" w:eastAsiaTheme="minorHAnsi" w:hAnsi="Menlo" w:cs="Courier"/>
          <w:color w:val="000000"/>
          <w:sz w:val="22"/>
          <w:szCs w:val="22"/>
        </w:rPr>
        <w:t>token</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w:t>
      </w:r>
      <w:r w:rsidRPr="000530FE">
        <w:rPr>
          <w:rFonts w:ascii="Menlo" w:eastAsiaTheme="minorHAnsi" w:hAnsi="Menlo" w:cs="Courier"/>
          <w:color w:val="000000"/>
          <w:sz w:val="22"/>
          <w:szCs w:val="22"/>
        </w:rPr>
        <w:br/>
        <w:t xml:space="preserve">    </w:t>
      </w:r>
      <w:r w:rsidRPr="000530FE">
        <w:rPr>
          <w:rFonts w:ascii="Menlo" w:eastAsiaTheme="minorHAnsi" w:hAnsi="Menlo" w:cs="Courier"/>
          <w:b/>
          <w:bCs/>
          <w:color w:val="000080"/>
          <w:sz w:val="22"/>
          <w:szCs w:val="22"/>
        </w:rPr>
        <w:t xml:space="preserve">return </w:t>
      </w:r>
      <w:r w:rsidRPr="000530FE">
        <w:rPr>
          <w:rFonts w:ascii="Menlo" w:eastAsiaTheme="minorHAnsi" w:hAnsi="Menlo" w:cs="Courier"/>
          <w:b/>
          <w:bCs/>
          <w:color w:val="008000"/>
          <w:sz w:val="22"/>
          <w:szCs w:val="22"/>
        </w:rPr>
        <w:t>"Something went terrible wrong"</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r>
      <w:r w:rsidRPr="000530FE">
        <w:rPr>
          <w:rFonts w:ascii="Menlo" w:eastAsiaTheme="minorHAnsi" w:hAnsi="Menlo" w:cs="Courier"/>
          <w:color w:val="000000"/>
          <w:sz w:val="22"/>
          <w:szCs w:val="22"/>
        </w:rPr>
        <w:t>}</w:t>
      </w:r>
    </w:p>
    <w:p w14:paraId="51B14078" w14:textId="66926C12" w:rsidR="000530FE" w:rsidRDefault="00F845E8" w:rsidP="00F845E8">
      <w:pPr>
        <w:pStyle w:val="Beschriftung"/>
        <w:jc w:val="both"/>
        <w:rPr>
          <w:b w:val="0"/>
        </w:rPr>
      </w:pPr>
      <w:bookmarkStart w:id="67" w:name="_Toc279593999"/>
      <w:r>
        <w:t xml:space="preserve">Code </w:t>
      </w:r>
      <w:fldSimple w:instr=" STYLEREF 1 \s ">
        <w:r>
          <w:rPr>
            <w:noProof/>
          </w:rPr>
          <w:t>5</w:t>
        </w:r>
      </w:fldSimple>
      <w:r>
        <w:t>.</w:t>
      </w:r>
      <w:fldSimple w:instr=" SEQ Code \* ARABIC \s 1 ">
        <w:r>
          <w:rPr>
            <w:noProof/>
          </w:rPr>
          <w:t>2</w:t>
        </w:r>
      </w:fldSimple>
      <w:r w:rsidR="000530FE" w:rsidRPr="00FC02FE">
        <w:rPr>
          <w:b w:val="0"/>
        </w:rPr>
        <w:tab/>
      </w:r>
      <w:r w:rsidR="000530FE">
        <w:rPr>
          <w:b w:val="0"/>
        </w:rPr>
        <w:t>Erstellung der Anfrage und Auswertung der Antwort</w:t>
      </w:r>
      <w:bookmarkEnd w:id="67"/>
    </w:p>
    <w:p w14:paraId="52280155" w14:textId="787F93ED" w:rsidR="0058736C" w:rsidRPr="0058736C" w:rsidRDefault="0058736C" w:rsidP="0058736C">
      <w:pPr>
        <w:pStyle w:val="BasicText"/>
      </w:pPr>
      <w:r>
        <w:t>Nach der Antwort der Uploadverwaltung wird das Ergebnis an eine Methode zur A</w:t>
      </w:r>
      <w:r>
        <w:t>n</w:t>
      </w:r>
      <w:r>
        <w:t>passung der Benutzeroberfläche (</w:t>
      </w:r>
      <w:r>
        <w:rPr>
          <w:rStyle w:val="SchwacherVerweis"/>
        </w:rPr>
        <w:t>Code 5.3)</w:t>
      </w:r>
      <w:r>
        <w:t xml:space="preserve"> weitergeleitet. Diese erstellt zur Anzeige </w:t>
      </w:r>
      <w:r>
        <w:lastRenderedPageBreak/>
        <w:t>des Ergebnisses eine Card und befüllt diese mit dem Ergebnis, um sie dann für den Nu</w:t>
      </w:r>
      <w:r>
        <w:t>t</w:t>
      </w:r>
      <w:r>
        <w:t>zer sichtbar in den Vordergrund zu bringen.</w:t>
      </w:r>
    </w:p>
    <w:p w14:paraId="0DA27711" w14:textId="7AB07CEB" w:rsidR="00D40680" w:rsidRDefault="00D40680" w:rsidP="00D40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r w:rsidRPr="00D40680">
        <w:rPr>
          <w:rFonts w:ascii="Menlo" w:eastAsiaTheme="minorHAnsi" w:hAnsi="Menlo" w:cs="Courier"/>
          <w:b/>
          <w:bCs/>
          <w:color w:val="000080"/>
          <w:sz w:val="22"/>
          <w:szCs w:val="22"/>
        </w:rPr>
        <w:t xml:space="preserve">public void </w:t>
      </w:r>
      <w:r w:rsidRPr="00D40680">
        <w:rPr>
          <w:rFonts w:ascii="Menlo" w:eastAsiaTheme="minorHAnsi" w:hAnsi="Menlo" w:cs="Courier"/>
          <w:color w:val="000000"/>
          <w:sz w:val="22"/>
          <w:szCs w:val="22"/>
        </w:rPr>
        <w:t>updateMainUi(String result) {</w:t>
      </w:r>
      <w:r w:rsidRPr="00D40680">
        <w:rPr>
          <w:rFonts w:ascii="Menlo" w:eastAsiaTheme="minorHAnsi" w:hAnsi="Menlo" w:cs="Courier"/>
          <w:color w:val="000000"/>
          <w:sz w:val="22"/>
          <w:szCs w:val="22"/>
        </w:rPr>
        <w:br/>
        <w:t xml:space="preserve">    CardBuilder cardBuilder = </w:t>
      </w:r>
      <w:r w:rsidRPr="00D40680">
        <w:rPr>
          <w:rFonts w:ascii="Menlo" w:eastAsiaTheme="minorHAnsi" w:hAnsi="Menlo" w:cs="Courier"/>
          <w:b/>
          <w:bCs/>
          <w:color w:val="000080"/>
          <w:sz w:val="22"/>
          <w:szCs w:val="22"/>
        </w:rPr>
        <w:t xml:space="preserve">new </w:t>
      </w:r>
      <w:r w:rsidRPr="00D40680">
        <w:rPr>
          <w:rFonts w:ascii="Menlo" w:eastAsiaTheme="minorHAnsi" w:hAnsi="Menlo" w:cs="Courier"/>
          <w:color w:val="000000"/>
          <w:sz w:val="22"/>
          <w:szCs w:val="22"/>
        </w:rPr>
        <w:t>CardBuilder(</w:t>
      </w:r>
      <w:r w:rsidRPr="00D40680">
        <w:rPr>
          <w:rFonts w:ascii="Menlo" w:eastAsiaTheme="minorHAnsi" w:hAnsi="Menlo" w:cs="Courier"/>
          <w:b/>
          <w:bCs/>
          <w:color w:val="000080"/>
          <w:sz w:val="22"/>
          <w:szCs w:val="22"/>
        </w:rPr>
        <w:t>this</w:t>
      </w:r>
      <w:r w:rsidRPr="00D40680">
        <w:rPr>
          <w:rFonts w:ascii="Menlo" w:eastAsiaTheme="minorHAnsi" w:hAnsi="Menlo" w:cs="Courier"/>
          <w:color w:val="CC7832"/>
          <w:sz w:val="22"/>
          <w:szCs w:val="22"/>
        </w:rPr>
        <w:t xml:space="preserve">, </w:t>
      </w:r>
      <w:r w:rsidRPr="00D40680">
        <w:rPr>
          <w:rFonts w:ascii="Menlo" w:eastAsiaTheme="minorHAnsi" w:hAnsi="Menlo" w:cs="Courier"/>
          <w:color w:val="000000"/>
          <w:sz w:val="22"/>
          <w:szCs w:val="22"/>
        </w:rPr>
        <w:t>CardBuilder.Layout.</w:t>
      </w:r>
      <w:r w:rsidRPr="00D40680">
        <w:rPr>
          <w:rFonts w:ascii="Menlo" w:eastAsiaTheme="minorHAnsi" w:hAnsi="Menlo" w:cs="Courier"/>
          <w:b/>
          <w:bCs/>
          <w:i/>
          <w:iCs/>
          <w:color w:val="660E7A"/>
          <w:sz w:val="22"/>
          <w:szCs w:val="22"/>
        </w:rPr>
        <w:t>TEXT</w:t>
      </w:r>
      <w:r w:rsidRPr="00D40680">
        <w:rPr>
          <w:rFonts w:ascii="Menlo" w:eastAsiaTheme="minorHAnsi" w:hAnsi="Menlo" w:cs="Courier"/>
          <w:color w:val="000000"/>
          <w:sz w:val="22"/>
          <w:szCs w:val="22"/>
        </w:rPr>
        <w:t>)</w:t>
      </w:r>
      <w:r w:rsidRPr="00D40680">
        <w:rPr>
          <w:rFonts w:ascii="Menlo" w:eastAsiaTheme="minorHAnsi" w:hAnsi="Menlo" w:cs="Courier"/>
          <w:color w:val="CC7832"/>
          <w:sz w:val="22"/>
          <w:szCs w:val="22"/>
        </w:rPr>
        <w:t>;</w:t>
      </w:r>
      <w:r w:rsidRPr="00D40680">
        <w:rPr>
          <w:rFonts w:ascii="Menlo" w:eastAsiaTheme="minorHAnsi" w:hAnsi="Menlo" w:cs="Courier"/>
          <w:i/>
          <w:iCs/>
          <w:color w:val="808080"/>
          <w:sz w:val="22"/>
          <w:szCs w:val="22"/>
        </w:rPr>
        <w:t xml:space="preserve"> </w:t>
      </w:r>
      <w:r w:rsidRPr="00D40680">
        <w:rPr>
          <w:rFonts w:ascii="Menlo" w:eastAsiaTheme="minorHAnsi" w:hAnsi="Menlo" w:cs="Courier"/>
          <w:i/>
          <w:iCs/>
          <w:color w:val="808080"/>
          <w:sz w:val="22"/>
          <w:szCs w:val="22"/>
        </w:rPr>
        <w:br/>
        <w:t xml:space="preserve">    </w:t>
      </w:r>
      <w:r w:rsidRPr="00D40680">
        <w:rPr>
          <w:rFonts w:ascii="Menlo" w:eastAsiaTheme="minorHAnsi" w:hAnsi="Menlo" w:cs="Courier"/>
          <w:color w:val="000000"/>
          <w:sz w:val="22"/>
          <w:szCs w:val="22"/>
        </w:rPr>
        <w:t>cardBuilder.setText(result)</w:t>
      </w:r>
      <w:r w:rsidRPr="00D40680">
        <w:rPr>
          <w:rFonts w:ascii="Menlo" w:eastAsiaTheme="minorHAnsi" w:hAnsi="Menlo" w:cs="Courier"/>
          <w:color w:val="CC7832"/>
          <w:sz w:val="22"/>
          <w:szCs w:val="22"/>
        </w:rPr>
        <w:t>;</w:t>
      </w:r>
      <w:r w:rsidRPr="00D40680">
        <w:rPr>
          <w:rFonts w:ascii="Menlo" w:eastAsiaTheme="minorHAnsi" w:hAnsi="Menlo" w:cs="Courier"/>
          <w:color w:val="CC7832"/>
          <w:sz w:val="22"/>
          <w:szCs w:val="22"/>
        </w:rPr>
        <w:br/>
        <w:t xml:space="preserve">    </w:t>
      </w:r>
      <w:r w:rsidRPr="00D40680">
        <w:rPr>
          <w:rFonts w:ascii="Menlo" w:eastAsiaTheme="minorHAnsi" w:hAnsi="Menlo" w:cs="Courier"/>
          <w:color w:val="000000"/>
          <w:sz w:val="22"/>
          <w:szCs w:val="22"/>
        </w:rPr>
        <w:t>View resultView = cardBuilder.getView()</w:t>
      </w:r>
      <w:r w:rsidRPr="00D40680">
        <w:rPr>
          <w:rFonts w:ascii="Menlo" w:eastAsiaTheme="minorHAnsi" w:hAnsi="Menlo" w:cs="Courier"/>
          <w:color w:val="CC7832"/>
          <w:sz w:val="22"/>
          <w:szCs w:val="22"/>
        </w:rPr>
        <w:t>;</w:t>
      </w:r>
      <w:r w:rsidRPr="00D40680">
        <w:rPr>
          <w:rFonts w:ascii="Menlo" w:eastAsiaTheme="minorHAnsi" w:hAnsi="Menlo" w:cs="Courier"/>
          <w:color w:val="CC7832"/>
          <w:sz w:val="22"/>
          <w:szCs w:val="22"/>
        </w:rPr>
        <w:br/>
        <w:t xml:space="preserve">    </w:t>
      </w:r>
      <w:r w:rsidRPr="00D40680">
        <w:rPr>
          <w:rFonts w:ascii="Menlo" w:eastAsiaTheme="minorHAnsi" w:hAnsi="Menlo" w:cs="Courier"/>
          <w:b/>
          <w:bCs/>
          <w:color w:val="660E7A"/>
          <w:sz w:val="22"/>
          <w:szCs w:val="22"/>
        </w:rPr>
        <w:t>cameraView</w:t>
      </w:r>
      <w:r w:rsidRPr="00D40680">
        <w:rPr>
          <w:rFonts w:ascii="Menlo" w:eastAsiaTheme="minorHAnsi" w:hAnsi="Menlo" w:cs="Courier"/>
          <w:color w:val="000000"/>
          <w:sz w:val="22"/>
          <w:szCs w:val="22"/>
        </w:rPr>
        <w:t>.releaseCamera()</w:t>
      </w:r>
      <w:r w:rsidRPr="00D40680">
        <w:rPr>
          <w:rFonts w:ascii="Menlo" w:eastAsiaTheme="minorHAnsi" w:hAnsi="Menlo" w:cs="Courier"/>
          <w:color w:val="CC7832"/>
          <w:sz w:val="22"/>
          <w:szCs w:val="22"/>
        </w:rPr>
        <w:t>;</w:t>
      </w:r>
      <w:r w:rsidRPr="00D40680">
        <w:rPr>
          <w:rFonts w:ascii="Menlo" w:eastAsiaTheme="minorHAnsi" w:hAnsi="Menlo" w:cs="Courier"/>
          <w:color w:val="CC7832"/>
          <w:sz w:val="22"/>
          <w:szCs w:val="22"/>
        </w:rPr>
        <w:br/>
        <w:t xml:space="preserve">    </w:t>
      </w:r>
      <w:r w:rsidRPr="00D40680">
        <w:rPr>
          <w:rFonts w:ascii="Menlo" w:eastAsiaTheme="minorHAnsi" w:hAnsi="Menlo" w:cs="Courier"/>
          <w:b/>
          <w:bCs/>
          <w:color w:val="000080"/>
          <w:sz w:val="22"/>
          <w:szCs w:val="22"/>
        </w:rPr>
        <w:t>this</w:t>
      </w:r>
      <w:r w:rsidRPr="00D40680">
        <w:rPr>
          <w:rFonts w:ascii="Menlo" w:eastAsiaTheme="minorHAnsi" w:hAnsi="Menlo" w:cs="Courier"/>
          <w:color w:val="000000"/>
          <w:sz w:val="22"/>
          <w:szCs w:val="22"/>
        </w:rPr>
        <w:t>.setContentView(resultView)</w:t>
      </w:r>
      <w:r w:rsidRPr="00D40680">
        <w:rPr>
          <w:rFonts w:ascii="Menlo" w:eastAsiaTheme="minorHAnsi" w:hAnsi="Menlo" w:cs="Courier"/>
          <w:color w:val="CC7832"/>
          <w:sz w:val="22"/>
          <w:szCs w:val="22"/>
        </w:rPr>
        <w:t>;</w:t>
      </w:r>
      <w:r w:rsidRPr="00D40680">
        <w:rPr>
          <w:rFonts w:ascii="Menlo" w:eastAsiaTheme="minorHAnsi" w:hAnsi="Menlo" w:cs="Courier"/>
          <w:color w:val="CC7832"/>
          <w:sz w:val="22"/>
          <w:szCs w:val="22"/>
        </w:rPr>
        <w:br/>
      </w:r>
      <w:r w:rsidRPr="00D40680">
        <w:rPr>
          <w:rFonts w:ascii="Menlo" w:eastAsiaTheme="minorHAnsi" w:hAnsi="Menlo" w:cs="Courier"/>
          <w:color w:val="000000"/>
          <w:sz w:val="22"/>
          <w:szCs w:val="22"/>
        </w:rPr>
        <w:t>}</w:t>
      </w:r>
    </w:p>
    <w:p w14:paraId="1C72C93A" w14:textId="77777777" w:rsidR="004A2423" w:rsidRPr="00D40680" w:rsidRDefault="004A2423" w:rsidP="00D40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
    <w:p w14:paraId="224BEC27" w14:textId="4330B606" w:rsidR="00D40680" w:rsidRDefault="00D40680" w:rsidP="00D40680">
      <w:pPr>
        <w:pStyle w:val="Beschriftung"/>
        <w:jc w:val="both"/>
        <w:rPr>
          <w:b w:val="0"/>
        </w:rPr>
      </w:pPr>
      <w:bookmarkStart w:id="68" w:name="_Toc279594000"/>
      <w:r>
        <w:t xml:space="preserve">Code </w:t>
      </w:r>
      <w:fldSimple w:instr=" STYLEREF 1 \s ">
        <w:r>
          <w:rPr>
            <w:noProof/>
          </w:rPr>
          <w:t>5</w:t>
        </w:r>
      </w:fldSimple>
      <w:r>
        <w:t>.</w:t>
      </w:r>
      <w:fldSimple w:instr=" SEQ Code \* ARABIC \s 1 ">
        <w:r>
          <w:rPr>
            <w:noProof/>
          </w:rPr>
          <w:t>3</w:t>
        </w:r>
      </w:fldSimple>
      <w:r w:rsidRPr="00FC02FE">
        <w:rPr>
          <w:b w:val="0"/>
        </w:rPr>
        <w:tab/>
      </w:r>
      <w:r>
        <w:rPr>
          <w:b w:val="0"/>
        </w:rPr>
        <w:t>Aktualisierung der Benutzeroberfläche</w:t>
      </w:r>
      <w:bookmarkEnd w:id="68"/>
    </w:p>
    <w:p w14:paraId="0896A02C" w14:textId="158B6518" w:rsidR="00D13F12" w:rsidRPr="00D13F12" w:rsidRDefault="00D13F12" w:rsidP="00D13F12">
      <w:r>
        <w:t>Im Anschluss ist der Vorgang durch einfaches Tippen auf das Touchfeld neustartbar.</w:t>
      </w:r>
    </w:p>
    <w:p w14:paraId="6B7A2636" w14:textId="286DB2CF" w:rsidR="008A203F" w:rsidRDefault="00F83A19" w:rsidP="002E70B5">
      <w:pPr>
        <w:pStyle w:val="berschrift2"/>
      </w:pPr>
      <w:bookmarkStart w:id="69" w:name="_Toc279593980"/>
      <w:r>
        <w:t xml:space="preserve">OCV </w:t>
      </w:r>
      <w:r w:rsidR="00800A48">
        <w:t>Server</w:t>
      </w:r>
      <w:bookmarkEnd w:id="69"/>
    </w:p>
    <w:p w14:paraId="2CBF16DF" w14:textId="551FC84F" w:rsidR="008A203F" w:rsidRDefault="00DA7C33" w:rsidP="008A203F">
      <w:pPr>
        <w:pStyle w:val="Code"/>
        <w:ind w:left="0"/>
        <w:rPr>
          <w:b/>
          <w:sz w:val="18"/>
          <w:szCs w:val="18"/>
        </w:rPr>
      </w:pPr>
      <w:r>
        <w:rPr>
          <w:b/>
          <w:noProof/>
          <w:sz w:val="18"/>
          <w:szCs w:val="18"/>
          <w:lang w:eastAsia="de-DE"/>
        </w:rPr>
        <w:drawing>
          <wp:inline distT="0" distB="0" distL="0" distR="0" wp14:anchorId="0D9352FE" wp14:editId="0FE16657">
            <wp:extent cx="5397500" cy="3302000"/>
            <wp:effectExtent l="0" t="0" r="12700" b="0"/>
            <wp:docPr id="20" name="Bild 20" descr="HDD:Jannik:Development:Bachelorarbeit:images:OCV 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OCV Server.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7500" cy="3302000"/>
                    </a:xfrm>
                    <a:prstGeom prst="rect">
                      <a:avLst/>
                    </a:prstGeom>
                    <a:noFill/>
                    <a:ln>
                      <a:noFill/>
                    </a:ln>
                  </pic:spPr>
                </pic:pic>
              </a:graphicData>
            </a:graphic>
          </wp:inline>
        </w:drawing>
      </w:r>
    </w:p>
    <w:p w14:paraId="6701DCCA" w14:textId="17321AD5" w:rsidR="00411E27" w:rsidRPr="00392910" w:rsidRDefault="008A203F" w:rsidP="00CC28DE">
      <w:pPr>
        <w:pStyle w:val="Beschriftung"/>
        <w:rPr>
          <w:sz w:val="18"/>
          <w:szCs w:val="18"/>
        </w:rPr>
      </w:pPr>
      <w:bookmarkStart w:id="70" w:name="_Toc279593997"/>
      <w:r w:rsidRPr="00C33FAB">
        <w:t xml:space="preserve">Abb. </w:t>
      </w:r>
      <w:fldSimple w:instr=" STYLEREF 1 \s ">
        <w:r>
          <w:rPr>
            <w:noProof/>
          </w:rPr>
          <w:t>5</w:t>
        </w:r>
      </w:fldSimple>
      <w:r w:rsidRPr="00C33FAB">
        <w:t>.</w:t>
      </w:r>
      <w:fldSimple w:instr=" SEQ Abb. \* ARABIC \s 1 ">
        <w:r>
          <w:rPr>
            <w:noProof/>
          </w:rPr>
          <w:t>2</w:t>
        </w:r>
      </w:fldSimple>
      <w:r w:rsidRPr="00FC02FE">
        <w:rPr>
          <w:b w:val="0"/>
        </w:rPr>
        <w:tab/>
      </w:r>
      <w:r>
        <w:rPr>
          <w:b w:val="0"/>
        </w:rPr>
        <w:t>UML-Darstellung des OCV Servers</w:t>
      </w:r>
      <w:bookmarkEnd w:id="70"/>
    </w:p>
    <w:p w14:paraId="6FABD9EF" w14:textId="2FC5E3AC" w:rsidR="00411E27" w:rsidRDefault="00D13F12" w:rsidP="00D13F12">
      <w:r>
        <w:t>Die Anwendungsmöglichkeiten des OCV Server erstrecken sich auf zwei Bereiche:</w:t>
      </w:r>
    </w:p>
    <w:p w14:paraId="0C4AE1D2" w14:textId="7E3D2A1A" w:rsidR="00D13F12" w:rsidRDefault="00D13F12" w:rsidP="00D13F12">
      <w:pPr>
        <w:pStyle w:val="Listenabsatz"/>
        <w:numPr>
          <w:ilvl w:val="0"/>
          <w:numId w:val="26"/>
        </w:numPr>
      </w:pPr>
      <w:r>
        <w:t>Das Hinzufügen von Objekten zur Datenbasis des Servers</w:t>
      </w:r>
    </w:p>
    <w:p w14:paraId="377E2ACF" w14:textId="1BD8B67A" w:rsidR="00D13F12" w:rsidRDefault="00954E14" w:rsidP="00D13F12">
      <w:pPr>
        <w:pStyle w:val="Listenabsatz"/>
        <w:numPr>
          <w:ilvl w:val="0"/>
          <w:numId w:val="26"/>
        </w:numPr>
      </w:pPr>
      <w:r>
        <w:t>Die Analyse</w:t>
      </w:r>
      <w:r w:rsidR="00D13F12">
        <w:t xml:space="preserve"> </w:t>
      </w:r>
      <w:r>
        <w:t>eines gesendeten Bildes</w:t>
      </w:r>
      <w:r w:rsidR="00D13F12">
        <w:t xml:space="preserve"> mit Matching gegen die Datenbasis</w:t>
      </w:r>
    </w:p>
    <w:p w14:paraId="638EF4DF" w14:textId="465026E1" w:rsidR="00226DB4" w:rsidRDefault="00226DB4" w:rsidP="00226DB4">
      <w:r>
        <w:t>Die Ausführung der beiden Grundfunktion geschieht grundsätzlich unabhängig vone</w:t>
      </w:r>
      <w:r>
        <w:t>i</w:t>
      </w:r>
      <w:r>
        <w:t>nander, allerdings wird dabei auf die gleichen Klassen, insbesondere im Bereich der SURF-Analyse der Bilder und der Datenverwaltung, zurückgegriffen.</w:t>
      </w:r>
    </w:p>
    <w:p w14:paraId="26D68245" w14:textId="352069C4" w:rsidR="002E70B5" w:rsidRDefault="002E70B5" w:rsidP="002E70B5">
      <w:pPr>
        <w:pStyle w:val="berschrift3"/>
      </w:pPr>
      <w:bookmarkStart w:id="71" w:name="_Toc279593981"/>
      <w:r>
        <w:t>Hinzufügen eines neuen Objekts</w:t>
      </w:r>
      <w:bookmarkEnd w:id="71"/>
    </w:p>
    <w:p w14:paraId="640FA7F5" w14:textId="77777777" w:rsidR="00511FC3" w:rsidRPr="00954E14" w:rsidRDefault="00511FC3" w:rsidP="00511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r w:rsidRPr="00954E14">
        <w:rPr>
          <w:rFonts w:ascii="Menlo" w:eastAsiaTheme="minorHAnsi" w:hAnsi="Menlo" w:cs="Courier"/>
          <w:b/>
          <w:bCs/>
          <w:color w:val="000080"/>
          <w:sz w:val="22"/>
          <w:szCs w:val="22"/>
        </w:rPr>
        <w:t xml:space="preserve">public static </w:t>
      </w:r>
      <w:r w:rsidRPr="00954E14">
        <w:rPr>
          <w:rFonts w:ascii="Menlo" w:eastAsiaTheme="minorHAnsi" w:hAnsi="Menlo" w:cs="Courier"/>
          <w:color w:val="000000"/>
          <w:sz w:val="22"/>
          <w:szCs w:val="22"/>
        </w:rPr>
        <w:t>String getPlainSummary(String url) {</w:t>
      </w:r>
      <w:r w:rsidRPr="00954E14">
        <w:rPr>
          <w:rFonts w:ascii="Menlo" w:eastAsiaTheme="minorHAnsi" w:hAnsi="Menlo" w:cs="Courier"/>
          <w:color w:val="000000"/>
          <w:sz w:val="22"/>
          <w:szCs w:val="22"/>
        </w:rPr>
        <w:br/>
        <w:t xml:space="preserve">    </w:t>
      </w:r>
      <w:r w:rsidRPr="00954E14">
        <w:rPr>
          <w:rFonts w:ascii="Menlo" w:eastAsiaTheme="minorHAnsi" w:hAnsi="Menlo" w:cs="Courier"/>
          <w:b/>
          <w:bCs/>
          <w:color w:val="000080"/>
          <w:sz w:val="22"/>
          <w:szCs w:val="22"/>
        </w:rPr>
        <w:t xml:space="preserve">try </w:t>
      </w:r>
      <w:r w:rsidRPr="00954E14">
        <w:rPr>
          <w:rFonts w:ascii="Menlo" w:eastAsiaTheme="minorHAnsi" w:hAnsi="Menlo" w:cs="Courier"/>
          <w:color w:val="000000"/>
          <w:sz w:val="22"/>
          <w:szCs w:val="22"/>
        </w:rPr>
        <w:t>{</w:t>
      </w:r>
      <w:r w:rsidRPr="00954E14">
        <w:rPr>
          <w:rFonts w:ascii="Menlo" w:eastAsiaTheme="minorHAnsi" w:hAnsi="Menlo" w:cs="Courier"/>
          <w:color w:val="000000"/>
          <w:sz w:val="22"/>
          <w:szCs w:val="22"/>
        </w:rPr>
        <w:br/>
        <w:t xml:space="preserve">        Document doc = Jsoup.</w:t>
      </w:r>
      <w:r w:rsidRPr="00954E14">
        <w:rPr>
          <w:rFonts w:ascii="Menlo" w:eastAsiaTheme="minorHAnsi" w:hAnsi="Menlo" w:cs="Courier"/>
          <w:i/>
          <w:iCs/>
          <w:color w:val="000000"/>
          <w:sz w:val="22"/>
          <w:szCs w:val="22"/>
        </w:rPr>
        <w:t>parse</w:t>
      </w:r>
      <w:r w:rsidRPr="00954E14">
        <w:rPr>
          <w:rFonts w:ascii="Menlo" w:eastAsiaTheme="minorHAnsi" w:hAnsi="Menlo" w:cs="Courier"/>
          <w:color w:val="000000"/>
          <w:sz w:val="22"/>
          <w:szCs w:val="22"/>
        </w:rPr>
        <w:t>(</w:t>
      </w:r>
      <w:r w:rsidRPr="00954E14">
        <w:rPr>
          <w:rFonts w:ascii="Menlo" w:eastAsiaTheme="minorHAnsi" w:hAnsi="Menlo" w:cs="Courier"/>
          <w:b/>
          <w:bCs/>
          <w:color w:val="000080"/>
          <w:sz w:val="22"/>
          <w:szCs w:val="22"/>
        </w:rPr>
        <w:t xml:space="preserve">new </w:t>
      </w:r>
      <w:r w:rsidRPr="00954E14">
        <w:rPr>
          <w:rFonts w:ascii="Menlo" w:eastAsiaTheme="minorHAnsi" w:hAnsi="Menlo" w:cs="Courier"/>
          <w:color w:val="000000"/>
          <w:sz w:val="22"/>
          <w:szCs w:val="22"/>
        </w:rPr>
        <w:t>URL(url).openStream()</w:t>
      </w:r>
      <w:r w:rsidRPr="00954E14">
        <w:rPr>
          <w:rFonts w:ascii="Menlo" w:eastAsiaTheme="minorHAnsi" w:hAnsi="Menlo" w:cs="Courier"/>
          <w:color w:val="CC7832"/>
          <w:sz w:val="22"/>
          <w:szCs w:val="22"/>
        </w:rPr>
        <w:t xml:space="preserve">, </w:t>
      </w:r>
      <w:r w:rsidRPr="00954E14">
        <w:rPr>
          <w:rFonts w:ascii="Menlo" w:eastAsiaTheme="minorHAnsi" w:hAnsi="Menlo" w:cs="Courier"/>
          <w:b/>
          <w:bCs/>
          <w:color w:val="008000"/>
          <w:sz w:val="22"/>
          <w:szCs w:val="22"/>
        </w:rPr>
        <w:t>"UTF-8"</w:t>
      </w:r>
      <w:r w:rsidRPr="00954E14">
        <w:rPr>
          <w:rFonts w:ascii="Menlo" w:eastAsiaTheme="minorHAnsi" w:hAnsi="Menlo" w:cs="Courier"/>
          <w:color w:val="CC7832"/>
          <w:sz w:val="22"/>
          <w:szCs w:val="22"/>
        </w:rPr>
        <w:t xml:space="preserve">, </w:t>
      </w:r>
      <w:r w:rsidRPr="00954E14">
        <w:rPr>
          <w:rFonts w:ascii="Menlo" w:eastAsiaTheme="minorHAnsi" w:hAnsi="Menlo" w:cs="Courier"/>
          <w:color w:val="000000"/>
          <w:sz w:val="22"/>
          <w:szCs w:val="22"/>
        </w:rPr>
        <w:t>url)</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r w:rsidRPr="00954E14">
        <w:rPr>
          <w:rFonts w:ascii="Menlo" w:eastAsiaTheme="minorHAnsi" w:hAnsi="Menlo" w:cs="Courier"/>
          <w:color w:val="000000"/>
          <w:sz w:val="22"/>
          <w:szCs w:val="22"/>
        </w:rPr>
        <w:t>Elements paragraphs = doc.select(</w:t>
      </w:r>
      <w:r w:rsidRPr="00954E14">
        <w:rPr>
          <w:rFonts w:ascii="Menlo" w:eastAsiaTheme="minorHAnsi" w:hAnsi="Menlo" w:cs="Courier"/>
          <w:b/>
          <w:bCs/>
          <w:color w:val="008000"/>
          <w:sz w:val="22"/>
          <w:szCs w:val="22"/>
        </w:rPr>
        <w:t>"#mw-content-text p"</w:t>
      </w:r>
      <w:r w:rsidRPr="00954E14">
        <w:rPr>
          <w:rFonts w:ascii="Menlo" w:eastAsiaTheme="minorHAnsi" w:hAnsi="Menlo" w:cs="Courier"/>
          <w:color w:val="000000"/>
          <w:sz w:val="22"/>
          <w:szCs w:val="22"/>
        </w:rPr>
        <w:t>)</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r w:rsidRPr="00954E14">
        <w:rPr>
          <w:rFonts w:ascii="Menlo" w:eastAsiaTheme="minorHAnsi" w:hAnsi="Menlo" w:cs="Courier"/>
          <w:color w:val="000000"/>
          <w:sz w:val="22"/>
          <w:szCs w:val="22"/>
        </w:rPr>
        <w:t>Element firstParagraph = paragraphs.first()</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r w:rsidRPr="00954E14">
        <w:rPr>
          <w:rFonts w:ascii="Menlo" w:eastAsiaTheme="minorHAnsi" w:hAnsi="Menlo" w:cs="Courier"/>
          <w:b/>
          <w:bCs/>
          <w:i/>
          <w:iCs/>
          <w:color w:val="660E7A"/>
          <w:sz w:val="22"/>
          <w:szCs w:val="22"/>
        </w:rPr>
        <w:t>logger</w:t>
      </w:r>
      <w:r w:rsidRPr="00954E14">
        <w:rPr>
          <w:rFonts w:ascii="Menlo" w:eastAsiaTheme="minorHAnsi" w:hAnsi="Menlo" w:cs="Courier"/>
          <w:color w:val="000000"/>
          <w:sz w:val="22"/>
          <w:szCs w:val="22"/>
        </w:rPr>
        <w:t>.debug(firstParagraph.text())</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r w:rsidRPr="00954E14">
        <w:rPr>
          <w:rFonts w:ascii="Menlo" w:eastAsiaTheme="minorHAnsi" w:hAnsi="Menlo" w:cs="Courier"/>
          <w:b/>
          <w:bCs/>
          <w:color w:val="000080"/>
          <w:sz w:val="22"/>
          <w:szCs w:val="22"/>
        </w:rPr>
        <w:t xml:space="preserve">return </w:t>
      </w:r>
      <w:r w:rsidRPr="00954E14">
        <w:rPr>
          <w:rFonts w:ascii="Menlo" w:eastAsiaTheme="minorHAnsi" w:hAnsi="Menlo" w:cs="Courier"/>
          <w:color w:val="000000"/>
          <w:sz w:val="22"/>
          <w:szCs w:val="22"/>
        </w:rPr>
        <w:t>firstParagraph.text()</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r w:rsidRPr="00954E14">
        <w:rPr>
          <w:rFonts w:ascii="Menlo" w:eastAsiaTheme="minorHAnsi" w:hAnsi="Menlo" w:cs="Courier"/>
          <w:color w:val="000000"/>
          <w:sz w:val="22"/>
          <w:szCs w:val="22"/>
        </w:rPr>
        <w:t xml:space="preserve">} </w:t>
      </w:r>
      <w:r w:rsidRPr="00954E14">
        <w:rPr>
          <w:rFonts w:ascii="Menlo" w:eastAsiaTheme="minorHAnsi" w:hAnsi="Menlo" w:cs="Courier"/>
          <w:b/>
          <w:bCs/>
          <w:color w:val="000080"/>
          <w:sz w:val="22"/>
          <w:szCs w:val="22"/>
        </w:rPr>
        <w:t xml:space="preserve">catch </w:t>
      </w:r>
      <w:r w:rsidRPr="00954E14">
        <w:rPr>
          <w:rFonts w:ascii="Menlo" w:eastAsiaTheme="minorHAnsi" w:hAnsi="Menlo" w:cs="Courier"/>
          <w:color w:val="000000"/>
          <w:sz w:val="22"/>
          <w:szCs w:val="22"/>
        </w:rPr>
        <w:t>(Exception e) {</w:t>
      </w:r>
      <w:r w:rsidRPr="00954E14">
        <w:rPr>
          <w:rFonts w:ascii="Menlo" w:eastAsiaTheme="minorHAnsi" w:hAnsi="Menlo" w:cs="Courier"/>
          <w:color w:val="000000"/>
          <w:sz w:val="22"/>
          <w:szCs w:val="22"/>
        </w:rPr>
        <w:br/>
        <w:t xml:space="preserve">        </w:t>
      </w:r>
      <w:r w:rsidRPr="00954E14">
        <w:rPr>
          <w:rFonts w:ascii="Menlo" w:eastAsiaTheme="minorHAnsi" w:hAnsi="Menlo" w:cs="Courier"/>
          <w:b/>
          <w:bCs/>
          <w:i/>
          <w:iCs/>
          <w:color w:val="660E7A"/>
          <w:sz w:val="22"/>
          <w:szCs w:val="22"/>
        </w:rPr>
        <w:t>logger</w:t>
      </w:r>
      <w:r w:rsidRPr="00954E14">
        <w:rPr>
          <w:rFonts w:ascii="Menlo" w:eastAsiaTheme="minorHAnsi" w:hAnsi="Menlo" w:cs="Courier"/>
          <w:color w:val="000000"/>
          <w:sz w:val="22"/>
          <w:szCs w:val="22"/>
        </w:rPr>
        <w:t>.error(e.getMessage())</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r w:rsidRPr="00954E14">
        <w:rPr>
          <w:rFonts w:ascii="Menlo" w:eastAsiaTheme="minorHAnsi" w:hAnsi="Menlo" w:cs="Courier"/>
          <w:color w:val="000000"/>
          <w:sz w:val="22"/>
          <w:szCs w:val="22"/>
        </w:rPr>
        <w:t>e.printStackTrace()</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r w:rsidRPr="00954E14">
        <w:rPr>
          <w:rFonts w:ascii="Menlo" w:eastAsiaTheme="minorHAnsi" w:hAnsi="Menlo" w:cs="Courier"/>
          <w:b/>
          <w:bCs/>
          <w:color w:val="000080"/>
          <w:sz w:val="22"/>
          <w:szCs w:val="22"/>
        </w:rPr>
        <w:t xml:space="preserve">return </w:t>
      </w:r>
      <w:r w:rsidRPr="00954E14">
        <w:rPr>
          <w:rFonts w:ascii="Menlo" w:eastAsiaTheme="minorHAnsi" w:hAnsi="Menlo" w:cs="Courier"/>
          <w:b/>
          <w:bCs/>
          <w:color w:val="008000"/>
          <w:sz w:val="22"/>
          <w:szCs w:val="22"/>
        </w:rPr>
        <w:t>"Nothing found here!"</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r w:rsidRPr="00954E14">
        <w:rPr>
          <w:rFonts w:ascii="Menlo" w:eastAsiaTheme="minorHAnsi" w:hAnsi="Menlo" w:cs="Courier"/>
          <w:color w:val="000000"/>
          <w:sz w:val="22"/>
          <w:szCs w:val="22"/>
        </w:rPr>
        <w:t>}</w:t>
      </w:r>
      <w:r w:rsidRPr="00954E14">
        <w:rPr>
          <w:rFonts w:ascii="Menlo" w:eastAsiaTheme="minorHAnsi" w:hAnsi="Menlo" w:cs="Courier"/>
          <w:color w:val="000000"/>
          <w:sz w:val="22"/>
          <w:szCs w:val="22"/>
        </w:rPr>
        <w:br/>
        <w:t>}</w:t>
      </w:r>
    </w:p>
    <w:p w14:paraId="6CA3D117" w14:textId="10938E97" w:rsidR="00511FC3" w:rsidRDefault="00511FC3" w:rsidP="00511FC3">
      <w:pPr>
        <w:pStyle w:val="Beschriftung"/>
        <w:jc w:val="both"/>
      </w:pPr>
      <w:bookmarkStart w:id="72" w:name="_Toc279594001"/>
      <w:r>
        <w:t xml:space="preserve">Code </w:t>
      </w:r>
      <w:fldSimple w:instr=" STYLEREF 1 \s ">
        <w:r>
          <w:rPr>
            <w:noProof/>
          </w:rPr>
          <w:t>5</w:t>
        </w:r>
      </w:fldSimple>
      <w:r>
        <w:t>.</w:t>
      </w:r>
      <w:fldSimple w:instr=" SEQ Code \* ARABIC \s 1 ">
        <w:r>
          <w:rPr>
            <w:noProof/>
          </w:rPr>
          <w:t>4</w:t>
        </w:r>
      </w:fldSimple>
      <w:r w:rsidRPr="00FC02FE">
        <w:rPr>
          <w:b w:val="0"/>
        </w:rPr>
        <w:tab/>
      </w:r>
      <w:r>
        <w:rPr>
          <w:b w:val="0"/>
        </w:rPr>
        <w:t>Extrahierung des ersten Absatzes eines Wikipedia-Artikels</w:t>
      </w:r>
      <w:bookmarkEnd w:id="72"/>
    </w:p>
    <w:p w14:paraId="3D6BF79F" w14:textId="3F523392" w:rsidR="002E70B5" w:rsidRDefault="002E70B5" w:rsidP="002E70B5">
      <w:pPr>
        <w:pStyle w:val="BasicText"/>
      </w:pPr>
      <w:r>
        <w:t xml:space="preserve">Ein neues Objekt kann über ein POST-Request an die URL des Servers (bspw. </w:t>
      </w:r>
      <w:r w:rsidRPr="002E70B5">
        <w:t>loca</w:t>
      </w:r>
      <w:r w:rsidRPr="002E70B5">
        <w:t>l</w:t>
      </w:r>
      <w:r w:rsidRPr="002E70B5">
        <w:t>host:8080/opencvserver-server/add</w:t>
      </w:r>
      <w:r>
        <w:t>) geschehen. Diese Anfrage wird vom OCV_Controller entgegengenommen und weiter bearbeitet.</w:t>
      </w:r>
    </w:p>
    <w:p w14:paraId="4F913703" w14:textId="193948E0" w:rsidR="002E70B5" w:rsidRDefault="002E70B5" w:rsidP="002E70B5">
      <w:pPr>
        <w:pStyle w:val="BasicText"/>
      </w:pPr>
      <w:r>
        <w:t>Nach erfolgreichen Hoc</w:t>
      </w:r>
      <w:r>
        <w:t>h</w:t>
      </w:r>
      <w:r>
        <w:t>laden und Überprüfung des hochgeladenen Bildes wird eine Anfrage an den WikiHandler geschickt, der eine Suche in Suche in der freien Intern</w:t>
      </w:r>
      <w:r>
        <w:t>e</w:t>
      </w:r>
      <w:r>
        <w:t xml:space="preserve">tenzyklopädie Wikipedia nach dem mitgelieferten Namen des Objektes durchführt und im Anschluss den ersten Absatz des Ergebnisses extrahiert. </w:t>
      </w:r>
    </w:p>
    <w:p w14:paraId="2EC67000" w14:textId="77777777" w:rsidR="00511FC3" w:rsidRPr="00511FC3" w:rsidRDefault="00511FC3" w:rsidP="00511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r w:rsidRPr="00511FC3">
        <w:rPr>
          <w:rFonts w:ascii="Menlo" w:eastAsiaTheme="minorHAnsi" w:hAnsi="Menlo" w:cs="Courier"/>
          <w:b/>
          <w:bCs/>
          <w:color w:val="000080"/>
          <w:sz w:val="22"/>
          <w:szCs w:val="22"/>
        </w:rPr>
        <w:t xml:space="preserve">public static </w:t>
      </w:r>
      <w:r w:rsidRPr="00511FC3">
        <w:rPr>
          <w:rFonts w:ascii="Menlo" w:eastAsiaTheme="minorHAnsi" w:hAnsi="Menlo" w:cs="Courier"/>
          <w:color w:val="000000"/>
          <w:sz w:val="22"/>
          <w:szCs w:val="22"/>
        </w:rPr>
        <w:t>opencv_core.Mat getDescriptor(File image</w:t>
      </w:r>
      <w:r w:rsidRPr="00511FC3">
        <w:rPr>
          <w:rFonts w:ascii="Menlo" w:eastAsiaTheme="minorHAnsi" w:hAnsi="Menlo" w:cs="Courier"/>
          <w:color w:val="CC7832"/>
          <w:sz w:val="22"/>
          <w:szCs w:val="22"/>
        </w:rPr>
        <w:t xml:space="preserve">, </w:t>
      </w:r>
      <w:r w:rsidRPr="00511FC3">
        <w:rPr>
          <w:rFonts w:ascii="Menlo" w:eastAsiaTheme="minorHAnsi" w:hAnsi="Menlo" w:cs="Courier"/>
          <w:b/>
          <w:bCs/>
          <w:color w:val="000080"/>
          <w:sz w:val="22"/>
          <w:szCs w:val="22"/>
        </w:rPr>
        <w:t xml:space="preserve">boolean </w:t>
      </w:r>
      <w:r w:rsidRPr="00511FC3">
        <w:rPr>
          <w:rFonts w:ascii="Menlo" w:eastAsiaTheme="minorHAnsi" w:hAnsi="Menlo" w:cs="Courier"/>
          <w:color w:val="000000"/>
          <w:sz w:val="22"/>
          <w:szCs w:val="22"/>
        </w:rPr>
        <w:t>debug) {</w:t>
      </w:r>
      <w:r w:rsidRPr="00511FC3">
        <w:rPr>
          <w:rFonts w:ascii="Menlo" w:eastAsiaTheme="minorHAnsi" w:hAnsi="Menlo" w:cs="Courier"/>
          <w:i/>
          <w:iCs/>
          <w:color w:val="808080"/>
          <w:sz w:val="22"/>
          <w:szCs w:val="22"/>
        </w:rPr>
        <w:br/>
        <w:t xml:space="preserve">    </w:t>
      </w:r>
      <w:r w:rsidRPr="00511FC3">
        <w:rPr>
          <w:rFonts w:ascii="Menlo" w:eastAsiaTheme="minorHAnsi" w:hAnsi="Menlo" w:cs="Courier"/>
          <w:color w:val="000000"/>
          <w:sz w:val="22"/>
          <w:szCs w:val="22"/>
        </w:rPr>
        <w:t xml:space="preserve">opencv_features2d.KeyPoint keypoints = </w:t>
      </w:r>
      <w:r w:rsidRPr="00511FC3">
        <w:rPr>
          <w:rFonts w:ascii="Menlo" w:eastAsiaTheme="minorHAnsi" w:hAnsi="Menlo" w:cs="Courier"/>
          <w:b/>
          <w:bCs/>
          <w:color w:val="000080"/>
          <w:sz w:val="22"/>
          <w:szCs w:val="22"/>
        </w:rPr>
        <w:t xml:space="preserve">new </w:t>
      </w:r>
      <w:r w:rsidRPr="00511FC3">
        <w:rPr>
          <w:rFonts w:ascii="Menlo" w:eastAsiaTheme="minorHAnsi" w:hAnsi="Menlo" w:cs="Courier"/>
          <w:color w:val="000000"/>
          <w:sz w:val="22"/>
          <w:szCs w:val="22"/>
        </w:rPr>
        <w:t>opencv_features2d.KeyPoint()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r w:rsidRPr="00511FC3">
        <w:rPr>
          <w:rFonts w:ascii="Menlo" w:eastAsiaTheme="minorHAnsi" w:hAnsi="Menlo" w:cs="Courier"/>
          <w:color w:val="000000"/>
          <w:sz w:val="22"/>
          <w:szCs w:val="22"/>
        </w:rPr>
        <w:t xml:space="preserve">opencv_core.Mat descriptors = </w:t>
      </w:r>
      <w:r w:rsidRPr="00511FC3">
        <w:rPr>
          <w:rFonts w:ascii="Menlo" w:eastAsiaTheme="minorHAnsi" w:hAnsi="Menlo" w:cs="Courier"/>
          <w:b/>
          <w:bCs/>
          <w:color w:val="000080"/>
          <w:sz w:val="22"/>
          <w:szCs w:val="22"/>
        </w:rPr>
        <w:t xml:space="preserve">new </w:t>
      </w:r>
      <w:r w:rsidRPr="00511FC3">
        <w:rPr>
          <w:rFonts w:ascii="Menlo" w:eastAsiaTheme="minorHAnsi" w:hAnsi="Menlo" w:cs="Courier"/>
          <w:color w:val="000000"/>
          <w:sz w:val="22"/>
          <w:szCs w:val="22"/>
        </w:rPr>
        <w:t>opencv_core.Mat()</w:t>
      </w:r>
      <w:r w:rsidRPr="00511FC3">
        <w:rPr>
          <w:rFonts w:ascii="Menlo" w:eastAsiaTheme="minorHAnsi" w:hAnsi="Menlo" w:cs="Courier"/>
          <w:color w:val="CC7832"/>
          <w:sz w:val="22"/>
          <w:szCs w:val="22"/>
        </w:rPr>
        <w:t>;</w:t>
      </w:r>
      <w:r w:rsidRPr="00511FC3">
        <w:rPr>
          <w:rFonts w:ascii="Menlo" w:eastAsiaTheme="minorHAnsi" w:hAnsi="Menlo" w:cs="Courier"/>
          <w:i/>
          <w:iCs/>
          <w:color w:val="808080"/>
          <w:sz w:val="22"/>
          <w:szCs w:val="22"/>
        </w:rPr>
        <w:br/>
        <w:t xml:space="preserve">    </w:t>
      </w:r>
      <w:r w:rsidRPr="00511FC3">
        <w:rPr>
          <w:rFonts w:ascii="Menlo" w:eastAsiaTheme="minorHAnsi" w:hAnsi="Menlo" w:cs="Courier"/>
          <w:color w:val="000000"/>
          <w:sz w:val="22"/>
          <w:szCs w:val="22"/>
        </w:rPr>
        <w:t xml:space="preserve">opencv_core.Mat mImage = </w:t>
      </w:r>
      <w:r w:rsidRPr="00511FC3">
        <w:rPr>
          <w:rFonts w:ascii="Menlo" w:eastAsiaTheme="minorHAnsi" w:hAnsi="Menlo" w:cs="Courier"/>
          <w:color w:val="000000"/>
          <w:sz w:val="22"/>
          <w:szCs w:val="22"/>
        </w:rPr>
        <w:t>o</w:t>
      </w:r>
      <w:r w:rsidRPr="00511FC3">
        <w:rPr>
          <w:rFonts w:ascii="Menlo" w:eastAsiaTheme="minorHAnsi" w:hAnsi="Menlo" w:cs="Courier"/>
          <w:color w:val="000000"/>
          <w:sz w:val="22"/>
          <w:szCs w:val="22"/>
        </w:rPr>
        <w:t>pencv_highgui.</w:t>
      </w:r>
      <w:r w:rsidRPr="00511FC3">
        <w:rPr>
          <w:rFonts w:ascii="Menlo" w:eastAsiaTheme="minorHAnsi" w:hAnsi="Menlo" w:cs="Courier"/>
          <w:i/>
          <w:iCs/>
          <w:color w:val="000000"/>
          <w:sz w:val="22"/>
          <w:szCs w:val="22"/>
        </w:rPr>
        <w:t>imread</w:t>
      </w:r>
      <w:r w:rsidRPr="00511FC3">
        <w:rPr>
          <w:rFonts w:ascii="Menlo" w:eastAsiaTheme="minorHAnsi" w:hAnsi="Menlo" w:cs="Courier"/>
          <w:color w:val="000000"/>
          <w:sz w:val="22"/>
          <w:szCs w:val="22"/>
        </w:rPr>
        <w:t>(image.getAbsolutePath())</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r w:rsidRPr="00511FC3">
        <w:rPr>
          <w:rFonts w:ascii="Menlo" w:eastAsiaTheme="minorHAnsi" w:hAnsi="Menlo" w:cs="Courier"/>
          <w:color w:val="000000"/>
          <w:sz w:val="22"/>
          <w:szCs w:val="22"/>
        </w:rPr>
        <w:t>opencv_imgproc.</w:t>
      </w:r>
      <w:r w:rsidRPr="00511FC3">
        <w:rPr>
          <w:rFonts w:ascii="Menlo" w:eastAsiaTheme="minorHAnsi" w:hAnsi="Menlo" w:cs="Courier"/>
          <w:i/>
          <w:iCs/>
          <w:color w:val="000000"/>
          <w:sz w:val="22"/>
          <w:szCs w:val="22"/>
        </w:rPr>
        <w:t>cvtColor</w:t>
      </w:r>
      <w:r w:rsidRPr="00511FC3">
        <w:rPr>
          <w:rFonts w:ascii="Menlo" w:eastAsiaTheme="minorHAnsi" w:hAnsi="Menlo" w:cs="Courier"/>
          <w:color w:val="000000"/>
          <w:sz w:val="22"/>
          <w:szCs w:val="22"/>
        </w:rPr>
        <w:t>(mImage</w:t>
      </w:r>
      <w:r w:rsidRPr="00511FC3">
        <w:rPr>
          <w:rFonts w:ascii="Menlo" w:eastAsiaTheme="minorHAnsi" w:hAnsi="Menlo" w:cs="Courier"/>
          <w:color w:val="CC7832"/>
          <w:sz w:val="22"/>
          <w:szCs w:val="22"/>
        </w:rPr>
        <w:t xml:space="preserve">, </w:t>
      </w:r>
      <w:r w:rsidRPr="00511FC3">
        <w:rPr>
          <w:rFonts w:ascii="Menlo" w:eastAsiaTheme="minorHAnsi" w:hAnsi="Menlo" w:cs="Courier"/>
          <w:color w:val="000000"/>
          <w:sz w:val="22"/>
          <w:szCs w:val="22"/>
        </w:rPr>
        <w:t>mImage</w:t>
      </w:r>
      <w:r w:rsidRPr="00511FC3">
        <w:rPr>
          <w:rFonts w:ascii="Menlo" w:eastAsiaTheme="minorHAnsi" w:hAnsi="Menlo" w:cs="Courier"/>
          <w:color w:val="CC7832"/>
          <w:sz w:val="22"/>
          <w:szCs w:val="22"/>
        </w:rPr>
        <w:t xml:space="preserve">, </w:t>
      </w:r>
      <w:r w:rsidRPr="00511FC3">
        <w:rPr>
          <w:rFonts w:ascii="Menlo" w:eastAsiaTheme="minorHAnsi" w:hAnsi="Menlo" w:cs="Courier"/>
          <w:color w:val="000000"/>
          <w:sz w:val="22"/>
          <w:szCs w:val="22"/>
        </w:rPr>
        <w:t>o</w:t>
      </w:r>
      <w:r w:rsidRPr="00511FC3">
        <w:rPr>
          <w:rFonts w:ascii="Menlo" w:eastAsiaTheme="minorHAnsi" w:hAnsi="Menlo" w:cs="Courier"/>
          <w:color w:val="000000"/>
          <w:sz w:val="22"/>
          <w:szCs w:val="22"/>
        </w:rPr>
        <w:t>pencv_imgproc.</w:t>
      </w:r>
      <w:r w:rsidRPr="00511FC3">
        <w:rPr>
          <w:rFonts w:ascii="Menlo" w:eastAsiaTheme="minorHAnsi" w:hAnsi="Menlo" w:cs="Courier"/>
          <w:b/>
          <w:bCs/>
          <w:i/>
          <w:iCs/>
          <w:color w:val="660E7A"/>
          <w:sz w:val="22"/>
          <w:szCs w:val="22"/>
        </w:rPr>
        <w:t>COLOR_BGR2GRAY</w:t>
      </w:r>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i/>
          <w:iCs/>
          <w:color w:val="808080"/>
          <w:sz w:val="22"/>
          <w:szCs w:val="22"/>
        </w:rPr>
        <w:br/>
        <w:t xml:space="preserve">    </w:t>
      </w:r>
      <w:r w:rsidRPr="00511FC3">
        <w:rPr>
          <w:rFonts w:ascii="Menlo" w:eastAsiaTheme="minorHAnsi" w:hAnsi="Menlo" w:cs="Courier"/>
          <w:i/>
          <w:iCs/>
          <w:color w:val="660E7A"/>
          <w:sz w:val="22"/>
          <w:szCs w:val="22"/>
        </w:rPr>
        <w:t>surfFeatureDetector</w:t>
      </w:r>
      <w:r w:rsidRPr="00511FC3">
        <w:rPr>
          <w:rFonts w:ascii="Menlo" w:eastAsiaTheme="minorHAnsi" w:hAnsi="Menlo" w:cs="Courier"/>
          <w:color w:val="000000"/>
          <w:sz w:val="22"/>
          <w:szCs w:val="22"/>
        </w:rPr>
        <w:t>.detect(mImage</w:t>
      </w:r>
      <w:r w:rsidRPr="00511FC3">
        <w:rPr>
          <w:rFonts w:ascii="Menlo" w:eastAsiaTheme="minorHAnsi" w:hAnsi="Menlo" w:cs="Courier"/>
          <w:color w:val="CC7832"/>
          <w:sz w:val="22"/>
          <w:szCs w:val="22"/>
        </w:rPr>
        <w:t xml:space="preserve">, </w:t>
      </w:r>
      <w:r w:rsidRPr="00511FC3">
        <w:rPr>
          <w:rFonts w:ascii="Menlo" w:eastAsiaTheme="minorHAnsi" w:hAnsi="Menlo" w:cs="Courier"/>
          <w:color w:val="000000"/>
          <w:sz w:val="22"/>
          <w:szCs w:val="22"/>
        </w:rPr>
        <w:t>ke</w:t>
      </w:r>
      <w:r w:rsidRPr="00511FC3">
        <w:rPr>
          <w:rFonts w:ascii="Menlo" w:eastAsiaTheme="minorHAnsi" w:hAnsi="Menlo" w:cs="Courier"/>
          <w:color w:val="000000"/>
          <w:sz w:val="22"/>
          <w:szCs w:val="22"/>
        </w:rPr>
        <w:t>y</w:t>
      </w:r>
      <w:r w:rsidRPr="00511FC3">
        <w:rPr>
          <w:rFonts w:ascii="Menlo" w:eastAsiaTheme="minorHAnsi" w:hAnsi="Menlo" w:cs="Courier"/>
          <w:color w:val="000000"/>
          <w:sz w:val="22"/>
          <w:szCs w:val="22"/>
        </w:rPr>
        <w:t>points)</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r w:rsidRPr="00511FC3">
        <w:rPr>
          <w:rFonts w:ascii="Menlo" w:eastAsiaTheme="minorHAnsi" w:hAnsi="Menlo" w:cs="Courier"/>
          <w:i/>
          <w:iCs/>
          <w:color w:val="660E7A"/>
          <w:sz w:val="22"/>
          <w:szCs w:val="22"/>
        </w:rPr>
        <w:t>surfDescriptorExtractor</w:t>
      </w:r>
      <w:r w:rsidRPr="00511FC3">
        <w:rPr>
          <w:rFonts w:ascii="Menlo" w:eastAsiaTheme="minorHAnsi" w:hAnsi="Menlo" w:cs="Courier"/>
          <w:color w:val="000000"/>
          <w:sz w:val="22"/>
          <w:szCs w:val="22"/>
        </w:rPr>
        <w:t>.compute(mImage</w:t>
      </w:r>
      <w:r w:rsidRPr="00511FC3">
        <w:rPr>
          <w:rFonts w:ascii="Menlo" w:eastAsiaTheme="minorHAnsi" w:hAnsi="Menlo" w:cs="Courier"/>
          <w:color w:val="CC7832"/>
          <w:sz w:val="22"/>
          <w:szCs w:val="22"/>
        </w:rPr>
        <w:t xml:space="preserve">, </w:t>
      </w:r>
      <w:r w:rsidRPr="00511FC3">
        <w:rPr>
          <w:rFonts w:ascii="Menlo" w:eastAsiaTheme="minorHAnsi" w:hAnsi="Menlo" w:cs="Courier"/>
          <w:color w:val="000000"/>
          <w:sz w:val="22"/>
          <w:szCs w:val="22"/>
        </w:rPr>
        <w:t>keypoints</w:t>
      </w:r>
      <w:r w:rsidRPr="00511FC3">
        <w:rPr>
          <w:rFonts w:ascii="Menlo" w:eastAsiaTheme="minorHAnsi" w:hAnsi="Menlo" w:cs="Courier"/>
          <w:color w:val="CC7832"/>
          <w:sz w:val="22"/>
          <w:szCs w:val="22"/>
        </w:rPr>
        <w:t xml:space="preserve">, </w:t>
      </w:r>
      <w:r w:rsidRPr="00511FC3">
        <w:rPr>
          <w:rFonts w:ascii="Menlo" w:eastAsiaTheme="minorHAnsi" w:hAnsi="Menlo" w:cs="Courier"/>
          <w:color w:val="000000"/>
          <w:sz w:val="22"/>
          <w:szCs w:val="22"/>
        </w:rPr>
        <w:t>descriptors)</w:t>
      </w:r>
      <w:r w:rsidRPr="00511FC3">
        <w:rPr>
          <w:rFonts w:ascii="Menlo" w:eastAsiaTheme="minorHAnsi" w:hAnsi="Menlo" w:cs="Courier"/>
          <w:color w:val="CC7832"/>
          <w:sz w:val="22"/>
          <w:szCs w:val="22"/>
        </w:rPr>
        <w:t>;</w:t>
      </w:r>
      <w:r w:rsidRPr="00511FC3">
        <w:rPr>
          <w:rFonts w:ascii="Menlo" w:eastAsiaTheme="minorHAnsi" w:hAnsi="Menlo" w:cs="Courier"/>
          <w:color w:val="000000"/>
          <w:sz w:val="22"/>
          <w:szCs w:val="22"/>
        </w:rPr>
        <w:t xml:space="preserve"> </w:t>
      </w:r>
      <w:r w:rsidRPr="00511FC3">
        <w:rPr>
          <w:rFonts w:ascii="Menlo" w:eastAsiaTheme="minorHAnsi" w:hAnsi="Menlo" w:cs="Courier"/>
          <w:color w:val="000000"/>
          <w:sz w:val="22"/>
          <w:szCs w:val="22"/>
        </w:rPr>
        <w:br/>
        <w:t xml:space="preserve">    </w:t>
      </w:r>
      <w:r w:rsidRPr="00511FC3">
        <w:rPr>
          <w:rFonts w:ascii="Menlo" w:eastAsiaTheme="minorHAnsi" w:hAnsi="Menlo" w:cs="Courier"/>
          <w:b/>
          <w:bCs/>
          <w:color w:val="000080"/>
          <w:sz w:val="22"/>
          <w:szCs w:val="22"/>
        </w:rPr>
        <w:t xml:space="preserve">return </w:t>
      </w:r>
      <w:r w:rsidRPr="00511FC3">
        <w:rPr>
          <w:rFonts w:ascii="Menlo" w:eastAsiaTheme="minorHAnsi" w:hAnsi="Menlo" w:cs="Courier"/>
          <w:color w:val="000000"/>
          <w:sz w:val="22"/>
          <w:szCs w:val="22"/>
        </w:rPr>
        <w:t>descriptors</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r>
      <w:r w:rsidRPr="00511FC3">
        <w:rPr>
          <w:rFonts w:ascii="Menlo" w:eastAsiaTheme="minorHAnsi" w:hAnsi="Menlo" w:cs="Courier"/>
          <w:color w:val="000000"/>
          <w:sz w:val="22"/>
          <w:szCs w:val="22"/>
        </w:rPr>
        <w:t>}</w:t>
      </w:r>
    </w:p>
    <w:p w14:paraId="7F9FC145" w14:textId="1E4FF407" w:rsidR="00511FC3" w:rsidRDefault="00511FC3" w:rsidP="00511FC3">
      <w:pPr>
        <w:pStyle w:val="Beschriftung"/>
        <w:jc w:val="both"/>
      </w:pPr>
      <w:bookmarkStart w:id="73" w:name="_Toc279594002"/>
      <w:r>
        <w:t xml:space="preserve">Code </w:t>
      </w:r>
      <w:fldSimple w:instr=" STYLEREF 1 \s ">
        <w:r>
          <w:rPr>
            <w:noProof/>
          </w:rPr>
          <w:t>5</w:t>
        </w:r>
      </w:fldSimple>
      <w:r>
        <w:t>.</w:t>
      </w:r>
      <w:fldSimple w:instr=" SEQ Code \* ARABIC \s 1 ">
        <w:r>
          <w:rPr>
            <w:noProof/>
          </w:rPr>
          <w:t>5</w:t>
        </w:r>
      </w:fldSimple>
      <w:r w:rsidRPr="00FC02FE">
        <w:rPr>
          <w:b w:val="0"/>
        </w:rPr>
        <w:tab/>
      </w:r>
      <w:r>
        <w:rPr>
          <w:b w:val="0"/>
        </w:rPr>
        <w:t>Keypointerkennung und Deskriptorextraktion</w:t>
      </w:r>
      <w:bookmarkEnd w:id="73"/>
    </w:p>
    <w:p w14:paraId="369CB753" w14:textId="13E46CBF" w:rsidR="002E70B5" w:rsidRDefault="00954E14" w:rsidP="002E70B5">
      <w:pPr>
        <w:pStyle w:val="BasicText"/>
      </w:pPr>
      <w:r>
        <w:t>Danach</w:t>
      </w:r>
      <w:r w:rsidR="002E70B5">
        <w:t xml:space="preserve"> wird du</w:t>
      </w:r>
      <w:r>
        <w:t xml:space="preserve">rch den OCV_Descriptor </w:t>
      </w:r>
      <w:r w:rsidR="002E70B5">
        <w:t>eine Keypointanalyse und Deskriptorextrakt</w:t>
      </w:r>
      <w:r w:rsidR="002E70B5">
        <w:t>i</w:t>
      </w:r>
      <w:r w:rsidR="002E70B5">
        <w:t>on mit Hilfe des von OpenCV bereitgestellten SURF-Algorithmus durchgeführt</w:t>
      </w:r>
      <w:r>
        <w:t>, diese E</w:t>
      </w:r>
      <w:r>
        <w:t>r</w:t>
      </w:r>
      <w:r>
        <w:t>gebnisse werden in einer Matrix zurückgeliefert und vom Se</w:t>
      </w:r>
      <w:r w:rsidR="00D822C3">
        <w:t>rializer gelesen und in eine Extensible Markup Language Datei (XML</w:t>
      </w:r>
      <w:r>
        <w:t>-Datei</w:t>
      </w:r>
      <w:r w:rsidR="00D822C3">
        <w:t>)</w:t>
      </w:r>
      <w:r>
        <w:t xml:space="preserve"> überschrieben um die Ergebnisse für zukünftige Analyseanfragen ve</w:t>
      </w:r>
      <w:r>
        <w:t>r</w:t>
      </w:r>
      <w:r>
        <w:t xml:space="preserve">fügbar zu machen. </w:t>
      </w:r>
      <w:r w:rsidR="002E70B5">
        <w:t xml:space="preserve"> </w:t>
      </w:r>
    </w:p>
    <w:p w14:paraId="1E8E56DE" w14:textId="1CD9311D" w:rsidR="00511FC3" w:rsidRDefault="00511FC3" w:rsidP="00E74B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r w:rsidRPr="00511FC3">
        <w:rPr>
          <w:rFonts w:ascii="Menlo" w:eastAsiaTheme="minorHAnsi" w:hAnsi="Menlo" w:cs="Courier"/>
          <w:b/>
          <w:bCs/>
          <w:color w:val="000080"/>
          <w:sz w:val="22"/>
          <w:szCs w:val="22"/>
        </w:rPr>
        <w:t xml:space="preserve">public static </w:t>
      </w:r>
      <w:r w:rsidRPr="00511FC3">
        <w:rPr>
          <w:rFonts w:ascii="Menlo" w:eastAsiaTheme="minorHAnsi" w:hAnsi="Menlo" w:cs="Courier"/>
          <w:color w:val="000000"/>
          <w:sz w:val="22"/>
          <w:szCs w:val="22"/>
        </w:rPr>
        <w:t>String serializeMat(String name</w:t>
      </w:r>
      <w:r w:rsidRPr="00511FC3">
        <w:rPr>
          <w:rFonts w:ascii="Menlo" w:eastAsiaTheme="minorHAnsi" w:hAnsi="Menlo" w:cs="Courier"/>
          <w:color w:val="CC7832"/>
          <w:sz w:val="22"/>
          <w:szCs w:val="22"/>
        </w:rPr>
        <w:t xml:space="preserve">, </w:t>
      </w:r>
      <w:r w:rsidRPr="00511FC3">
        <w:rPr>
          <w:rFonts w:ascii="Menlo" w:eastAsiaTheme="minorHAnsi" w:hAnsi="Menlo" w:cs="Courier"/>
          <w:color w:val="000000"/>
          <w:sz w:val="22"/>
          <w:szCs w:val="22"/>
        </w:rPr>
        <w:t>opencv_core.Mat sMat) {</w:t>
      </w:r>
      <w:r w:rsidRPr="00511FC3">
        <w:rPr>
          <w:rFonts w:ascii="Menlo" w:eastAsiaTheme="minorHAnsi" w:hAnsi="Menlo" w:cs="Courier"/>
          <w:color w:val="000000"/>
          <w:sz w:val="22"/>
          <w:szCs w:val="22"/>
        </w:rPr>
        <w:br/>
        <w:t xml:space="preserve">    File dir = </w:t>
      </w:r>
      <w:r w:rsidRPr="00511FC3">
        <w:rPr>
          <w:rFonts w:ascii="Menlo" w:eastAsiaTheme="minorHAnsi" w:hAnsi="Menlo" w:cs="Courier"/>
          <w:b/>
          <w:bCs/>
          <w:color w:val="000080"/>
          <w:sz w:val="22"/>
          <w:szCs w:val="22"/>
        </w:rPr>
        <w:t xml:space="preserve">new </w:t>
      </w:r>
      <w:r w:rsidRPr="00511FC3">
        <w:rPr>
          <w:rFonts w:ascii="Menlo" w:eastAsiaTheme="minorHAnsi" w:hAnsi="Menlo" w:cs="Courier"/>
          <w:color w:val="000000"/>
          <w:sz w:val="22"/>
          <w:szCs w:val="22"/>
        </w:rPr>
        <w:t>File(</w:t>
      </w:r>
      <w:r w:rsidRPr="00511FC3">
        <w:rPr>
          <w:rFonts w:ascii="Menlo" w:eastAsiaTheme="minorHAnsi" w:hAnsi="Menlo" w:cs="Courier"/>
          <w:b/>
          <w:bCs/>
          <w:i/>
          <w:iCs/>
          <w:color w:val="660E7A"/>
          <w:sz w:val="22"/>
          <w:szCs w:val="22"/>
        </w:rPr>
        <w:t xml:space="preserve">root </w:t>
      </w:r>
      <w:r w:rsidRPr="00511FC3">
        <w:rPr>
          <w:rFonts w:ascii="Menlo" w:eastAsiaTheme="minorHAnsi" w:hAnsi="Menlo" w:cs="Courier"/>
          <w:color w:val="000000"/>
          <w:sz w:val="22"/>
          <w:szCs w:val="22"/>
        </w:rPr>
        <w:t>+ File.</w:t>
      </w:r>
      <w:r w:rsidRPr="00511FC3">
        <w:rPr>
          <w:rFonts w:ascii="Menlo" w:eastAsiaTheme="minorHAnsi" w:hAnsi="Menlo" w:cs="Courier"/>
          <w:b/>
          <w:bCs/>
          <w:i/>
          <w:iCs/>
          <w:color w:val="660E7A"/>
          <w:sz w:val="22"/>
          <w:szCs w:val="22"/>
        </w:rPr>
        <w:t xml:space="preserve">separator </w:t>
      </w:r>
      <w:r w:rsidRPr="00511FC3">
        <w:rPr>
          <w:rFonts w:ascii="Menlo" w:eastAsiaTheme="minorHAnsi" w:hAnsi="Menlo" w:cs="Courier"/>
          <w:color w:val="000000"/>
          <w:sz w:val="22"/>
          <w:szCs w:val="22"/>
        </w:rPr>
        <w:t xml:space="preserve">+ </w:t>
      </w:r>
      <w:r w:rsidRPr="00511FC3">
        <w:rPr>
          <w:rFonts w:ascii="Menlo" w:eastAsiaTheme="minorHAnsi" w:hAnsi="Menlo" w:cs="Courier"/>
          <w:b/>
          <w:bCs/>
          <w:color w:val="008000"/>
          <w:sz w:val="22"/>
          <w:szCs w:val="22"/>
        </w:rPr>
        <w:t>"object_xml"</w:t>
      </w:r>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r w:rsidRPr="00511FC3">
        <w:rPr>
          <w:rFonts w:ascii="Menlo" w:eastAsiaTheme="minorHAnsi" w:hAnsi="Menlo" w:cs="Courier"/>
          <w:b/>
          <w:bCs/>
          <w:color w:val="000080"/>
          <w:sz w:val="22"/>
          <w:szCs w:val="22"/>
        </w:rPr>
        <w:t>if</w:t>
      </w:r>
      <w:r w:rsidRPr="00511FC3">
        <w:rPr>
          <w:rFonts w:ascii="Menlo" w:eastAsiaTheme="minorHAnsi" w:hAnsi="Menlo" w:cs="Courier"/>
          <w:color w:val="000000"/>
          <w:sz w:val="22"/>
          <w:szCs w:val="22"/>
        </w:rPr>
        <w:t>(!dir.exists())</w:t>
      </w:r>
      <w:r w:rsidRPr="00511FC3">
        <w:rPr>
          <w:rFonts w:ascii="Menlo" w:eastAsiaTheme="minorHAnsi" w:hAnsi="Menlo" w:cs="Courier"/>
          <w:color w:val="000000"/>
          <w:sz w:val="22"/>
          <w:szCs w:val="22"/>
        </w:rPr>
        <w:br/>
      </w:r>
      <w:bookmarkStart w:id="74" w:name="_GoBack"/>
      <w:r w:rsidRPr="00511FC3">
        <w:rPr>
          <w:rFonts w:ascii="Menlo" w:eastAsiaTheme="minorHAnsi" w:hAnsi="Menlo" w:cs="Courier"/>
          <w:color w:val="000000"/>
          <w:sz w:val="22"/>
          <w:szCs w:val="22"/>
        </w:rPr>
        <w:t xml:space="preserve">        dir.mkdirs()</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r>
      <w:bookmarkEnd w:id="74"/>
      <w:r w:rsidRPr="00511FC3">
        <w:rPr>
          <w:rFonts w:ascii="Menlo" w:eastAsiaTheme="minorHAnsi" w:hAnsi="Menlo" w:cs="Courier"/>
          <w:color w:val="CC7832"/>
          <w:sz w:val="22"/>
          <w:szCs w:val="22"/>
        </w:rPr>
        <w:t xml:space="preserve">    </w:t>
      </w:r>
      <w:r w:rsidRPr="00511FC3">
        <w:rPr>
          <w:rFonts w:ascii="Menlo" w:eastAsiaTheme="minorHAnsi" w:hAnsi="Menlo" w:cs="Courier"/>
          <w:color w:val="000000"/>
          <w:sz w:val="22"/>
          <w:szCs w:val="22"/>
        </w:rPr>
        <w:t>String filePath = dir.getAbsolutePath() + File.</w:t>
      </w:r>
      <w:r w:rsidRPr="00511FC3">
        <w:rPr>
          <w:rFonts w:ascii="Menlo" w:eastAsiaTheme="minorHAnsi" w:hAnsi="Menlo" w:cs="Courier"/>
          <w:b/>
          <w:bCs/>
          <w:i/>
          <w:iCs/>
          <w:color w:val="660E7A"/>
          <w:sz w:val="22"/>
          <w:szCs w:val="22"/>
        </w:rPr>
        <w:t xml:space="preserve">separator </w:t>
      </w:r>
      <w:r w:rsidRPr="00511FC3">
        <w:rPr>
          <w:rFonts w:ascii="Menlo" w:eastAsiaTheme="minorHAnsi" w:hAnsi="Menlo" w:cs="Courier"/>
          <w:color w:val="000000"/>
          <w:sz w:val="22"/>
          <w:szCs w:val="22"/>
        </w:rPr>
        <w:t>+ UUID.</w:t>
      </w:r>
      <w:r w:rsidRPr="00511FC3">
        <w:rPr>
          <w:rFonts w:ascii="Menlo" w:eastAsiaTheme="minorHAnsi" w:hAnsi="Menlo" w:cs="Courier"/>
          <w:i/>
          <w:iCs/>
          <w:color w:val="000000"/>
          <w:sz w:val="22"/>
          <w:szCs w:val="22"/>
        </w:rPr>
        <w:t>randomUUID</w:t>
      </w:r>
      <w:r w:rsidRPr="00511FC3">
        <w:rPr>
          <w:rFonts w:ascii="Menlo" w:eastAsiaTheme="minorHAnsi" w:hAnsi="Menlo" w:cs="Courier"/>
          <w:color w:val="000000"/>
          <w:sz w:val="22"/>
          <w:szCs w:val="22"/>
        </w:rPr>
        <w:t xml:space="preserve">() + </w:t>
      </w:r>
      <w:r w:rsidRPr="00511FC3">
        <w:rPr>
          <w:rFonts w:ascii="Menlo" w:eastAsiaTheme="minorHAnsi" w:hAnsi="Menlo" w:cs="Courier"/>
          <w:b/>
          <w:bCs/>
          <w:color w:val="008000"/>
          <w:sz w:val="22"/>
          <w:szCs w:val="22"/>
        </w:rPr>
        <w:t>".xml"</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r w:rsidRPr="00511FC3">
        <w:rPr>
          <w:rFonts w:ascii="Menlo" w:eastAsiaTheme="minorHAnsi" w:hAnsi="Menlo" w:cs="Courier"/>
          <w:color w:val="000000"/>
          <w:sz w:val="22"/>
          <w:szCs w:val="22"/>
        </w:rPr>
        <w:t xml:space="preserve">opencv_core.FileStorage storage = </w:t>
      </w:r>
      <w:r w:rsidRPr="00511FC3">
        <w:rPr>
          <w:rFonts w:ascii="Menlo" w:eastAsiaTheme="minorHAnsi" w:hAnsi="Menlo" w:cs="Courier"/>
          <w:b/>
          <w:bCs/>
          <w:color w:val="000080"/>
          <w:sz w:val="22"/>
          <w:szCs w:val="22"/>
        </w:rPr>
        <w:t xml:space="preserve">new </w:t>
      </w:r>
      <w:r w:rsidRPr="00511FC3">
        <w:rPr>
          <w:rFonts w:ascii="Menlo" w:eastAsiaTheme="minorHAnsi" w:hAnsi="Menlo" w:cs="Courier"/>
          <w:color w:val="000000"/>
          <w:sz w:val="22"/>
          <w:szCs w:val="22"/>
        </w:rPr>
        <w:t>opencv_core.FileStorage(filePath</w:t>
      </w:r>
      <w:r w:rsidRPr="00511FC3">
        <w:rPr>
          <w:rFonts w:ascii="Menlo" w:eastAsiaTheme="minorHAnsi" w:hAnsi="Menlo" w:cs="Courier"/>
          <w:color w:val="CC7832"/>
          <w:sz w:val="22"/>
          <w:szCs w:val="22"/>
        </w:rPr>
        <w:t xml:space="preserve">, </w:t>
      </w:r>
      <w:r w:rsidRPr="00511FC3">
        <w:rPr>
          <w:rFonts w:ascii="Menlo" w:eastAsiaTheme="minorHAnsi" w:hAnsi="Menlo" w:cs="Courier"/>
          <w:color w:val="000000"/>
          <w:sz w:val="22"/>
          <w:szCs w:val="22"/>
        </w:rPr>
        <w:t>o</w:t>
      </w:r>
      <w:r w:rsidRPr="00511FC3">
        <w:rPr>
          <w:rFonts w:ascii="Menlo" w:eastAsiaTheme="minorHAnsi" w:hAnsi="Menlo" w:cs="Courier"/>
          <w:color w:val="000000"/>
          <w:sz w:val="22"/>
          <w:szCs w:val="22"/>
        </w:rPr>
        <w:t>pencv_core.FileStorage.</w:t>
      </w:r>
      <w:r w:rsidRPr="00511FC3">
        <w:rPr>
          <w:rFonts w:ascii="Menlo" w:eastAsiaTheme="minorHAnsi" w:hAnsi="Menlo" w:cs="Courier"/>
          <w:b/>
          <w:bCs/>
          <w:i/>
          <w:iCs/>
          <w:color w:val="660E7A"/>
          <w:sz w:val="22"/>
          <w:szCs w:val="22"/>
        </w:rPr>
        <w:t>WRITE</w:t>
      </w:r>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r w:rsidRPr="00511FC3">
        <w:rPr>
          <w:rFonts w:ascii="Menlo" w:eastAsiaTheme="minorHAnsi" w:hAnsi="Menlo" w:cs="Courier"/>
          <w:color w:val="000000"/>
          <w:sz w:val="22"/>
          <w:szCs w:val="22"/>
        </w:rPr>
        <w:t>opencv_core.CvMat cvMat = sMat.asCvMat()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r w:rsidRPr="00511FC3">
        <w:rPr>
          <w:rFonts w:ascii="Menlo" w:eastAsiaTheme="minorHAnsi" w:hAnsi="Menlo" w:cs="Courier"/>
          <w:color w:val="000000"/>
          <w:sz w:val="22"/>
          <w:szCs w:val="22"/>
        </w:rPr>
        <w:t>storage.writeObj(name</w:t>
      </w:r>
      <w:r w:rsidRPr="00511FC3">
        <w:rPr>
          <w:rFonts w:ascii="Menlo" w:eastAsiaTheme="minorHAnsi" w:hAnsi="Menlo" w:cs="Courier"/>
          <w:color w:val="CC7832"/>
          <w:sz w:val="22"/>
          <w:szCs w:val="22"/>
        </w:rPr>
        <w:t xml:space="preserve">, </w:t>
      </w:r>
      <w:r w:rsidRPr="00511FC3">
        <w:rPr>
          <w:rFonts w:ascii="Menlo" w:eastAsiaTheme="minorHAnsi" w:hAnsi="Menlo" w:cs="Courier"/>
          <w:color w:val="000000"/>
          <w:sz w:val="22"/>
          <w:szCs w:val="22"/>
        </w:rPr>
        <w:t>cvMat)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r w:rsidRPr="00511FC3">
        <w:rPr>
          <w:rFonts w:ascii="Menlo" w:eastAsiaTheme="minorHAnsi" w:hAnsi="Menlo" w:cs="Courier"/>
          <w:color w:val="000000"/>
          <w:sz w:val="22"/>
          <w:szCs w:val="22"/>
        </w:rPr>
        <w:t>storage.release()</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r w:rsidRPr="00511FC3">
        <w:rPr>
          <w:rFonts w:ascii="Menlo" w:eastAsiaTheme="minorHAnsi" w:hAnsi="Menlo" w:cs="Courier"/>
          <w:b/>
          <w:bCs/>
          <w:color w:val="000080"/>
          <w:sz w:val="22"/>
          <w:szCs w:val="22"/>
        </w:rPr>
        <w:t xml:space="preserve">return </w:t>
      </w:r>
      <w:r w:rsidRPr="00511FC3">
        <w:rPr>
          <w:rFonts w:ascii="Menlo" w:eastAsiaTheme="minorHAnsi" w:hAnsi="Menlo" w:cs="Courier"/>
          <w:color w:val="000000"/>
          <w:sz w:val="22"/>
          <w:szCs w:val="22"/>
        </w:rPr>
        <w:t>filePath</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r>
      <w:r w:rsidRPr="00511FC3">
        <w:rPr>
          <w:rFonts w:ascii="Menlo" w:eastAsiaTheme="minorHAnsi" w:hAnsi="Menlo" w:cs="Courier"/>
          <w:color w:val="000000"/>
          <w:sz w:val="22"/>
          <w:szCs w:val="22"/>
        </w:rPr>
        <w:t>}</w:t>
      </w:r>
    </w:p>
    <w:p w14:paraId="7C51612B" w14:textId="15ADCDDB" w:rsidR="00511FC3" w:rsidRDefault="00511FC3" w:rsidP="00D80C6F">
      <w:pPr>
        <w:pStyle w:val="Beschriftung"/>
        <w:jc w:val="both"/>
      </w:pPr>
      <w:bookmarkStart w:id="75" w:name="_Toc279594003"/>
      <w:r>
        <w:t xml:space="preserve">Code </w:t>
      </w:r>
      <w:fldSimple w:instr=" STYLEREF 1 \s ">
        <w:r>
          <w:rPr>
            <w:noProof/>
          </w:rPr>
          <w:t>5</w:t>
        </w:r>
      </w:fldSimple>
      <w:r>
        <w:t>.</w:t>
      </w:r>
      <w:fldSimple w:instr=" SEQ Code \* ARABIC \s 1 ">
        <w:r>
          <w:rPr>
            <w:noProof/>
          </w:rPr>
          <w:t>6</w:t>
        </w:r>
      </w:fldSimple>
      <w:r w:rsidRPr="00FC02FE">
        <w:rPr>
          <w:b w:val="0"/>
        </w:rPr>
        <w:tab/>
      </w:r>
      <w:r w:rsidR="00DE486D">
        <w:rPr>
          <w:b w:val="0"/>
        </w:rPr>
        <w:t>Serialisierung ein</w:t>
      </w:r>
      <w:r>
        <w:rPr>
          <w:b w:val="0"/>
        </w:rPr>
        <w:t>er Deskriptormatri</w:t>
      </w:r>
      <w:r w:rsidR="00DA7C33">
        <w:rPr>
          <w:b w:val="0"/>
        </w:rPr>
        <w:t>x</w:t>
      </w:r>
      <w:bookmarkEnd w:id="75"/>
    </w:p>
    <w:p w14:paraId="5926EF1E" w14:textId="77777777" w:rsidR="004F16DF" w:rsidRDefault="00483F42" w:rsidP="004F16DF">
      <w:pPr>
        <w:pStyle w:val="BasicText"/>
      </w:pPr>
      <w:r>
        <w:t>Der Serializer nutzt zum Schreiben der Matrix in eine XML-Datei die C++ Klasse F</w:t>
      </w:r>
      <w:r>
        <w:t>i</w:t>
      </w:r>
      <w:r>
        <w:t xml:space="preserve">leStorage, welche über JavaCPP zugänglich gemacht wird. </w:t>
      </w:r>
      <w:r w:rsidR="00B41AC6">
        <w:t>Aufgrund der Komplexität der von OpenCV genutzten Matrizen, war dies der einzige Weg um die ermittelten D</w:t>
      </w:r>
      <w:r w:rsidR="00B41AC6">
        <w:t>e</w:t>
      </w:r>
      <w:r w:rsidR="00B41AC6">
        <w:t>skriptoren für spätere Nutzung zwischen zu speichern.</w:t>
      </w:r>
    </w:p>
    <w:p w14:paraId="03D1CAA4" w14:textId="45B0266B" w:rsidR="004455B3" w:rsidRPr="004F16DF" w:rsidRDefault="00207148" w:rsidP="006275A6">
      <w:pPr>
        <w:pStyle w:val="BasicText"/>
        <w:ind w:left="708"/>
        <w:jc w:val="left"/>
      </w:pPr>
      <w:r>
        <w:rPr>
          <w:rFonts w:ascii="Menlo Regular" w:eastAsiaTheme="minorHAnsi" w:hAnsi="Menlo Regular" w:cs="Menlo Regular"/>
          <w:color w:val="0E0E0E"/>
          <w:sz w:val="22"/>
          <w:szCs w:val="22"/>
          <w:lang w:eastAsia="en-US"/>
        </w:rPr>
        <w:br/>
      </w:r>
      <w:r w:rsidR="004455B3" w:rsidRPr="00207148">
        <w:rPr>
          <w:rFonts w:ascii="Menlo Regular" w:eastAsiaTheme="minorHAnsi" w:hAnsi="Menlo Regular" w:cs="Menlo Regular"/>
          <w:color w:val="0E0E0E"/>
          <w:sz w:val="22"/>
          <w:szCs w:val="22"/>
          <w:lang w:eastAsia="en-US"/>
        </w:rPr>
        <w:t>{"name":"Club-M</w:t>
      </w:r>
      <w:r>
        <w:rPr>
          <w:rFonts w:ascii="Menlo Regular" w:eastAsiaTheme="minorHAnsi" w:hAnsi="Menlo Regular" w:cs="Menlo Regular"/>
          <w:color w:val="0E0E0E"/>
          <w:sz w:val="22"/>
          <w:szCs w:val="22"/>
          <w:lang w:eastAsia="en-US"/>
        </w:rPr>
        <w:t>a</w:t>
      </w:r>
      <w:r w:rsidR="004455B3" w:rsidRPr="00207148">
        <w:rPr>
          <w:rFonts w:ascii="Menlo Regular" w:eastAsiaTheme="minorHAnsi" w:hAnsi="Menlo Regular" w:cs="Menlo Regular"/>
          <w:color w:val="0E0E0E"/>
          <w:sz w:val="22"/>
          <w:szCs w:val="22"/>
          <w:lang w:eastAsia="en-US"/>
        </w:rPr>
        <w:t>te"</w:t>
      </w:r>
      <w:r w:rsidR="007F50D2">
        <w:rPr>
          <w:rFonts w:ascii="Menlo Regular" w:eastAsiaTheme="minorHAnsi" w:hAnsi="Menlo Regular" w:cs="Menlo Regular"/>
          <w:color w:val="0E0E0E"/>
          <w:sz w:val="22"/>
          <w:szCs w:val="22"/>
          <w:lang w:eastAsia="en-US"/>
        </w:rPr>
        <w:br/>
      </w:r>
      <w:r w:rsidR="004455B3" w:rsidRPr="00207148">
        <w:rPr>
          <w:rFonts w:ascii="Menlo Regular" w:eastAsiaTheme="minorHAnsi" w:hAnsi="Menlo Regular" w:cs="Menlo Regular"/>
          <w:color w:val="0E0E0E"/>
          <w:sz w:val="22"/>
          <w:szCs w:val="22"/>
          <w:lang w:eastAsia="en-US"/>
        </w:rPr>
        <w:t>,"descriptorPath":"/root/Bachelorarbeit/dev/OCV_Server/opencvserver-server/object_xml/d51.xml"</w:t>
      </w:r>
      <w:r w:rsidR="007F50D2">
        <w:rPr>
          <w:rFonts w:ascii="Menlo Regular" w:eastAsiaTheme="minorHAnsi" w:hAnsi="Menlo Regular" w:cs="Menlo Regular"/>
          <w:color w:val="0E0E0E"/>
          <w:sz w:val="22"/>
          <w:szCs w:val="22"/>
          <w:lang w:eastAsia="en-US"/>
        </w:rPr>
        <w:br/>
      </w:r>
      <w:r w:rsidR="004455B3" w:rsidRPr="00207148">
        <w:rPr>
          <w:rFonts w:ascii="Menlo Regular" w:eastAsiaTheme="minorHAnsi" w:hAnsi="Menlo Regular" w:cs="Menlo Regular"/>
          <w:color w:val="0E0E0E"/>
          <w:sz w:val="22"/>
          <w:szCs w:val="22"/>
          <w:lang w:eastAsia="en-US"/>
        </w:rPr>
        <w:t xml:space="preserve">,"creationDate":"Nov 28, 2014 4:30:28 </w:t>
      </w:r>
      <w:r w:rsidR="007F50D2">
        <w:rPr>
          <w:rFonts w:ascii="Menlo Regular" w:eastAsiaTheme="minorHAnsi" w:hAnsi="Menlo Regular" w:cs="Menlo Regular"/>
          <w:color w:val="0E0E0E"/>
          <w:sz w:val="22"/>
          <w:szCs w:val="22"/>
          <w:lang w:eastAsia="en-US"/>
        </w:rPr>
        <w:t>P</w:t>
      </w:r>
      <w:r w:rsidR="004455B3" w:rsidRPr="00207148">
        <w:rPr>
          <w:rFonts w:ascii="Menlo Regular" w:eastAsiaTheme="minorHAnsi" w:hAnsi="Menlo Regular" w:cs="Menlo Regular"/>
          <w:color w:val="0E0E0E"/>
          <w:sz w:val="22"/>
          <w:szCs w:val="22"/>
          <w:lang w:eastAsia="en-US"/>
        </w:rPr>
        <w:t>M"</w:t>
      </w:r>
      <w:r w:rsidR="007F50D2">
        <w:rPr>
          <w:rFonts w:ascii="Menlo Regular" w:eastAsiaTheme="minorHAnsi" w:hAnsi="Menlo Regular" w:cs="Menlo Regular"/>
          <w:color w:val="0E0E0E"/>
          <w:sz w:val="22"/>
          <w:szCs w:val="22"/>
          <w:lang w:eastAsia="en-US"/>
        </w:rPr>
        <w:br/>
      </w:r>
      <w:r w:rsidR="004455B3" w:rsidRPr="00207148">
        <w:rPr>
          <w:rFonts w:ascii="Menlo Regular" w:eastAsiaTheme="minorHAnsi" w:hAnsi="Menlo Regular" w:cs="Menlo Regular"/>
          <w:color w:val="0E0E0E"/>
          <w:sz w:val="22"/>
          <w:szCs w:val="22"/>
          <w:lang w:eastAsia="en-US"/>
        </w:rPr>
        <w:t>,"description":"Club-Mate ist ein koffeinhaltiges, alk</w:t>
      </w:r>
      <w:r w:rsidR="004455B3" w:rsidRPr="00207148">
        <w:rPr>
          <w:rFonts w:ascii="Menlo Regular" w:eastAsiaTheme="minorHAnsi" w:hAnsi="Menlo Regular" w:cs="Menlo Regular"/>
          <w:color w:val="0E0E0E"/>
          <w:sz w:val="22"/>
          <w:szCs w:val="22"/>
          <w:lang w:eastAsia="en-US"/>
        </w:rPr>
        <w:t>o</w:t>
      </w:r>
      <w:r w:rsidR="004455B3" w:rsidRPr="00207148">
        <w:rPr>
          <w:rFonts w:ascii="Menlo Regular" w:eastAsiaTheme="minorHAnsi" w:hAnsi="Menlo Regular" w:cs="Menlo Regular"/>
          <w:color w:val="0E0E0E"/>
          <w:sz w:val="22"/>
          <w:szCs w:val="22"/>
          <w:lang w:eastAsia="en-US"/>
        </w:rPr>
        <w:t>holfreies Erfrischungsgetränk der Brauerei Loscher aus Mönchsteinach. Club-Mate basiert auf der Pflanze Mate und hat einen Koffeingehalt von 20 Milligramm pro 100 Milliliter.[1]"}</w:t>
      </w:r>
    </w:p>
    <w:p w14:paraId="3619A54F" w14:textId="11FE7D49" w:rsidR="007F50D2" w:rsidRPr="00207148" w:rsidRDefault="007F50D2" w:rsidP="007F50D2">
      <w:pPr>
        <w:pStyle w:val="Beschriftung"/>
        <w:jc w:val="both"/>
        <w:rPr>
          <w:rFonts w:ascii="Menlo Regular" w:hAnsi="Menlo Regular" w:cs="Menlo Regular"/>
          <w:sz w:val="22"/>
          <w:szCs w:val="22"/>
        </w:rPr>
      </w:pPr>
      <w:bookmarkStart w:id="76" w:name="_Toc279594004"/>
      <w:r>
        <w:t xml:space="preserve">Code </w:t>
      </w:r>
      <w:fldSimple w:instr=" STYLEREF 1 \s ">
        <w:r>
          <w:rPr>
            <w:noProof/>
          </w:rPr>
          <w:t>5</w:t>
        </w:r>
      </w:fldSimple>
      <w:r>
        <w:t>.</w:t>
      </w:r>
      <w:fldSimple w:instr=" SEQ Code \* ARABIC \s 1 ">
        <w:r>
          <w:rPr>
            <w:noProof/>
          </w:rPr>
          <w:t>6</w:t>
        </w:r>
      </w:fldSimple>
      <w:r w:rsidRPr="00FC02FE">
        <w:rPr>
          <w:b w:val="0"/>
        </w:rPr>
        <w:tab/>
      </w:r>
      <w:r>
        <w:rPr>
          <w:b w:val="0"/>
        </w:rPr>
        <w:t>Beispiel eines abgespeicherten Objekts</w:t>
      </w:r>
      <w:bookmarkEnd w:id="76"/>
    </w:p>
    <w:p w14:paraId="06DBB0F5" w14:textId="584DE3E0" w:rsidR="002E70B5" w:rsidRDefault="002E70B5" w:rsidP="002E70B5">
      <w:pPr>
        <w:pStyle w:val="BasicText"/>
      </w:pPr>
      <w:r>
        <w:t>Nach erfolgreicher</w:t>
      </w:r>
      <w:r w:rsidR="00954E14">
        <w:t xml:space="preserve"> Durchführung der genannten Teilprozesse werden die das Objekt beschreibenden Daten (Name, Wikipediaauszug, absoluter Pfad des Deskriptordok</w:t>
      </w:r>
      <w:r w:rsidR="00954E14">
        <w:t>u</w:t>
      </w:r>
      <w:r w:rsidR="00954E14">
        <w:t xml:space="preserve">ments) zusammengetragen und gesammelt in einer </w:t>
      </w:r>
      <w:r w:rsidR="00D822C3">
        <w:t>JavaScript Object No</w:t>
      </w:r>
      <w:r w:rsidR="00B0384D">
        <w:t>tation</w:t>
      </w:r>
      <w:r w:rsidR="00D822C3">
        <w:t>–Datei (</w:t>
      </w:r>
      <w:r w:rsidR="00954E14">
        <w:t>JSON-Datei</w:t>
      </w:r>
      <w:r w:rsidR="00D822C3">
        <w:t>)</w:t>
      </w:r>
      <w:r w:rsidR="00954E14">
        <w:t xml:space="preserve"> abgespeichert. Tritt an einer der Teilschritte ein Fehler auf wird dem Nu</w:t>
      </w:r>
      <w:r w:rsidR="00954E14">
        <w:t>t</w:t>
      </w:r>
      <w:r w:rsidR="00954E14">
        <w:t>zer eine Fehlermeldung zurückgegeben und ein entspr</w:t>
      </w:r>
      <w:r w:rsidR="00B20C0A">
        <w:t>echender Fehlerbericht in die Lo</w:t>
      </w:r>
      <w:r w:rsidR="00954E14">
        <w:t>g-Datei des Servers g</w:t>
      </w:r>
      <w:r w:rsidR="00954E14">
        <w:t>e</w:t>
      </w:r>
      <w:r w:rsidR="00954E14">
        <w:t>schrieben.</w:t>
      </w:r>
    </w:p>
    <w:p w14:paraId="658A8A03" w14:textId="63DD1A18" w:rsidR="00954E14" w:rsidRDefault="00954E14" w:rsidP="00954E14">
      <w:pPr>
        <w:pStyle w:val="berschrift3"/>
      </w:pPr>
      <w:bookmarkStart w:id="77" w:name="_Toc279593982"/>
      <w:r>
        <w:t>Analyse eines gesendeten Bildes</w:t>
      </w:r>
      <w:bookmarkEnd w:id="77"/>
    </w:p>
    <w:p w14:paraId="6D385E04" w14:textId="772C99E1" w:rsidR="00F82728" w:rsidRDefault="00F82728" w:rsidP="00F82728">
      <w:pPr>
        <w:pStyle w:val="BasicText"/>
      </w:pPr>
      <w:r>
        <w:t xml:space="preserve">Die Analyse eine gesendeten Bilder funktioniert ähnlich dem Hinzufügen eines neuen Bildes. Die Anfrage zur Analyse wird vom Controller über ein POST (bspw. </w:t>
      </w:r>
      <w:r w:rsidRPr="00F82728">
        <w:t>loca</w:t>
      </w:r>
      <w:r w:rsidRPr="00F82728">
        <w:t>l</w:t>
      </w:r>
      <w:r w:rsidRPr="00F82728">
        <w:t>host:8080/opencvserver-server/analyze</w:t>
      </w:r>
      <w:r>
        <w:t>) entg</w:t>
      </w:r>
      <w:r>
        <w:t>e</w:t>
      </w:r>
      <w:r>
        <w:t>gengenommen und das Bild zur Analyse wird vorläufig in einem temporären Ordner auf dem Server abgespeichert.</w:t>
      </w:r>
    </w:p>
    <w:p w14:paraId="6ECA77E6" w14:textId="77777777" w:rsidR="007144F2" w:rsidRDefault="00F82728" w:rsidP="00F82728">
      <w:pPr>
        <w:pStyle w:val="BasicText"/>
      </w:pPr>
      <w:r>
        <w:t>Im Anschluss werden die Keypoints und Deskriptoren für das hochgeladene Bild ermi</w:t>
      </w:r>
      <w:r>
        <w:t>t</w:t>
      </w:r>
      <w:r>
        <w:t>telt um diese mit den gesammelten Objekten vergleichen zu können.</w:t>
      </w:r>
    </w:p>
    <w:p w14:paraId="423BA3D2" w14:textId="77777777" w:rsidR="007144F2" w:rsidRDefault="007144F2" w:rsidP="007144F2">
      <w:pPr>
        <w:pStyle w:val="BasicText"/>
      </w:pPr>
      <w:r>
        <w:t>Der Matchingprozess erfolgt aus Gründen der Effizienzsteigerung für jedes Objekt in einem Thread, alle Threads werden während dieser Zeit von einem Threadpool verwa</w:t>
      </w:r>
      <w:r>
        <w:t>l</w:t>
      </w:r>
      <w:r>
        <w:t>tet. Während des Matchingprozesses werden zunächst die Deskriptoren des Objektes aus der XML-Datei vom Serializer zurück in eine Matrix geschrieben. Diese Objektma</w:t>
      </w:r>
      <w:r>
        <w:t>t</w:t>
      </w:r>
      <w:r>
        <w:t xml:space="preserve">rix und die Matrix mit den Deskriptoren des hochgeladenen Bildes werden dann vereint an den OCV_Matcher gegeben. </w:t>
      </w:r>
    </w:p>
    <w:p w14:paraId="582C1288" w14:textId="0DC3AEF4" w:rsidR="00960EC2" w:rsidRDefault="00960EC2" w:rsidP="0096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r w:rsidRPr="00960EC2">
        <w:rPr>
          <w:rFonts w:ascii="Menlo" w:eastAsiaTheme="minorHAnsi" w:hAnsi="Menlo" w:cs="Courier"/>
          <w:color w:val="808000"/>
          <w:sz w:val="22"/>
          <w:szCs w:val="22"/>
        </w:rPr>
        <w:t>@Override</w:t>
      </w:r>
      <w:r w:rsidRPr="00960EC2">
        <w:rPr>
          <w:rFonts w:ascii="Menlo" w:eastAsiaTheme="minorHAnsi" w:hAnsi="Menlo" w:cs="Courier"/>
          <w:color w:val="808000"/>
          <w:sz w:val="22"/>
          <w:szCs w:val="22"/>
        </w:rPr>
        <w:br/>
      </w:r>
      <w:r w:rsidRPr="00960EC2">
        <w:rPr>
          <w:rFonts w:ascii="Menlo" w:eastAsiaTheme="minorHAnsi" w:hAnsi="Menlo" w:cs="Courier"/>
          <w:b/>
          <w:bCs/>
          <w:color w:val="000080"/>
          <w:sz w:val="22"/>
          <w:szCs w:val="22"/>
        </w:rPr>
        <w:t xml:space="preserve">public </w:t>
      </w:r>
      <w:r w:rsidRPr="00960EC2">
        <w:rPr>
          <w:rFonts w:ascii="Menlo" w:eastAsiaTheme="minorHAnsi" w:hAnsi="Menlo" w:cs="Courier"/>
          <w:color w:val="000000"/>
          <w:sz w:val="22"/>
          <w:szCs w:val="22"/>
        </w:rPr>
        <w:t>Result call() {</w:t>
      </w:r>
      <w:r w:rsidRPr="00960EC2">
        <w:rPr>
          <w:rFonts w:ascii="Menlo" w:eastAsiaTheme="minorHAnsi" w:hAnsi="Menlo" w:cs="Courier"/>
          <w:i/>
          <w:iCs/>
          <w:color w:val="808080"/>
          <w:sz w:val="22"/>
          <w:szCs w:val="22"/>
        </w:rPr>
        <w:t xml:space="preserve"> </w:t>
      </w:r>
      <w:r w:rsidRPr="00960EC2">
        <w:rPr>
          <w:rFonts w:ascii="Menlo" w:eastAsiaTheme="minorHAnsi" w:hAnsi="Menlo" w:cs="Courier"/>
          <w:i/>
          <w:iCs/>
          <w:color w:val="808080"/>
          <w:sz w:val="22"/>
          <w:szCs w:val="22"/>
        </w:rPr>
        <w:br/>
        <w:t xml:space="preserve">    </w:t>
      </w:r>
      <w:r w:rsidRPr="00960EC2">
        <w:rPr>
          <w:rFonts w:ascii="Menlo" w:eastAsiaTheme="minorHAnsi" w:hAnsi="Menlo" w:cs="Courier"/>
          <w:color w:val="000000"/>
          <w:sz w:val="22"/>
          <w:szCs w:val="22"/>
        </w:rPr>
        <w:t xml:space="preserve">opencv_features2d.DMatchVectorVector matches = </w:t>
      </w:r>
      <w:r w:rsidRPr="00960EC2">
        <w:rPr>
          <w:rFonts w:ascii="Menlo" w:eastAsiaTheme="minorHAnsi" w:hAnsi="Menlo" w:cs="Courier"/>
          <w:b/>
          <w:bCs/>
          <w:color w:val="000080"/>
          <w:sz w:val="22"/>
          <w:szCs w:val="22"/>
        </w:rPr>
        <w:t xml:space="preserve">new </w:t>
      </w:r>
      <w:r w:rsidRPr="00960EC2">
        <w:rPr>
          <w:rFonts w:ascii="Menlo" w:eastAsiaTheme="minorHAnsi" w:hAnsi="Menlo" w:cs="Courier"/>
          <w:color w:val="000000"/>
          <w:sz w:val="22"/>
          <w:szCs w:val="22"/>
        </w:rPr>
        <w:t>o</w:t>
      </w:r>
      <w:r w:rsidRPr="00960EC2">
        <w:rPr>
          <w:rFonts w:ascii="Menlo" w:eastAsiaTheme="minorHAnsi" w:hAnsi="Menlo" w:cs="Courier"/>
          <w:color w:val="000000"/>
          <w:sz w:val="22"/>
          <w:szCs w:val="22"/>
        </w:rPr>
        <w:t>pencv_features2d.DMatchVectorVector()</w:t>
      </w:r>
      <w:r w:rsidRPr="00960EC2">
        <w:rPr>
          <w:rFonts w:ascii="Menlo" w:eastAsiaTheme="minorHAnsi" w:hAnsi="Menlo" w:cs="Courier"/>
          <w:color w:val="CC7832"/>
          <w:sz w:val="22"/>
          <w:szCs w:val="22"/>
        </w:rPr>
        <w:t>;</w:t>
      </w:r>
      <w:r w:rsidRPr="00960EC2">
        <w:rPr>
          <w:rFonts w:ascii="Menlo" w:eastAsiaTheme="minorHAnsi" w:hAnsi="Menlo" w:cs="Courier"/>
          <w:color w:val="CC7832"/>
          <w:sz w:val="22"/>
          <w:szCs w:val="22"/>
        </w:rPr>
        <w:br/>
        <w:t xml:space="preserve">    </w:t>
      </w:r>
      <w:r w:rsidRPr="00960EC2">
        <w:rPr>
          <w:rFonts w:ascii="Menlo" w:eastAsiaTheme="minorHAnsi" w:hAnsi="Menlo" w:cs="Courier"/>
          <w:b/>
          <w:bCs/>
          <w:color w:val="660E7A"/>
          <w:sz w:val="22"/>
          <w:szCs w:val="22"/>
        </w:rPr>
        <w:t>matcher</w:t>
      </w:r>
      <w:r w:rsidRPr="00960EC2">
        <w:rPr>
          <w:rFonts w:ascii="Menlo" w:eastAsiaTheme="minorHAnsi" w:hAnsi="Menlo" w:cs="Courier"/>
          <w:color w:val="000000"/>
          <w:sz w:val="22"/>
          <w:szCs w:val="22"/>
        </w:rPr>
        <w:t>.knnMatch(</w:t>
      </w:r>
      <w:r w:rsidRPr="00960EC2">
        <w:rPr>
          <w:rFonts w:ascii="Menlo" w:eastAsiaTheme="minorHAnsi" w:hAnsi="Menlo" w:cs="Courier"/>
          <w:b/>
          <w:bCs/>
          <w:color w:val="660E7A"/>
          <w:sz w:val="22"/>
          <w:szCs w:val="22"/>
        </w:rPr>
        <w:t>descriptors</w:t>
      </w:r>
      <w:r w:rsidRPr="00960EC2">
        <w:rPr>
          <w:rFonts w:ascii="Menlo" w:eastAsiaTheme="minorHAnsi" w:hAnsi="Menlo" w:cs="Courier"/>
          <w:color w:val="000000"/>
          <w:sz w:val="22"/>
          <w:szCs w:val="22"/>
        </w:rPr>
        <w:t>[</w:t>
      </w:r>
      <w:r w:rsidRPr="00960EC2">
        <w:rPr>
          <w:rFonts w:ascii="Menlo" w:eastAsiaTheme="minorHAnsi" w:hAnsi="Menlo" w:cs="Courier"/>
          <w:color w:val="0000FF"/>
          <w:sz w:val="22"/>
          <w:szCs w:val="22"/>
        </w:rPr>
        <w:t>0</w:t>
      </w:r>
      <w:r w:rsidRPr="00960EC2">
        <w:rPr>
          <w:rFonts w:ascii="Menlo" w:eastAsiaTheme="minorHAnsi" w:hAnsi="Menlo" w:cs="Courier"/>
          <w:color w:val="000000"/>
          <w:sz w:val="22"/>
          <w:szCs w:val="22"/>
        </w:rPr>
        <w:t>]</w:t>
      </w:r>
      <w:r w:rsidRPr="00960EC2">
        <w:rPr>
          <w:rFonts w:ascii="Menlo" w:eastAsiaTheme="minorHAnsi" w:hAnsi="Menlo" w:cs="Courier"/>
          <w:color w:val="CC7832"/>
          <w:sz w:val="22"/>
          <w:szCs w:val="22"/>
        </w:rPr>
        <w:t xml:space="preserve">, </w:t>
      </w:r>
      <w:r w:rsidRPr="00960EC2">
        <w:rPr>
          <w:rFonts w:ascii="Menlo" w:eastAsiaTheme="minorHAnsi" w:hAnsi="Menlo" w:cs="Courier"/>
          <w:b/>
          <w:bCs/>
          <w:color w:val="660E7A"/>
          <w:sz w:val="22"/>
          <w:szCs w:val="22"/>
        </w:rPr>
        <w:t>descriptors</w:t>
      </w:r>
      <w:r w:rsidRPr="00960EC2">
        <w:rPr>
          <w:rFonts w:ascii="Menlo" w:eastAsiaTheme="minorHAnsi" w:hAnsi="Menlo" w:cs="Courier"/>
          <w:color w:val="000000"/>
          <w:sz w:val="22"/>
          <w:szCs w:val="22"/>
        </w:rPr>
        <w:t>[</w:t>
      </w:r>
      <w:r w:rsidRPr="00960EC2">
        <w:rPr>
          <w:rFonts w:ascii="Menlo" w:eastAsiaTheme="minorHAnsi" w:hAnsi="Menlo" w:cs="Courier"/>
          <w:color w:val="0000FF"/>
          <w:sz w:val="22"/>
          <w:szCs w:val="22"/>
        </w:rPr>
        <w:t>1</w:t>
      </w:r>
      <w:r w:rsidRPr="00960EC2">
        <w:rPr>
          <w:rFonts w:ascii="Menlo" w:eastAsiaTheme="minorHAnsi" w:hAnsi="Menlo" w:cs="Courier"/>
          <w:color w:val="000000"/>
          <w:sz w:val="22"/>
          <w:szCs w:val="22"/>
        </w:rPr>
        <w:t>]</w:t>
      </w:r>
      <w:r w:rsidRPr="00960EC2">
        <w:rPr>
          <w:rFonts w:ascii="Menlo" w:eastAsiaTheme="minorHAnsi" w:hAnsi="Menlo" w:cs="Courier"/>
          <w:color w:val="CC7832"/>
          <w:sz w:val="22"/>
          <w:szCs w:val="22"/>
        </w:rPr>
        <w:t xml:space="preserve">, </w:t>
      </w:r>
      <w:r w:rsidRPr="00960EC2">
        <w:rPr>
          <w:rFonts w:ascii="Menlo" w:eastAsiaTheme="minorHAnsi" w:hAnsi="Menlo" w:cs="Courier"/>
          <w:color w:val="000000"/>
          <w:sz w:val="22"/>
          <w:szCs w:val="22"/>
        </w:rPr>
        <w:t>matches</w:t>
      </w:r>
      <w:r w:rsidRPr="00960EC2">
        <w:rPr>
          <w:rFonts w:ascii="Menlo" w:eastAsiaTheme="minorHAnsi" w:hAnsi="Menlo" w:cs="Courier"/>
          <w:color w:val="CC7832"/>
          <w:sz w:val="22"/>
          <w:szCs w:val="22"/>
        </w:rPr>
        <w:t xml:space="preserve">, </w:t>
      </w:r>
      <w:r w:rsidRPr="00960EC2">
        <w:rPr>
          <w:rFonts w:ascii="Menlo" w:eastAsiaTheme="minorHAnsi" w:hAnsi="Menlo" w:cs="Courier"/>
          <w:color w:val="0000FF"/>
          <w:sz w:val="22"/>
          <w:szCs w:val="22"/>
        </w:rPr>
        <w:t>2</w:t>
      </w:r>
      <w:r w:rsidRPr="00960EC2">
        <w:rPr>
          <w:rFonts w:ascii="Menlo" w:eastAsiaTheme="minorHAnsi" w:hAnsi="Menlo" w:cs="Courier"/>
          <w:color w:val="000000"/>
          <w:sz w:val="22"/>
          <w:szCs w:val="22"/>
        </w:rPr>
        <w:t>)</w:t>
      </w:r>
      <w:r w:rsidRPr="00960EC2">
        <w:rPr>
          <w:rFonts w:ascii="Menlo" w:eastAsiaTheme="minorHAnsi" w:hAnsi="Menlo" w:cs="Courier"/>
          <w:color w:val="CC7832"/>
          <w:sz w:val="22"/>
          <w:szCs w:val="22"/>
        </w:rPr>
        <w:t>;</w:t>
      </w:r>
      <w:r w:rsidRPr="00960EC2">
        <w:rPr>
          <w:rFonts w:ascii="Menlo" w:eastAsiaTheme="minorHAnsi" w:hAnsi="Menlo" w:cs="Courier"/>
          <w:i/>
          <w:iCs/>
          <w:color w:val="808080"/>
          <w:sz w:val="22"/>
          <w:szCs w:val="22"/>
        </w:rPr>
        <w:t xml:space="preserve"> </w:t>
      </w:r>
      <w:r w:rsidRPr="00960EC2">
        <w:rPr>
          <w:rFonts w:ascii="Menlo" w:eastAsiaTheme="minorHAnsi" w:hAnsi="Menlo" w:cs="Courier"/>
          <w:i/>
          <w:iCs/>
          <w:color w:val="808080"/>
          <w:sz w:val="22"/>
          <w:szCs w:val="22"/>
        </w:rPr>
        <w:br/>
        <w:t xml:space="preserve">    </w:t>
      </w:r>
      <w:r w:rsidRPr="00960EC2">
        <w:rPr>
          <w:rFonts w:ascii="Menlo" w:eastAsiaTheme="minorHAnsi" w:hAnsi="Menlo" w:cs="Courier"/>
          <w:color w:val="000000"/>
          <w:sz w:val="22"/>
          <w:szCs w:val="22"/>
        </w:rPr>
        <w:t>ArrayList&lt;Double&gt; goodMatches = getGoodMatches(matches)</w:t>
      </w:r>
      <w:r w:rsidRPr="00960EC2">
        <w:rPr>
          <w:rFonts w:ascii="Menlo" w:eastAsiaTheme="minorHAnsi" w:hAnsi="Menlo" w:cs="Courier"/>
          <w:color w:val="CC7832"/>
          <w:sz w:val="22"/>
          <w:szCs w:val="22"/>
        </w:rPr>
        <w:t>;</w:t>
      </w:r>
      <w:r w:rsidRPr="00960EC2">
        <w:rPr>
          <w:rFonts w:ascii="Menlo" w:eastAsiaTheme="minorHAnsi" w:hAnsi="Menlo" w:cs="Courier"/>
          <w:color w:val="CC7832"/>
          <w:sz w:val="22"/>
          <w:szCs w:val="22"/>
        </w:rPr>
        <w:br/>
      </w:r>
      <w:r w:rsidRPr="00960EC2">
        <w:rPr>
          <w:rFonts w:ascii="Menlo" w:eastAsiaTheme="minorHAnsi" w:hAnsi="Menlo" w:cs="Courier"/>
          <w:color w:val="CC7832"/>
          <w:sz w:val="22"/>
          <w:szCs w:val="22"/>
        </w:rPr>
        <w:br/>
        <w:t xml:space="preserve">    </w:t>
      </w:r>
      <w:r w:rsidRPr="00960EC2">
        <w:rPr>
          <w:rFonts w:ascii="Menlo" w:eastAsiaTheme="minorHAnsi" w:hAnsi="Menlo" w:cs="Courier"/>
          <w:b/>
          <w:bCs/>
          <w:color w:val="000080"/>
          <w:sz w:val="22"/>
          <w:szCs w:val="22"/>
        </w:rPr>
        <w:t xml:space="preserve">return new </w:t>
      </w:r>
      <w:r w:rsidRPr="00960EC2">
        <w:rPr>
          <w:rFonts w:ascii="Menlo" w:eastAsiaTheme="minorHAnsi" w:hAnsi="Menlo" w:cs="Courier"/>
          <w:color w:val="000000"/>
          <w:sz w:val="22"/>
          <w:szCs w:val="22"/>
        </w:rPr>
        <w:t>Result(</w:t>
      </w:r>
      <w:r w:rsidRPr="00960EC2">
        <w:rPr>
          <w:rFonts w:ascii="Menlo" w:eastAsiaTheme="minorHAnsi" w:hAnsi="Menlo" w:cs="Courier"/>
          <w:b/>
          <w:bCs/>
          <w:color w:val="660E7A"/>
          <w:sz w:val="22"/>
          <w:szCs w:val="22"/>
        </w:rPr>
        <w:t>name</w:t>
      </w:r>
      <w:r w:rsidRPr="00960EC2">
        <w:rPr>
          <w:rFonts w:ascii="Menlo" w:eastAsiaTheme="minorHAnsi" w:hAnsi="Menlo" w:cs="Courier"/>
          <w:color w:val="CC7832"/>
          <w:sz w:val="22"/>
          <w:szCs w:val="22"/>
        </w:rPr>
        <w:t xml:space="preserve">, </w:t>
      </w:r>
      <w:r w:rsidRPr="00960EC2">
        <w:rPr>
          <w:rFonts w:ascii="Menlo" w:eastAsiaTheme="minorHAnsi" w:hAnsi="Menlo" w:cs="Courier"/>
          <w:color w:val="000000"/>
          <w:sz w:val="22"/>
          <w:szCs w:val="22"/>
        </w:rPr>
        <w:t>goodMatches</w:t>
      </w:r>
      <w:r w:rsidRPr="00960EC2">
        <w:rPr>
          <w:rFonts w:ascii="Menlo" w:eastAsiaTheme="minorHAnsi" w:hAnsi="Menlo" w:cs="Courier"/>
          <w:color w:val="CC7832"/>
          <w:sz w:val="22"/>
          <w:szCs w:val="22"/>
        </w:rPr>
        <w:t xml:space="preserve">, </w:t>
      </w:r>
      <w:r w:rsidRPr="00960EC2">
        <w:rPr>
          <w:rFonts w:ascii="Menlo" w:eastAsiaTheme="minorHAnsi" w:hAnsi="Menlo" w:cs="Courier"/>
          <w:b/>
          <w:bCs/>
          <w:color w:val="660E7A"/>
          <w:sz w:val="22"/>
          <w:szCs w:val="22"/>
        </w:rPr>
        <w:t>path</w:t>
      </w:r>
      <w:r w:rsidRPr="00960EC2">
        <w:rPr>
          <w:rFonts w:ascii="Menlo" w:eastAsiaTheme="minorHAnsi" w:hAnsi="Menlo" w:cs="Courier"/>
          <w:color w:val="000000"/>
          <w:sz w:val="22"/>
          <w:szCs w:val="22"/>
        </w:rPr>
        <w:t>)</w:t>
      </w:r>
      <w:r w:rsidRPr="00960EC2">
        <w:rPr>
          <w:rFonts w:ascii="Menlo" w:eastAsiaTheme="minorHAnsi" w:hAnsi="Menlo" w:cs="Courier"/>
          <w:color w:val="CC7832"/>
          <w:sz w:val="22"/>
          <w:szCs w:val="22"/>
        </w:rPr>
        <w:t>;</w:t>
      </w:r>
      <w:r w:rsidRPr="00960EC2">
        <w:rPr>
          <w:rFonts w:ascii="Menlo" w:eastAsiaTheme="minorHAnsi" w:hAnsi="Menlo" w:cs="Courier"/>
          <w:color w:val="CC7832"/>
          <w:sz w:val="22"/>
          <w:szCs w:val="22"/>
        </w:rPr>
        <w:br/>
      </w:r>
      <w:r w:rsidRPr="00960EC2">
        <w:rPr>
          <w:rFonts w:ascii="Menlo" w:eastAsiaTheme="minorHAnsi" w:hAnsi="Menlo" w:cs="Courier"/>
          <w:color w:val="000000"/>
          <w:sz w:val="22"/>
          <w:szCs w:val="22"/>
        </w:rPr>
        <w:t>}</w:t>
      </w:r>
    </w:p>
    <w:p w14:paraId="1BA2F0AF" w14:textId="77777777" w:rsidR="00960EC2" w:rsidRDefault="00960EC2" w:rsidP="0096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
    <w:p w14:paraId="39D7B8F0" w14:textId="77777777" w:rsidR="00960EC2" w:rsidRPr="00960EC2" w:rsidRDefault="00960EC2" w:rsidP="0096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r w:rsidRPr="00960EC2">
        <w:rPr>
          <w:rFonts w:ascii="Menlo" w:eastAsiaTheme="minorHAnsi" w:hAnsi="Menlo" w:cs="Courier"/>
          <w:b/>
          <w:bCs/>
          <w:color w:val="000080"/>
          <w:sz w:val="22"/>
          <w:szCs w:val="22"/>
        </w:rPr>
        <w:t xml:space="preserve">private </w:t>
      </w:r>
      <w:r w:rsidRPr="00960EC2">
        <w:rPr>
          <w:rFonts w:ascii="Menlo" w:eastAsiaTheme="minorHAnsi" w:hAnsi="Menlo" w:cs="Courier"/>
          <w:color w:val="000000"/>
          <w:sz w:val="22"/>
          <w:szCs w:val="22"/>
        </w:rPr>
        <w:t>ArrayList&lt;Double&gt; getGoodMatches(opencv_features2d.DMatchVectorVector ma</w:t>
      </w:r>
      <w:r w:rsidRPr="00960EC2">
        <w:rPr>
          <w:rFonts w:ascii="Menlo" w:eastAsiaTheme="minorHAnsi" w:hAnsi="Menlo" w:cs="Courier"/>
          <w:color w:val="000000"/>
          <w:sz w:val="22"/>
          <w:szCs w:val="22"/>
        </w:rPr>
        <w:t>t</w:t>
      </w:r>
      <w:r w:rsidRPr="00960EC2">
        <w:rPr>
          <w:rFonts w:ascii="Menlo" w:eastAsiaTheme="minorHAnsi" w:hAnsi="Menlo" w:cs="Courier"/>
          <w:color w:val="000000"/>
          <w:sz w:val="22"/>
          <w:szCs w:val="22"/>
        </w:rPr>
        <w:t>ches) {</w:t>
      </w:r>
      <w:r w:rsidRPr="00960EC2">
        <w:rPr>
          <w:rFonts w:ascii="Menlo" w:eastAsiaTheme="minorHAnsi" w:hAnsi="Menlo" w:cs="Courier"/>
          <w:color w:val="000000"/>
          <w:sz w:val="22"/>
          <w:szCs w:val="22"/>
        </w:rPr>
        <w:br/>
        <w:t xml:space="preserve">    ArrayList&lt;Double&gt; goodMatches = </w:t>
      </w:r>
      <w:r w:rsidRPr="00960EC2">
        <w:rPr>
          <w:rFonts w:ascii="Menlo" w:eastAsiaTheme="minorHAnsi" w:hAnsi="Menlo" w:cs="Courier"/>
          <w:b/>
          <w:bCs/>
          <w:color w:val="000080"/>
          <w:sz w:val="22"/>
          <w:szCs w:val="22"/>
        </w:rPr>
        <w:t xml:space="preserve">new </w:t>
      </w:r>
      <w:r w:rsidRPr="00960EC2">
        <w:rPr>
          <w:rFonts w:ascii="Menlo" w:eastAsiaTheme="minorHAnsi" w:hAnsi="Menlo" w:cs="Courier"/>
          <w:color w:val="000000"/>
          <w:sz w:val="22"/>
          <w:szCs w:val="22"/>
        </w:rPr>
        <w:t>ArrayList&lt;Double&gt;()</w:t>
      </w:r>
      <w:r w:rsidRPr="00960EC2">
        <w:rPr>
          <w:rFonts w:ascii="Menlo" w:eastAsiaTheme="minorHAnsi" w:hAnsi="Menlo" w:cs="Courier"/>
          <w:color w:val="CC7832"/>
          <w:sz w:val="22"/>
          <w:szCs w:val="22"/>
        </w:rPr>
        <w:t>;</w:t>
      </w:r>
      <w:r w:rsidRPr="00960EC2">
        <w:rPr>
          <w:rFonts w:ascii="Menlo" w:eastAsiaTheme="minorHAnsi" w:hAnsi="Menlo" w:cs="Courier"/>
          <w:color w:val="CC7832"/>
          <w:sz w:val="22"/>
          <w:szCs w:val="22"/>
        </w:rPr>
        <w:br/>
        <w:t xml:space="preserve">    </w:t>
      </w:r>
      <w:r w:rsidRPr="00960EC2">
        <w:rPr>
          <w:rFonts w:ascii="Menlo" w:eastAsiaTheme="minorHAnsi" w:hAnsi="Menlo" w:cs="Courier"/>
          <w:b/>
          <w:bCs/>
          <w:color w:val="000080"/>
          <w:sz w:val="22"/>
          <w:szCs w:val="22"/>
        </w:rPr>
        <w:t xml:space="preserve">for </w:t>
      </w:r>
      <w:r w:rsidRPr="00960EC2">
        <w:rPr>
          <w:rFonts w:ascii="Menlo" w:eastAsiaTheme="minorHAnsi" w:hAnsi="Menlo" w:cs="Courier"/>
          <w:color w:val="000000"/>
          <w:sz w:val="22"/>
          <w:szCs w:val="22"/>
        </w:rPr>
        <w:t>(</w:t>
      </w:r>
      <w:r w:rsidRPr="00960EC2">
        <w:rPr>
          <w:rFonts w:ascii="Menlo" w:eastAsiaTheme="minorHAnsi" w:hAnsi="Menlo" w:cs="Courier"/>
          <w:b/>
          <w:bCs/>
          <w:color w:val="000080"/>
          <w:sz w:val="22"/>
          <w:szCs w:val="22"/>
        </w:rPr>
        <w:t xml:space="preserve">int </w:t>
      </w:r>
      <w:r w:rsidRPr="00960EC2">
        <w:rPr>
          <w:rFonts w:ascii="Menlo" w:eastAsiaTheme="minorHAnsi" w:hAnsi="Menlo" w:cs="Courier"/>
          <w:color w:val="000000"/>
          <w:sz w:val="22"/>
          <w:szCs w:val="22"/>
        </w:rPr>
        <w:t xml:space="preserve">j = </w:t>
      </w:r>
      <w:r w:rsidRPr="00960EC2">
        <w:rPr>
          <w:rFonts w:ascii="Menlo" w:eastAsiaTheme="minorHAnsi" w:hAnsi="Menlo" w:cs="Courier"/>
          <w:color w:val="0000FF"/>
          <w:sz w:val="22"/>
          <w:szCs w:val="22"/>
        </w:rPr>
        <w:t>0</w:t>
      </w:r>
      <w:r w:rsidRPr="00960EC2">
        <w:rPr>
          <w:rFonts w:ascii="Menlo" w:eastAsiaTheme="minorHAnsi" w:hAnsi="Menlo" w:cs="Courier"/>
          <w:color w:val="CC7832"/>
          <w:sz w:val="22"/>
          <w:szCs w:val="22"/>
        </w:rPr>
        <w:t xml:space="preserve">; </w:t>
      </w:r>
      <w:r w:rsidRPr="00960EC2">
        <w:rPr>
          <w:rFonts w:ascii="Menlo" w:eastAsiaTheme="minorHAnsi" w:hAnsi="Menlo" w:cs="Courier"/>
          <w:color w:val="000000"/>
          <w:sz w:val="22"/>
          <w:szCs w:val="22"/>
        </w:rPr>
        <w:t>j &lt; matches.size()</w:t>
      </w:r>
      <w:r w:rsidRPr="00960EC2">
        <w:rPr>
          <w:rFonts w:ascii="Menlo" w:eastAsiaTheme="minorHAnsi" w:hAnsi="Menlo" w:cs="Courier"/>
          <w:color w:val="CC7832"/>
          <w:sz w:val="22"/>
          <w:szCs w:val="22"/>
        </w:rPr>
        <w:t xml:space="preserve">; </w:t>
      </w:r>
      <w:r w:rsidRPr="00960EC2">
        <w:rPr>
          <w:rFonts w:ascii="Menlo" w:eastAsiaTheme="minorHAnsi" w:hAnsi="Menlo" w:cs="Courier"/>
          <w:color w:val="000000"/>
          <w:sz w:val="22"/>
          <w:szCs w:val="22"/>
        </w:rPr>
        <w:t>j++) {</w:t>
      </w:r>
      <w:r w:rsidRPr="00960EC2">
        <w:rPr>
          <w:rFonts w:ascii="Menlo" w:eastAsiaTheme="minorHAnsi" w:hAnsi="Menlo" w:cs="Courier"/>
          <w:color w:val="000000"/>
          <w:sz w:val="22"/>
          <w:szCs w:val="22"/>
        </w:rPr>
        <w:br/>
        <w:t xml:space="preserve">        </w:t>
      </w:r>
      <w:r w:rsidRPr="00960EC2">
        <w:rPr>
          <w:rFonts w:ascii="Menlo" w:eastAsiaTheme="minorHAnsi" w:hAnsi="Menlo" w:cs="Courier"/>
          <w:b/>
          <w:bCs/>
          <w:color w:val="000080"/>
          <w:sz w:val="22"/>
          <w:szCs w:val="22"/>
        </w:rPr>
        <w:t xml:space="preserve">double </w:t>
      </w:r>
      <w:r w:rsidRPr="00960EC2">
        <w:rPr>
          <w:rFonts w:ascii="Menlo" w:eastAsiaTheme="minorHAnsi" w:hAnsi="Menlo" w:cs="Courier"/>
          <w:color w:val="000000"/>
          <w:sz w:val="22"/>
          <w:szCs w:val="22"/>
        </w:rPr>
        <w:t>mRatio = matches.get(j</w:t>
      </w:r>
      <w:r w:rsidRPr="00960EC2">
        <w:rPr>
          <w:rFonts w:ascii="Menlo" w:eastAsiaTheme="minorHAnsi" w:hAnsi="Menlo" w:cs="Courier"/>
          <w:color w:val="CC7832"/>
          <w:sz w:val="22"/>
          <w:szCs w:val="22"/>
        </w:rPr>
        <w:t xml:space="preserve">, </w:t>
      </w:r>
      <w:r w:rsidRPr="00960EC2">
        <w:rPr>
          <w:rFonts w:ascii="Menlo" w:eastAsiaTheme="minorHAnsi" w:hAnsi="Menlo" w:cs="Courier"/>
          <w:color w:val="0000FF"/>
          <w:sz w:val="22"/>
          <w:szCs w:val="22"/>
        </w:rPr>
        <w:t>0</w:t>
      </w:r>
      <w:r w:rsidRPr="00960EC2">
        <w:rPr>
          <w:rFonts w:ascii="Menlo" w:eastAsiaTheme="minorHAnsi" w:hAnsi="Menlo" w:cs="Courier"/>
          <w:color w:val="000000"/>
          <w:sz w:val="22"/>
          <w:szCs w:val="22"/>
        </w:rPr>
        <w:t>).distance() / matches.get(j</w:t>
      </w:r>
      <w:r w:rsidRPr="00960EC2">
        <w:rPr>
          <w:rFonts w:ascii="Menlo" w:eastAsiaTheme="minorHAnsi" w:hAnsi="Menlo" w:cs="Courier"/>
          <w:color w:val="CC7832"/>
          <w:sz w:val="22"/>
          <w:szCs w:val="22"/>
        </w:rPr>
        <w:t xml:space="preserve">, </w:t>
      </w:r>
      <w:r w:rsidRPr="00960EC2">
        <w:rPr>
          <w:rFonts w:ascii="Menlo" w:eastAsiaTheme="minorHAnsi" w:hAnsi="Menlo" w:cs="Courier"/>
          <w:color w:val="0000FF"/>
          <w:sz w:val="22"/>
          <w:szCs w:val="22"/>
        </w:rPr>
        <w:t>1</w:t>
      </w:r>
      <w:r w:rsidRPr="00960EC2">
        <w:rPr>
          <w:rFonts w:ascii="Menlo" w:eastAsiaTheme="minorHAnsi" w:hAnsi="Menlo" w:cs="Courier"/>
          <w:color w:val="000000"/>
          <w:sz w:val="22"/>
          <w:szCs w:val="22"/>
        </w:rPr>
        <w:t>).distance()</w:t>
      </w:r>
      <w:r w:rsidRPr="00960EC2">
        <w:rPr>
          <w:rFonts w:ascii="Menlo" w:eastAsiaTheme="minorHAnsi" w:hAnsi="Menlo" w:cs="Courier"/>
          <w:color w:val="CC7832"/>
          <w:sz w:val="22"/>
          <w:szCs w:val="22"/>
        </w:rPr>
        <w:t>;</w:t>
      </w:r>
      <w:r w:rsidRPr="00960EC2">
        <w:rPr>
          <w:rFonts w:ascii="Menlo" w:eastAsiaTheme="minorHAnsi" w:hAnsi="Menlo" w:cs="Courier"/>
          <w:color w:val="CC7832"/>
          <w:sz w:val="22"/>
          <w:szCs w:val="22"/>
        </w:rPr>
        <w:br/>
        <w:t xml:space="preserve">        </w:t>
      </w:r>
      <w:r w:rsidRPr="00960EC2">
        <w:rPr>
          <w:rFonts w:ascii="Menlo" w:eastAsiaTheme="minorHAnsi" w:hAnsi="Menlo" w:cs="Courier"/>
          <w:b/>
          <w:bCs/>
          <w:color w:val="000080"/>
          <w:sz w:val="22"/>
          <w:szCs w:val="22"/>
        </w:rPr>
        <w:t xml:space="preserve">if </w:t>
      </w:r>
      <w:r w:rsidRPr="00960EC2">
        <w:rPr>
          <w:rFonts w:ascii="Menlo" w:eastAsiaTheme="minorHAnsi" w:hAnsi="Menlo" w:cs="Courier"/>
          <w:color w:val="000000"/>
          <w:sz w:val="22"/>
          <w:szCs w:val="22"/>
        </w:rPr>
        <w:t xml:space="preserve">(mRatio &lt;= </w:t>
      </w:r>
      <w:r w:rsidRPr="00960EC2">
        <w:rPr>
          <w:rFonts w:ascii="Menlo" w:eastAsiaTheme="minorHAnsi" w:hAnsi="Menlo" w:cs="Courier"/>
          <w:b/>
          <w:bCs/>
          <w:color w:val="660E7A"/>
          <w:sz w:val="22"/>
          <w:szCs w:val="22"/>
        </w:rPr>
        <w:t>RATIO</w:t>
      </w:r>
      <w:r w:rsidRPr="00960EC2">
        <w:rPr>
          <w:rFonts w:ascii="Menlo" w:eastAsiaTheme="minorHAnsi" w:hAnsi="Menlo" w:cs="Courier"/>
          <w:color w:val="000000"/>
          <w:sz w:val="22"/>
          <w:szCs w:val="22"/>
        </w:rPr>
        <w:t>)</w:t>
      </w:r>
      <w:r w:rsidRPr="00960EC2">
        <w:rPr>
          <w:rFonts w:ascii="Menlo" w:eastAsiaTheme="minorHAnsi" w:hAnsi="Menlo" w:cs="Courier"/>
          <w:color w:val="000000"/>
          <w:sz w:val="22"/>
          <w:szCs w:val="22"/>
        </w:rPr>
        <w:br/>
        <w:t xml:space="preserve">            goodMatches.add(mRatio)</w:t>
      </w:r>
      <w:r w:rsidRPr="00960EC2">
        <w:rPr>
          <w:rFonts w:ascii="Menlo" w:eastAsiaTheme="minorHAnsi" w:hAnsi="Menlo" w:cs="Courier"/>
          <w:color w:val="CC7832"/>
          <w:sz w:val="22"/>
          <w:szCs w:val="22"/>
        </w:rPr>
        <w:t>;</w:t>
      </w:r>
      <w:r w:rsidRPr="00960EC2">
        <w:rPr>
          <w:rFonts w:ascii="Menlo" w:eastAsiaTheme="minorHAnsi" w:hAnsi="Menlo" w:cs="Courier"/>
          <w:color w:val="CC7832"/>
          <w:sz w:val="22"/>
          <w:szCs w:val="22"/>
        </w:rPr>
        <w:br/>
        <w:t xml:space="preserve">    </w:t>
      </w:r>
      <w:r w:rsidRPr="00960EC2">
        <w:rPr>
          <w:rFonts w:ascii="Menlo" w:eastAsiaTheme="minorHAnsi" w:hAnsi="Menlo" w:cs="Courier"/>
          <w:color w:val="000000"/>
          <w:sz w:val="22"/>
          <w:szCs w:val="22"/>
        </w:rPr>
        <w:t>}</w:t>
      </w:r>
      <w:r w:rsidRPr="00960EC2">
        <w:rPr>
          <w:rFonts w:ascii="Menlo" w:eastAsiaTheme="minorHAnsi" w:hAnsi="Menlo" w:cs="Courier"/>
          <w:color w:val="000000"/>
          <w:sz w:val="22"/>
          <w:szCs w:val="22"/>
        </w:rPr>
        <w:br/>
        <w:t xml:space="preserve">    </w:t>
      </w:r>
      <w:r w:rsidRPr="00960EC2">
        <w:rPr>
          <w:rFonts w:ascii="Menlo" w:eastAsiaTheme="minorHAnsi" w:hAnsi="Menlo" w:cs="Courier"/>
          <w:b/>
          <w:bCs/>
          <w:color w:val="000080"/>
          <w:sz w:val="22"/>
          <w:szCs w:val="22"/>
        </w:rPr>
        <w:t xml:space="preserve">return </w:t>
      </w:r>
      <w:r w:rsidRPr="00960EC2">
        <w:rPr>
          <w:rFonts w:ascii="Menlo" w:eastAsiaTheme="minorHAnsi" w:hAnsi="Menlo" w:cs="Courier"/>
          <w:color w:val="000000"/>
          <w:sz w:val="22"/>
          <w:szCs w:val="22"/>
        </w:rPr>
        <w:t>goodMatches</w:t>
      </w:r>
      <w:r w:rsidRPr="00960EC2">
        <w:rPr>
          <w:rFonts w:ascii="Menlo" w:eastAsiaTheme="minorHAnsi" w:hAnsi="Menlo" w:cs="Courier"/>
          <w:color w:val="CC7832"/>
          <w:sz w:val="22"/>
          <w:szCs w:val="22"/>
        </w:rPr>
        <w:t>;</w:t>
      </w:r>
      <w:r w:rsidRPr="00960EC2">
        <w:rPr>
          <w:rFonts w:ascii="Menlo" w:eastAsiaTheme="minorHAnsi" w:hAnsi="Menlo" w:cs="Courier"/>
          <w:color w:val="CC7832"/>
          <w:sz w:val="22"/>
          <w:szCs w:val="22"/>
        </w:rPr>
        <w:br/>
      </w:r>
      <w:r w:rsidRPr="00960EC2">
        <w:rPr>
          <w:rFonts w:ascii="Menlo" w:eastAsiaTheme="minorHAnsi" w:hAnsi="Menlo" w:cs="Courier"/>
          <w:color w:val="000000"/>
          <w:sz w:val="22"/>
          <w:szCs w:val="22"/>
        </w:rPr>
        <w:t>}</w:t>
      </w:r>
    </w:p>
    <w:p w14:paraId="54F82212" w14:textId="77777777" w:rsidR="00960EC2" w:rsidRPr="00960EC2" w:rsidRDefault="00960EC2" w:rsidP="0096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
    <w:p w14:paraId="50929F40" w14:textId="2877EAA3" w:rsidR="00960EC2" w:rsidRDefault="00960EC2" w:rsidP="00960EC2">
      <w:pPr>
        <w:pStyle w:val="Beschriftung"/>
        <w:jc w:val="both"/>
      </w:pPr>
      <w:bookmarkStart w:id="78" w:name="_Toc279594005"/>
      <w:r>
        <w:t xml:space="preserve">Code </w:t>
      </w:r>
      <w:fldSimple w:instr=" STYLEREF 1 \s ">
        <w:r>
          <w:rPr>
            <w:noProof/>
          </w:rPr>
          <w:t>5</w:t>
        </w:r>
      </w:fldSimple>
      <w:r>
        <w:t>.</w:t>
      </w:r>
      <w:fldSimple w:instr=" SEQ Code \* ARABIC \s 1 ">
        <w:r>
          <w:rPr>
            <w:noProof/>
          </w:rPr>
          <w:t>8</w:t>
        </w:r>
      </w:fldSimple>
      <w:r w:rsidRPr="00FC02FE">
        <w:rPr>
          <w:b w:val="0"/>
        </w:rPr>
        <w:tab/>
      </w:r>
      <w:r>
        <w:rPr>
          <w:b w:val="0"/>
        </w:rPr>
        <w:t>Matching der Deskriptoren und Filtern</w:t>
      </w:r>
      <w:r w:rsidR="00AD1B72">
        <w:rPr>
          <w:b w:val="0"/>
        </w:rPr>
        <w:t xml:space="preserve"> der Matches</w:t>
      </w:r>
      <w:bookmarkEnd w:id="78"/>
    </w:p>
    <w:p w14:paraId="588FEE1F" w14:textId="232B5618" w:rsidR="007144F2" w:rsidRDefault="007144F2" w:rsidP="00F82728">
      <w:pPr>
        <w:pStyle w:val="BasicText"/>
      </w:pPr>
      <w:r>
        <w:t>Dort wird ein</w:t>
      </w:r>
      <w:r w:rsidR="00F82728">
        <w:t xml:space="preserve"> Matching nach dem Fast Nearest Neigbor Verfahren, wie in </w:t>
      </w:r>
      <w:r w:rsidR="00F82728" w:rsidRPr="00F82728">
        <w:rPr>
          <w:rStyle w:val="SchwacherVerweis"/>
        </w:rPr>
        <w:t>4.2.2</w:t>
      </w:r>
      <w:r w:rsidR="00F82728">
        <w:t xml:space="preserve"> b</w:t>
      </w:r>
      <w:r w:rsidR="00F82728">
        <w:t>e</w:t>
      </w:r>
      <w:r w:rsidR="00F82728">
        <w:t>schrieben, durchge</w:t>
      </w:r>
      <w:r>
        <w:t>führt</w:t>
      </w:r>
      <w:r w:rsidR="00F82728">
        <w:t>. Die Aus</w:t>
      </w:r>
      <w:r>
        <w:t>wahl de</w:t>
      </w:r>
      <w:r w:rsidR="00F82728">
        <w:t xml:space="preserve">s </w:t>
      </w:r>
      <w:r>
        <w:t>besten Ergebnisses und somit einem wiede</w:t>
      </w:r>
      <w:r>
        <w:t>r</w:t>
      </w:r>
      <w:r>
        <w:t>erkannten Objekt erfolgt wie im gleichen Kapitel beschrieben lediglich über die Au</w:t>
      </w:r>
      <w:r>
        <w:t>s</w:t>
      </w:r>
      <w:r>
        <w:t>zählung der be</w:t>
      </w:r>
      <w:r>
        <w:t>s</w:t>
      </w:r>
      <w:r>
        <w:t xml:space="preserve">ten Treffer. </w:t>
      </w:r>
    </w:p>
    <w:p w14:paraId="1F3446E4" w14:textId="45CB6FF8" w:rsidR="007144F2" w:rsidRDefault="007144F2" w:rsidP="00F82728">
      <w:pPr>
        <w:pStyle w:val="BasicText"/>
      </w:pPr>
      <w:r>
        <w:t>Nach Abschluss aller Einzelthreads wird überprüft ob ein Objekt gefunden wurde und bei mehr als einem Ergebnis, das Objekt mit der höchsten Trefferrate ausgewählt. Für eine Antwort an den Server werden zuletzt der Name und die Wikipedia-Beschreibung des ermittelten Objekts in eine JSON-Datei geschrieben und diese dann an den Client zurückgegeben.</w:t>
      </w:r>
    </w:p>
    <w:p w14:paraId="231F08E4" w14:textId="78A4E88B" w:rsidR="007144F2" w:rsidRPr="00F82728" w:rsidRDefault="007144F2" w:rsidP="00F82728">
      <w:pPr>
        <w:pStyle w:val="BasicText"/>
      </w:pPr>
      <w:r>
        <w:t>Falls kein Objekt gefunden werden sollte oder währen der Ausführung der Einzelpr</w:t>
      </w:r>
      <w:r>
        <w:t>o</w:t>
      </w:r>
      <w:r>
        <w:t>zesse ein Fehler auftritt, wird dies dem Client über eine Meldung mitgeteilt und ein en</w:t>
      </w:r>
      <w:r>
        <w:t>t</w:t>
      </w:r>
      <w:r>
        <w:t>sprechender Fehlerbericht in die Log-Datei des Servers geschrieben.</w:t>
      </w:r>
    </w:p>
    <w:p w14:paraId="5AAB3A31" w14:textId="0B5A1EC4" w:rsidR="00F10A49" w:rsidRPr="003C7E2E" w:rsidRDefault="00F10A49" w:rsidP="00F10A49">
      <w:pPr>
        <w:pStyle w:val="berschrift2"/>
      </w:pPr>
      <w:bookmarkStart w:id="79" w:name="_Toc279593983"/>
      <w:r w:rsidRPr="003C7E2E">
        <w:t>Fallstudie / Auswertung der Applikation</w:t>
      </w:r>
      <w:bookmarkEnd w:id="79"/>
    </w:p>
    <w:p w14:paraId="5DA4839E" w14:textId="77777777" w:rsidR="00F10A49" w:rsidRPr="003C7E2E" w:rsidRDefault="00F10A49" w:rsidP="00F10A49">
      <w:pPr>
        <w:pStyle w:val="BasicText"/>
      </w:pPr>
    </w:p>
    <w:p w14:paraId="3A3024CC" w14:textId="77777777" w:rsidR="00297DC8" w:rsidRPr="003C7E2E" w:rsidRDefault="00D572EA" w:rsidP="00297DC8">
      <w:pPr>
        <w:pStyle w:val="berschrift1"/>
      </w:pPr>
      <w:bookmarkStart w:id="80" w:name="_Toc279593984"/>
      <w:r w:rsidRPr="003C7E2E">
        <w:lastRenderedPageBreak/>
        <w:t>Fazit und Ausblick</w:t>
      </w:r>
      <w:bookmarkEnd w:id="80"/>
    </w:p>
    <w:p w14:paraId="58D262C0" w14:textId="77777777" w:rsidR="00B07CC5" w:rsidRPr="003C7E2E" w:rsidRDefault="00B07CC5" w:rsidP="00D85134">
      <w:pPr>
        <w:pStyle w:val="berschrift1"/>
        <w:numPr>
          <w:ilvl w:val="0"/>
          <w:numId w:val="0"/>
        </w:numPr>
      </w:pPr>
      <w:bookmarkStart w:id="81" w:name="Literaturverzeichnis"/>
      <w:bookmarkStart w:id="82" w:name="_Toc70927232"/>
      <w:bookmarkStart w:id="83" w:name="_Toc279593985"/>
      <w:r w:rsidRPr="003C7E2E">
        <w:lastRenderedPageBreak/>
        <w:t>Literaturverzeichnis</w:t>
      </w:r>
      <w:bookmarkEnd w:id="81"/>
      <w:bookmarkEnd w:id="82"/>
      <w:bookmarkEnd w:id="83"/>
    </w:p>
    <w:bookmarkStart w:id="84" w:name="_Toc70927233"/>
    <w:p w14:paraId="79B77F13" w14:textId="0518AED4" w:rsidR="00AE424D" w:rsidRPr="00AE424D" w:rsidRDefault="00124E8A">
      <w:pPr>
        <w:pStyle w:val="StandardWeb"/>
        <w:ind w:left="480" w:hanging="480"/>
        <w:divId w:val="765156882"/>
        <w:rPr>
          <w:noProof/>
        </w:rPr>
      </w:pPr>
      <w:r w:rsidRPr="003C7E2E">
        <w:rPr>
          <w:b/>
        </w:rPr>
        <w:fldChar w:fldCharType="begin" w:fldLock="1"/>
      </w:r>
      <w:r w:rsidRPr="003C7E2E">
        <w:rPr>
          <w:b/>
        </w:rPr>
        <w:instrText xml:space="preserve">ADDIN Mendeley Bibliography CSL_BIBLIOGRAPHY </w:instrText>
      </w:r>
      <w:r w:rsidRPr="003C7E2E">
        <w:rPr>
          <w:b/>
        </w:rPr>
        <w:fldChar w:fldCharType="separate"/>
      </w:r>
      <w:r w:rsidR="00AE424D" w:rsidRPr="00AE424D">
        <w:rPr>
          <w:noProof/>
        </w:rPr>
        <w:t>Abowd, Gregory D.; Dey, Anind K.; Brown, Peter J.; Davies, Nigel; Smith, Mark; Steggles, Pete (1999) Towards a better understanding of context and context-awareness. In Gellersen, Hans-W. (Hrsg) Handheld and ubiquitous computing. Berlin, Heidelberg, Springer Berlin Heidelberg, 304–307.</w:t>
      </w:r>
    </w:p>
    <w:p w14:paraId="0F92FDFB" w14:textId="77777777" w:rsidR="00AE424D" w:rsidRPr="00AE424D" w:rsidRDefault="00AE424D">
      <w:pPr>
        <w:pStyle w:val="StandardWeb"/>
        <w:ind w:left="480" w:hanging="480"/>
        <w:divId w:val="765156882"/>
        <w:rPr>
          <w:noProof/>
        </w:rPr>
      </w:pPr>
      <w:r w:rsidRPr="00AE424D">
        <w:rPr>
          <w:noProof/>
        </w:rPr>
        <w:t>Alahi, a.; Ortiz, R.; Vandergheynst, P. (2012) FREAK: Fast Retina Keypoint. 2012 IEEE Conference on Computer Vision and Pattern Recognition. Ieee, 510–517.</w:t>
      </w:r>
    </w:p>
    <w:p w14:paraId="15264640" w14:textId="77777777" w:rsidR="00AE424D" w:rsidRPr="00AE424D" w:rsidRDefault="00AE424D">
      <w:pPr>
        <w:pStyle w:val="StandardWeb"/>
        <w:ind w:left="480" w:hanging="480"/>
        <w:divId w:val="765156882"/>
        <w:rPr>
          <w:noProof/>
        </w:rPr>
      </w:pPr>
      <w:r w:rsidRPr="00AE424D">
        <w:rPr>
          <w:noProof/>
        </w:rPr>
        <w:t>Azuma, Ronald T (1997) A Survey of Augmented Reality. 4 (August):355–385.</w:t>
      </w:r>
    </w:p>
    <w:p w14:paraId="7861C456" w14:textId="77777777" w:rsidR="00AE424D" w:rsidRPr="00AE424D" w:rsidRDefault="00AE424D">
      <w:pPr>
        <w:pStyle w:val="StandardWeb"/>
        <w:ind w:left="480" w:hanging="480"/>
        <w:divId w:val="765156882"/>
        <w:rPr>
          <w:noProof/>
        </w:rPr>
      </w:pPr>
      <w:r w:rsidRPr="00AE424D">
        <w:rPr>
          <w:noProof/>
        </w:rPr>
        <w:t>Baldauf, Matthias; Dustdar, Schahram; Rosenberg, Florian (2007) A survey on context-aware systems. International Journal of Ad Hoc and Ubiquitous Computing, 2 (4):263–277.</w:t>
      </w:r>
    </w:p>
    <w:p w14:paraId="59B61532" w14:textId="77777777" w:rsidR="00AE424D" w:rsidRPr="00AE424D" w:rsidRDefault="00AE424D">
      <w:pPr>
        <w:pStyle w:val="StandardWeb"/>
        <w:ind w:left="480" w:hanging="480"/>
        <w:divId w:val="765156882"/>
        <w:rPr>
          <w:noProof/>
        </w:rPr>
      </w:pPr>
      <w:r w:rsidRPr="00AE424D">
        <w:rPr>
          <w:noProof/>
        </w:rPr>
        <w:t>Baumgart, Bruce Guenther (1974) Geometric Modeling for Computer Vision. Stanford University, 136.</w:t>
      </w:r>
    </w:p>
    <w:p w14:paraId="3958060B" w14:textId="77777777" w:rsidR="00AE424D" w:rsidRPr="00AE424D" w:rsidRDefault="00AE424D">
      <w:pPr>
        <w:pStyle w:val="StandardWeb"/>
        <w:ind w:left="480" w:hanging="480"/>
        <w:divId w:val="765156882"/>
        <w:rPr>
          <w:noProof/>
        </w:rPr>
      </w:pPr>
      <w:r w:rsidRPr="00AE424D">
        <w:rPr>
          <w:noProof/>
        </w:rPr>
        <w:t>Bay, Herbert; Tuytelaars, Tinne; Gool, Luc Van (2006) Speeded Up Robust Features. Computer Vision–ECCV 2006, 3951 (September):346–359.</w:t>
      </w:r>
    </w:p>
    <w:p w14:paraId="00EC9689" w14:textId="77777777" w:rsidR="00AE424D" w:rsidRPr="00AE424D" w:rsidRDefault="00AE424D">
      <w:pPr>
        <w:pStyle w:val="StandardWeb"/>
        <w:ind w:left="480" w:hanging="480"/>
        <w:divId w:val="765156882"/>
        <w:rPr>
          <w:noProof/>
        </w:rPr>
      </w:pPr>
      <w:r w:rsidRPr="00AE424D">
        <w:rPr>
          <w:noProof/>
        </w:rPr>
        <w:t>Bellavista, Paolo; Corradi, Antonio; Fanelli, Mario; Foschini, Luca (2012) A survey of context data distribution for mobile ubiquitous systems. ACM Computing Surveys, 44 (4):1–45.</w:t>
      </w:r>
    </w:p>
    <w:p w14:paraId="0F57C4A3" w14:textId="77777777" w:rsidR="00AE424D" w:rsidRPr="00AE424D" w:rsidRDefault="00AE424D">
      <w:pPr>
        <w:pStyle w:val="StandardWeb"/>
        <w:ind w:left="480" w:hanging="480"/>
        <w:divId w:val="765156882"/>
        <w:rPr>
          <w:noProof/>
        </w:rPr>
      </w:pPr>
      <w:r w:rsidRPr="00AE424D">
        <w:rPr>
          <w:noProof/>
        </w:rPr>
        <w:t>Bradski, Gary; Kaehler, Adrian (2008) Learning OpenCV Computer Vision with the OpenCV Library. 1. Auflage, Sebastopol, CA, O’Reilly, Inc.</w:t>
      </w:r>
    </w:p>
    <w:p w14:paraId="351F63E7" w14:textId="77777777" w:rsidR="00AE424D" w:rsidRPr="00AE424D" w:rsidRDefault="00AE424D">
      <w:pPr>
        <w:pStyle w:val="StandardWeb"/>
        <w:ind w:left="480" w:hanging="480"/>
        <w:divId w:val="765156882"/>
        <w:rPr>
          <w:noProof/>
        </w:rPr>
      </w:pPr>
      <w:r w:rsidRPr="00AE424D">
        <w:rPr>
          <w:noProof/>
        </w:rPr>
        <w:t>Chang, Yao-Jen; Tsai, Shih-Kai; Chang, Yao-Sheng; Wang, Tsen-Yung (2007) A novel wayfinding system based on geo-coded qr codes for individuals with cognitive impairments. Proceedings of the 9th international ACM SIGACCESS conference on Computers and accessibility - Assets ’07. New York, New York, USA, ACM Press, 231.</w:t>
      </w:r>
    </w:p>
    <w:p w14:paraId="10486D39" w14:textId="77777777" w:rsidR="00AE424D" w:rsidRPr="00AE424D" w:rsidRDefault="00AE424D">
      <w:pPr>
        <w:pStyle w:val="StandardWeb"/>
        <w:ind w:left="480" w:hanging="480"/>
        <w:divId w:val="765156882"/>
        <w:rPr>
          <w:noProof/>
        </w:rPr>
      </w:pPr>
      <w:r w:rsidRPr="00AE424D">
        <w:rPr>
          <w:noProof/>
        </w:rPr>
        <w:t>Chen, HL (2004) An intelligent broker architecture for pervasive context-aware systems. University of Maryland, .</w:t>
      </w:r>
    </w:p>
    <w:p w14:paraId="4592ECCD" w14:textId="77777777" w:rsidR="00AE424D" w:rsidRPr="00AE424D" w:rsidRDefault="00AE424D">
      <w:pPr>
        <w:pStyle w:val="StandardWeb"/>
        <w:ind w:left="480" w:hanging="480"/>
        <w:divId w:val="765156882"/>
        <w:rPr>
          <w:noProof/>
        </w:rPr>
      </w:pPr>
      <w:r w:rsidRPr="00AE424D">
        <w:rPr>
          <w:noProof/>
        </w:rPr>
        <w:t>Cho, Eunjoon; Myers, Seth A.; Leskovec, Jure (2011) Friendship and mobility. Proceedings of the 17th ACM SIGKDD international conference on Knowledge discovery and data mining - KDD ’11. New York, New York, USA, ACM Press, 1082.</w:t>
      </w:r>
    </w:p>
    <w:p w14:paraId="30934270" w14:textId="77777777" w:rsidR="00AE424D" w:rsidRPr="00AE424D" w:rsidRDefault="00AE424D">
      <w:pPr>
        <w:pStyle w:val="StandardWeb"/>
        <w:ind w:left="480" w:hanging="480"/>
        <w:divId w:val="765156882"/>
        <w:rPr>
          <w:noProof/>
        </w:rPr>
      </w:pPr>
      <w:r w:rsidRPr="00AE424D">
        <w:rPr>
          <w:noProof/>
        </w:rPr>
        <w:t>Dey, A.K.; Salber, D.; Abowd, G.D.; Futakawa, M. (1999) The Conference Assistant: combining context-awareness with wearable computing. Digest of Papers. Third International Symposium on Wearable Computers. IEEE Comput. Soc, 21–28.</w:t>
      </w:r>
    </w:p>
    <w:p w14:paraId="1C688946" w14:textId="77777777" w:rsidR="00AE424D" w:rsidRPr="00AE424D" w:rsidRDefault="00AE424D">
      <w:pPr>
        <w:pStyle w:val="StandardWeb"/>
        <w:ind w:left="480" w:hanging="480"/>
        <w:divId w:val="765156882"/>
        <w:rPr>
          <w:noProof/>
        </w:rPr>
      </w:pPr>
      <w:r w:rsidRPr="00AE424D">
        <w:rPr>
          <w:noProof/>
        </w:rPr>
        <w:t>Dey, Anind K. (2001) Understanding and Using Context. Personal and Ubiquitous Computing, 5 (1):4–7.</w:t>
      </w:r>
    </w:p>
    <w:p w14:paraId="7166F9F3" w14:textId="77777777" w:rsidR="00AE424D" w:rsidRPr="00AE424D" w:rsidRDefault="00AE424D">
      <w:pPr>
        <w:pStyle w:val="StandardWeb"/>
        <w:ind w:left="480" w:hanging="480"/>
        <w:divId w:val="765156882"/>
        <w:rPr>
          <w:noProof/>
        </w:rPr>
      </w:pPr>
      <w:r w:rsidRPr="00AE424D">
        <w:rPr>
          <w:noProof/>
        </w:rPr>
        <w:t>Feng, Steve; Caire, Romain; Cortazar, Bingen; Turan, Mehmet; Wong, Andrew; Ozcan, Aydogan (2014) Immunochromatographic diagnostic test analysis using Google Glass. ACS nano, 8 (3):3069–79.</w:t>
      </w:r>
    </w:p>
    <w:p w14:paraId="168FCFF9" w14:textId="77777777" w:rsidR="00AE424D" w:rsidRPr="00AE424D" w:rsidRDefault="00AE424D">
      <w:pPr>
        <w:pStyle w:val="StandardWeb"/>
        <w:ind w:left="480" w:hanging="480"/>
        <w:divId w:val="765156882"/>
        <w:rPr>
          <w:noProof/>
        </w:rPr>
      </w:pPr>
      <w:r w:rsidRPr="00AE424D">
        <w:rPr>
          <w:noProof/>
        </w:rPr>
        <w:t>Fielding, Roy Thomas (2000) Architectural Styles and the Design of Network-based Software Architectures. 162.</w:t>
      </w:r>
    </w:p>
    <w:p w14:paraId="262A3E21" w14:textId="77777777" w:rsidR="00AE424D" w:rsidRPr="00AE424D" w:rsidRDefault="00AE424D">
      <w:pPr>
        <w:pStyle w:val="StandardWeb"/>
        <w:ind w:left="480" w:hanging="480"/>
        <w:divId w:val="765156882"/>
        <w:rPr>
          <w:noProof/>
        </w:rPr>
      </w:pPr>
      <w:r w:rsidRPr="00AE424D">
        <w:rPr>
          <w:noProof/>
        </w:rPr>
        <w:t>Gao, Huiji; Tang, Jiliang; Liu, Huan (2012) Exploring Social-Historical Ties on Location-Based Social Networks. ICWSM. 114–121.</w:t>
      </w:r>
    </w:p>
    <w:p w14:paraId="3D9E3415" w14:textId="77777777" w:rsidR="00AE424D" w:rsidRPr="00AE424D" w:rsidRDefault="00AE424D">
      <w:pPr>
        <w:pStyle w:val="StandardWeb"/>
        <w:ind w:left="480" w:hanging="480"/>
        <w:divId w:val="765156882"/>
        <w:rPr>
          <w:noProof/>
        </w:rPr>
      </w:pPr>
      <w:r w:rsidRPr="00AE424D">
        <w:rPr>
          <w:noProof/>
        </w:rPr>
        <w:t>Google (2012) Google I/O 2012. https://developers.google.com/events/io/2012/, abgerufen am 07.12.2014.</w:t>
      </w:r>
    </w:p>
    <w:p w14:paraId="7940D707" w14:textId="77777777" w:rsidR="00AE424D" w:rsidRPr="00AE424D" w:rsidRDefault="00AE424D">
      <w:pPr>
        <w:pStyle w:val="StandardWeb"/>
        <w:ind w:left="480" w:hanging="480"/>
        <w:divId w:val="765156882"/>
        <w:rPr>
          <w:noProof/>
        </w:rPr>
      </w:pPr>
      <w:r w:rsidRPr="00AE424D">
        <w:rPr>
          <w:noProof/>
        </w:rPr>
        <w:t>Google (2014a) Tech specs. https://support.google.com/glass/answer/3064128?hl=de, abgerufen am 26.11.2014.</w:t>
      </w:r>
    </w:p>
    <w:p w14:paraId="478619BC" w14:textId="77777777" w:rsidR="00AE424D" w:rsidRPr="00AE424D" w:rsidRDefault="00AE424D">
      <w:pPr>
        <w:pStyle w:val="StandardWeb"/>
        <w:ind w:left="480" w:hanging="480"/>
        <w:divId w:val="765156882"/>
        <w:rPr>
          <w:noProof/>
        </w:rPr>
      </w:pPr>
      <w:r w:rsidRPr="00AE424D">
        <w:rPr>
          <w:noProof/>
        </w:rPr>
        <w:t>Google (2014b) Glass Platform Release Notes. https://developers.google.com/glass/release-notes, abgerufen am 02.12.2014.</w:t>
      </w:r>
    </w:p>
    <w:p w14:paraId="7E96143D" w14:textId="77777777" w:rsidR="00AE424D" w:rsidRPr="00AE424D" w:rsidRDefault="00AE424D">
      <w:pPr>
        <w:pStyle w:val="StandardWeb"/>
        <w:ind w:left="480" w:hanging="480"/>
        <w:divId w:val="765156882"/>
        <w:rPr>
          <w:noProof/>
        </w:rPr>
      </w:pPr>
      <w:r w:rsidRPr="00AE424D">
        <w:rPr>
          <w:noProof/>
        </w:rPr>
        <w:t>Huang, Zhanpeng; Hui, Pan; Peylo, Christoph; Chatzopoulos, Dimitris (2013) Mobile augmented reality survey: a bottom-up approach. Arxiv.Org, .</w:t>
      </w:r>
    </w:p>
    <w:p w14:paraId="5E936B48" w14:textId="77777777" w:rsidR="00AE424D" w:rsidRPr="00AE424D" w:rsidRDefault="00AE424D">
      <w:pPr>
        <w:pStyle w:val="StandardWeb"/>
        <w:ind w:left="480" w:hanging="480"/>
        <w:divId w:val="765156882"/>
        <w:rPr>
          <w:noProof/>
        </w:rPr>
      </w:pPr>
      <w:r w:rsidRPr="00AE424D">
        <w:rPr>
          <w:noProof/>
        </w:rPr>
        <w:t>Indulska, J; Sutton, P (2003) Location management in pervasive systems. Workshop on Wearable, Invisible, Context-Aware, Ambient, Pervasive and Ubiquitous Computing. Adelaide, Australia, Australian Computer Society, 143–151.</w:t>
      </w:r>
    </w:p>
    <w:p w14:paraId="5887A490" w14:textId="77777777" w:rsidR="00AE424D" w:rsidRPr="00AE424D" w:rsidRDefault="00AE424D">
      <w:pPr>
        <w:pStyle w:val="StandardWeb"/>
        <w:ind w:left="480" w:hanging="480"/>
        <w:divId w:val="765156882"/>
        <w:rPr>
          <w:noProof/>
        </w:rPr>
      </w:pPr>
      <w:r w:rsidRPr="00AE424D">
        <w:rPr>
          <w:noProof/>
        </w:rPr>
        <w:t>Juan, L; Gwun, O (2009) A comparison of SIFT, PCA-SIFT and SURF. International Journal of Image Processing (IJIP), 3 (4):143.</w:t>
      </w:r>
    </w:p>
    <w:p w14:paraId="66C1085E" w14:textId="77777777" w:rsidR="00AE424D" w:rsidRPr="00AE424D" w:rsidRDefault="00AE424D">
      <w:pPr>
        <w:pStyle w:val="StandardWeb"/>
        <w:ind w:left="480" w:hanging="480"/>
        <w:divId w:val="765156882"/>
        <w:rPr>
          <w:noProof/>
        </w:rPr>
      </w:pPr>
      <w:r w:rsidRPr="00AE424D">
        <w:rPr>
          <w:noProof/>
        </w:rPr>
        <w:t>Junglas, Iris A.; Watson, Richard T. (2008) Location-based services. Communications of the ACM, 51 (3):65–69.</w:t>
      </w:r>
    </w:p>
    <w:p w14:paraId="166AF91C" w14:textId="77777777" w:rsidR="00AE424D" w:rsidRPr="00AE424D" w:rsidRDefault="00AE424D">
      <w:pPr>
        <w:pStyle w:val="StandardWeb"/>
        <w:ind w:left="480" w:hanging="480"/>
        <w:divId w:val="765156882"/>
        <w:rPr>
          <w:noProof/>
        </w:rPr>
      </w:pPr>
      <w:r w:rsidRPr="00AE424D">
        <w:rPr>
          <w:noProof/>
        </w:rPr>
        <w:t xml:space="preserve">Kölmel, Dr. Bernhard (2005) Location-based services. </w:t>
      </w:r>
    </w:p>
    <w:p w14:paraId="20E35D6C" w14:textId="77777777" w:rsidR="00AE424D" w:rsidRPr="00AE424D" w:rsidRDefault="00AE424D">
      <w:pPr>
        <w:pStyle w:val="StandardWeb"/>
        <w:ind w:left="480" w:hanging="480"/>
        <w:divId w:val="765156882"/>
        <w:rPr>
          <w:noProof/>
        </w:rPr>
      </w:pPr>
      <w:r w:rsidRPr="00AE424D">
        <w:rPr>
          <w:noProof/>
        </w:rPr>
        <w:t>Lee, Sangkeun; Chang, Juno; Lee, Sang-goo (2010) Survey and Trend Analysis of Context-Aware Systems. Information-An International Interdisciplinary Journal, 14 (2):527–548.</w:t>
      </w:r>
    </w:p>
    <w:p w14:paraId="4D83BF31" w14:textId="77777777" w:rsidR="00AE424D" w:rsidRPr="00AE424D" w:rsidRDefault="00AE424D">
      <w:pPr>
        <w:pStyle w:val="StandardWeb"/>
        <w:ind w:left="480" w:hanging="480"/>
        <w:divId w:val="765156882"/>
        <w:rPr>
          <w:noProof/>
        </w:rPr>
      </w:pPr>
      <w:r w:rsidRPr="00AE424D">
        <w:rPr>
          <w:noProof/>
        </w:rPr>
        <w:t>Leutenegger, Stefan; Chli, Margarita; Siegwart, Roland Y. (2011) BRISK: Binary Robust invariant scalable keypoints. 2011 International Conference on Computer Vision. Ieee, 2548–2555.</w:t>
      </w:r>
    </w:p>
    <w:p w14:paraId="524A952A" w14:textId="77777777" w:rsidR="00AE424D" w:rsidRPr="00AE424D" w:rsidRDefault="00AE424D">
      <w:pPr>
        <w:pStyle w:val="StandardWeb"/>
        <w:ind w:left="480" w:hanging="480"/>
        <w:divId w:val="765156882"/>
        <w:rPr>
          <w:noProof/>
        </w:rPr>
      </w:pPr>
      <w:r w:rsidRPr="00AE424D">
        <w:rPr>
          <w:noProof/>
        </w:rPr>
        <w:t>Lins, Caio Novaes; Teixeira, João Marcelo; Rafael, Alves Roberto; Teichrieb, Veronica (2014) Development of Interactive Applications for Google Glass. Tendências e Técnicas em Realidade Virtual e Aumentada, 4 :167–188.</w:t>
      </w:r>
    </w:p>
    <w:p w14:paraId="12494859" w14:textId="77777777" w:rsidR="00AE424D" w:rsidRPr="00AE424D" w:rsidRDefault="00AE424D">
      <w:pPr>
        <w:pStyle w:val="StandardWeb"/>
        <w:ind w:left="480" w:hanging="480"/>
        <w:divId w:val="765156882"/>
        <w:rPr>
          <w:noProof/>
        </w:rPr>
      </w:pPr>
      <w:r w:rsidRPr="00AE424D">
        <w:rPr>
          <w:noProof/>
        </w:rPr>
        <w:t>Lowe, D.G. (1999) Object recognition from local scale-invariant features. Proceedings of the Seventh IEEE International Conference on Computer Vision. IEEE, 1150–1157 vol.2.</w:t>
      </w:r>
    </w:p>
    <w:p w14:paraId="20693AE0" w14:textId="77777777" w:rsidR="00AE424D" w:rsidRPr="00AE424D" w:rsidRDefault="00AE424D">
      <w:pPr>
        <w:pStyle w:val="StandardWeb"/>
        <w:ind w:left="480" w:hanging="480"/>
        <w:divId w:val="765156882"/>
        <w:rPr>
          <w:noProof/>
        </w:rPr>
      </w:pPr>
      <w:r w:rsidRPr="00AE424D">
        <w:rPr>
          <w:noProof/>
        </w:rPr>
        <w:t>Lowe, David G. (2004) Distinctive Image Features from Scale-Invariant Keypoints. International Journal of Computer Vision, 60 (2):91–110.</w:t>
      </w:r>
    </w:p>
    <w:p w14:paraId="0004743A" w14:textId="77777777" w:rsidR="00AE424D" w:rsidRPr="00AE424D" w:rsidRDefault="00AE424D">
      <w:pPr>
        <w:pStyle w:val="StandardWeb"/>
        <w:ind w:left="480" w:hanging="480"/>
        <w:divId w:val="765156882"/>
        <w:rPr>
          <w:noProof/>
        </w:rPr>
      </w:pPr>
      <w:r w:rsidRPr="00AE424D">
        <w:rPr>
          <w:noProof/>
        </w:rPr>
        <w:t>Morril, Dan (2008) Announcing the Android 1.0 SDK, release 1. http://android-developers.blogspot.be/2008/09/announcing-android-10-sdk-release-1.html, abgerufen am 02.12.2014.</w:t>
      </w:r>
    </w:p>
    <w:p w14:paraId="45EB882C" w14:textId="77777777" w:rsidR="00AE424D" w:rsidRPr="00AE424D" w:rsidRDefault="00AE424D">
      <w:pPr>
        <w:pStyle w:val="StandardWeb"/>
        <w:ind w:left="480" w:hanging="480"/>
        <w:divId w:val="765156882"/>
        <w:rPr>
          <w:noProof/>
        </w:rPr>
      </w:pPr>
      <w:r w:rsidRPr="00AE424D">
        <w:rPr>
          <w:noProof/>
        </w:rPr>
        <w:t>opencv dev team (2014) OpenCV API Reference — OpenCV 2.4.9.0 Documentation. http://docs.opencv.org/modules/refman.html, abgerufen am 09.10.2014.</w:t>
      </w:r>
    </w:p>
    <w:p w14:paraId="77D3D52D" w14:textId="77777777" w:rsidR="00AE424D" w:rsidRPr="00AE424D" w:rsidRDefault="00AE424D">
      <w:pPr>
        <w:pStyle w:val="StandardWeb"/>
        <w:ind w:left="480" w:hanging="480"/>
        <w:divId w:val="765156882"/>
        <w:rPr>
          <w:noProof/>
        </w:rPr>
      </w:pPr>
      <w:r w:rsidRPr="00AE424D">
        <w:rPr>
          <w:noProof/>
        </w:rPr>
        <w:t>Perera, Charith; Zaslavsky, Arkady; Christen, Peter; Georgakopoulos, Dimitrios (2014) Context Aware Computing for The Internet of Things: A Survey. IEEE Communications Surveys &amp; Tutorials, 16 (1):414–454.</w:t>
      </w:r>
    </w:p>
    <w:p w14:paraId="14A61B35" w14:textId="77777777" w:rsidR="00AE424D" w:rsidRPr="00AE424D" w:rsidRDefault="00AE424D">
      <w:pPr>
        <w:pStyle w:val="StandardWeb"/>
        <w:ind w:left="480" w:hanging="480"/>
        <w:divId w:val="765156882"/>
        <w:rPr>
          <w:noProof/>
        </w:rPr>
      </w:pPr>
      <w:r w:rsidRPr="00AE424D">
        <w:rPr>
          <w:noProof/>
        </w:rPr>
        <w:t>Portman, Eric A.; Gailey, Michael L.; Holmes, Chad S.; Burgiss, Michael J.; Smith, Angela King; Pitts III, Ashton F.; Dempsen, Stephen L.; Che, Vinny Wai-yan (2005) Location-based services. USA, .</w:t>
      </w:r>
    </w:p>
    <w:p w14:paraId="436E7D78" w14:textId="77777777" w:rsidR="00AE424D" w:rsidRPr="00AE424D" w:rsidRDefault="00AE424D">
      <w:pPr>
        <w:pStyle w:val="StandardWeb"/>
        <w:ind w:left="480" w:hanging="480"/>
        <w:divId w:val="765156882"/>
        <w:rPr>
          <w:noProof/>
        </w:rPr>
      </w:pPr>
      <w:r w:rsidRPr="00AE424D">
        <w:rPr>
          <w:noProof/>
        </w:rPr>
        <w:t>Rouillard, José (2008) Contextual QR Codes. 2008 The Third International Multi-Conference on Computing in the Global Information Technology (iccgi 2008), :50–55.</w:t>
      </w:r>
    </w:p>
    <w:p w14:paraId="00D04DCC" w14:textId="77777777" w:rsidR="00AE424D" w:rsidRPr="00AE424D" w:rsidRDefault="00AE424D">
      <w:pPr>
        <w:pStyle w:val="StandardWeb"/>
        <w:ind w:left="480" w:hanging="480"/>
        <w:divId w:val="765156882"/>
        <w:rPr>
          <w:noProof/>
        </w:rPr>
      </w:pPr>
      <w:r w:rsidRPr="00AE424D">
        <w:rPr>
          <w:noProof/>
        </w:rPr>
        <w:t>Saha, Amit Kumar (2008) A Developers First Look At Android. Linux For You (January), (January):48–50.</w:t>
      </w:r>
    </w:p>
    <w:p w14:paraId="52453F7C" w14:textId="77777777" w:rsidR="00AE424D" w:rsidRPr="00AE424D" w:rsidRDefault="00AE424D">
      <w:pPr>
        <w:pStyle w:val="StandardWeb"/>
        <w:ind w:left="480" w:hanging="480"/>
        <w:divId w:val="765156882"/>
        <w:rPr>
          <w:noProof/>
        </w:rPr>
      </w:pPr>
      <w:r w:rsidRPr="00AE424D">
        <w:rPr>
          <w:noProof/>
        </w:rPr>
        <w:t>Schaeffer, Cameron (2013) A comparison of keypoint descriptors in the context of pedestrian detection: freak vs. surf vs. brisk. Stanford University, 5.</w:t>
      </w:r>
    </w:p>
    <w:p w14:paraId="45A1509D" w14:textId="77777777" w:rsidR="00AE424D" w:rsidRPr="00AE424D" w:rsidRDefault="00AE424D">
      <w:pPr>
        <w:pStyle w:val="StandardWeb"/>
        <w:ind w:left="480" w:hanging="480"/>
        <w:divId w:val="765156882"/>
        <w:rPr>
          <w:noProof/>
        </w:rPr>
      </w:pPr>
      <w:r w:rsidRPr="00AE424D">
        <w:rPr>
          <w:noProof/>
        </w:rPr>
        <w:t>Schilit, B.N.; Theimer, M.M. (1994) Disseminating active map information to mobile hosts. IEEE Network, 8 (5):22–32.</w:t>
      </w:r>
    </w:p>
    <w:p w14:paraId="589E70CC" w14:textId="77777777" w:rsidR="00AE424D" w:rsidRPr="00AE424D" w:rsidRDefault="00AE424D">
      <w:pPr>
        <w:pStyle w:val="StandardWeb"/>
        <w:ind w:left="480" w:hanging="480"/>
        <w:divId w:val="765156882"/>
        <w:rPr>
          <w:noProof/>
        </w:rPr>
      </w:pPr>
      <w:r w:rsidRPr="00AE424D">
        <w:rPr>
          <w:noProof/>
        </w:rPr>
        <w:t>Schmidt, A; Laerhoven, K. van (2001) How to build smart appliances? IEEE Personal Communications, 8 (4):66–71.</w:t>
      </w:r>
    </w:p>
    <w:p w14:paraId="515A332D" w14:textId="77777777" w:rsidR="00AE424D" w:rsidRPr="00AE424D" w:rsidRDefault="00AE424D">
      <w:pPr>
        <w:pStyle w:val="StandardWeb"/>
        <w:ind w:left="480" w:hanging="480"/>
        <w:divId w:val="765156882"/>
        <w:rPr>
          <w:noProof/>
        </w:rPr>
      </w:pPr>
      <w:r w:rsidRPr="00AE424D">
        <w:rPr>
          <w:noProof/>
        </w:rPr>
        <w:t>Sidla, Oliver; Kottmann, Michal; Benesova, Wanda (2011) Real-time pose invariant logo and pattern detection. In Röning, Juha; Casasent, David P.; Hall, Ernest L. (Hrsg) 78780C–78780C–8.</w:t>
      </w:r>
    </w:p>
    <w:p w14:paraId="0C6A22DD" w14:textId="77777777" w:rsidR="00AE424D" w:rsidRPr="00AE424D" w:rsidRDefault="00AE424D">
      <w:pPr>
        <w:pStyle w:val="StandardWeb"/>
        <w:ind w:left="480" w:hanging="480"/>
        <w:divId w:val="765156882"/>
        <w:rPr>
          <w:noProof/>
        </w:rPr>
      </w:pPr>
      <w:r w:rsidRPr="00AE424D">
        <w:rPr>
          <w:noProof/>
        </w:rPr>
        <w:t>Stevens, Tim (2013) Google announces Glass Developer Kit, will enable offline apps and direct hardware access. http://www.engadget.com/2013/05/16/google-glass-developer-kit/, abgerufen am 30.11.2014.</w:t>
      </w:r>
    </w:p>
    <w:p w14:paraId="5EC81FC5" w14:textId="77777777" w:rsidR="00AE424D" w:rsidRPr="00AE424D" w:rsidRDefault="00AE424D">
      <w:pPr>
        <w:pStyle w:val="StandardWeb"/>
        <w:ind w:left="480" w:hanging="480"/>
        <w:divId w:val="765156882"/>
        <w:rPr>
          <w:noProof/>
        </w:rPr>
      </w:pPr>
      <w:r w:rsidRPr="00AE424D">
        <w:rPr>
          <w:noProof/>
        </w:rPr>
        <w:t>Swain, Michael J.; Ballard, Dana H. (1991) Color indexing. International Journal of Computer Vision, 7 (1):11–32.</w:t>
      </w:r>
    </w:p>
    <w:p w14:paraId="3E77BE34" w14:textId="77777777" w:rsidR="00AE424D" w:rsidRPr="00AE424D" w:rsidRDefault="00AE424D">
      <w:pPr>
        <w:pStyle w:val="StandardWeb"/>
        <w:ind w:left="480" w:hanging="480"/>
        <w:divId w:val="765156882"/>
        <w:rPr>
          <w:noProof/>
        </w:rPr>
      </w:pPr>
      <w:r w:rsidRPr="00AE424D">
        <w:rPr>
          <w:noProof/>
        </w:rPr>
        <w:t>Szeliski, Richard (2011) Computer Vision. London, Springer London.</w:t>
      </w:r>
    </w:p>
    <w:p w14:paraId="12C8B17A" w14:textId="77777777" w:rsidR="00AE424D" w:rsidRPr="00AE424D" w:rsidRDefault="00AE424D">
      <w:pPr>
        <w:pStyle w:val="StandardWeb"/>
        <w:ind w:left="480" w:hanging="480"/>
        <w:divId w:val="765156882"/>
        <w:rPr>
          <w:noProof/>
        </w:rPr>
      </w:pPr>
      <w:r w:rsidRPr="00AE424D">
        <w:rPr>
          <w:noProof/>
        </w:rPr>
        <w:t>Texas Instruments (2012) OMAP4430 Multimedia Device. 443.</w:t>
      </w:r>
    </w:p>
    <w:p w14:paraId="384D4DF8" w14:textId="77777777" w:rsidR="00AE424D" w:rsidRPr="00AE424D" w:rsidRDefault="00AE424D">
      <w:pPr>
        <w:pStyle w:val="StandardWeb"/>
        <w:ind w:left="480" w:hanging="480"/>
        <w:divId w:val="765156882"/>
        <w:rPr>
          <w:noProof/>
        </w:rPr>
      </w:pPr>
      <w:r w:rsidRPr="00AE424D">
        <w:rPr>
          <w:noProof/>
        </w:rPr>
        <w:t>Torborg, Scott; Simpson, Star (2012) What’s inside Google Glass? http://www.catwig.com/google-glass-teardown/, abgerufen am 16.10.2014.</w:t>
      </w:r>
    </w:p>
    <w:p w14:paraId="08B4E2DD" w14:textId="77777777" w:rsidR="00AE424D" w:rsidRPr="00AE424D" w:rsidRDefault="00AE424D">
      <w:pPr>
        <w:pStyle w:val="StandardWeb"/>
        <w:ind w:left="480" w:hanging="480"/>
        <w:divId w:val="765156882"/>
        <w:rPr>
          <w:noProof/>
        </w:rPr>
      </w:pPr>
      <w:r w:rsidRPr="00AE424D">
        <w:rPr>
          <w:noProof/>
        </w:rPr>
        <w:t>UMTS Forum (2001) Report No. 13. London, .</w:t>
      </w:r>
    </w:p>
    <w:p w14:paraId="1E6FDB81" w14:textId="77777777" w:rsidR="00AE424D" w:rsidRPr="00AE424D" w:rsidRDefault="00AE424D">
      <w:pPr>
        <w:pStyle w:val="StandardWeb"/>
        <w:ind w:left="480" w:hanging="480"/>
        <w:divId w:val="765156882"/>
        <w:rPr>
          <w:noProof/>
        </w:rPr>
      </w:pPr>
      <w:r w:rsidRPr="00AE424D">
        <w:rPr>
          <w:noProof/>
        </w:rPr>
        <w:t>Walsh, Andrew (2010) QR Codes – using mobile phones to deliver library instruction and help at the point of need. Journal of Information Literacy, 4 (1):55–65.</w:t>
      </w:r>
    </w:p>
    <w:p w14:paraId="4444A593" w14:textId="77777777" w:rsidR="00AE424D" w:rsidRPr="00AE424D" w:rsidRDefault="00AE424D">
      <w:pPr>
        <w:pStyle w:val="StandardWeb"/>
        <w:ind w:left="480" w:hanging="480"/>
        <w:divId w:val="765156882"/>
        <w:rPr>
          <w:noProof/>
        </w:rPr>
      </w:pPr>
      <w:r w:rsidRPr="00AE424D">
        <w:rPr>
          <w:noProof/>
        </w:rPr>
        <w:t>Want, Roy; Hopper, Andy; Falcão, Veronica; Gibbons, Jonathan (1992) The active badge location system. ACM Transactions on Information Systems, 10 (1):91–102.</w:t>
      </w:r>
    </w:p>
    <w:p w14:paraId="1890DDB5" w14:textId="77777777" w:rsidR="00AE424D" w:rsidRPr="00AE424D" w:rsidRDefault="00AE424D">
      <w:pPr>
        <w:pStyle w:val="StandardWeb"/>
        <w:ind w:left="480" w:hanging="480"/>
        <w:divId w:val="765156882"/>
        <w:rPr>
          <w:noProof/>
        </w:rPr>
      </w:pPr>
      <w:r w:rsidRPr="00AE424D">
        <w:rPr>
          <w:noProof/>
        </w:rPr>
        <w:t>QRcode.com</w:t>
      </w:r>
      <w:r w:rsidRPr="00AE424D">
        <w:rPr>
          <w:noProof/>
        </w:rPr>
        <w:t>｜</w:t>
      </w:r>
      <w:r w:rsidRPr="00AE424D">
        <w:rPr>
          <w:noProof/>
        </w:rPr>
        <w:t>DENSO WAVE. http://www.qrcode.com/en/index.html, abgerufen am 16.10.2014.</w:t>
      </w:r>
    </w:p>
    <w:p w14:paraId="0896326A" w14:textId="77777777" w:rsidR="00AE424D" w:rsidRPr="00AE424D" w:rsidRDefault="00AE424D">
      <w:pPr>
        <w:pStyle w:val="StandardWeb"/>
        <w:ind w:left="480" w:hanging="480"/>
        <w:divId w:val="765156882"/>
        <w:rPr>
          <w:noProof/>
        </w:rPr>
      </w:pPr>
      <w:r w:rsidRPr="00AE424D">
        <w:rPr>
          <w:noProof/>
        </w:rPr>
        <w:t>Google to Sell Heads-Up Display Glasses by Year’s End - NYTimes.com. http://bits.blogs.nytimes.com/2012/02/21/google-to-sell-terminator-style-glasses-by-years-end/?ref=technology, abgerufen am 20.11.2014.</w:t>
      </w:r>
    </w:p>
    <w:p w14:paraId="393BD554" w14:textId="77777777" w:rsidR="00F82728" w:rsidRDefault="00124E8A" w:rsidP="00AE424D">
      <w:pPr>
        <w:pStyle w:val="StandardWeb"/>
        <w:ind w:left="480" w:hanging="480"/>
        <w:divId w:val="607540105"/>
        <w:sectPr w:rsidR="00F82728" w:rsidSect="00C565B8">
          <w:headerReference w:type="default" r:id="rId25"/>
          <w:pgSz w:w="11906" w:h="16838"/>
          <w:pgMar w:top="1701" w:right="1701" w:bottom="1134" w:left="1701" w:header="708" w:footer="708" w:gutter="0"/>
          <w:pgNumType w:start="1"/>
          <w:cols w:space="708"/>
          <w:docGrid w:linePitch="360"/>
        </w:sectPr>
      </w:pPr>
      <w:r w:rsidRPr="003C7E2E">
        <w:fldChar w:fldCharType="end"/>
      </w:r>
    </w:p>
    <w:p w14:paraId="54FAA0CD" w14:textId="4E0BE422" w:rsidR="00B07CC5" w:rsidRPr="003C7E2E" w:rsidRDefault="00B07CC5" w:rsidP="00F82728">
      <w:pPr>
        <w:pStyle w:val="berschrift1"/>
        <w:divId w:val="607540105"/>
      </w:pPr>
      <w:bookmarkStart w:id="85" w:name="_Toc279593986"/>
      <w:r w:rsidRPr="003C7E2E">
        <w:t>Anhang</w:t>
      </w:r>
      <w:bookmarkEnd w:id="84"/>
      <w:bookmarkEnd w:id="85"/>
    </w:p>
    <w:p w14:paraId="2DF7C1C0" w14:textId="77777777" w:rsidR="00B07CC5" w:rsidRPr="003C7E2E" w:rsidRDefault="00B07CC5" w:rsidP="00B07CC5">
      <w:pPr>
        <w:pStyle w:val="berschrift8"/>
      </w:pPr>
      <w:bookmarkStart w:id="86" w:name="_Toc279593987"/>
      <w:r w:rsidRPr="003C7E2E">
        <w:t>Unterkapitel des Anhangs</w:t>
      </w:r>
      <w:bookmarkEnd w:id="86"/>
    </w:p>
    <w:p w14:paraId="14D09E19" w14:textId="77777777" w:rsidR="00FC02FE" w:rsidRPr="003C7E2E" w:rsidRDefault="00FC02FE" w:rsidP="00FC02FE">
      <w:pPr>
        <w:pStyle w:val="BasicText"/>
      </w:pPr>
      <w:r w:rsidRPr="003C7E2E">
        <w:t>Text Text Text Text Text Text Text Text Text Text Text Text Text Text Text Text Text Text Text Text Text Text Text Text Text Text Text Text Text Text Text Text Text Text Text Text.</w:t>
      </w:r>
    </w:p>
    <w:p w14:paraId="224DD32A" w14:textId="77777777" w:rsidR="00FC02FE" w:rsidRPr="003C7E2E" w:rsidRDefault="00FC02FE" w:rsidP="00FC02FE">
      <w:pPr>
        <w:pStyle w:val="BasicText"/>
      </w:pPr>
      <w:r w:rsidRPr="003C7E2E">
        <w:t>Text Text Text Text Text Text Text Text Text Text Text Text Text Text Text Text Text Text Text Text Text Text Text Text Text Text Text Text Text Text Text Text Text Text Text Text.</w:t>
      </w:r>
    </w:p>
    <w:p w14:paraId="1EAAC0EF" w14:textId="77777777" w:rsidR="00F858C0" w:rsidRPr="003C7E2E" w:rsidRDefault="00F858C0" w:rsidP="00F858C0">
      <w:pPr>
        <w:pStyle w:val="berschrift8"/>
      </w:pPr>
      <w:bookmarkStart w:id="87" w:name="_Toc279593988"/>
      <w:r w:rsidRPr="003C7E2E">
        <w:t>Zweites Unterkapitel des Anhangs</w:t>
      </w:r>
      <w:bookmarkEnd w:id="87"/>
    </w:p>
    <w:p w14:paraId="17B86007" w14:textId="77777777" w:rsidR="00FC02FE" w:rsidRPr="003C7E2E" w:rsidRDefault="00FC02FE" w:rsidP="00FC02FE">
      <w:pPr>
        <w:pStyle w:val="BasicText"/>
      </w:pPr>
      <w:r w:rsidRPr="003C7E2E">
        <w:t>Text Text Text Text Text Text Text Text Text Text Text Text Text Text Text Text Text Text Text Text Text Text Text Text Text Text Text Text Text Text Text Text Text Text Text Text.</w:t>
      </w:r>
    </w:p>
    <w:p w14:paraId="17489FCC" w14:textId="77777777" w:rsidR="00FC02FE" w:rsidRPr="003C7E2E" w:rsidRDefault="00FC02FE" w:rsidP="00FC02FE">
      <w:pPr>
        <w:pStyle w:val="BasicText"/>
      </w:pPr>
      <w:r w:rsidRPr="003C7E2E">
        <w:t>Text Text Text Text Text Text Text Text Text Text Text Text Text Text Text Text Text Text Text Text Text Text Text Text Text Text Text Text Text Text Text Text Text Text Text Text.</w:t>
      </w:r>
    </w:p>
    <w:p w14:paraId="582711E0" w14:textId="77777777" w:rsidR="00F858C0" w:rsidRPr="003C7E2E" w:rsidRDefault="00F858C0" w:rsidP="00F858C0">
      <w:pPr>
        <w:pStyle w:val="BasicText"/>
      </w:pPr>
    </w:p>
    <w:p w14:paraId="6DE5A420" w14:textId="77777777" w:rsidR="008C08AD" w:rsidRPr="003C7E2E" w:rsidRDefault="008C08AD" w:rsidP="008C08AD">
      <w:pPr>
        <w:pStyle w:val="BasicText"/>
      </w:pPr>
    </w:p>
    <w:p w14:paraId="1DD65318" w14:textId="77777777" w:rsidR="008C08AD" w:rsidRPr="003C7E2E" w:rsidRDefault="008C08AD" w:rsidP="008C08AD">
      <w:pPr>
        <w:pStyle w:val="BasicText"/>
      </w:pPr>
    </w:p>
    <w:p w14:paraId="423E6FBF" w14:textId="77777777" w:rsidR="008C08AD" w:rsidRPr="003C7E2E" w:rsidRDefault="008C08AD" w:rsidP="008C08AD">
      <w:pPr>
        <w:pStyle w:val="BasicText"/>
        <w:sectPr w:rsidR="008C08AD" w:rsidRPr="003C7E2E" w:rsidSect="00C565B8">
          <w:headerReference w:type="default" r:id="rId26"/>
          <w:pgSz w:w="11906" w:h="16838"/>
          <w:pgMar w:top="1701" w:right="1701" w:bottom="1134" w:left="1701" w:header="708" w:footer="708" w:gutter="0"/>
          <w:pgNumType w:start="1"/>
          <w:cols w:space="708"/>
          <w:docGrid w:linePitch="360"/>
        </w:sectPr>
      </w:pPr>
    </w:p>
    <w:p w14:paraId="7051DCC8" w14:textId="77777777" w:rsidR="00B07CC5" w:rsidRPr="003C7E2E" w:rsidRDefault="00B07CC5" w:rsidP="00D85134">
      <w:pPr>
        <w:pStyle w:val="BasicTextHeading1look-alike"/>
        <w:numPr>
          <w:ilvl w:val="0"/>
          <w:numId w:val="0"/>
        </w:numPr>
      </w:pPr>
      <w:r w:rsidRPr="003C7E2E">
        <w:t>Abschließende Erklärung</w:t>
      </w:r>
    </w:p>
    <w:p w14:paraId="0F8FE22A" w14:textId="181B5F59" w:rsidR="00BE1F5B" w:rsidRPr="003C7E2E" w:rsidRDefault="00BE1F5B" w:rsidP="00D14DBB">
      <w:pPr>
        <w:pStyle w:val="BasicText"/>
      </w:pPr>
      <w:r w:rsidRPr="003C7E2E">
        <w:t>Ich versichere hiermit, dass ich diese Bachelorar</w:t>
      </w:r>
      <w:r w:rsidR="00346B5D">
        <w:t>beit</w:t>
      </w:r>
      <w:r w:rsidRPr="003C7E2E">
        <w:t xml:space="preserve"> </w:t>
      </w:r>
      <w:r w:rsidR="00346B5D">
        <w:rPr>
          <w:rStyle w:val="BasicCharItalic"/>
        </w:rPr>
        <w:t>Einblendung von kontextsensitiven Inhalten auf der Google Glass</w:t>
      </w:r>
      <w:r w:rsidRPr="003C7E2E">
        <w:t xml:space="preserve"> selbstständig und ohne Benutzung anderer als der ang</w:t>
      </w:r>
      <w:r w:rsidRPr="003C7E2E">
        <w:t>e</w:t>
      </w:r>
      <w:r w:rsidRPr="003C7E2E">
        <w:t>gebenen Hilfsmittel und Quellen angefertigt habe, sowie den benutzten Quellen wör</w:t>
      </w:r>
      <w:r w:rsidRPr="003C7E2E">
        <w:t>t</w:t>
      </w:r>
      <w:r w:rsidRPr="003C7E2E">
        <w:t>lich oder sinngemäß entnommenen Stellen als solche kenntlich gemacht habe.</w:t>
      </w:r>
    </w:p>
    <w:p w14:paraId="1DE42254" w14:textId="77777777" w:rsidR="00B07CC5" w:rsidRPr="003C7E2E" w:rsidRDefault="00B75D9B" w:rsidP="00B07CC5">
      <w:pPr>
        <w:pStyle w:val="BasicText"/>
      </w:pPr>
      <w:r w:rsidRPr="003C7E2E">
        <w:t>Osnabrück</w:t>
      </w:r>
      <w:r w:rsidR="00B07CC5" w:rsidRPr="003C7E2E">
        <w:t xml:space="preserve">, den </w:t>
      </w:r>
      <w:r w:rsidR="00B013CC" w:rsidRPr="003C7E2E">
        <w:fldChar w:fldCharType="begin"/>
      </w:r>
      <w:r w:rsidR="00B013CC" w:rsidRPr="003C7E2E">
        <w:instrText xml:space="preserve"> TIME \@ "d. MMMM yyyy" </w:instrText>
      </w:r>
      <w:r w:rsidR="00B013CC" w:rsidRPr="003C7E2E">
        <w:fldChar w:fldCharType="separate"/>
      </w:r>
      <w:r w:rsidR="00D40680">
        <w:rPr>
          <w:noProof/>
        </w:rPr>
        <w:t>7. Dezember 2014</w:t>
      </w:r>
      <w:r w:rsidR="00B013CC" w:rsidRPr="003C7E2E">
        <w:fldChar w:fldCharType="end"/>
      </w:r>
    </w:p>
    <w:p w14:paraId="5405A56A" w14:textId="77777777" w:rsidR="00B07CC5" w:rsidRPr="003C7E2E" w:rsidRDefault="00B07CC5" w:rsidP="00B07CC5">
      <w:pPr>
        <w:pStyle w:val="BasicText"/>
      </w:pPr>
    </w:p>
    <w:p w14:paraId="77A7B67C" w14:textId="77777777" w:rsidR="008C08AD" w:rsidRPr="003C7E2E" w:rsidRDefault="008C08AD" w:rsidP="00B07CC5">
      <w:pPr>
        <w:pStyle w:val="BasicText"/>
      </w:pPr>
    </w:p>
    <w:p w14:paraId="7810B139" w14:textId="58DC01BA" w:rsidR="008C08AD" w:rsidRPr="003C7E2E" w:rsidRDefault="00346B5D" w:rsidP="00B07CC5">
      <w:pPr>
        <w:pStyle w:val="BasicText"/>
      </w:pPr>
      <w:r>
        <w:t>Jannik Hoffjann</w:t>
      </w:r>
    </w:p>
    <w:sectPr w:rsidR="008C08AD" w:rsidRPr="003C7E2E" w:rsidSect="00C565B8">
      <w:headerReference w:type="default" r:id="rId27"/>
      <w:pgSz w:w="11906" w:h="16838"/>
      <w:pgMar w:top="1701" w:right="1701" w:bottom="1134" w:left="1701" w:header="708" w:footer="708" w:gutter="0"/>
      <w:pgNumType w:start="1"/>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3" w:author="Jannik Hoffjann" w:date="2014-12-07T15:59:00Z" w:initials="JH">
    <w:p w14:paraId="1EF7B5D6" w14:textId="5F161D16" w:rsidR="00960EC2" w:rsidRDefault="00960EC2">
      <w:pPr>
        <w:pStyle w:val="Kommentartext"/>
      </w:pPr>
      <w:r>
        <w:rPr>
          <w:rStyle w:val="Kommentarzeichen"/>
        </w:rPr>
        <w:annotationRef/>
      </w:r>
      <w:r>
        <w:t>PDF-Dokument fehlt noch</w:t>
      </w:r>
    </w:p>
  </w:comment>
  <w:comment w:id="14" w:author="Jannik Hoffjann" w:date="2014-10-28T14:28:00Z" w:initials="JH">
    <w:p w14:paraId="12EBBD2A" w14:textId="77777777" w:rsidR="00960EC2" w:rsidRDefault="00960EC2" w:rsidP="007B43E4">
      <w:pPr>
        <w:rPr>
          <w:i/>
        </w:rPr>
      </w:pPr>
      <w:r>
        <w:rPr>
          <w:rStyle w:val="Kommentarzeichen"/>
        </w:rPr>
        <w:annotationRef/>
      </w:r>
      <w:r>
        <w:rPr>
          <w:i/>
        </w:rPr>
        <w:t>Die Priorität dieser Arbeit wird dabei insbesondere auf den Kategorien der Middl</w:t>
      </w:r>
      <w:r>
        <w:rPr>
          <w:i/>
        </w:rPr>
        <w:t>e</w:t>
      </w:r>
      <w:r>
        <w:rPr>
          <w:i/>
        </w:rPr>
        <w:t>ware infrastructure und der Context server liegen.</w:t>
      </w:r>
    </w:p>
    <w:p w14:paraId="0EE1D608" w14:textId="08DC9FD1" w:rsidR="00960EC2" w:rsidRDefault="00960EC2">
      <w:pPr>
        <w:pStyle w:val="Kommentartext"/>
      </w:pPr>
    </w:p>
  </w:comment>
  <w:comment w:id="16" w:author="Jannik Hoffjann" w:date="2014-12-07T16:01:00Z" w:initials="JH">
    <w:p w14:paraId="681E4D2A" w14:textId="5EAFC281" w:rsidR="00960EC2" w:rsidRDefault="00960EC2">
      <w:pPr>
        <w:pStyle w:val="Kommentartext"/>
      </w:pPr>
      <w:r>
        <w:rPr>
          <w:rStyle w:val="Kommentarzeichen"/>
        </w:rPr>
        <w:annotationRef/>
      </w:r>
      <w:r>
        <w:t>Quelle!</w:t>
      </w:r>
    </w:p>
  </w:comment>
  <w:comment w:id="23" w:author="Jannik Hoffjann" w:date="2014-12-07T16:02:00Z" w:initials="JH">
    <w:p w14:paraId="5F04C734" w14:textId="1CD3E8CC" w:rsidR="00960EC2" w:rsidRDefault="00960EC2">
      <w:pPr>
        <w:pStyle w:val="Kommentartext"/>
      </w:pPr>
      <w:r>
        <w:rPr>
          <w:rStyle w:val="Kommentarzeichen"/>
        </w:rPr>
        <w:annotationRef/>
      </w:r>
      <w:r>
        <w:t>Quelle</w:t>
      </w:r>
    </w:p>
  </w:comment>
  <w:comment w:id="25" w:author="Jannik Hoffjann" w:date="2014-12-02T11:06:00Z" w:initials="JH">
    <w:p w14:paraId="35E99065" w14:textId="4CC52D57" w:rsidR="00960EC2" w:rsidRDefault="00960EC2">
      <w:pPr>
        <w:pStyle w:val="Kommentartext"/>
      </w:pPr>
      <w:r>
        <w:rPr>
          <w:rStyle w:val="Kommentarzeichen"/>
        </w:rPr>
        <w:annotationRef/>
      </w:r>
      <w:r>
        <w:t>Quelle</w:t>
      </w:r>
    </w:p>
  </w:comment>
  <w:comment w:id="26" w:author="Jannik Hoffjann" w:date="2014-12-02T11:08:00Z" w:initials="JH">
    <w:p w14:paraId="0A934E04" w14:textId="1DAA3900" w:rsidR="00960EC2" w:rsidRDefault="00960EC2">
      <w:pPr>
        <w:pStyle w:val="Kommentartext"/>
      </w:pPr>
      <w:r>
        <w:rPr>
          <w:rStyle w:val="Kommentarzeichen"/>
        </w:rPr>
        <w:annotationRef/>
      </w:r>
      <w:r>
        <w:t>Beispiel + Quelle</w:t>
      </w:r>
    </w:p>
  </w:comment>
  <w:comment w:id="27" w:author="Jannik Hoffjann" w:date="2014-12-02T11:36:00Z" w:initials="JH">
    <w:p w14:paraId="02AF6813" w14:textId="7126C920" w:rsidR="00960EC2" w:rsidRDefault="00960EC2">
      <w:pPr>
        <w:pStyle w:val="Kommentartext"/>
      </w:pPr>
      <w:r>
        <w:rPr>
          <w:rStyle w:val="Kommentarzeichen"/>
        </w:rPr>
        <w:annotationRef/>
      </w:r>
      <w:r>
        <w:t>Quelle</w:t>
      </w:r>
    </w:p>
  </w:comment>
  <w:comment w:id="28" w:author="Jannik Hoffjann" w:date="2014-12-02T14:19:00Z" w:initials="JH">
    <w:p w14:paraId="7BFD6771" w14:textId="2D350F96" w:rsidR="00960EC2" w:rsidRDefault="00960EC2">
      <w:pPr>
        <w:pStyle w:val="Kommentartext"/>
      </w:pPr>
      <w:r>
        <w:rPr>
          <w:rStyle w:val="Kommentarzeichen"/>
        </w:rPr>
        <w:annotationRef/>
      </w:r>
      <w:r>
        <w:t>Quellen!</w:t>
      </w:r>
    </w:p>
  </w:comment>
  <w:comment w:id="31" w:author="Jannik Hoffjann" w:date="2014-11-20T17:08:00Z" w:initials="JH">
    <w:p w14:paraId="6A65847A" w14:textId="0D93E930" w:rsidR="00960EC2" w:rsidRDefault="00960EC2">
      <w:pPr>
        <w:pStyle w:val="Kommentartext"/>
      </w:pPr>
      <w:r>
        <w:rPr>
          <w:rStyle w:val="Kommentarzeichen"/>
        </w:rPr>
        <w:annotationRef/>
      </w:r>
      <w:r>
        <w:t>Kategorien erläutern? Tabelle?</w:t>
      </w:r>
    </w:p>
  </w:comment>
  <w:comment w:id="32" w:author="Jannik Hoffjann" w:date="2014-11-30T16:00:00Z" w:initials="JH">
    <w:p w14:paraId="6A334F10" w14:textId="6999EBD6" w:rsidR="00960EC2" w:rsidRDefault="00960EC2">
      <w:pPr>
        <w:pStyle w:val="Kommentartext"/>
      </w:pPr>
      <w:r>
        <w:rPr>
          <w:rStyle w:val="Kommentarzeichen"/>
        </w:rPr>
        <w:annotationRef/>
      </w:r>
      <w:r>
        <w:t>Quelle benötigt</w:t>
      </w:r>
    </w:p>
  </w:comment>
  <w:comment w:id="33" w:author="Jannik Hoffjann" w:date="2014-12-02T11:42:00Z" w:initials="JH">
    <w:p w14:paraId="7380554D" w14:textId="71DDA501" w:rsidR="00960EC2" w:rsidRDefault="00960EC2">
      <w:pPr>
        <w:pStyle w:val="Kommentartext"/>
      </w:pPr>
      <w:r>
        <w:rPr>
          <w:rStyle w:val="Kommentarzeichen"/>
        </w:rPr>
        <w:annotationRef/>
      </w:r>
      <w:r>
        <w:t>QUelle</w:t>
      </w:r>
    </w:p>
  </w:comment>
  <w:comment w:id="37" w:author="Jannik Hoffjann" w:date="2014-11-26T15:34:00Z" w:initials="JH">
    <w:p w14:paraId="71706B70" w14:textId="45FC4743" w:rsidR="00960EC2" w:rsidRDefault="00960EC2">
      <w:pPr>
        <w:pStyle w:val="Kommentartext"/>
      </w:pPr>
      <w:r>
        <w:rPr>
          <w:rStyle w:val="Kommentarzeichen"/>
        </w:rPr>
        <w:annotationRef/>
      </w:r>
      <w:r>
        <w:t>Kurzerklärung</w:t>
      </w:r>
    </w:p>
  </w:comment>
  <w:comment w:id="39" w:author="Jannik Hoffjann" w:date="2014-12-02T10:32:00Z" w:initials="JH">
    <w:p w14:paraId="64BF2CBF" w14:textId="77777777" w:rsidR="00960EC2" w:rsidRDefault="00960EC2" w:rsidP="003367B9">
      <w:pPr>
        <w:pStyle w:val="Kommentartext"/>
      </w:pPr>
      <w:r>
        <w:rPr>
          <w:rStyle w:val="Kommentarzeichen"/>
        </w:rPr>
        <w:annotationRef/>
      </w:r>
      <w:r>
        <w:t>Quelle!</w:t>
      </w:r>
    </w:p>
  </w:comment>
  <w:comment w:id="40" w:author="Jannik Hoffjann" w:date="2014-12-02T11:42:00Z" w:initials="JH">
    <w:p w14:paraId="5F100F8C" w14:textId="2D9DD86C" w:rsidR="00960EC2" w:rsidRDefault="00960EC2">
      <w:pPr>
        <w:pStyle w:val="Kommentartext"/>
      </w:pPr>
      <w:r>
        <w:rPr>
          <w:rStyle w:val="Kommentarzeichen"/>
        </w:rPr>
        <w:annotationRef/>
      </w:r>
      <w:r>
        <w:t>Quelle</w:t>
      </w:r>
    </w:p>
  </w:comment>
  <w:comment w:id="44" w:author="Jannik Hoffjann" w:date="2014-11-19T14:11:00Z" w:initials="JH">
    <w:p w14:paraId="6C95CB5A" w14:textId="1B43BE6A" w:rsidR="00960EC2" w:rsidRDefault="00960EC2">
      <w:pPr>
        <w:pStyle w:val="Kommentartext"/>
      </w:pPr>
      <w:r>
        <w:rPr>
          <w:rStyle w:val="Kommentarzeichen"/>
        </w:rPr>
        <w:annotationRef/>
      </w:r>
      <w:r>
        <w:t>Beispiel für solch eine App (</w:t>
      </w:r>
      <w:r w:rsidRPr="00176D96">
        <w:t>http://glass-apps.org/google-glass-application-list</w:t>
      </w:r>
      <w:r>
        <w:t>)</w:t>
      </w:r>
    </w:p>
  </w:comment>
  <w:comment w:id="45" w:author="Jannik Hoffjann" w:date="2014-11-26T15:31:00Z" w:initials="JH">
    <w:p w14:paraId="040F0F32" w14:textId="5060D687" w:rsidR="00960EC2" w:rsidRDefault="00960EC2">
      <w:pPr>
        <w:pStyle w:val="Kommentartext"/>
      </w:pPr>
      <w:r>
        <w:rPr>
          <w:rStyle w:val="Kommentarzeichen"/>
        </w:rPr>
        <w:annotationRef/>
      </w:r>
      <w:r w:rsidRPr="005C096E">
        <w:t>http://web.guohuiwang.com/technical-notes/opencv_nonfree_android_jni_demo</w:t>
      </w:r>
    </w:p>
  </w:comment>
  <w:comment w:id="49" w:author="Jannik Hoffjann" w:date="2014-11-20T17:34:00Z" w:initials="JH">
    <w:p w14:paraId="298D0359" w14:textId="4E6BB73E" w:rsidR="00960EC2" w:rsidRDefault="00960EC2">
      <w:pPr>
        <w:pStyle w:val="Kommentartext"/>
      </w:pPr>
      <w:r>
        <w:rPr>
          <w:rStyle w:val="Kommentarzeichen"/>
        </w:rPr>
        <w:annotationRef/>
      </w:r>
      <w:r>
        <w:t>Bilder zur Funktionsweise von Keypointerkennung, Deskriptoren und Ma</w:t>
      </w:r>
      <w:r>
        <w:t>t</w:t>
      </w:r>
      <w:r>
        <w:t>chingprozess</w:t>
      </w:r>
    </w:p>
  </w:comment>
  <w:comment w:id="51" w:author="Jannik Hoffjann" w:date="2014-11-30T12:44:00Z" w:initials="JH">
    <w:p w14:paraId="33442B05" w14:textId="1BC6C594" w:rsidR="00960EC2" w:rsidRDefault="00960EC2">
      <w:pPr>
        <w:pStyle w:val="Kommentartext"/>
      </w:pPr>
      <w:r>
        <w:rPr>
          <w:rStyle w:val="Kommentarzeichen"/>
        </w:rPr>
        <w:annotationRef/>
      </w:r>
      <w:r>
        <w:t>Funktionsweise</w:t>
      </w:r>
    </w:p>
  </w:comment>
  <w:comment w:id="52" w:author="Jannik Hoffjann" w:date="2014-11-30T14:07:00Z" w:initials="JH">
    <w:p w14:paraId="792E98B0" w14:textId="417C50B5" w:rsidR="00960EC2" w:rsidRDefault="00960EC2">
      <w:pPr>
        <w:pStyle w:val="Kommentartext"/>
      </w:pPr>
      <w:r>
        <w:rPr>
          <w:rStyle w:val="Kommentarzeichen"/>
        </w:rPr>
        <w:annotationRef/>
      </w:r>
      <w:r>
        <w:t>Quelle</w:t>
      </w:r>
    </w:p>
  </w:comment>
  <w:comment w:id="53" w:author="Jannik Hoffjann" w:date="2014-12-02T11:47:00Z" w:initials="JH">
    <w:p w14:paraId="3C4392A8" w14:textId="3EFF0995" w:rsidR="00960EC2" w:rsidRDefault="00960EC2">
      <w:pPr>
        <w:pStyle w:val="Kommentartext"/>
      </w:pPr>
      <w:r>
        <w:rPr>
          <w:rStyle w:val="Kommentarzeichen"/>
        </w:rPr>
        <w:annotationRef/>
      </w:r>
      <w:r>
        <w:t>Unterschied zu anderen Algortithmen, Feature Detection, Binary Features, Corner Detection etc. aufzeigen</w:t>
      </w:r>
    </w:p>
  </w:comment>
  <w:comment w:id="55" w:author="Jannik Hoffjann" w:date="2014-11-30T15:26:00Z" w:initials="JH">
    <w:p w14:paraId="53FA292F" w14:textId="1B8C4C35" w:rsidR="00960EC2" w:rsidRDefault="00960EC2">
      <w:pPr>
        <w:pStyle w:val="Kommentartext"/>
      </w:pPr>
      <w:r>
        <w:rPr>
          <w:rStyle w:val="Kommentarzeichen"/>
        </w:rPr>
        <w:annotationRef/>
      </w:r>
      <w:r>
        <w:t>Quelle benötigt</w:t>
      </w:r>
    </w:p>
  </w:comment>
  <w:comment w:id="59" w:author="Jannik Hoffjann" w:date="2014-12-07T13:59:00Z" w:initials="JH">
    <w:p w14:paraId="50E0ED00" w14:textId="383F63AF" w:rsidR="00960EC2" w:rsidRDefault="00960EC2">
      <w:pPr>
        <w:pStyle w:val="Kommentartext"/>
      </w:pPr>
      <w:r>
        <w:rPr>
          <w:rStyle w:val="Kommentarzeichen"/>
        </w:rPr>
        <w:annotationRef/>
      </w:r>
      <w:r>
        <w:t>Checken</w:t>
      </w:r>
    </w:p>
  </w:comment>
  <w:comment w:id="60" w:author="Jannik Hoffjann" w:date="2014-12-07T14:01:00Z" w:initials="JH">
    <w:p w14:paraId="66E023B1" w14:textId="33380F47" w:rsidR="00960EC2" w:rsidRDefault="00960EC2">
      <w:pPr>
        <w:pStyle w:val="Kommentartext"/>
      </w:pPr>
      <w:r>
        <w:rPr>
          <w:rStyle w:val="Kommentarzeichen"/>
        </w:rPr>
        <w:annotationRef/>
      </w:r>
      <w:r>
        <w:t>Quelle</w:t>
      </w:r>
    </w:p>
  </w:comment>
  <w:comment w:id="61" w:author="Jannik Hoffjann" w:date="2014-12-07T14:03:00Z" w:initials="JH">
    <w:p w14:paraId="41CD61D6" w14:textId="3B52A9C2" w:rsidR="00960EC2" w:rsidRDefault="00960EC2">
      <w:pPr>
        <w:pStyle w:val="Kommentartext"/>
      </w:pPr>
      <w:r>
        <w:rPr>
          <w:rStyle w:val="Kommentarzeichen"/>
        </w:rPr>
        <w:annotationRef/>
      </w:r>
      <w:r>
        <w:t>Quelle</w:t>
      </w:r>
    </w:p>
  </w:comment>
  <w:comment w:id="64" w:author="Jannik Hoffjann" w:date="2014-12-07T15:01:00Z" w:initials="JH">
    <w:p w14:paraId="71FFFDF2" w14:textId="0E824D79" w:rsidR="00960EC2" w:rsidRDefault="00960EC2">
      <w:pPr>
        <w:pStyle w:val="Kommentartext"/>
      </w:pPr>
      <w:r>
        <w:rPr>
          <w:rStyle w:val="Kommentarzeichen"/>
        </w:rPr>
        <w:annotationRef/>
      </w:r>
      <w:r>
        <w:t>Erklräung?</w:t>
      </w:r>
    </w:p>
  </w:comment>
  <w:comment w:id="66" w:author="Jannik Hoffjann" w:date="2014-11-30T16:49:00Z" w:initials="JH">
    <w:p w14:paraId="2A16F27E" w14:textId="33104CC1" w:rsidR="00960EC2" w:rsidRDefault="00960EC2">
      <w:pPr>
        <w:pStyle w:val="Kommentartext"/>
      </w:pPr>
      <w:r>
        <w:rPr>
          <w:rStyle w:val="Kommentarzeichen"/>
        </w:rPr>
        <w:annotationRef/>
      </w:r>
      <w:r>
        <w:t>Quelle</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D06CE2" w14:textId="77777777" w:rsidR="00960EC2" w:rsidRDefault="00960EC2" w:rsidP="001A10C8">
      <w:r>
        <w:separator/>
      </w:r>
    </w:p>
    <w:p w14:paraId="6CEDDD62" w14:textId="77777777" w:rsidR="00960EC2" w:rsidRDefault="00960EC2" w:rsidP="001A10C8"/>
  </w:endnote>
  <w:endnote w:type="continuationSeparator" w:id="0">
    <w:p w14:paraId="16C68116" w14:textId="77777777" w:rsidR="00960EC2" w:rsidRDefault="00960EC2" w:rsidP="001A10C8">
      <w:r>
        <w:continuationSeparator/>
      </w:r>
    </w:p>
    <w:p w14:paraId="5852DA38" w14:textId="77777777" w:rsidR="00960EC2" w:rsidRDefault="00960EC2" w:rsidP="001A10C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Droid Sans Mono">
    <w:altName w:val="Lucida Sans Unicode"/>
    <w:panose1 w:val="020B0609030804020204"/>
    <w:charset w:val="00"/>
    <w:family w:val="auto"/>
    <w:pitch w:val="variable"/>
    <w:sig w:usb0="E00002AF" w:usb1="4000205B" w:usb2="00000028" w:usb3="00000000" w:csb0="0000009F" w:csb1="00000000"/>
  </w:font>
  <w:font w:name="Baoli SC Regular">
    <w:panose1 w:val="02010800040101010101"/>
    <w:charset w:val="00"/>
    <w:family w:val="auto"/>
    <w:pitch w:val="variable"/>
    <w:sig w:usb0="00000003" w:usb1="080F0000" w:usb2="00000000" w:usb3="00000000" w:csb0="00040001" w:csb1="00000000"/>
  </w:font>
  <w:font w:name="Menlo">
    <w:altName w:val="Times New Roman"/>
    <w:panose1 w:val="00000000000000000000"/>
    <w:charset w:val="00"/>
    <w:family w:val="roman"/>
    <w:notTrueType/>
    <w:pitch w:val="default"/>
  </w:font>
  <w:font w:name="Menlo Regular">
    <w:panose1 w:val="020B0609030804020204"/>
    <w:charset w:val="00"/>
    <w:family w:val="auto"/>
    <w:pitch w:val="variable"/>
    <w:sig w:usb0="E60022FF" w:usb1="D200F9FB" w:usb2="02000028" w:usb3="00000000" w:csb0="000001DF" w:csb1="00000000"/>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85EA7A4" w14:textId="77777777" w:rsidR="00960EC2" w:rsidRDefault="00960EC2" w:rsidP="001A10C8">
      <w:r>
        <w:separator/>
      </w:r>
    </w:p>
    <w:p w14:paraId="0252034B" w14:textId="77777777" w:rsidR="00960EC2" w:rsidRDefault="00960EC2" w:rsidP="001A10C8"/>
  </w:footnote>
  <w:footnote w:type="continuationSeparator" w:id="0">
    <w:p w14:paraId="199512B9" w14:textId="77777777" w:rsidR="00960EC2" w:rsidRDefault="00960EC2" w:rsidP="001A10C8">
      <w:r>
        <w:continuationSeparator/>
      </w:r>
    </w:p>
    <w:p w14:paraId="06FC0B84" w14:textId="77777777" w:rsidR="00960EC2" w:rsidRDefault="00960EC2" w:rsidP="001A10C8"/>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EFD65F" w14:textId="77777777" w:rsidR="00960EC2" w:rsidRDefault="00960EC2" w:rsidP="006E1E44">
    <w:pPr>
      <w:pStyle w:val="Kopfzeile"/>
    </w:pPr>
    <w:fldSimple w:instr=" STYLEREF  &quot;Überschrift 1&quot; \t  \* MERGEFORMAT ">
      <w:r w:rsidR="00E74B30">
        <w:rPr>
          <w:noProof/>
        </w:rPr>
        <w:t>Zusammenfassung / Expose</w:t>
      </w:r>
    </w:fldSimple>
    <w:r w:rsidRPr="00A509D9">
      <w:tab/>
    </w:r>
    <w:r w:rsidRPr="00A509D9">
      <w:tab/>
    </w:r>
    <w:r w:rsidRPr="00A509D9">
      <w:fldChar w:fldCharType="begin"/>
    </w:r>
    <w:r w:rsidRPr="00A509D9">
      <w:instrText xml:space="preserve">PAGE  </w:instrText>
    </w:r>
    <w:r w:rsidRPr="00A509D9">
      <w:fldChar w:fldCharType="separate"/>
    </w:r>
    <w:r w:rsidR="00E74B30">
      <w:rPr>
        <w:noProof/>
      </w:rPr>
      <w:t>II</w:t>
    </w:r>
    <w:r w:rsidRPr="00A509D9">
      <w:fldChar w:fldCharType="end"/>
    </w:r>
  </w:p>
  <w:p w14:paraId="3FFFE3F0" w14:textId="77777777" w:rsidR="00960EC2" w:rsidRPr="0095002F" w:rsidRDefault="00960EC2" w:rsidP="006E1E44">
    <w:pPr>
      <w:pStyle w:val="Kopfzeile"/>
      <w:tabs>
        <w:tab w:val="right" w:pos="7371"/>
      </w:tabs>
    </w:pPr>
    <w:r>
      <w:rPr>
        <w:noProof/>
      </w:rPr>
      <mc:AlternateContent>
        <mc:Choice Requires="wps">
          <w:drawing>
            <wp:anchor distT="0" distB="0" distL="114300" distR="114300" simplePos="0" relativeHeight="251666432" behindDoc="0" locked="0" layoutInCell="1" allowOverlap="1" wp14:anchorId="0EC1D80D" wp14:editId="3D8A2338">
              <wp:simplePos x="0" y="0"/>
              <wp:positionH relativeFrom="column">
                <wp:posOffset>-40005</wp:posOffset>
              </wp:positionH>
              <wp:positionV relativeFrom="paragraph">
                <wp:posOffset>15240</wp:posOffset>
              </wp:positionV>
              <wp:extent cx="5807710" cy="0"/>
              <wp:effectExtent l="0" t="0" r="21590" b="19050"/>
              <wp:wrapSquare wrapText="bothSides"/>
              <wp:docPr id="2" name="Gerade Verbindung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2"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">
              <w10:wrap type="square"/>
            </v:line>
          </w:pict>
        </mc:Fallback>
      </mc:AlternateContent>
    </w:r>
  </w:p>
  <w:p w14:paraId="56D83777" w14:textId="77777777" w:rsidR="00960EC2" w:rsidRPr="006E1E44" w:rsidRDefault="00960EC2" w:rsidP="006E1E44">
    <w:pPr>
      <w:pStyle w:val="Kopfzeil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41DB88" w14:textId="77777777" w:rsidR="00960EC2" w:rsidRDefault="00960EC2">
    <w:pPr>
      <w:pStyle w:val="Kopfzeile"/>
    </w:pPr>
    <w:r w:rsidRPr="00700FCC">
      <w:rPr>
        <w:noProof/>
      </w:rPr>
      <w:drawing>
        <wp:anchor distT="0" distB="0" distL="114300" distR="114300" simplePos="0" relativeHeight="251662336" behindDoc="0" locked="0" layoutInCell="1" allowOverlap="1" wp14:anchorId="7775F388" wp14:editId="030CA098">
          <wp:simplePos x="0" y="0"/>
          <wp:positionH relativeFrom="column">
            <wp:posOffset>4509770</wp:posOffset>
          </wp:positionH>
          <wp:positionV relativeFrom="paragraph">
            <wp:posOffset>-154305</wp:posOffset>
          </wp:positionV>
          <wp:extent cx="1209675" cy="624767"/>
          <wp:effectExtent l="0" t="0" r="0"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16198" t="23175" r="18513" b="23102"/>
                  <a:stretch/>
                </pic:blipFill>
                <pic:spPr bwMode="auto">
                  <a:xfrm>
                    <a:off x="0" y="0"/>
                    <a:ext cx="1209675" cy="6247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192" behindDoc="1" locked="0" layoutInCell="1" allowOverlap="1" wp14:anchorId="1679A82F" wp14:editId="5435D90F">
          <wp:simplePos x="0" y="0"/>
          <wp:positionH relativeFrom="margin">
            <wp:posOffset>10795</wp:posOffset>
          </wp:positionH>
          <wp:positionV relativeFrom="paragraph">
            <wp:posOffset>-120650</wp:posOffset>
          </wp:positionV>
          <wp:extent cx="1997075" cy="657225"/>
          <wp:effectExtent l="0" t="0" r="0" b="0"/>
          <wp:wrapTight wrapText="bothSides">
            <wp:wrapPolygon edited="0">
              <wp:start x="206" y="0"/>
              <wp:lineTo x="0" y="626"/>
              <wp:lineTo x="0" y="18157"/>
              <wp:lineTo x="1648" y="21287"/>
              <wp:lineTo x="1854" y="21287"/>
              <wp:lineTo x="3297" y="21287"/>
              <wp:lineTo x="16689" y="20035"/>
              <wp:lineTo x="21428" y="17530"/>
              <wp:lineTo x="21428" y="626"/>
              <wp:lineTo x="19986" y="0"/>
              <wp:lineTo x="206" y="0"/>
            </wp:wrapPolygon>
          </wp:wrapTight>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Y:\Claim_Logo\Veroeffentlichte_Versionen\WWU_Logo1_1c_100%schwarz.jpg"/>
                  <pic:cNvPicPr>
                    <a:picLocks noChangeAspect="1" noChangeArrowheads="1"/>
                  </pic:cNvPicPr>
                </pic:nvPicPr>
                <pic:blipFill>
                  <a:blip r:embed="rId2" cstate="print">
                    <a:extLst>
                      <a:ext uri="{28A0092B-C50C-407E-A947-70E740481C1C}">
                        <a14:useLocalDpi xmlns:a14="http://schemas.microsoft.com/office/drawing/2010/main" val="0"/>
                      </a:ext>
                    </a:extLst>
                  </a:blip>
                  <a:stretch>
                    <a:fillRect/>
                  </a:stretch>
                </pic:blipFill>
                <pic:spPr bwMode="auto">
                  <a:xfrm>
                    <a:off x="0" y="0"/>
                    <a:ext cx="1997075" cy="657225"/>
                  </a:xfrm>
                  <a:prstGeom prst="rect">
                    <a:avLst/>
                  </a:prstGeom>
                  <a:noFill/>
                  <a:ln w="9525">
                    <a:noFill/>
                    <a:miter lim="800000"/>
                    <a:headEnd/>
                    <a:tailEnd/>
                  </a:ln>
                </pic:spPr>
              </pic:pic>
            </a:graphicData>
          </a:graphic>
          <wp14:sizeRelH relativeFrom="margin">
            <wp14:pctWidth>0</wp14:pctWidth>
          </wp14:sizeRelH>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6800DC" w14:textId="77777777" w:rsidR="00960EC2" w:rsidRDefault="00960EC2" w:rsidP="006E1E44">
    <w:pPr>
      <w:pStyle w:val="Kopfzeile"/>
    </w:pPr>
    <w:fldSimple w:instr=" STYLEREF  &quot;Überschrift 1&quot; \t  \* MERGEFORMAT ">
      <w:r w:rsidR="00E74B30">
        <w:rPr>
          <w:noProof/>
        </w:rPr>
        <w:t>Symbolverzeichnis</w:t>
      </w:r>
    </w:fldSimple>
    <w:r w:rsidRPr="00A509D9">
      <w:tab/>
    </w:r>
    <w:r w:rsidRPr="00A509D9">
      <w:tab/>
    </w:r>
    <w:r w:rsidRPr="00A509D9">
      <w:fldChar w:fldCharType="begin"/>
    </w:r>
    <w:r w:rsidRPr="00A509D9">
      <w:instrText xml:space="preserve">PAGE  </w:instrText>
    </w:r>
    <w:r w:rsidRPr="00A509D9">
      <w:fldChar w:fldCharType="separate"/>
    </w:r>
    <w:r w:rsidR="00E74B30">
      <w:rPr>
        <w:noProof/>
      </w:rPr>
      <w:t>IX</w:t>
    </w:r>
    <w:r w:rsidRPr="00A509D9">
      <w:fldChar w:fldCharType="end"/>
    </w:r>
  </w:p>
  <w:p w14:paraId="53F60529" w14:textId="77777777" w:rsidR="00960EC2" w:rsidRPr="0095002F" w:rsidRDefault="00960EC2" w:rsidP="006E1E44">
    <w:pPr>
      <w:pStyle w:val="Kopfzeile"/>
      <w:tabs>
        <w:tab w:val="right" w:pos="7371"/>
      </w:tabs>
    </w:pPr>
    <w:r>
      <w:rPr>
        <w:noProof/>
      </w:rPr>
      <mc:AlternateContent>
        <mc:Choice Requires="wps">
          <w:drawing>
            <wp:anchor distT="0" distB="0" distL="114300" distR="114300" simplePos="0" relativeHeight="251672576" behindDoc="0" locked="0" layoutInCell="1" allowOverlap="1" wp14:anchorId="30D4F7F5" wp14:editId="75392DDE">
              <wp:simplePos x="0" y="0"/>
              <wp:positionH relativeFrom="column">
                <wp:posOffset>-40005</wp:posOffset>
              </wp:positionH>
              <wp:positionV relativeFrom="paragraph">
                <wp:posOffset>15240</wp:posOffset>
              </wp:positionV>
              <wp:extent cx="5807710" cy="0"/>
              <wp:effectExtent l="0" t="0" r="21590" b="19050"/>
              <wp:wrapSquare wrapText="bothSides"/>
              <wp:docPr id="12" name="Gerade Verbindung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2"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">
              <w10:wrap type="square"/>
            </v:line>
          </w:pict>
        </mc:Fallback>
      </mc:AlternateContent>
    </w:r>
  </w:p>
  <w:p w14:paraId="2030DEDF" w14:textId="77777777" w:rsidR="00960EC2" w:rsidRPr="006E1E44" w:rsidRDefault="00960EC2" w:rsidP="006E1E44">
    <w:pPr>
      <w:pStyle w:val="Kopfzeile"/>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590165" w14:textId="77777777" w:rsidR="00960EC2" w:rsidRDefault="00960EC2" w:rsidP="006E1E44">
    <w:pPr>
      <w:pStyle w:val="Kopfzeile"/>
    </w:pPr>
    <w:r>
      <w:t>Inhaltsverzeichnis</w:t>
    </w:r>
    <w:r w:rsidRPr="00A509D9">
      <w:tab/>
    </w:r>
    <w:r w:rsidRPr="00A509D9">
      <w:tab/>
    </w:r>
    <w:r w:rsidRPr="00A509D9">
      <w:fldChar w:fldCharType="begin"/>
    </w:r>
    <w:r w:rsidRPr="00A509D9">
      <w:instrText xml:space="preserve">PAGE  </w:instrText>
    </w:r>
    <w:r w:rsidRPr="00A509D9">
      <w:fldChar w:fldCharType="separate"/>
    </w:r>
    <w:r w:rsidR="00E74B30">
      <w:rPr>
        <w:noProof/>
      </w:rPr>
      <w:t>III</w:t>
    </w:r>
    <w:r w:rsidRPr="00A509D9">
      <w:fldChar w:fldCharType="end"/>
    </w:r>
  </w:p>
  <w:p w14:paraId="3B97733B" w14:textId="77777777" w:rsidR="00960EC2" w:rsidRPr="0095002F" w:rsidRDefault="00960EC2" w:rsidP="006E1E44">
    <w:pPr>
      <w:pStyle w:val="Kopfzeile"/>
      <w:tabs>
        <w:tab w:val="right" w:pos="7371"/>
      </w:tabs>
    </w:pPr>
    <w:r>
      <w:rPr>
        <w:noProof/>
      </w:rPr>
      <mc:AlternateContent>
        <mc:Choice Requires="wps">
          <w:drawing>
            <wp:anchor distT="0" distB="0" distL="114300" distR="114300" simplePos="0" relativeHeight="251668480" behindDoc="0" locked="0" layoutInCell="1" allowOverlap="1" wp14:anchorId="2DA1A2DF" wp14:editId="2CF21D5B">
              <wp:simplePos x="0" y="0"/>
              <wp:positionH relativeFrom="column">
                <wp:posOffset>-40005</wp:posOffset>
              </wp:positionH>
              <wp:positionV relativeFrom="paragraph">
                <wp:posOffset>15240</wp:posOffset>
              </wp:positionV>
              <wp:extent cx="5807710" cy="0"/>
              <wp:effectExtent l="0" t="0" r="21590" b="19050"/>
              <wp:wrapSquare wrapText="bothSides"/>
              <wp:docPr id="10" name="Gerade Verbindung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0"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">
              <w10:wrap type="square"/>
            </v:line>
          </w:pict>
        </mc:Fallback>
      </mc:AlternateContent>
    </w:r>
  </w:p>
  <w:p w14:paraId="3C2C7BB8" w14:textId="77777777" w:rsidR="00960EC2" w:rsidRDefault="00960EC2">
    <w:pPr>
      <w:pStyle w:val="Kopfzeile"/>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6BB0CE" w14:textId="77777777" w:rsidR="00960EC2" w:rsidRDefault="00960EC2" w:rsidP="006E1E44">
    <w:pPr>
      <w:pStyle w:val="Kopfzeile"/>
    </w:pPr>
    <w:fldSimple w:instr=" STYLEREF  &quot;Überschrift 1&quot; \t  \* MERGEFORMAT ">
      <w:r w:rsidR="00E74B30">
        <w:rPr>
          <w:noProof/>
        </w:rPr>
        <w:t>Abbildungsverzeichnis</w:t>
      </w:r>
    </w:fldSimple>
    <w:r w:rsidRPr="00A509D9">
      <w:tab/>
    </w:r>
    <w:r w:rsidRPr="00A509D9">
      <w:tab/>
    </w:r>
    <w:r w:rsidRPr="00A509D9">
      <w:fldChar w:fldCharType="begin"/>
    </w:r>
    <w:r w:rsidRPr="00A509D9">
      <w:instrText xml:space="preserve">PAGE  </w:instrText>
    </w:r>
    <w:r w:rsidRPr="00A509D9">
      <w:fldChar w:fldCharType="separate"/>
    </w:r>
    <w:r w:rsidR="00E74B30">
      <w:rPr>
        <w:noProof/>
      </w:rPr>
      <w:t>IV</w:t>
    </w:r>
    <w:r w:rsidRPr="00A509D9">
      <w:fldChar w:fldCharType="end"/>
    </w:r>
  </w:p>
  <w:p w14:paraId="426AAE4B" w14:textId="77777777" w:rsidR="00960EC2" w:rsidRPr="0095002F" w:rsidRDefault="00960EC2" w:rsidP="006E1E44">
    <w:pPr>
      <w:pStyle w:val="Kopfzeile"/>
      <w:tabs>
        <w:tab w:val="right" w:pos="7371"/>
      </w:tabs>
    </w:pPr>
    <w:r>
      <w:rPr>
        <w:noProof/>
      </w:rPr>
      <mc:AlternateContent>
        <mc:Choice Requires="wps">
          <w:drawing>
            <wp:anchor distT="0" distB="0" distL="114300" distR="114300" simplePos="0" relativeHeight="251670528" behindDoc="0" locked="0" layoutInCell="1" allowOverlap="1" wp14:anchorId="5F5CE574" wp14:editId="09DB723A">
              <wp:simplePos x="0" y="0"/>
              <wp:positionH relativeFrom="column">
                <wp:posOffset>-40005</wp:posOffset>
              </wp:positionH>
              <wp:positionV relativeFrom="paragraph">
                <wp:posOffset>15240</wp:posOffset>
              </wp:positionV>
              <wp:extent cx="5807710" cy="0"/>
              <wp:effectExtent l="0" t="0" r="21590" b="19050"/>
              <wp:wrapSquare wrapText="bothSides"/>
              <wp:docPr id="11" name="Gerade Verbindung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1"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">
              <w10:wrap type="square"/>
            </v:line>
          </w:pict>
        </mc:Fallback>
      </mc:AlternateContent>
    </w:r>
  </w:p>
  <w:p w14:paraId="11AD5CD3" w14:textId="77777777" w:rsidR="00960EC2" w:rsidRDefault="00960EC2">
    <w:pPr>
      <w:pStyle w:val="Kopfzeile"/>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FC2E31" w14:textId="77777777" w:rsidR="00960EC2" w:rsidRDefault="00960EC2" w:rsidP="00A509D9">
    <w:pPr>
      <w:pStyle w:val="Kopfzeile"/>
      <w:tabs>
        <w:tab w:val="clear" w:pos="9072"/>
        <w:tab w:val="right" w:pos="8505"/>
      </w:tabs>
    </w:pPr>
    <w:fldSimple w:instr=" STYLEREF  &quot;Überschrift 1&quot; \t  \* MERGEFORMAT ">
      <w:r w:rsidR="00E74B30">
        <w:rPr>
          <w:noProof/>
        </w:rPr>
        <w:t>Fazit und Ausblick</w:t>
      </w:r>
    </w:fldSimple>
    <w:r w:rsidRPr="00A509D9">
      <w:tab/>
    </w:r>
    <w:r w:rsidRPr="00A509D9">
      <w:tab/>
    </w:r>
    <w:r w:rsidRPr="00A509D9">
      <w:fldChar w:fldCharType="begin"/>
    </w:r>
    <w:r w:rsidRPr="00A509D9">
      <w:instrText xml:space="preserve">PAGE  </w:instrText>
    </w:r>
    <w:r w:rsidRPr="00A509D9">
      <w:fldChar w:fldCharType="separate"/>
    </w:r>
    <w:r w:rsidR="00E74B30">
      <w:rPr>
        <w:noProof/>
      </w:rPr>
      <w:t>25</w:t>
    </w:r>
    <w:r w:rsidRPr="00A509D9">
      <w:fldChar w:fldCharType="end"/>
    </w:r>
  </w:p>
  <w:p w14:paraId="5884B79C" w14:textId="77777777" w:rsidR="00960EC2" w:rsidRPr="0095002F" w:rsidRDefault="00960EC2" w:rsidP="00A509D9">
    <w:pPr>
      <w:pStyle w:val="Kopfzeile"/>
      <w:tabs>
        <w:tab w:val="right" w:pos="7371"/>
      </w:tabs>
    </w:pPr>
    <w:r>
      <w:rPr>
        <w:noProof/>
      </w:rPr>
      <mc:AlternateContent>
        <mc:Choice Requires="wps">
          <w:drawing>
            <wp:anchor distT="0" distB="0" distL="114300" distR="114300" simplePos="0" relativeHeight="251664384" behindDoc="0" locked="0" layoutInCell="1" allowOverlap="1" wp14:anchorId="42B9E1CE" wp14:editId="7018614B">
              <wp:simplePos x="0" y="0"/>
              <wp:positionH relativeFrom="column">
                <wp:posOffset>-41910</wp:posOffset>
              </wp:positionH>
              <wp:positionV relativeFrom="paragraph">
                <wp:posOffset>13970</wp:posOffset>
              </wp:positionV>
              <wp:extent cx="5438775" cy="0"/>
              <wp:effectExtent l="0" t="0" r="9525" b="19050"/>
              <wp:wrapSquare wrapText="bothSides"/>
              <wp:docPr id="6" name="Gerade Verbindung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3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6"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5pt,1.1pt" to="425pt,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">
              <w10:wrap type="square"/>
            </v:line>
          </w:pict>
        </mc:Fallback>
      </mc:AlternateContent>
    </w:r>
  </w:p>
  <w:p w14:paraId="7684C325" w14:textId="77777777" w:rsidR="00960EC2" w:rsidRDefault="00960EC2" w:rsidP="001A10C8"/>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63E551" w14:textId="77777777" w:rsidR="00960EC2" w:rsidRDefault="00960EC2" w:rsidP="00A509D9">
    <w:pPr>
      <w:pStyle w:val="Kopfzeile"/>
      <w:tabs>
        <w:tab w:val="clear" w:pos="9072"/>
        <w:tab w:val="right" w:pos="8505"/>
      </w:tabs>
    </w:pPr>
    <w:fldSimple w:instr=" STYLEREF  &quot;Überschrift 1&quot; \t  \* MERGEFORMAT ">
      <w:r w:rsidR="00E74B30">
        <w:rPr>
          <w:noProof/>
        </w:rPr>
        <w:t>Anhang</w:t>
      </w:r>
    </w:fldSimple>
    <w:r w:rsidRPr="00A509D9">
      <w:tab/>
    </w:r>
    <w:r w:rsidRPr="00A509D9">
      <w:tab/>
    </w:r>
    <w:r w:rsidRPr="00A509D9">
      <w:fldChar w:fldCharType="begin"/>
    </w:r>
    <w:r w:rsidRPr="00A509D9">
      <w:instrText xml:space="preserve">PAGE  </w:instrText>
    </w:r>
    <w:r w:rsidRPr="00A509D9">
      <w:fldChar w:fldCharType="separate"/>
    </w:r>
    <w:r w:rsidR="00E74B30">
      <w:rPr>
        <w:noProof/>
      </w:rPr>
      <w:t>1</w:t>
    </w:r>
    <w:r w:rsidRPr="00A509D9">
      <w:fldChar w:fldCharType="end"/>
    </w:r>
  </w:p>
  <w:p w14:paraId="4C610C66" w14:textId="77777777" w:rsidR="00960EC2" w:rsidRPr="0095002F" w:rsidRDefault="00960EC2" w:rsidP="00A509D9">
    <w:pPr>
      <w:pStyle w:val="Kopfzeile"/>
      <w:tabs>
        <w:tab w:val="right" w:pos="7371"/>
      </w:tabs>
    </w:pPr>
    <w:r>
      <w:rPr>
        <w:noProof/>
      </w:rPr>
      <mc:AlternateContent>
        <mc:Choice Requires="wps">
          <w:drawing>
            <wp:anchor distT="0" distB="0" distL="114300" distR="114300" simplePos="0" relativeHeight="251674624" behindDoc="0" locked="0" layoutInCell="1" allowOverlap="1" wp14:anchorId="31B31DB0" wp14:editId="3F86A747">
              <wp:simplePos x="0" y="0"/>
              <wp:positionH relativeFrom="column">
                <wp:posOffset>-41910</wp:posOffset>
              </wp:positionH>
              <wp:positionV relativeFrom="paragraph">
                <wp:posOffset>13970</wp:posOffset>
              </wp:positionV>
              <wp:extent cx="5438775" cy="0"/>
              <wp:effectExtent l="0" t="0" r="9525" b="19050"/>
              <wp:wrapSquare wrapText="bothSides"/>
              <wp:docPr id="16" name="Gerade Verbindung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3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6"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5pt,1.1pt" to="425pt,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">
              <w10:wrap type="square"/>
            </v:line>
          </w:pict>
        </mc:Fallback>
      </mc:AlternateContent>
    </w:r>
  </w:p>
  <w:p w14:paraId="422572D5" w14:textId="77777777" w:rsidR="00960EC2" w:rsidRDefault="00960EC2" w:rsidP="001A10C8"/>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50FD5" w14:textId="77777777" w:rsidR="00960EC2" w:rsidRPr="008C08AD" w:rsidRDefault="00960EC2" w:rsidP="008C08AD">
    <w:pPr>
      <w:pStyle w:val="Kopfzeile"/>
      <w:tabs>
        <w:tab w:val="clear" w:pos="9072"/>
        <w:tab w:val="right" w:pos="8505"/>
      </w:tabs>
    </w:pPr>
  </w:p>
  <w:p w14:paraId="6BCD240F" w14:textId="77777777" w:rsidR="00960EC2" w:rsidRPr="0095002F" w:rsidRDefault="00960EC2" w:rsidP="00A509D9">
    <w:pPr>
      <w:pStyle w:val="Kopfzeile"/>
      <w:tabs>
        <w:tab w:val="right" w:pos="7371"/>
      </w:tabs>
    </w:pPr>
  </w:p>
  <w:p w14:paraId="37ED50CE" w14:textId="77777777" w:rsidR="00960EC2" w:rsidRDefault="00960EC2" w:rsidP="001A10C8"/>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E"/>
    <w:multiLevelType w:val="singleLevel"/>
    <w:tmpl w:val="B3BCE792"/>
    <w:lvl w:ilvl="0">
      <w:start w:val="1"/>
      <w:numFmt w:val="decimal"/>
      <w:lvlText w:val="%1."/>
      <w:lvlJc w:val="left"/>
      <w:pPr>
        <w:tabs>
          <w:tab w:val="num" w:pos="926"/>
        </w:tabs>
        <w:ind w:left="926" w:hanging="360"/>
      </w:pPr>
    </w:lvl>
  </w:abstractNum>
  <w:abstractNum w:abstractNumId="1">
    <w:nsid w:val="FFFFFFFB"/>
    <w:multiLevelType w:val="multilevel"/>
    <w:tmpl w:val="34F27DD2"/>
    <w:lvl w:ilvl="0">
      <w:start w:val="1"/>
      <w:numFmt w:val="decimal"/>
      <w:pStyle w:val="berschrift1"/>
      <w:lvlText w:val="%1"/>
      <w:lvlJc w:val="left"/>
      <w:pPr>
        <w:tabs>
          <w:tab w:val="num" w:pos="851"/>
        </w:tabs>
        <w:ind w:left="851" w:hanging="851"/>
      </w:pPr>
      <w:rPr>
        <w:rFonts w:hint="default"/>
      </w:rPr>
    </w:lvl>
    <w:lvl w:ilvl="1">
      <w:start w:val="1"/>
      <w:numFmt w:val="decimal"/>
      <w:pStyle w:val="berschrift2"/>
      <w:lvlText w:val="%1.%2"/>
      <w:lvlJc w:val="left"/>
      <w:pPr>
        <w:tabs>
          <w:tab w:val="num" w:pos="851"/>
        </w:tabs>
        <w:ind w:left="851" w:hanging="851"/>
      </w:pPr>
      <w:rPr>
        <w:rFonts w:hint="default"/>
      </w:rPr>
    </w:lvl>
    <w:lvl w:ilvl="2">
      <w:start w:val="1"/>
      <w:numFmt w:val="decimal"/>
      <w:pStyle w:val="berschrift3"/>
      <w:lvlText w:val="%1.%2.%3"/>
      <w:lvlJc w:val="left"/>
      <w:pPr>
        <w:tabs>
          <w:tab w:val="num" w:pos="851"/>
        </w:tabs>
        <w:ind w:left="851" w:hanging="851"/>
      </w:pPr>
      <w:rPr>
        <w:rFonts w:hint="default"/>
      </w:rPr>
    </w:lvl>
    <w:lvl w:ilvl="3">
      <w:start w:val="1"/>
      <w:numFmt w:val="decimal"/>
      <w:pStyle w:val="berschrift4"/>
      <w:lvlText w:val="%1.%2.%3.%4"/>
      <w:lvlJc w:val="left"/>
      <w:pPr>
        <w:tabs>
          <w:tab w:val="num" w:pos="851"/>
        </w:tabs>
        <w:ind w:left="851" w:hanging="851"/>
      </w:pPr>
      <w:rPr>
        <w:rFonts w:hint="default"/>
      </w:rPr>
    </w:lvl>
    <w:lvl w:ilvl="4">
      <w:start w:val="1"/>
      <w:numFmt w:val="decimal"/>
      <w:pStyle w:val="berschrift5"/>
      <w:lvlText w:val="%1.%2.%3.%4.%5"/>
      <w:lvlJc w:val="left"/>
      <w:pPr>
        <w:tabs>
          <w:tab w:val="num" w:pos="1080"/>
        </w:tabs>
        <w:ind w:left="851" w:hanging="851"/>
      </w:pPr>
      <w:rPr>
        <w:rFonts w:hint="default"/>
      </w:rPr>
    </w:lvl>
    <w:lvl w:ilvl="5">
      <w:start w:val="1"/>
      <w:numFmt w:val="decimal"/>
      <w:pStyle w:val="berschrift6"/>
      <w:lvlText w:val="%1.%2.%3.%4.%5.%6"/>
      <w:lvlJc w:val="left"/>
      <w:pPr>
        <w:tabs>
          <w:tab w:val="num" w:pos="1440"/>
        </w:tabs>
        <w:ind w:left="851" w:hanging="851"/>
      </w:pPr>
      <w:rPr>
        <w:rFonts w:hint="default"/>
      </w:rPr>
    </w:lvl>
    <w:lvl w:ilvl="6">
      <w:start w:val="1"/>
      <w:numFmt w:val="decimal"/>
      <w:pStyle w:val="berschrift7"/>
      <w:lvlText w:val="%1.%2.%3.%4.%5.%6.%7"/>
      <w:lvlJc w:val="left"/>
      <w:pPr>
        <w:tabs>
          <w:tab w:val="num" w:pos="1440"/>
        </w:tabs>
        <w:ind w:left="851" w:hanging="851"/>
      </w:pPr>
      <w:rPr>
        <w:rFonts w:hint="default"/>
      </w:rPr>
    </w:lvl>
    <w:lvl w:ilvl="7">
      <w:start w:val="1"/>
      <w:numFmt w:val="upperLetter"/>
      <w:lvlRestart w:val="0"/>
      <w:pStyle w:val="berschrift8"/>
      <w:lvlText w:val="%8"/>
      <w:lvlJc w:val="left"/>
      <w:pPr>
        <w:tabs>
          <w:tab w:val="num" w:pos="851"/>
        </w:tabs>
        <w:ind w:left="851" w:hanging="851"/>
      </w:pPr>
      <w:rPr>
        <w:rFonts w:hint="default"/>
      </w:rPr>
    </w:lvl>
    <w:lvl w:ilvl="8">
      <w:start w:val="1"/>
      <w:numFmt w:val="lowerLetter"/>
      <w:pStyle w:val="berschrift9"/>
      <w:lvlText w:val="%8.%9"/>
      <w:lvlJc w:val="left"/>
      <w:pPr>
        <w:tabs>
          <w:tab w:val="num" w:pos="851"/>
        </w:tabs>
        <w:ind w:left="851" w:hanging="851"/>
      </w:pPr>
      <w:rPr>
        <w:rFonts w:hint="default"/>
      </w:rPr>
    </w:lvl>
  </w:abstractNum>
  <w:abstractNum w:abstractNumId="2">
    <w:nsid w:val="07F4511E"/>
    <w:multiLevelType w:val="hybridMultilevel"/>
    <w:tmpl w:val="72DE13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BC75A85"/>
    <w:multiLevelType w:val="singleLevel"/>
    <w:tmpl w:val="A30818D2"/>
    <w:lvl w:ilvl="0">
      <w:start w:val="1"/>
      <w:numFmt w:val="decimal"/>
      <w:lvlText w:val="%1."/>
      <w:legacy w:legacy="1" w:legacySpace="0" w:legacyIndent="283"/>
      <w:lvlJc w:val="left"/>
      <w:pPr>
        <w:ind w:left="283" w:hanging="283"/>
      </w:pPr>
    </w:lvl>
  </w:abstractNum>
  <w:abstractNum w:abstractNumId="4">
    <w:nsid w:val="1E3E6396"/>
    <w:multiLevelType w:val="hybridMultilevel"/>
    <w:tmpl w:val="5D5CE5F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2D512F3E"/>
    <w:multiLevelType w:val="hybridMultilevel"/>
    <w:tmpl w:val="15547E6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3DF75FB2"/>
    <w:multiLevelType w:val="singleLevel"/>
    <w:tmpl w:val="A30818D2"/>
    <w:lvl w:ilvl="0">
      <w:start w:val="1"/>
      <w:numFmt w:val="decimal"/>
      <w:lvlText w:val="%1."/>
      <w:legacy w:legacy="1" w:legacySpace="0" w:legacyIndent="283"/>
      <w:lvlJc w:val="left"/>
      <w:pPr>
        <w:ind w:left="283" w:hanging="283"/>
      </w:pPr>
    </w:lvl>
  </w:abstractNum>
  <w:abstractNum w:abstractNumId="7">
    <w:nsid w:val="41970260"/>
    <w:multiLevelType w:val="singleLevel"/>
    <w:tmpl w:val="A30818D2"/>
    <w:lvl w:ilvl="0">
      <w:start w:val="1"/>
      <w:numFmt w:val="decimal"/>
      <w:lvlText w:val="%1."/>
      <w:legacy w:legacy="1" w:legacySpace="0" w:legacyIndent="283"/>
      <w:lvlJc w:val="left"/>
      <w:pPr>
        <w:ind w:left="283" w:hanging="283"/>
      </w:pPr>
    </w:lvl>
  </w:abstractNum>
  <w:abstractNum w:abstractNumId="8">
    <w:nsid w:val="4685288F"/>
    <w:multiLevelType w:val="hybridMultilevel"/>
    <w:tmpl w:val="11F07D7E"/>
    <w:lvl w:ilvl="0" w:tplc="7FA201E2">
      <w:start w:val="1"/>
      <w:numFmt w:val="bullet"/>
      <w:pStyle w:val="BasicTextList"/>
      <w:lvlText w:val=""/>
      <w:lvlJc w:val="left"/>
      <w:pPr>
        <w:tabs>
          <w:tab w:val="num" w:pos="360"/>
        </w:tabs>
        <w:ind w:left="357" w:hanging="357"/>
      </w:pPr>
      <w:rPr>
        <w:rFonts w:ascii="Symbol" w:hAnsi="Symbol" w:hint="default"/>
        <w:sz w:val="24"/>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
    <w:nsid w:val="496B5F6A"/>
    <w:multiLevelType w:val="hybridMultilevel"/>
    <w:tmpl w:val="81FC33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501A3C74"/>
    <w:multiLevelType w:val="singleLevel"/>
    <w:tmpl w:val="A30818D2"/>
    <w:lvl w:ilvl="0">
      <w:start w:val="1"/>
      <w:numFmt w:val="decimal"/>
      <w:lvlText w:val="%1."/>
      <w:legacy w:legacy="1" w:legacySpace="0" w:legacyIndent="283"/>
      <w:lvlJc w:val="left"/>
      <w:pPr>
        <w:ind w:left="283" w:hanging="283"/>
      </w:pPr>
    </w:lvl>
  </w:abstractNum>
  <w:abstractNum w:abstractNumId="11">
    <w:nsid w:val="52C91FDC"/>
    <w:multiLevelType w:val="singleLevel"/>
    <w:tmpl w:val="A30818D2"/>
    <w:lvl w:ilvl="0">
      <w:start w:val="1"/>
      <w:numFmt w:val="decimal"/>
      <w:lvlText w:val="%1."/>
      <w:legacy w:legacy="1" w:legacySpace="0" w:legacyIndent="283"/>
      <w:lvlJc w:val="left"/>
      <w:pPr>
        <w:ind w:left="283" w:hanging="283"/>
      </w:pPr>
    </w:lvl>
  </w:abstractNum>
  <w:abstractNum w:abstractNumId="12">
    <w:nsid w:val="55387DFD"/>
    <w:multiLevelType w:val="singleLevel"/>
    <w:tmpl w:val="A30818D2"/>
    <w:lvl w:ilvl="0">
      <w:start w:val="1"/>
      <w:numFmt w:val="decimal"/>
      <w:lvlText w:val="%1."/>
      <w:legacy w:legacy="1" w:legacySpace="0" w:legacyIndent="283"/>
      <w:lvlJc w:val="left"/>
      <w:pPr>
        <w:ind w:left="283" w:hanging="283"/>
      </w:pPr>
    </w:lvl>
  </w:abstractNum>
  <w:abstractNum w:abstractNumId="13">
    <w:nsid w:val="55BB2898"/>
    <w:multiLevelType w:val="hybridMultilevel"/>
    <w:tmpl w:val="1854B2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5EEA7354"/>
    <w:multiLevelType w:val="singleLevel"/>
    <w:tmpl w:val="A30818D2"/>
    <w:lvl w:ilvl="0">
      <w:start w:val="1"/>
      <w:numFmt w:val="decimal"/>
      <w:lvlText w:val="%1."/>
      <w:legacy w:legacy="1" w:legacySpace="0" w:legacyIndent="283"/>
      <w:lvlJc w:val="left"/>
      <w:pPr>
        <w:ind w:left="283" w:hanging="283"/>
      </w:pPr>
    </w:lvl>
  </w:abstractNum>
  <w:abstractNum w:abstractNumId="15">
    <w:nsid w:val="5FBB4E65"/>
    <w:multiLevelType w:val="hybridMultilevel"/>
    <w:tmpl w:val="937CA310"/>
    <w:lvl w:ilvl="0" w:tplc="878202E0">
      <w:start w:val="1"/>
      <w:numFmt w:val="decimal"/>
      <w:pStyle w:val="BasicTextNumberedList"/>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73AC583C"/>
    <w:multiLevelType w:val="hybridMultilevel"/>
    <w:tmpl w:val="A30818D2"/>
    <w:lvl w:ilvl="0" w:tplc="ACBC4DEC">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7FE5473E"/>
    <w:multiLevelType w:val="singleLevel"/>
    <w:tmpl w:val="A30818D2"/>
    <w:lvl w:ilvl="0">
      <w:start w:val="1"/>
      <w:numFmt w:val="decimal"/>
      <w:lvlText w:val="%1."/>
      <w:legacy w:legacy="1" w:legacySpace="0" w:legacyIndent="283"/>
      <w:lvlJc w:val="left"/>
      <w:pPr>
        <w:ind w:left="283" w:hanging="283"/>
      </w:pPr>
    </w:lvl>
  </w:abstractNum>
  <w:num w:numId="1">
    <w:abstractNumId w:val="8"/>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0"/>
  </w:num>
  <w:num w:numId="12">
    <w:abstractNumId w:val="16"/>
  </w:num>
  <w:num w:numId="13">
    <w:abstractNumId w:val="7"/>
  </w:num>
  <w:num w:numId="14">
    <w:abstractNumId w:val="14"/>
  </w:num>
  <w:num w:numId="15">
    <w:abstractNumId w:val="6"/>
  </w:num>
  <w:num w:numId="16">
    <w:abstractNumId w:val="3"/>
  </w:num>
  <w:num w:numId="17">
    <w:abstractNumId w:val="12"/>
  </w:num>
  <w:num w:numId="18">
    <w:abstractNumId w:val="17"/>
  </w:num>
  <w:num w:numId="19">
    <w:abstractNumId w:val="11"/>
  </w:num>
  <w:num w:numId="20">
    <w:abstractNumId w:val="10"/>
  </w:num>
  <w:num w:numId="21">
    <w:abstractNumId w:val="15"/>
  </w:num>
  <w:num w:numId="22">
    <w:abstractNumId w:val="2"/>
  </w:num>
  <w:num w:numId="23">
    <w:abstractNumId w:val="9"/>
  </w:num>
  <w:num w:numId="24">
    <w:abstractNumId w:val="5"/>
  </w:num>
  <w:num w:numId="25">
    <w:abstractNumId w:val="4"/>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activeWritingStyle w:appName="MSWord" w:lang="en-US" w:vendorID="64" w:dllVersion="131078" w:nlCheck="1" w:checkStyle="1"/>
  <w:activeWritingStyle w:appName="MSWord" w:lang="de-DE" w:vendorID="64" w:dllVersion="131078" w:nlCheck="1" w:checkStyle="1"/>
  <w:attachedTemplate r:id="rId1"/>
  <w:defaultTabStop w:val="708"/>
  <w:autoHyphenation/>
  <w:hyphenationZone w:val="425"/>
  <w:drawingGridHorizontalSpacing w:val="10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131F"/>
    <w:rsid w:val="000026B3"/>
    <w:rsid w:val="000039C5"/>
    <w:rsid w:val="00003DF5"/>
    <w:rsid w:val="00004D9C"/>
    <w:rsid w:val="00006C89"/>
    <w:rsid w:val="00015613"/>
    <w:rsid w:val="00020079"/>
    <w:rsid w:val="00022B23"/>
    <w:rsid w:val="00032B96"/>
    <w:rsid w:val="0003714E"/>
    <w:rsid w:val="000530FE"/>
    <w:rsid w:val="00054F5B"/>
    <w:rsid w:val="00067FEC"/>
    <w:rsid w:val="000713B5"/>
    <w:rsid w:val="000C4573"/>
    <w:rsid w:val="000D2795"/>
    <w:rsid w:val="000D5692"/>
    <w:rsid w:val="000E7FDA"/>
    <w:rsid w:val="000F07DD"/>
    <w:rsid w:val="00106239"/>
    <w:rsid w:val="00111521"/>
    <w:rsid w:val="0011397F"/>
    <w:rsid w:val="0012016E"/>
    <w:rsid w:val="00121406"/>
    <w:rsid w:val="00121EF2"/>
    <w:rsid w:val="00123780"/>
    <w:rsid w:val="00123891"/>
    <w:rsid w:val="00124E8A"/>
    <w:rsid w:val="001323AB"/>
    <w:rsid w:val="001353EE"/>
    <w:rsid w:val="0014131F"/>
    <w:rsid w:val="00145DAE"/>
    <w:rsid w:val="0015056D"/>
    <w:rsid w:val="00150627"/>
    <w:rsid w:val="00155F8A"/>
    <w:rsid w:val="00160A54"/>
    <w:rsid w:val="001616A2"/>
    <w:rsid w:val="00163655"/>
    <w:rsid w:val="00176D96"/>
    <w:rsid w:val="001818B0"/>
    <w:rsid w:val="001833C7"/>
    <w:rsid w:val="001910D2"/>
    <w:rsid w:val="001A0F85"/>
    <w:rsid w:val="001A10C8"/>
    <w:rsid w:val="001A6596"/>
    <w:rsid w:val="001A6CF1"/>
    <w:rsid w:val="001B0760"/>
    <w:rsid w:val="001C4E5A"/>
    <w:rsid w:val="001C5C57"/>
    <w:rsid w:val="001C71FC"/>
    <w:rsid w:val="001D1D61"/>
    <w:rsid w:val="001D730C"/>
    <w:rsid w:val="001D7E95"/>
    <w:rsid w:val="001E0E39"/>
    <w:rsid w:val="001E2373"/>
    <w:rsid w:val="001F7883"/>
    <w:rsid w:val="00201F7C"/>
    <w:rsid w:val="002045F6"/>
    <w:rsid w:val="00205993"/>
    <w:rsid w:val="00207148"/>
    <w:rsid w:val="002212BC"/>
    <w:rsid w:val="00221D2D"/>
    <w:rsid w:val="00226DB4"/>
    <w:rsid w:val="0024195D"/>
    <w:rsid w:val="00244D84"/>
    <w:rsid w:val="00246AFC"/>
    <w:rsid w:val="00253530"/>
    <w:rsid w:val="00253F28"/>
    <w:rsid w:val="002571BD"/>
    <w:rsid w:val="00261D68"/>
    <w:rsid w:val="00263AC9"/>
    <w:rsid w:val="0029095A"/>
    <w:rsid w:val="00297DC8"/>
    <w:rsid w:val="002B0C3D"/>
    <w:rsid w:val="002C1B9C"/>
    <w:rsid w:val="002C3C97"/>
    <w:rsid w:val="002C4D40"/>
    <w:rsid w:val="002E70B5"/>
    <w:rsid w:val="002F2421"/>
    <w:rsid w:val="002F389F"/>
    <w:rsid w:val="00322859"/>
    <w:rsid w:val="00323698"/>
    <w:rsid w:val="00330AFC"/>
    <w:rsid w:val="00335C96"/>
    <w:rsid w:val="003367B9"/>
    <w:rsid w:val="003444AF"/>
    <w:rsid w:val="00345AF2"/>
    <w:rsid w:val="00346B5D"/>
    <w:rsid w:val="00353DA1"/>
    <w:rsid w:val="00355E2E"/>
    <w:rsid w:val="00363962"/>
    <w:rsid w:val="00370BA9"/>
    <w:rsid w:val="003855F0"/>
    <w:rsid w:val="00386873"/>
    <w:rsid w:val="00392910"/>
    <w:rsid w:val="00392CC0"/>
    <w:rsid w:val="00396266"/>
    <w:rsid w:val="003B4C3C"/>
    <w:rsid w:val="003C3760"/>
    <w:rsid w:val="003C7E2E"/>
    <w:rsid w:val="003D17FF"/>
    <w:rsid w:val="003E50DB"/>
    <w:rsid w:val="003F1DDB"/>
    <w:rsid w:val="00401B10"/>
    <w:rsid w:val="00404C63"/>
    <w:rsid w:val="00406970"/>
    <w:rsid w:val="00410951"/>
    <w:rsid w:val="00411E27"/>
    <w:rsid w:val="0042238B"/>
    <w:rsid w:val="00422501"/>
    <w:rsid w:val="00431CD8"/>
    <w:rsid w:val="004455B3"/>
    <w:rsid w:val="00445923"/>
    <w:rsid w:val="00450995"/>
    <w:rsid w:val="00460D08"/>
    <w:rsid w:val="00463BC7"/>
    <w:rsid w:val="00473B0A"/>
    <w:rsid w:val="00474EEA"/>
    <w:rsid w:val="00480786"/>
    <w:rsid w:val="00483F42"/>
    <w:rsid w:val="00486E1A"/>
    <w:rsid w:val="00490CEC"/>
    <w:rsid w:val="00494374"/>
    <w:rsid w:val="004A1AB0"/>
    <w:rsid w:val="004A2423"/>
    <w:rsid w:val="004A632E"/>
    <w:rsid w:val="004B2DDE"/>
    <w:rsid w:val="004B660F"/>
    <w:rsid w:val="004C5484"/>
    <w:rsid w:val="004E1178"/>
    <w:rsid w:val="004E5EE9"/>
    <w:rsid w:val="004F01F1"/>
    <w:rsid w:val="004F16DF"/>
    <w:rsid w:val="004F4B5F"/>
    <w:rsid w:val="004F4DA4"/>
    <w:rsid w:val="004F5180"/>
    <w:rsid w:val="00510B80"/>
    <w:rsid w:val="00511FC3"/>
    <w:rsid w:val="005338D9"/>
    <w:rsid w:val="0054352C"/>
    <w:rsid w:val="00545084"/>
    <w:rsid w:val="0054556D"/>
    <w:rsid w:val="00550526"/>
    <w:rsid w:val="00552704"/>
    <w:rsid w:val="00560B8A"/>
    <w:rsid w:val="00576D5B"/>
    <w:rsid w:val="0058736C"/>
    <w:rsid w:val="005917A3"/>
    <w:rsid w:val="005925C4"/>
    <w:rsid w:val="0059473B"/>
    <w:rsid w:val="00595339"/>
    <w:rsid w:val="005962DF"/>
    <w:rsid w:val="005A36D5"/>
    <w:rsid w:val="005A42B4"/>
    <w:rsid w:val="005B23AB"/>
    <w:rsid w:val="005B3483"/>
    <w:rsid w:val="005B3DEB"/>
    <w:rsid w:val="005B519F"/>
    <w:rsid w:val="005B7444"/>
    <w:rsid w:val="005C096E"/>
    <w:rsid w:val="005C5D57"/>
    <w:rsid w:val="005C731C"/>
    <w:rsid w:val="005D4AB2"/>
    <w:rsid w:val="005E13CF"/>
    <w:rsid w:val="005E6232"/>
    <w:rsid w:val="005F1383"/>
    <w:rsid w:val="005F532A"/>
    <w:rsid w:val="00606D68"/>
    <w:rsid w:val="00607024"/>
    <w:rsid w:val="00610415"/>
    <w:rsid w:val="00611C26"/>
    <w:rsid w:val="006275A6"/>
    <w:rsid w:val="00633019"/>
    <w:rsid w:val="00636CC7"/>
    <w:rsid w:val="006501EF"/>
    <w:rsid w:val="0065209B"/>
    <w:rsid w:val="00664C96"/>
    <w:rsid w:val="00666A1A"/>
    <w:rsid w:val="00670612"/>
    <w:rsid w:val="006853F1"/>
    <w:rsid w:val="006E1E44"/>
    <w:rsid w:val="006F3E6A"/>
    <w:rsid w:val="006F61A1"/>
    <w:rsid w:val="006F6A78"/>
    <w:rsid w:val="007011CD"/>
    <w:rsid w:val="007144F2"/>
    <w:rsid w:val="00714B8D"/>
    <w:rsid w:val="00715069"/>
    <w:rsid w:val="00715E6B"/>
    <w:rsid w:val="007165C2"/>
    <w:rsid w:val="00745AB1"/>
    <w:rsid w:val="0075068F"/>
    <w:rsid w:val="00777D5E"/>
    <w:rsid w:val="007947EC"/>
    <w:rsid w:val="007A0E35"/>
    <w:rsid w:val="007B43E4"/>
    <w:rsid w:val="007C46E3"/>
    <w:rsid w:val="007D316C"/>
    <w:rsid w:val="007E038A"/>
    <w:rsid w:val="007E1D29"/>
    <w:rsid w:val="007F50D2"/>
    <w:rsid w:val="00800A48"/>
    <w:rsid w:val="008051BE"/>
    <w:rsid w:val="00817132"/>
    <w:rsid w:val="00821C99"/>
    <w:rsid w:val="008245A9"/>
    <w:rsid w:val="00833B4C"/>
    <w:rsid w:val="008375BD"/>
    <w:rsid w:val="00846EA2"/>
    <w:rsid w:val="008473AD"/>
    <w:rsid w:val="00847EEB"/>
    <w:rsid w:val="00850C96"/>
    <w:rsid w:val="00851384"/>
    <w:rsid w:val="008513C9"/>
    <w:rsid w:val="00853293"/>
    <w:rsid w:val="00881688"/>
    <w:rsid w:val="0088178E"/>
    <w:rsid w:val="00887178"/>
    <w:rsid w:val="008962CA"/>
    <w:rsid w:val="00896CBF"/>
    <w:rsid w:val="008A0686"/>
    <w:rsid w:val="008A203F"/>
    <w:rsid w:val="008A2AFB"/>
    <w:rsid w:val="008A52D7"/>
    <w:rsid w:val="008B60D6"/>
    <w:rsid w:val="008C08AD"/>
    <w:rsid w:val="008C3773"/>
    <w:rsid w:val="008D3090"/>
    <w:rsid w:val="008D37AC"/>
    <w:rsid w:val="008D59B3"/>
    <w:rsid w:val="008E7D70"/>
    <w:rsid w:val="008F4712"/>
    <w:rsid w:val="008F4CFD"/>
    <w:rsid w:val="00901739"/>
    <w:rsid w:val="00903097"/>
    <w:rsid w:val="009267C7"/>
    <w:rsid w:val="00926CFB"/>
    <w:rsid w:val="0093372E"/>
    <w:rsid w:val="00937C91"/>
    <w:rsid w:val="00954E14"/>
    <w:rsid w:val="00955D97"/>
    <w:rsid w:val="00960EC2"/>
    <w:rsid w:val="00963E3D"/>
    <w:rsid w:val="0097518D"/>
    <w:rsid w:val="009800AC"/>
    <w:rsid w:val="00987069"/>
    <w:rsid w:val="009A03DA"/>
    <w:rsid w:val="009A0D1B"/>
    <w:rsid w:val="009A2F71"/>
    <w:rsid w:val="009A6994"/>
    <w:rsid w:val="009B15B6"/>
    <w:rsid w:val="009B2AA6"/>
    <w:rsid w:val="009B3C43"/>
    <w:rsid w:val="009B4E23"/>
    <w:rsid w:val="009C3964"/>
    <w:rsid w:val="009E7DE8"/>
    <w:rsid w:val="00A07A3D"/>
    <w:rsid w:val="00A16B16"/>
    <w:rsid w:val="00A25DB4"/>
    <w:rsid w:val="00A25F2B"/>
    <w:rsid w:val="00A3305F"/>
    <w:rsid w:val="00A372FE"/>
    <w:rsid w:val="00A5036E"/>
    <w:rsid w:val="00A509D9"/>
    <w:rsid w:val="00A61E73"/>
    <w:rsid w:val="00A67DE3"/>
    <w:rsid w:val="00A70596"/>
    <w:rsid w:val="00A83DD3"/>
    <w:rsid w:val="00A966D4"/>
    <w:rsid w:val="00A96E17"/>
    <w:rsid w:val="00A97F9D"/>
    <w:rsid w:val="00AA11B1"/>
    <w:rsid w:val="00AA5EA0"/>
    <w:rsid w:val="00AB4653"/>
    <w:rsid w:val="00AB4C62"/>
    <w:rsid w:val="00AC3A7E"/>
    <w:rsid w:val="00AC48DC"/>
    <w:rsid w:val="00AD1A4F"/>
    <w:rsid w:val="00AD1B72"/>
    <w:rsid w:val="00AE424D"/>
    <w:rsid w:val="00AE57B7"/>
    <w:rsid w:val="00AF36DA"/>
    <w:rsid w:val="00AF4C64"/>
    <w:rsid w:val="00AF4DE3"/>
    <w:rsid w:val="00B013CC"/>
    <w:rsid w:val="00B022A1"/>
    <w:rsid w:val="00B0384D"/>
    <w:rsid w:val="00B07654"/>
    <w:rsid w:val="00B07CC5"/>
    <w:rsid w:val="00B12753"/>
    <w:rsid w:val="00B13E4E"/>
    <w:rsid w:val="00B17626"/>
    <w:rsid w:val="00B20C0A"/>
    <w:rsid w:val="00B2183F"/>
    <w:rsid w:val="00B22C79"/>
    <w:rsid w:val="00B3075C"/>
    <w:rsid w:val="00B33509"/>
    <w:rsid w:val="00B36E60"/>
    <w:rsid w:val="00B41AC6"/>
    <w:rsid w:val="00B54F39"/>
    <w:rsid w:val="00B6217F"/>
    <w:rsid w:val="00B752B6"/>
    <w:rsid w:val="00B754C6"/>
    <w:rsid w:val="00B75D9B"/>
    <w:rsid w:val="00B81912"/>
    <w:rsid w:val="00B838FD"/>
    <w:rsid w:val="00BA73ED"/>
    <w:rsid w:val="00BB0CFB"/>
    <w:rsid w:val="00BD6B09"/>
    <w:rsid w:val="00BD707E"/>
    <w:rsid w:val="00BE1F5B"/>
    <w:rsid w:val="00BE335A"/>
    <w:rsid w:val="00BF18E7"/>
    <w:rsid w:val="00C045CE"/>
    <w:rsid w:val="00C0556C"/>
    <w:rsid w:val="00C20238"/>
    <w:rsid w:val="00C22B5F"/>
    <w:rsid w:val="00C26EB0"/>
    <w:rsid w:val="00C316A2"/>
    <w:rsid w:val="00C331F2"/>
    <w:rsid w:val="00C33FAB"/>
    <w:rsid w:val="00C453A4"/>
    <w:rsid w:val="00C55B9C"/>
    <w:rsid w:val="00C565B8"/>
    <w:rsid w:val="00C61E93"/>
    <w:rsid w:val="00C655D1"/>
    <w:rsid w:val="00C71E7C"/>
    <w:rsid w:val="00C75BB0"/>
    <w:rsid w:val="00C77245"/>
    <w:rsid w:val="00CA1C72"/>
    <w:rsid w:val="00CA5AFD"/>
    <w:rsid w:val="00CB60C0"/>
    <w:rsid w:val="00CB6B71"/>
    <w:rsid w:val="00CC28DE"/>
    <w:rsid w:val="00CC2E5F"/>
    <w:rsid w:val="00CC7AD1"/>
    <w:rsid w:val="00CD30C3"/>
    <w:rsid w:val="00CD7F52"/>
    <w:rsid w:val="00CE367C"/>
    <w:rsid w:val="00CF2A59"/>
    <w:rsid w:val="00CF2BF1"/>
    <w:rsid w:val="00CF7E56"/>
    <w:rsid w:val="00D05931"/>
    <w:rsid w:val="00D13F12"/>
    <w:rsid w:val="00D14DBB"/>
    <w:rsid w:val="00D40680"/>
    <w:rsid w:val="00D46677"/>
    <w:rsid w:val="00D54331"/>
    <w:rsid w:val="00D54ECB"/>
    <w:rsid w:val="00D572EA"/>
    <w:rsid w:val="00D71D94"/>
    <w:rsid w:val="00D73634"/>
    <w:rsid w:val="00D74C65"/>
    <w:rsid w:val="00D7548A"/>
    <w:rsid w:val="00D75F36"/>
    <w:rsid w:val="00D80C6F"/>
    <w:rsid w:val="00D822C3"/>
    <w:rsid w:val="00D85134"/>
    <w:rsid w:val="00D8703C"/>
    <w:rsid w:val="00D8713A"/>
    <w:rsid w:val="00D91854"/>
    <w:rsid w:val="00DA003C"/>
    <w:rsid w:val="00DA7C33"/>
    <w:rsid w:val="00DB35F7"/>
    <w:rsid w:val="00DB508D"/>
    <w:rsid w:val="00DC776D"/>
    <w:rsid w:val="00DD0FA7"/>
    <w:rsid w:val="00DE4393"/>
    <w:rsid w:val="00DE486D"/>
    <w:rsid w:val="00DF3E1E"/>
    <w:rsid w:val="00DF4D79"/>
    <w:rsid w:val="00DF5A74"/>
    <w:rsid w:val="00E120DF"/>
    <w:rsid w:val="00E127DD"/>
    <w:rsid w:val="00E26241"/>
    <w:rsid w:val="00E40ACD"/>
    <w:rsid w:val="00E51F72"/>
    <w:rsid w:val="00E52A86"/>
    <w:rsid w:val="00E5432D"/>
    <w:rsid w:val="00E616EF"/>
    <w:rsid w:val="00E62657"/>
    <w:rsid w:val="00E63219"/>
    <w:rsid w:val="00E67BC5"/>
    <w:rsid w:val="00E74B30"/>
    <w:rsid w:val="00E8643D"/>
    <w:rsid w:val="00E8682A"/>
    <w:rsid w:val="00EB566B"/>
    <w:rsid w:val="00EB6657"/>
    <w:rsid w:val="00EC6FC8"/>
    <w:rsid w:val="00ED2EFC"/>
    <w:rsid w:val="00ED4E57"/>
    <w:rsid w:val="00EE7A9A"/>
    <w:rsid w:val="00EF206C"/>
    <w:rsid w:val="00F01C45"/>
    <w:rsid w:val="00F03168"/>
    <w:rsid w:val="00F07E5A"/>
    <w:rsid w:val="00F10A49"/>
    <w:rsid w:val="00F1190C"/>
    <w:rsid w:val="00F149E7"/>
    <w:rsid w:val="00F23E20"/>
    <w:rsid w:val="00F310C6"/>
    <w:rsid w:val="00F3378B"/>
    <w:rsid w:val="00F41A02"/>
    <w:rsid w:val="00F457DA"/>
    <w:rsid w:val="00F625C3"/>
    <w:rsid w:val="00F656D1"/>
    <w:rsid w:val="00F7034E"/>
    <w:rsid w:val="00F72C28"/>
    <w:rsid w:val="00F75727"/>
    <w:rsid w:val="00F76AA6"/>
    <w:rsid w:val="00F82036"/>
    <w:rsid w:val="00F82728"/>
    <w:rsid w:val="00F839D9"/>
    <w:rsid w:val="00F83A19"/>
    <w:rsid w:val="00F845E8"/>
    <w:rsid w:val="00F858C0"/>
    <w:rsid w:val="00F86347"/>
    <w:rsid w:val="00F915AC"/>
    <w:rsid w:val="00F96D25"/>
    <w:rsid w:val="00FA3639"/>
    <w:rsid w:val="00FA3847"/>
    <w:rsid w:val="00FA4567"/>
    <w:rsid w:val="00FA7ED3"/>
    <w:rsid w:val="00FB1F50"/>
    <w:rsid w:val="00FB5943"/>
    <w:rsid w:val="00FC02FE"/>
    <w:rsid w:val="00FC2AB7"/>
    <w:rsid w:val="00FC7E31"/>
    <w:rsid w:val="00FD2852"/>
    <w:rsid w:val="00FE1BCF"/>
    <w:rsid w:val="00FF34F3"/>
    <w:rsid w:val="00FF4AE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8C97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index heading" w:uiPriority="0"/>
    <w:lsdException w:name="caption" w:uiPriority="0" w:qFormat="1"/>
    <w:lsdException w:name="footnote reference" w:uiPriority="0"/>
    <w:lsdException w:name="page number" w:uiPriority="0"/>
    <w:lsdException w:name="Title" w:semiHidden="0" w:uiPriority="10" w:unhideWhenUsed="0"/>
    <w:lsdException w:name="Default Paragraph Font" w:uiPriority="0"/>
    <w:lsdException w:name="Subtitle" w:semiHidden="0" w:uiPriority="11" w:unhideWhenUsed="0"/>
    <w:lsdException w:name="Strong" w:semiHidden="0" w:uiPriority="22" w:unhideWhenUsed="0" w:qFormat="1"/>
    <w:lsdException w:name="Emphasis" w:semiHidden="0" w:uiPriority="20" w:unhideWhenUsed="0" w:qFormat="1"/>
    <w:lsdException w:name="Document Map" w:uiPriority="0"/>
    <w:lsdException w:name="No Lis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9C3964"/>
    <w:pPr>
      <w:spacing w:after="240" w:line="360" w:lineRule="atLeast"/>
      <w:jc w:val="both"/>
    </w:pPr>
    <w:rPr>
      <w:rFonts w:ascii="Times New Roman" w:eastAsia="Times New Roman" w:hAnsi="Times New Roman" w:cs="Times New Roman"/>
      <w:sz w:val="24"/>
      <w:szCs w:val="20"/>
      <w:lang w:eastAsia="de-DE"/>
    </w:rPr>
  </w:style>
  <w:style w:type="paragraph" w:styleId="berschrift1">
    <w:name w:val="heading 1"/>
    <w:next w:val="BasicText"/>
    <w:link w:val="berschrift1Zeichen"/>
    <w:uiPriority w:val="99"/>
    <w:qFormat/>
    <w:rsid w:val="00FC02FE"/>
    <w:pPr>
      <w:keepNext/>
      <w:keepLines/>
      <w:pageBreakBefore/>
      <w:numPr>
        <w:numId w:val="10"/>
      </w:numPr>
      <w:spacing w:after="160" w:line="360" w:lineRule="auto"/>
      <w:outlineLvl w:val="0"/>
    </w:pPr>
    <w:rPr>
      <w:rFonts w:ascii="Times New Roman" w:eastAsia="Times New Roman" w:hAnsi="Times New Roman" w:cs="Times New Roman"/>
      <w:b/>
      <w:kern w:val="28"/>
      <w:sz w:val="28"/>
      <w:szCs w:val="20"/>
      <w:lang w:eastAsia="de-DE"/>
    </w:rPr>
  </w:style>
  <w:style w:type="paragraph" w:styleId="berschrift2">
    <w:name w:val="heading 2"/>
    <w:basedOn w:val="berschrift1"/>
    <w:next w:val="BasicText"/>
    <w:link w:val="berschrift2Zeichen"/>
    <w:uiPriority w:val="99"/>
    <w:qFormat/>
    <w:rsid w:val="00670612"/>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670612"/>
    <w:pPr>
      <w:numPr>
        <w:ilvl w:val="2"/>
      </w:numPr>
      <w:outlineLvl w:val="2"/>
    </w:pPr>
  </w:style>
  <w:style w:type="paragraph" w:styleId="berschrift4">
    <w:name w:val="heading 4"/>
    <w:basedOn w:val="berschrift3"/>
    <w:next w:val="BasicText"/>
    <w:link w:val="berschrift4Zeichen"/>
    <w:uiPriority w:val="99"/>
    <w:qFormat/>
    <w:rsid w:val="00670612"/>
    <w:pPr>
      <w:numPr>
        <w:ilvl w:val="3"/>
      </w:numPr>
      <w:outlineLvl w:val="3"/>
    </w:pPr>
    <w:rPr>
      <w:szCs w:val="24"/>
    </w:rPr>
  </w:style>
  <w:style w:type="paragraph" w:styleId="berschrift5">
    <w:name w:val="heading 5"/>
    <w:basedOn w:val="berschrift4"/>
    <w:next w:val="BasicText"/>
    <w:link w:val="berschrift5Zeichen"/>
    <w:uiPriority w:val="99"/>
    <w:qFormat/>
    <w:rsid w:val="00670612"/>
    <w:pPr>
      <w:numPr>
        <w:ilvl w:val="4"/>
      </w:numPr>
      <w:spacing w:before="160"/>
      <w:outlineLvl w:val="4"/>
    </w:pPr>
    <w:rPr>
      <w:b w:val="0"/>
    </w:rPr>
  </w:style>
  <w:style w:type="paragraph" w:styleId="berschrift6">
    <w:name w:val="heading 6"/>
    <w:basedOn w:val="Standard"/>
    <w:next w:val="Standard"/>
    <w:link w:val="berschrift6Zeichen"/>
    <w:uiPriority w:val="99"/>
    <w:qFormat/>
    <w:rsid w:val="00670612"/>
    <w:pPr>
      <w:numPr>
        <w:ilvl w:val="5"/>
        <w:numId w:val="10"/>
      </w:numPr>
      <w:spacing w:before="240" w:after="60"/>
      <w:outlineLvl w:val="5"/>
    </w:pPr>
    <w:rPr>
      <w:i/>
      <w:sz w:val="22"/>
    </w:rPr>
  </w:style>
  <w:style w:type="paragraph" w:styleId="berschrift7">
    <w:name w:val="heading 7"/>
    <w:basedOn w:val="Standard"/>
    <w:next w:val="Standard"/>
    <w:link w:val="berschrift7Zeichen"/>
    <w:uiPriority w:val="99"/>
    <w:qFormat/>
    <w:rsid w:val="00670612"/>
    <w:pPr>
      <w:numPr>
        <w:ilvl w:val="6"/>
        <w:numId w:val="10"/>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670612"/>
    <w:pPr>
      <w:numPr>
        <w:ilvl w:val="7"/>
      </w:numPr>
      <w:outlineLvl w:val="7"/>
    </w:pPr>
  </w:style>
  <w:style w:type="paragraph" w:styleId="berschrift9">
    <w:name w:val="heading 9"/>
    <w:basedOn w:val="berschrift3"/>
    <w:next w:val="BasicText"/>
    <w:link w:val="berschrift9Zeichen"/>
    <w:uiPriority w:val="99"/>
    <w:qFormat/>
    <w:rsid w:val="00670612"/>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next w:val="Standard"/>
    <w:uiPriority w:val="99"/>
    <w:semiHidden/>
    <w:rsid w:val="00670612"/>
    <w:pPr>
      <w:tabs>
        <w:tab w:val="right" w:leader="dot" w:pos="8505"/>
      </w:tabs>
      <w:spacing w:before="100" w:after="0" w:line="240" w:lineRule="auto"/>
      <w:ind w:left="1134" w:hanging="1134"/>
    </w:pPr>
    <w:rPr>
      <w:rFonts w:ascii="Times New Roman" w:eastAsia="Times New Roman" w:hAnsi="Times New Roman" w:cs="Times New Roman"/>
      <w:sz w:val="24"/>
      <w:szCs w:val="20"/>
      <w:lang w:eastAsia="de-DE"/>
    </w:rPr>
  </w:style>
  <w:style w:type="paragraph" w:styleId="Beschriftung">
    <w:name w:val="caption"/>
    <w:next w:val="BasicText"/>
    <w:uiPriority w:val="1"/>
    <w:qFormat/>
    <w:rsid w:val="00670612"/>
    <w:pPr>
      <w:spacing w:before="120" w:after="120" w:line="360" w:lineRule="auto"/>
      <w:ind w:left="1418" w:hanging="1418"/>
    </w:pPr>
    <w:rPr>
      <w:rFonts w:ascii="Times New Roman" w:eastAsia="Times New Roman" w:hAnsi="Times New Roman" w:cs="Times New Roman"/>
      <w:b/>
      <w:sz w:val="24"/>
      <w:szCs w:val="20"/>
      <w:lang w:eastAsia="de-DE"/>
    </w:rPr>
  </w:style>
  <w:style w:type="paragraph" w:styleId="Dokumentstruktur">
    <w:name w:val="Document Map"/>
    <w:basedOn w:val="Standard"/>
    <w:link w:val="DokumentstrukturZeichen"/>
    <w:semiHidden/>
    <w:rsid w:val="00670612"/>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670612"/>
    <w:rPr>
      <w:rFonts w:ascii="Tahoma" w:eastAsia="Times New Roman" w:hAnsi="Tahoma" w:cs="Times New Roman"/>
      <w:sz w:val="20"/>
      <w:szCs w:val="20"/>
      <w:shd w:val="clear" w:color="auto" w:fill="000080"/>
      <w:lang w:eastAsia="de-DE"/>
    </w:rPr>
  </w:style>
  <w:style w:type="paragraph" w:styleId="Funotentext">
    <w:name w:val="footnote text"/>
    <w:link w:val="FunotentextZeichen"/>
    <w:semiHidden/>
    <w:rsid w:val="00670612"/>
    <w:pPr>
      <w:keepLines/>
      <w:spacing w:after="0" w:line="240" w:lineRule="auto"/>
      <w:ind w:left="425" w:hanging="425"/>
      <w:jc w:val="both"/>
    </w:pPr>
    <w:rPr>
      <w:rFonts w:ascii="Times New Roman" w:eastAsia="Times New Roman" w:hAnsi="Times New Roman" w:cs="Times New Roman"/>
      <w:sz w:val="20"/>
      <w:szCs w:val="20"/>
      <w:lang w:eastAsia="de-DE"/>
    </w:rPr>
  </w:style>
  <w:style w:type="character" w:customStyle="1" w:styleId="FunotentextZeichen">
    <w:name w:val="Fußnotentext Zeichen"/>
    <w:basedOn w:val="Absatzstandardschriftart"/>
    <w:link w:val="Funotentext"/>
    <w:semiHidden/>
    <w:rsid w:val="00670612"/>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670612"/>
    <w:rPr>
      <w:sz w:val="20"/>
      <w:vertAlign w:val="superscript"/>
    </w:rPr>
  </w:style>
  <w:style w:type="paragraph" w:styleId="Fuzeile">
    <w:name w:val="footer"/>
    <w:link w:val="FuzeileZeichen"/>
    <w:uiPriority w:val="1"/>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FuzeileZeichen">
    <w:name w:val="Fußzeile Zeichen"/>
    <w:basedOn w:val="Absatzstandardschriftart"/>
    <w:link w:val="Fuzeile"/>
    <w:uiPriority w:val="1"/>
    <w:rsid w:val="00A25F2B"/>
    <w:rPr>
      <w:rFonts w:ascii="Times New Roman" w:eastAsia="Times New Roman" w:hAnsi="Times New Roman" w:cs="Times New Roman"/>
      <w:sz w:val="20"/>
      <w:szCs w:val="20"/>
      <w:lang w:eastAsia="de-DE"/>
    </w:rPr>
  </w:style>
  <w:style w:type="paragraph" w:customStyle="1" w:styleId="BasicText">
    <w:name w:val="Basic Text"/>
    <w:link w:val="BasicTextZchn"/>
    <w:uiPriority w:val="99"/>
    <w:rsid w:val="00FC02FE"/>
    <w:pPr>
      <w:spacing w:after="240" w:line="360" w:lineRule="atLeast"/>
      <w:jc w:val="both"/>
    </w:pPr>
    <w:rPr>
      <w:rFonts w:ascii="Times New Roman" w:eastAsia="Times New Roman" w:hAnsi="Times New Roman" w:cs="Times New Roman"/>
      <w:sz w:val="24"/>
      <w:szCs w:val="20"/>
      <w:lang w:eastAsia="de-DE"/>
    </w:rPr>
  </w:style>
  <w:style w:type="paragraph" w:customStyle="1" w:styleId="Image">
    <w:name w:val="Image"/>
    <w:basedOn w:val="BasicText"/>
    <w:next w:val="ImageSource"/>
    <w:rsid w:val="00670612"/>
    <w:pPr>
      <w:keepNext/>
      <w:spacing w:after="60" w:line="240" w:lineRule="auto"/>
      <w:jc w:val="left"/>
    </w:pPr>
  </w:style>
  <w:style w:type="paragraph" w:customStyle="1" w:styleId="ImageSource">
    <w:name w:val="Image Source"/>
    <w:basedOn w:val="BasicText"/>
    <w:next w:val="Beschriftung"/>
    <w:rsid w:val="00670612"/>
    <w:pPr>
      <w:keepNext/>
      <w:spacing w:after="0" w:line="240" w:lineRule="auto"/>
      <w:jc w:val="right"/>
    </w:pPr>
  </w:style>
  <w:style w:type="paragraph" w:customStyle="1" w:styleId="BasicTextList">
    <w:name w:val="Basic Text (List)"/>
    <w:basedOn w:val="BasicText"/>
    <w:rsid w:val="00670612"/>
    <w:pPr>
      <w:numPr>
        <w:numId w:val="1"/>
      </w:numPr>
    </w:pPr>
  </w:style>
  <w:style w:type="paragraph" w:customStyle="1" w:styleId="BasicTextIndentation">
    <w:name w:val="Basic Text (Indentation)"/>
    <w:basedOn w:val="BasicText"/>
    <w:rsid w:val="00670612"/>
    <w:pPr>
      <w:spacing w:after="0" w:line="240" w:lineRule="auto"/>
      <w:ind w:left="1701" w:hanging="1701"/>
      <w:jc w:val="left"/>
    </w:pPr>
  </w:style>
  <w:style w:type="paragraph" w:customStyle="1" w:styleId="BasicTextNumberedList">
    <w:name w:val="Basic Text (Numbered List)"/>
    <w:basedOn w:val="BasicTextList"/>
    <w:rsid w:val="00353DA1"/>
    <w:pPr>
      <w:numPr>
        <w:numId w:val="21"/>
      </w:numPr>
      <w:ind w:left="357" w:hanging="357"/>
    </w:pPr>
  </w:style>
  <w:style w:type="paragraph" w:customStyle="1" w:styleId="BasicTextSQL">
    <w:name w:val="Basic Text (SQL)"/>
    <w:basedOn w:val="BasicText"/>
    <w:rsid w:val="00670612"/>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670612"/>
    <w:pPr>
      <w:keepNext/>
      <w:spacing w:after="0" w:line="240" w:lineRule="atLeast"/>
      <w:jc w:val="left"/>
    </w:pPr>
    <w:rPr>
      <w:sz w:val="20"/>
    </w:rPr>
  </w:style>
  <w:style w:type="character" w:customStyle="1" w:styleId="berschrift1Zeichen">
    <w:name w:val="Überschrift 1 Zeichen"/>
    <w:basedOn w:val="Absatzstandardschriftart"/>
    <w:link w:val="berschrift1"/>
    <w:rsid w:val="00FC02FE"/>
    <w:rPr>
      <w:rFonts w:ascii="Times New Roman" w:eastAsia="Times New Roman" w:hAnsi="Times New Roman" w:cs="Times New Roman"/>
      <w:b/>
      <w:kern w:val="28"/>
      <w:sz w:val="28"/>
      <w:szCs w:val="20"/>
      <w:lang w:eastAsia="de-DE"/>
    </w:rPr>
  </w:style>
  <w:style w:type="paragraph" w:customStyle="1" w:styleId="BasicTextHeading1look-alike">
    <w:name w:val="Basic Text (Heading1 look-alike)"/>
    <w:basedOn w:val="berschrift1"/>
    <w:next w:val="BasicText"/>
    <w:rsid w:val="00670612"/>
    <w:pPr>
      <w:outlineLvl w:val="9"/>
    </w:pPr>
  </w:style>
  <w:style w:type="paragraph" w:customStyle="1" w:styleId="BasicTextCentered">
    <w:name w:val="Basic Text (Centered)"/>
    <w:basedOn w:val="BasicText"/>
    <w:link w:val="BasicTextCenteredZchn"/>
    <w:rsid w:val="00670612"/>
    <w:pPr>
      <w:spacing w:after="0" w:line="320" w:lineRule="atLeast"/>
      <w:jc w:val="center"/>
    </w:pPr>
  </w:style>
  <w:style w:type="character" w:customStyle="1" w:styleId="BasicCharCourier">
    <w:name w:val="Basic Char. (Courier)"/>
    <w:rsid w:val="00670612"/>
    <w:rPr>
      <w:rFonts w:ascii="Courier New" w:hAnsi="Courier New"/>
      <w:sz w:val="24"/>
    </w:rPr>
  </w:style>
  <w:style w:type="character" w:customStyle="1" w:styleId="BasicCharEN">
    <w:name w:val="Basic Char. (EN)"/>
    <w:rsid w:val="00670612"/>
    <w:rPr>
      <w:noProof w:val="0"/>
      <w:lang w:val="en-GB"/>
    </w:rPr>
  </w:style>
  <w:style w:type="character" w:customStyle="1" w:styleId="BasicCharBold">
    <w:name w:val="Basic Char. (Bold)"/>
    <w:rsid w:val="00670612"/>
    <w:rPr>
      <w:b/>
    </w:rPr>
  </w:style>
  <w:style w:type="character" w:customStyle="1" w:styleId="BasicCharFR">
    <w:name w:val="Basic Char. (FR)"/>
    <w:rsid w:val="00670612"/>
    <w:rPr>
      <w:noProof w:val="0"/>
      <w:lang w:val="fr-FR"/>
    </w:rPr>
  </w:style>
  <w:style w:type="character" w:customStyle="1" w:styleId="BasicCharSuperscript">
    <w:name w:val="Basic Char. (Superscript)"/>
    <w:basedOn w:val="Absatzstandardschriftart"/>
    <w:rsid w:val="00670612"/>
    <w:rPr>
      <w:vertAlign w:val="superscript"/>
    </w:rPr>
  </w:style>
  <w:style w:type="character" w:customStyle="1" w:styleId="BasicCharSmallCapitals">
    <w:name w:val="Basic Char. (Small Capitals)"/>
    <w:rsid w:val="003444AF"/>
    <w:rPr>
      <w:smallCaps/>
      <w:noProof/>
      <w:lang w:val="de-DE"/>
    </w:rPr>
  </w:style>
  <w:style w:type="character" w:customStyle="1" w:styleId="BasicCharNoLanguage">
    <w:name w:val="Basic Char. (No Language)"/>
    <w:rsid w:val="00670612"/>
    <w:rPr>
      <w:noProof/>
    </w:rPr>
  </w:style>
  <w:style w:type="character" w:customStyle="1" w:styleId="BasicCharItalic">
    <w:name w:val="Basic Char. (Italic)"/>
    <w:rsid w:val="00670612"/>
    <w:rPr>
      <w:i/>
    </w:rPr>
  </w:style>
  <w:style w:type="character" w:customStyle="1" w:styleId="BasicCharSubscript">
    <w:name w:val="Basic Char. (Subscript)"/>
    <w:basedOn w:val="Absatzstandardschriftart"/>
    <w:rsid w:val="00670612"/>
    <w:rPr>
      <w:vertAlign w:val="subscript"/>
    </w:rPr>
  </w:style>
  <w:style w:type="character" w:customStyle="1" w:styleId="BasicCharUnderlined">
    <w:name w:val="Basic Char. (Underlined)"/>
    <w:basedOn w:val="Absatzstandardschriftart"/>
    <w:rsid w:val="00670612"/>
    <w:rPr>
      <w:u w:val="single"/>
    </w:rPr>
  </w:style>
  <w:style w:type="character" w:styleId="Link">
    <w:name w:val="Hyperlink"/>
    <w:basedOn w:val="Absatzstandardschriftart"/>
    <w:uiPriority w:val="99"/>
    <w:rsid w:val="00670612"/>
    <w:rPr>
      <w:color w:val="0000FF"/>
      <w:u w:val="single"/>
    </w:rPr>
  </w:style>
  <w:style w:type="paragraph" w:styleId="Index1">
    <w:name w:val="index 1"/>
    <w:next w:val="Index2"/>
    <w:semiHidden/>
    <w:rsid w:val="00670612"/>
    <w:pPr>
      <w:tabs>
        <w:tab w:val="right" w:leader="dot" w:pos="4034"/>
      </w:tabs>
      <w:spacing w:after="0" w:line="240" w:lineRule="auto"/>
      <w:ind w:left="200" w:hanging="200"/>
    </w:pPr>
    <w:rPr>
      <w:rFonts w:ascii="Times New Roman" w:eastAsia="Times New Roman" w:hAnsi="Times New Roman" w:cs="Times New Roman"/>
      <w:sz w:val="20"/>
      <w:szCs w:val="20"/>
      <w:lang w:eastAsia="de-DE"/>
    </w:rPr>
  </w:style>
  <w:style w:type="paragraph" w:styleId="Index2">
    <w:name w:val="index 2"/>
    <w:basedOn w:val="Standard"/>
    <w:next w:val="Standard"/>
    <w:semiHidden/>
    <w:rsid w:val="00670612"/>
    <w:pPr>
      <w:tabs>
        <w:tab w:val="right" w:leader="dot" w:pos="4034"/>
      </w:tabs>
      <w:ind w:left="400" w:hanging="200"/>
    </w:pPr>
  </w:style>
  <w:style w:type="paragraph" w:styleId="Index3">
    <w:name w:val="index 3"/>
    <w:basedOn w:val="Standard"/>
    <w:next w:val="Standard"/>
    <w:semiHidden/>
    <w:rsid w:val="00670612"/>
    <w:pPr>
      <w:tabs>
        <w:tab w:val="right" w:leader="dot" w:pos="4034"/>
      </w:tabs>
      <w:ind w:left="600" w:hanging="200"/>
    </w:pPr>
  </w:style>
  <w:style w:type="paragraph" w:styleId="Index4">
    <w:name w:val="index 4"/>
    <w:basedOn w:val="Standard"/>
    <w:next w:val="Standard"/>
    <w:semiHidden/>
    <w:rsid w:val="00670612"/>
    <w:pPr>
      <w:tabs>
        <w:tab w:val="right" w:leader="dot" w:pos="4034"/>
      </w:tabs>
      <w:ind w:left="800" w:hanging="200"/>
    </w:pPr>
  </w:style>
  <w:style w:type="paragraph" w:styleId="Index5">
    <w:name w:val="index 5"/>
    <w:basedOn w:val="Standard"/>
    <w:next w:val="Standard"/>
    <w:semiHidden/>
    <w:rsid w:val="00670612"/>
    <w:pPr>
      <w:tabs>
        <w:tab w:val="right" w:leader="dot" w:pos="4034"/>
      </w:tabs>
      <w:ind w:left="1000" w:hanging="200"/>
    </w:pPr>
  </w:style>
  <w:style w:type="paragraph" w:styleId="Index6">
    <w:name w:val="index 6"/>
    <w:basedOn w:val="Standard"/>
    <w:next w:val="Standard"/>
    <w:semiHidden/>
    <w:rsid w:val="00670612"/>
    <w:pPr>
      <w:tabs>
        <w:tab w:val="right" w:leader="dot" w:pos="4034"/>
      </w:tabs>
      <w:ind w:left="1200" w:hanging="200"/>
    </w:pPr>
  </w:style>
  <w:style w:type="paragraph" w:styleId="Index7">
    <w:name w:val="index 7"/>
    <w:basedOn w:val="Standard"/>
    <w:next w:val="Standard"/>
    <w:semiHidden/>
    <w:rsid w:val="00670612"/>
    <w:pPr>
      <w:tabs>
        <w:tab w:val="right" w:leader="dot" w:pos="4034"/>
      </w:tabs>
      <w:ind w:left="1400" w:hanging="200"/>
    </w:pPr>
  </w:style>
  <w:style w:type="paragraph" w:styleId="Index8">
    <w:name w:val="index 8"/>
    <w:basedOn w:val="Standard"/>
    <w:next w:val="Standard"/>
    <w:semiHidden/>
    <w:rsid w:val="00670612"/>
    <w:pPr>
      <w:tabs>
        <w:tab w:val="right" w:leader="dot" w:pos="4034"/>
      </w:tabs>
      <w:ind w:left="1600" w:hanging="200"/>
    </w:pPr>
  </w:style>
  <w:style w:type="paragraph" w:styleId="Index9">
    <w:name w:val="index 9"/>
    <w:basedOn w:val="Standard"/>
    <w:next w:val="Standard"/>
    <w:semiHidden/>
    <w:rsid w:val="00670612"/>
    <w:pPr>
      <w:tabs>
        <w:tab w:val="right" w:leader="dot" w:pos="4034"/>
      </w:tabs>
      <w:ind w:left="1800" w:hanging="200"/>
    </w:pPr>
  </w:style>
  <w:style w:type="paragraph" w:styleId="Indexberschrift">
    <w:name w:val="index heading"/>
    <w:basedOn w:val="Standard"/>
    <w:next w:val="Index1"/>
    <w:semiHidden/>
    <w:rsid w:val="00670612"/>
  </w:style>
  <w:style w:type="paragraph" w:styleId="Kopfzeile">
    <w:name w:val="header"/>
    <w:link w:val="KopfzeileZeichen"/>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KopfzeileZeichen">
    <w:name w:val="Kopfzeile Zeichen"/>
    <w:basedOn w:val="Absatzstandardschriftart"/>
    <w:link w:val="Kopfzeile"/>
    <w:uiPriority w:val="99"/>
    <w:rsid w:val="00670612"/>
    <w:rPr>
      <w:rFonts w:ascii="Times New Roman" w:eastAsia="Times New Roman" w:hAnsi="Times New Roman" w:cs="Times New Roman"/>
      <w:sz w:val="20"/>
      <w:szCs w:val="20"/>
      <w:lang w:eastAsia="de-DE"/>
    </w:rPr>
  </w:style>
  <w:style w:type="paragraph" w:customStyle="1" w:styleId="LiteratureEntry">
    <w:name w:val="Literature Entry"/>
    <w:rsid w:val="00670612"/>
    <w:pPr>
      <w:spacing w:after="0" w:line="320" w:lineRule="atLeast"/>
      <w:ind w:left="851" w:hanging="851"/>
    </w:pPr>
    <w:rPr>
      <w:rFonts w:ascii="Times New Roman" w:eastAsia="Times New Roman" w:hAnsi="Times New Roman" w:cs="Times New Roman"/>
      <w:sz w:val="24"/>
      <w:szCs w:val="20"/>
      <w:lang w:eastAsia="de-DE"/>
    </w:rPr>
  </w:style>
  <w:style w:type="character" w:styleId="Seitenzahl">
    <w:name w:val="page number"/>
    <w:basedOn w:val="Absatzstandardschriftart"/>
    <w:uiPriority w:val="1"/>
    <w:rsid w:val="00670612"/>
  </w:style>
  <w:style w:type="table" w:styleId="Tabellenraster">
    <w:name w:val="Table Grid"/>
    <w:basedOn w:val="NormaleTabelle"/>
    <w:rsid w:val="00670612"/>
    <w:pPr>
      <w:spacing w:after="0" w:line="240" w:lineRule="auto"/>
    </w:pPr>
    <w:rPr>
      <w:rFonts w:ascii="Times New Roman" w:eastAsia="Times New Roman" w:hAnsi="Times New Roman" w:cs="Times New Roman"/>
      <w:sz w:val="20"/>
      <w:szCs w:val="20"/>
      <w:lang w:eastAsia="de-D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670612"/>
  </w:style>
  <w:style w:type="character" w:customStyle="1" w:styleId="berschrift2Zeichen">
    <w:name w:val="Überschrift 2 Zeichen"/>
    <w:basedOn w:val="Absatzstandardschriftart"/>
    <w:link w:val="berschrift2"/>
    <w:rsid w:val="00670612"/>
    <w:rPr>
      <w:rFonts w:ascii="Times New Roman" w:eastAsia="Times New Roman" w:hAnsi="Times New Roman" w:cs="Times New Roman"/>
      <w:b/>
      <w:kern w:val="28"/>
      <w:sz w:val="24"/>
      <w:szCs w:val="20"/>
      <w:lang w:eastAsia="de-DE"/>
    </w:rPr>
  </w:style>
  <w:style w:type="character" w:customStyle="1" w:styleId="berschrift3Zeichen">
    <w:name w:val="Überschrift 3 Zeichen"/>
    <w:basedOn w:val="Absatzstandardschriftart"/>
    <w:link w:val="berschrift3"/>
    <w:rsid w:val="00670612"/>
    <w:rPr>
      <w:rFonts w:ascii="Times New Roman" w:eastAsia="Times New Roman" w:hAnsi="Times New Roman" w:cs="Times New Roman"/>
      <w:b/>
      <w:kern w:val="28"/>
      <w:sz w:val="24"/>
      <w:szCs w:val="20"/>
      <w:lang w:eastAsia="de-DE"/>
    </w:rPr>
  </w:style>
  <w:style w:type="character" w:customStyle="1" w:styleId="berschrift4Zeichen">
    <w:name w:val="Überschrift 4 Zeichen"/>
    <w:basedOn w:val="Absatzstandardschriftart"/>
    <w:link w:val="berschrift4"/>
    <w:rsid w:val="00670612"/>
    <w:rPr>
      <w:rFonts w:ascii="Times New Roman" w:eastAsia="Times New Roman" w:hAnsi="Times New Roman" w:cs="Times New Roman"/>
      <w:b/>
      <w:kern w:val="28"/>
      <w:sz w:val="24"/>
      <w:szCs w:val="24"/>
      <w:lang w:eastAsia="de-DE"/>
    </w:rPr>
  </w:style>
  <w:style w:type="character" w:customStyle="1" w:styleId="berschrift5Zeichen">
    <w:name w:val="Überschrift 5 Zeichen"/>
    <w:basedOn w:val="Absatzstandardschriftart"/>
    <w:link w:val="berschrift5"/>
    <w:rsid w:val="00670612"/>
    <w:rPr>
      <w:rFonts w:ascii="Times New Roman" w:eastAsia="Times New Roman" w:hAnsi="Times New Roman" w:cs="Times New Roman"/>
      <w:kern w:val="28"/>
      <w:sz w:val="24"/>
      <w:szCs w:val="24"/>
      <w:lang w:eastAsia="de-DE"/>
    </w:rPr>
  </w:style>
  <w:style w:type="character" w:customStyle="1" w:styleId="berschrift6Zeichen">
    <w:name w:val="Überschrift 6 Zeichen"/>
    <w:basedOn w:val="Absatzstandardschriftart"/>
    <w:link w:val="berschrift6"/>
    <w:rsid w:val="00670612"/>
    <w:rPr>
      <w:rFonts w:ascii="Times New Roman" w:eastAsia="Times New Roman" w:hAnsi="Times New Roman" w:cs="Times New Roman"/>
      <w:i/>
      <w:szCs w:val="20"/>
      <w:lang w:eastAsia="de-DE"/>
    </w:rPr>
  </w:style>
  <w:style w:type="character" w:customStyle="1" w:styleId="berschrift7Zeichen">
    <w:name w:val="Überschrift 7 Zeichen"/>
    <w:basedOn w:val="Absatzstandardschriftart"/>
    <w:link w:val="berschrift7"/>
    <w:rsid w:val="00670612"/>
    <w:rPr>
      <w:rFonts w:ascii="Arial" w:eastAsia="Times New Roman" w:hAnsi="Arial" w:cs="Times New Roman"/>
      <w:sz w:val="20"/>
      <w:szCs w:val="20"/>
      <w:lang w:eastAsia="de-DE"/>
    </w:rPr>
  </w:style>
  <w:style w:type="character" w:customStyle="1" w:styleId="berschrift8Zeichen">
    <w:name w:val="Überschrift 8 Zeichen"/>
    <w:basedOn w:val="Absatzstandardschriftart"/>
    <w:link w:val="berschrift8"/>
    <w:rsid w:val="00670612"/>
    <w:rPr>
      <w:rFonts w:ascii="Times New Roman" w:eastAsia="Times New Roman" w:hAnsi="Times New Roman" w:cs="Times New Roman"/>
      <w:b/>
      <w:kern w:val="28"/>
      <w:sz w:val="24"/>
      <w:szCs w:val="20"/>
      <w:lang w:eastAsia="de-DE"/>
    </w:rPr>
  </w:style>
  <w:style w:type="character" w:customStyle="1" w:styleId="berschrift9Zeichen">
    <w:name w:val="Überschrift 9 Zeichen"/>
    <w:basedOn w:val="Absatzstandardschriftart"/>
    <w:link w:val="berschrift9"/>
    <w:rsid w:val="00670612"/>
    <w:rPr>
      <w:rFonts w:ascii="Times New Roman" w:eastAsia="Times New Roman" w:hAnsi="Times New Roman" w:cs="Times New Roman"/>
      <w:b/>
      <w:kern w:val="28"/>
      <w:sz w:val="24"/>
      <w:szCs w:val="20"/>
      <w:lang w:eastAsia="de-DE"/>
    </w:rPr>
  </w:style>
  <w:style w:type="paragraph" w:styleId="Verzeichnis1">
    <w:name w:val="toc 1"/>
    <w:next w:val="Verzeichnis2"/>
    <w:uiPriority w:val="39"/>
    <w:rsid w:val="00670612"/>
    <w:pPr>
      <w:keepNext/>
      <w:tabs>
        <w:tab w:val="right" w:leader="dot" w:pos="8505"/>
      </w:tabs>
      <w:spacing w:before="100" w:after="0" w:line="240" w:lineRule="auto"/>
      <w:ind w:left="284" w:hanging="284"/>
    </w:pPr>
    <w:rPr>
      <w:rFonts w:ascii="Times New Roman" w:eastAsia="Times New Roman" w:hAnsi="Times New Roman" w:cs="Times New Roman"/>
      <w:noProof/>
      <w:sz w:val="24"/>
      <w:szCs w:val="20"/>
      <w:lang w:eastAsia="de-DE"/>
    </w:rPr>
  </w:style>
  <w:style w:type="paragraph" w:styleId="Verzeichnis2">
    <w:name w:val="toc 2"/>
    <w:basedOn w:val="Verzeichnis1"/>
    <w:next w:val="Verzeichnis3"/>
    <w:uiPriority w:val="39"/>
    <w:rsid w:val="00670612"/>
    <w:pPr>
      <w:keepNext w:val="0"/>
      <w:spacing w:before="40"/>
      <w:ind w:left="709" w:hanging="425"/>
    </w:pPr>
  </w:style>
  <w:style w:type="paragraph" w:styleId="Verzeichnis3">
    <w:name w:val="toc 3"/>
    <w:basedOn w:val="Verzeichnis2"/>
    <w:next w:val="Verzeichnis4"/>
    <w:uiPriority w:val="39"/>
    <w:rsid w:val="00670612"/>
    <w:pPr>
      <w:spacing w:before="0"/>
      <w:ind w:left="1276" w:hanging="567"/>
    </w:pPr>
  </w:style>
  <w:style w:type="paragraph" w:styleId="Verzeichnis4">
    <w:name w:val="toc 4"/>
    <w:basedOn w:val="Verzeichnis3"/>
    <w:next w:val="Verzeichnis5"/>
    <w:semiHidden/>
    <w:rsid w:val="00670612"/>
    <w:pPr>
      <w:ind w:left="1985" w:hanging="709"/>
    </w:pPr>
  </w:style>
  <w:style w:type="paragraph" w:styleId="Verzeichnis5">
    <w:name w:val="toc 5"/>
    <w:basedOn w:val="Verzeichnis4"/>
    <w:next w:val="Verzeichnis6"/>
    <w:semiHidden/>
    <w:rsid w:val="00670612"/>
  </w:style>
  <w:style w:type="paragraph" w:styleId="Verzeichnis6">
    <w:name w:val="toc 6"/>
    <w:basedOn w:val="Standard"/>
    <w:next w:val="Standard"/>
    <w:semiHidden/>
    <w:rsid w:val="00670612"/>
    <w:pPr>
      <w:tabs>
        <w:tab w:val="right" w:leader="dot" w:pos="8505"/>
      </w:tabs>
      <w:ind w:left="1000"/>
    </w:pPr>
  </w:style>
  <w:style w:type="paragraph" w:styleId="Verzeichnis7">
    <w:name w:val="toc 7"/>
    <w:basedOn w:val="Standard"/>
    <w:next w:val="Standard"/>
    <w:semiHidden/>
    <w:rsid w:val="00670612"/>
    <w:pPr>
      <w:tabs>
        <w:tab w:val="right" w:leader="dot" w:pos="8505"/>
      </w:tabs>
      <w:ind w:left="1200"/>
    </w:pPr>
  </w:style>
  <w:style w:type="paragraph" w:styleId="Verzeichnis8">
    <w:name w:val="toc 8"/>
    <w:basedOn w:val="Verzeichnis2"/>
    <w:next w:val="Standard"/>
    <w:semiHidden/>
    <w:rsid w:val="00670612"/>
  </w:style>
  <w:style w:type="paragraph" w:styleId="Verzeichnis9">
    <w:name w:val="toc 9"/>
    <w:basedOn w:val="Verzeichnis3"/>
    <w:next w:val="Standard"/>
    <w:semiHidden/>
    <w:rsid w:val="00670612"/>
    <w:pPr>
      <w:ind w:left="567"/>
    </w:pPr>
  </w:style>
  <w:style w:type="paragraph" w:customStyle="1" w:styleId="Subheading1">
    <w:name w:val="Subheading 1"/>
    <w:next w:val="BasicText"/>
    <w:rsid w:val="00670612"/>
    <w:pPr>
      <w:keepNext/>
      <w:spacing w:before="360" w:after="60" w:line="360" w:lineRule="auto"/>
    </w:pPr>
    <w:rPr>
      <w:rFonts w:ascii="Times New Roman" w:eastAsia="Times New Roman" w:hAnsi="Times New Roman" w:cs="Times New Roman"/>
      <w:i/>
      <w:sz w:val="24"/>
      <w:szCs w:val="20"/>
      <w:lang w:eastAsia="de-DE"/>
    </w:rPr>
  </w:style>
  <w:style w:type="paragraph" w:customStyle="1" w:styleId="Subheading2">
    <w:name w:val="Subheading 2"/>
    <w:basedOn w:val="Subheading1"/>
    <w:next w:val="BasicText"/>
    <w:rsid w:val="00670612"/>
    <w:pPr>
      <w:spacing w:before="240"/>
    </w:pPr>
    <w:rPr>
      <w:i w:val="0"/>
    </w:rPr>
  </w:style>
  <w:style w:type="character" w:customStyle="1" w:styleId="BasicTextZchn">
    <w:name w:val="Basic Text Zchn"/>
    <w:basedOn w:val="Absatzstandardschriftart"/>
    <w:link w:val="BasicText"/>
    <w:uiPriority w:val="99"/>
    <w:rsid w:val="00FC02FE"/>
    <w:rPr>
      <w:rFonts w:ascii="Times New Roman" w:eastAsia="Times New Roman" w:hAnsi="Times New Roman" w:cs="Times New Roman"/>
      <w:sz w:val="24"/>
      <w:szCs w:val="20"/>
      <w:lang w:eastAsia="de-DE"/>
    </w:rPr>
  </w:style>
  <w:style w:type="paragraph" w:styleId="Sprechblasentext">
    <w:name w:val="Balloon Text"/>
    <w:basedOn w:val="Standard"/>
    <w:link w:val="SprechblasentextZeichen"/>
    <w:uiPriority w:val="99"/>
    <w:semiHidden/>
    <w:unhideWhenUsed/>
    <w:rsid w:val="009B15B6"/>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9B15B6"/>
    <w:rPr>
      <w:rFonts w:ascii="Tahoma" w:eastAsia="Times New Roman" w:hAnsi="Tahoma" w:cs="Tahoma"/>
      <w:sz w:val="16"/>
      <w:szCs w:val="16"/>
      <w:lang w:eastAsia="de-DE"/>
    </w:rPr>
  </w:style>
  <w:style w:type="paragraph" w:styleId="KeinLeerraum">
    <w:name w:val="No Spacing"/>
    <w:link w:val="KeinLeerraumZeichen"/>
    <w:uiPriority w:val="1"/>
    <w:qFormat/>
    <w:rsid w:val="00F86347"/>
    <w:pPr>
      <w:spacing w:after="0" w:line="240" w:lineRule="auto"/>
    </w:pPr>
    <w:rPr>
      <w:rFonts w:eastAsiaTheme="minorEastAsia"/>
    </w:rPr>
  </w:style>
  <w:style w:type="character" w:customStyle="1" w:styleId="KeinLeerraumZeichen">
    <w:name w:val="Kein Leerraum Zeichen"/>
    <w:basedOn w:val="Absatzstandardschriftart"/>
    <w:link w:val="KeinLeerraum"/>
    <w:uiPriority w:val="1"/>
    <w:rsid w:val="00F86347"/>
    <w:rPr>
      <w:rFonts w:eastAsiaTheme="minorEastAsia"/>
    </w:rPr>
  </w:style>
  <w:style w:type="paragraph" w:styleId="Titel">
    <w:name w:val="Title"/>
    <w:basedOn w:val="Standard"/>
    <w:next w:val="Standard"/>
    <w:link w:val="TitelZeichen"/>
    <w:uiPriority w:val="10"/>
    <w:rsid w:val="003E50DB"/>
    <w:pPr>
      <w:spacing w:line="320" w:lineRule="atLeast"/>
      <w:jc w:val="center"/>
    </w:pPr>
    <w:rPr>
      <w:b/>
      <w:sz w:val="32"/>
    </w:rPr>
  </w:style>
  <w:style w:type="character" w:customStyle="1" w:styleId="BasicTextCenteredZchn">
    <w:name w:val="Basic Text (Centered) Zchn"/>
    <w:basedOn w:val="BasicTextZchn"/>
    <w:link w:val="BasicTextCentered"/>
    <w:rsid w:val="008C08AD"/>
    <w:rPr>
      <w:rFonts w:ascii="Times New Roman" w:eastAsia="Times New Roman" w:hAnsi="Times New Roman" w:cs="Times New Roman"/>
      <w:sz w:val="24"/>
      <w:szCs w:val="20"/>
      <w:lang w:eastAsia="de-DE"/>
    </w:rPr>
  </w:style>
  <w:style w:type="character" w:customStyle="1" w:styleId="TitelZeichen">
    <w:name w:val="Titel Zeichen"/>
    <w:basedOn w:val="Absatzstandardschriftart"/>
    <w:link w:val="Titel"/>
    <w:uiPriority w:val="10"/>
    <w:rsid w:val="003E50DB"/>
    <w:rPr>
      <w:rFonts w:ascii="Times New Roman" w:eastAsia="Times New Roman" w:hAnsi="Times New Roman" w:cs="Times New Roman"/>
      <w:b/>
      <w:sz w:val="32"/>
      <w:szCs w:val="20"/>
      <w:lang w:eastAsia="de-DE"/>
    </w:rPr>
  </w:style>
  <w:style w:type="paragraph" w:styleId="StandardWeb">
    <w:name w:val="Normal (Web)"/>
    <w:basedOn w:val="Standard"/>
    <w:uiPriority w:val="99"/>
    <w:unhideWhenUsed/>
    <w:rsid w:val="00124E8A"/>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1A10C8"/>
    <w:rPr>
      <w:i/>
      <w:iCs/>
      <w:color w:val="000000" w:themeColor="text1"/>
    </w:rPr>
  </w:style>
  <w:style w:type="character" w:customStyle="1" w:styleId="AnfhrungszeichenZeichen">
    <w:name w:val="Anführungszeichen Zeichen"/>
    <w:basedOn w:val="Absatzstandardschriftart"/>
    <w:link w:val="Anfhrungszeichen"/>
    <w:uiPriority w:val="29"/>
    <w:rsid w:val="001A10C8"/>
    <w:rPr>
      <w:rFonts w:ascii="Times New Roman" w:eastAsia="Times New Roman" w:hAnsi="Times New Roman" w:cs="Times New Roman"/>
      <w:i/>
      <w:iCs/>
      <w:color w:val="000000" w:themeColor="text1"/>
      <w:sz w:val="24"/>
      <w:szCs w:val="20"/>
      <w:lang w:eastAsia="de-DE"/>
    </w:rPr>
  </w:style>
  <w:style w:type="paragraph" w:styleId="Listenabsatz">
    <w:name w:val="List Paragraph"/>
    <w:basedOn w:val="Standard"/>
    <w:uiPriority w:val="34"/>
    <w:qFormat/>
    <w:rsid w:val="003C7E2E"/>
    <w:pPr>
      <w:ind w:left="720"/>
      <w:contextualSpacing/>
    </w:pPr>
  </w:style>
  <w:style w:type="character" w:styleId="Betont">
    <w:name w:val="Strong"/>
    <w:basedOn w:val="Absatzstandardschriftart"/>
    <w:uiPriority w:val="22"/>
    <w:qFormat/>
    <w:rsid w:val="003C7E2E"/>
    <w:rPr>
      <w:b/>
      <w:bCs/>
    </w:rPr>
  </w:style>
  <w:style w:type="character" w:styleId="Kommentarzeichen">
    <w:name w:val="annotation reference"/>
    <w:basedOn w:val="Absatzstandardschriftart"/>
    <w:uiPriority w:val="99"/>
    <w:semiHidden/>
    <w:unhideWhenUsed/>
    <w:rsid w:val="00D8703C"/>
    <w:rPr>
      <w:sz w:val="16"/>
      <w:szCs w:val="16"/>
    </w:rPr>
  </w:style>
  <w:style w:type="paragraph" w:styleId="Kommentartext">
    <w:name w:val="annotation text"/>
    <w:basedOn w:val="Standard"/>
    <w:link w:val="KommentartextZeichen"/>
    <w:uiPriority w:val="99"/>
    <w:semiHidden/>
    <w:unhideWhenUsed/>
    <w:rsid w:val="00D8703C"/>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D8703C"/>
    <w:rPr>
      <w:rFonts w:ascii="Times New Roman" w:eastAsia="Times New Roman" w:hAnsi="Times New Roman" w:cs="Times New Roman"/>
      <w:sz w:val="20"/>
      <w:szCs w:val="20"/>
      <w:lang w:eastAsia="de-DE"/>
    </w:rPr>
  </w:style>
  <w:style w:type="paragraph" w:styleId="Bearbeitung">
    <w:name w:val="Revision"/>
    <w:hidden/>
    <w:uiPriority w:val="99"/>
    <w:semiHidden/>
    <w:rsid w:val="00D8703C"/>
    <w:pPr>
      <w:spacing w:after="0" w:line="240" w:lineRule="auto"/>
    </w:pPr>
    <w:rPr>
      <w:rFonts w:ascii="Times New Roman" w:eastAsia="Times New Roman" w:hAnsi="Times New Roman" w:cs="Times New Roman"/>
      <w:sz w:val="24"/>
      <w:szCs w:val="20"/>
      <w:lang w:eastAsia="de-DE"/>
    </w:rPr>
  </w:style>
  <w:style w:type="paragraph" w:styleId="Kommentarthema">
    <w:name w:val="annotation subject"/>
    <w:basedOn w:val="Kommentartext"/>
    <w:next w:val="Kommentartext"/>
    <w:link w:val="KommentarthemaZeichen"/>
    <w:uiPriority w:val="99"/>
    <w:semiHidden/>
    <w:unhideWhenUsed/>
    <w:rsid w:val="007B43E4"/>
    <w:pPr>
      <w:spacing w:after="240"/>
      <w:jc w:val="both"/>
    </w:pPr>
    <w:rPr>
      <w:b/>
      <w:bCs/>
    </w:rPr>
  </w:style>
  <w:style w:type="character" w:customStyle="1" w:styleId="KommentarthemaZeichen">
    <w:name w:val="Kommentarthema Zeichen"/>
    <w:basedOn w:val="KommentartextZeichen"/>
    <w:link w:val="Kommentarthema"/>
    <w:uiPriority w:val="99"/>
    <w:semiHidden/>
    <w:rsid w:val="007B43E4"/>
    <w:rPr>
      <w:rFonts w:ascii="Times New Roman" w:eastAsia="Times New Roman" w:hAnsi="Times New Roman" w:cs="Times New Roman"/>
      <w:b/>
      <w:bCs/>
      <w:sz w:val="20"/>
      <w:szCs w:val="20"/>
      <w:lang w:eastAsia="de-DE"/>
    </w:rPr>
  </w:style>
  <w:style w:type="character" w:styleId="SchwacherVerweis">
    <w:name w:val="Subtle Reference"/>
    <w:basedOn w:val="Absatzstandardschriftart"/>
    <w:uiPriority w:val="31"/>
    <w:qFormat/>
    <w:rsid w:val="004F5180"/>
    <w:rPr>
      <w:smallCaps/>
      <w:color w:val="C0504D" w:themeColor="accent2"/>
      <w:u w:val="single"/>
    </w:rPr>
  </w:style>
  <w:style w:type="paragraph" w:styleId="HTMLVorformatiert">
    <w:name w:val="HTML Preformatted"/>
    <w:basedOn w:val="Standard"/>
    <w:link w:val="HTMLVorformatiertZeichen"/>
    <w:uiPriority w:val="99"/>
    <w:semiHidden/>
    <w:unhideWhenUsed/>
    <w:rsid w:val="00411E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411E27"/>
    <w:rPr>
      <w:rFonts w:ascii="Courier" w:hAnsi="Courier" w:cs="Courier"/>
      <w:sz w:val="20"/>
      <w:szCs w:val="20"/>
      <w:lang w:eastAsia="de-DE"/>
    </w:rPr>
  </w:style>
  <w:style w:type="paragraph" w:customStyle="1" w:styleId="Code">
    <w:name w:val="Code"/>
    <w:basedOn w:val="Standard"/>
    <w:uiPriority w:val="1"/>
    <w:qFormat/>
    <w:rsid w:val="00392910"/>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473B0A"/>
    <w:rPr>
      <w:b/>
      <w:bCs/>
      <w:smallCaps/>
      <w:spacing w:val="5"/>
    </w:rPr>
  </w:style>
  <w:style w:type="character" w:styleId="GesichteterLink">
    <w:name w:val="FollowedHyperlink"/>
    <w:basedOn w:val="Absatzstandardschriftart"/>
    <w:uiPriority w:val="99"/>
    <w:semiHidden/>
    <w:unhideWhenUsed/>
    <w:rsid w:val="00FF4AE5"/>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index heading" w:uiPriority="0"/>
    <w:lsdException w:name="caption" w:uiPriority="0" w:qFormat="1"/>
    <w:lsdException w:name="footnote reference" w:uiPriority="0"/>
    <w:lsdException w:name="page number" w:uiPriority="0"/>
    <w:lsdException w:name="Title" w:semiHidden="0" w:uiPriority="10" w:unhideWhenUsed="0"/>
    <w:lsdException w:name="Default Paragraph Font" w:uiPriority="0"/>
    <w:lsdException w:name="Subtitle" w:semiHidden="0" w:uiPriority="11" w:unhideWhenUsed="0"/>
    <w:lsdException w:name="Strong" w:semiHidden="0" w:uiPriority="22" w:unhideWhenUsed="0" w:qFormat="1"/>
    <w:lsdException w:name="Emphasis" w:semiHidden="0" w:uiPriority="20" w:unhideWhenUsed="0" w:qFormat="1"/>
    <w:lsdException w:name="Document Map" w:uiPriority="0"/>
    <w:lsdException w:name="No Lis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9C3964"/>
    <w:pPr>
      <w:spacing w:after="240" w:line="360" w:lineRule="atLeast"/>
      <w:jc w:val="both"/>
    </w:pPr>
    <w:rPr>
      <w:rFonts w:ascii="Times New Roman" w:eastAsia="Times New Roman" w:hAnsi="Times New Roman" w:cs="Times New Roman"/>
      <w:sz w:val="24"/>
      <w:szCs w:val="20"/>
      <w:lang w:eastAsia="de-DE"/>
    </w:rPr>
  </w:style>
  <w:style w:type="paragraph" w:styleId="berschrift1">
    <w:name w:val="heading 1"/>
    <w:next w:val="BasicText"/>
    <w:link w:val="berschrift1Zeichen"/>
    <w:uiPriority w:val="99"/>
    <w:qFormat/>
    <w:rsid w:val="00FC02FE"/>
    <w:pPr>
      <w:keepNext/>
      <w:keepLines/>
      <w:pageBreakBefore/>
      <w:numPr>
        <w:numId w:val="10"/>
      </w:numPr>
      <w:spacing w:after="160" w:line="360" w:lineRule="auto"/>
      <w:outlineLvl w:val="0"/>
    </w:pPr>
    <w:rPr>
      <w:rFonts w:ascii="Times New Roman" w:eastAsia="Times New Roman" w:hAnsi="Times New Roman" w:cs="Times New Roman"/>
      <w:b/>
      <w:kern w:val="28"/>
      <w:sz w:val="28"/>
      <w:szCs w:val="20"/>
      <w:lang w:eastAsia="de-DE"/>
    </w:rPr>
  </w:style>
  <w:style w:type="paragraph" w:styleId="berschrift2">
    <w:name w:val="heading 2"/>
    <w:basedOn w:val="berschrift1"/>
    <w:next w:val="BasicText"/>
    <w:link w:val="berschrift2Zeichen"/>
    <w:uiPriority w:val="99"/>
    <w:qFormat/>
    <w:rsid w:val="00670612"/>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670612"/>
    <w:pPr>
      <w:numPr>
        <w:ilvl w:val="2"/>
      </w:numPr>
      <w:outlineLvl w:val="2"/>
    </w:pPr>
  </w:style>
  <w:style w:type="paragraph" w:styleId="berschrift4">
    <w:name w:val="heading 4"/>
    <w:basedOn w:val="berschrift3"/>
    <w:next w:val="BasicText"/>
    <w:link w:val="berschrift4Zeichen"/>
    <w:uiPriority w:val="99"/>
    <w:qFormat/>
    <w:rsid w:val="00670612"/>
    <w:pPr>
      <w:numPr>
        <w:ilvl w:val="3"/>
      </w:numPr>
      <w:outlineLvl w:val="3"/>
    </w:pPr>
    <w:rPr>
      <w:szCs w:val="24"/>
    </w:rPr>
  </w:style>
  <w:style w:type="paragraph" w:styleId="berschrift5">
    <w:name w:val="heading 5"/>
    <w:basedOn w:val="berschrift4"/>
    <w:next w:val="BasicText"/>
    <w:link w:val="berschrift5Zeichen"/>
    <w:uiPriority w:val="99"/>
    <w:qFormat/>
    <w:rsid w:val="00670612"/>
    <w:pPr>
      <w:numPr>
        <w:ilvl w:val="4"/>
      </w:numPr>
      <w:spacing w:before="160"/>
      <w:outlineLvl w:val="4"/>
    </w:pPr>
    <w:rPr>
      <w:b w:val="0"/>
    </w:rPr>
  </w:style>
  <w:style w:type="paragraph" w:styleId="berschrift6">
    <w:name w:val="heading 6"/>
    <w:basedOn w:val="Standard"/>
    <w:next w:val="Standard"/>
    <w:link w:val="berschrift6Zeichen"/>
    <w:uiPriority w:val="99"/>
    <w:qFormat/>
    <w:rsid w:val="00670612"/>
    <w:pPr>
      <w:numPr>
        <w:ilvl w:val="5"/>
        <w:numId w:val="10"/>
      </w:numPr>
      <w:spacing w:before="240" w:after="60"/>
      <w:outlineLvl w:val="5"/>
    </w:pPr>
    <w:rPr>
      <w:i/>
      <w:sz w:val="22"/>
    </w:rPr>
  </w:style>
  <w:style w:type="paragraph" w:styleId="berschrift7">
    <w:name w:val="heading 7"/>
    <w:basedOn w:val="Standard"/>
    <w:next w:val="Standard"/>
    <w:link w:val="berschrift7Zeichen"/>
    <w:uiPriority w:val="99"/>
    <w:qFormat/>
    <w:rsid w:val="00670612"/>
    <w:pPr>
      <w:numPr>
        <w:ilvl w:val="6"/>
        <w:numId w:val="10"/>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670612"/>
    <w:pPr>
      <w:numPr>
        <w:ilvl w:val="7"/>
      </w:numPr>
      <w:outlineLvl w:val="7"/>
    </w:pPr>
  </w:style>
  <w:style w:type="paragraph" w:styleId="berschrift9">
    <w:name w:val="heading 9"/>
    <w:basedOn w:val="berschrift3"/>
    <w:next w:val="BasicText"/>
    <w:link w:val="berschrift9Zeichen"/>
    <w:uiPriority w:val="99"/>
    <w:qFormat/>
    <w:rsid w:val="00670612"/>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next w:val="Standard"/>
    <w:uiPriority w:val="99"/>
    <w:semiHidden/>
    <w:rsid w:val="00670612"/>
    <w:pPr>
      <w:tabs>
        <w:tab w:val="right" w:leader="dot" w:pos="8505"/>
      </w:tabs>
      <w:spacing w:before="100" w:after="0" w:line="240" w:lineRule="auto"/>
      <w:ind w:left="1134" w:hanging="1134"/>
    </w:pPr>
    <w:rPr>
      <w:rFonts w:ascii="Times New Roman" w:eastAsia="Times New Roman" w:hAnsi="Times New Roman" w:cs="Times New Roman"/>
      <w:sz w:val="24"/>
      <w:szCs w:val="20"/>
      <w:lang w:eastAsia="de-DE"/>
    </w:rPr>
  </w:style>
  <w:style w:type="paragraph" w:styleId="Beschriftung">
    <w:name w:val="caption"/>
    <w:next w:val="BasicText"/>
    <w:uiPriority w:val="1"/>
    <w:qFormat/>
    <w:rsid w:val="00670612"/>
    <w:pPr>
      <w:spacing w:before="120" w:after="120" w:line="360" w:lineRule="auto"/>
      <w:ind w:left="1418" w:hanging="1418"/>
    </w:pPr>
    <w:rPr>
      <w:rFonts w:ascii="Times New Roman" w:eastAsia="Times New Roman" w:hAnsi="Times New Roman" w:cs="Times New Roman"/>
      <w:b/>
      <w:sz w:val="24"/>
      <w:szCs w:val="20"/>
      <w:lang w:eastAsia="de-DE"/>
    </w:rPr>
  </w:style>
  <w:style w:type="paragraph" w:styleId="Dokumentstruktur">
    <w:name w:val="Document Map"/>
    <w:basedOn w:val="Standard"/>
    <w:link w:val="DokumentstrukturZeichen"/>
    <w:semiHidden/>
    <w:rsid w:val="00670612"/>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670612"/>
    <w:rPr>
      <w:rFonts w:ascii="Tahoma" w:eastAsia="Times New Roman" w:hAnsi="Tahoma" w:cs="Times New Roman"/>
      <w:sz w:val="20"/>
      <w:szCs w:val="20"/>
      <w:shd w:val="clear" w:color="auto" w:fill="000080"/>
      <w:lang w:eastAsia="de-DE"/>
    </w:rPr>
  </w:style>
  <w:style w:type="paragraph" w:styleId="Funotentext">
    <w:name w:val="footnote text"/>
    <w:link w:val="FunotentextZeichen"/>
    <w:semiHidden/>
    <w:rsid w:val="00670612"/>
    <w:pPr>
      <w:keepLines/>
      <w:spacing w:after="0" w:line="240" w:lineRule="auto"/>
      <w:ind w:left="425" w:hanging="425"/>
      <w:jc w:val="both"/>
    </w:pPr>
    <w:rPr>
      <w:rFonts w:ascii="Times New Roman" w:eastAsia="Times New Roman" w:hAnsi="Times New Roman" w:cs="Times New Roman"/>
      <w:sz w:val="20"/>
      <w:szCs w:val="20"/>
      <w:lang w:eastAsia="de-DE"/>
    </w:rPr>
  </w:style>
  <w:style w:type="character" w:customStyle="1" w:styleId="FunotentextZeichen">
    <w:name w:val="Fußnotentext Zeichen"/>
    <w:basedOn w:val="Absatzstandardschriftart"/>
    <w:link w:val="Funotentext"/>
    <w:semiHidden/>
    <w:rsid w:val="00670612"/>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670612"/>
    <w:rPr>
      <w:sz w:val="20"/>
      <w:vertAlign w:val="superscript"/>
    </w:rPr>
  </w:style>
  <w:style w:type="paragraph" w:styleId="Fuzeile">
    <w:name w:val="footer"/>
    <w:link w:val="FuzeileZeichen"/>
    <w:uiPriority w:val="1"/>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FuzeileZeichen">
    <w:name w:val="Fußzeile Zeichen"/>
    <w:basedOn w:val="Absatzstandardschriftart"/>
    <w:link w:val="Fuzeile"/>
    <w:uiPriority w:val="1"/>
    <w:rsid w:val="00A25F2B"/>
    <w:rPr>
      <w:rFonts w:ascii="Times New Roman" w:eastAsia="Times New Roman" w:hAnsi="Times New Roman" w:cs="Times New Roman"/>
      <w:sz w:val="20"/>
      <w:szCs w:val="20"/>
      <w:lang w:eastAsia="de-DE"/>
    </w:rPr>
  </w:style>
  <w:style w:type="paragraph" w:customStyle="1" w:styleId="BasicText">
    <w:name w:val="Basic Text"/>
    <w:link w:val="BasicTextZchn"/>
    <w:uiPriority w:val="99"/>
    <w:rsid w:val="00FC02FE"/>
    <w:pPr>
      <w:spacing w:after="240" w:line="360" w:lineRule="atLeast"/>
      <w:jc w:val="both"/>
    </w:pPr>
    <w:rPr>
      <w:rFonts w:ascii="Times New Roman" w:eastAsia="Times New Roman" w:hAnsi="Times New Roman" w:cs="Times New Roman"/>
      <w:sz w:val="24"/>
      <w:szCs w:val="20"/>
      <w:lang w:eastAsia="de-DE"/>
    </w:rPr>
  </w:style>
  <w:style w:type="paragraph" w:customStyle="1" w:styleId="Image">
    <w:name w:val="Image"/>
    <w:basedOn w:val="BasicText"/>
    <w:next w:val="ImageSource"/>
    <w:rsid w:val="00670612"/>
    <w:pPr>
      <w:keepNext/>
      <w:spacing w:after="60" w:line="240" w:lineRule="auto"/>
      <w:jc w:val="left"/>
    </w:pPr>
  </w:style>
  <w:style w:type="paragraph" w:customStyle="1" w:styleId="ImageSource">
    <w:name w:val="Image Source"/>
    <w:basedOn w:val="BasicText"/>
    <w:next w:val="Beschriftung"/>
    <w:rsid w:val="00670612"/>
    <w:pPr>
      <w:keepNext/>
      <w:spacing w:after="0" w:line="240" w:lineRule="auto"/>
      <w:jc w:val="right"/>
    </w:pPr>
  </w:style>
  <w:style w:type="paragraph" w:customStyle="1" w:styleId="BasicTextList">
    <w:name w:val="Basic Text (List)"/>
    <w:basedOn w:val="BasicText"/>
    <w:rsid w:val="00670612"/>
    <w:pPr>
      <w:numPr>
        <w:numId w:val="1"/>
      </w:numPr>
    </w:pPr>
  </w:style>
  <w:style w:type="paragraph" w:customStyle="1" w:styleId="BasicTextIndentation">
    <w:name w:val="Basic Text (Indentation)"/>
    <w:basedOn w:val="BasicText"/>
    <w:rsid w:val="00670612"/>
    <w:pPr>
      <w:spacing w:after="0" w:line="240" w:lineRule="auto"/>
      <w:ind w:left="1701" w:hanging="1701"/>
      <w:jc w:val="left"/>
    </w:pPr>
  </w:style>
  <w:style w:type="paragraph" w:customStyle="1" w:styleId="BasicTextNumberedList">
    <w:name w:val="Basic Text (Numbered List)"/>
    <w:basedOn w:val="BasicTextList"/>
    <w:rsid w:val="00353DA1"/>
    <w:pPr>
      <w:numPr>
        <w:numId w:val="21"/>
      </w:numPr>
      <w:ind w:left="357" w:hanging="357"/>
    </w:pPr>
  </w:style>
  <w:style w:type="paragraph" w:customStyle="1" w:styleId="BasicTextSQL">
    <w:name w:val="Basic Text (SQL)"/>
    <w:basedOn w:val="BasicText"/>
    <w:rsid w:val="00670612"/>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670612"/>
    <w:pPr>
      <w:keepNext/>
      <w:spacing w:after="0" w:line="240" w:lineRule="atLeast"/>
      <w:jc w:val="left"/>
    </w:pPr>
    <w:rPr>
      <w:sz w:val="20"/>
    </w:rPr>
  </w:style>
  <w:style w:type="character" w:customStyle="1" w:styleId="berschrift1Zeichen">
    <w:name w:val="Überschrift 1 Zeichen"/>
    <w:basedOn w:val="Absatzstandardschriftart"/>
    <w:link w:val="berschrift1"/>
    <w:rsid w:val="00FC02FE"/>
    <w:rPr>
      <w:rFonts w:ascii="Times New Roman" w:eastAsia="Times New Roman" w:hAnsi="Times New Roman" w:cs="Times New Roman"/>
      <w:b/>
      <w:kern w:val="28"/>
      <w:sz w:val="28"/>
      <w:szCs w:val="20"/>
      <w:lang w:eastAsia="de-DE"/>
    </w:rPr>
  </w:style>
  <w:style w:type="paragraph" w:customStyle="1" w:styleId="BasicTextHeading1look-alike">
    <w:name w:val="Basic Text (Heading1 look-alike)"/>
    <w:basedOn w:val="berschrift1"/>
    <w:next w:val="BasicText"/>
    <w:rsid w:val="00670612"/>
    <w:pPr>
      <w:outlineLvl w:val="9"/>
    </w:pPr>
  </w:style>
  <w:style w:type="paragraph" w:customStyle="1" w:styleId="BasicTextCentered">
    <w:name w:val="Basic Text (Centered)"/>
    <w:basedOn w:val="BasicText"/>
    <w:link w:val="BasicTextCenteredZchn"/>
    <w:rsid w:val="00670612"/>
    <w:pPr>
      <w:spacing w:after="0" w:line="320" w:lineRule="atLeast"/>
      <w:jc w:val="center"/>
    </w:pPr>
  </w:style>
  <w:style w:type="character" w:customStyle="1" w:styleId="BasicCharCourier">
    <w:name w:val="Basic Char. (Courier)"/>
    <w:rsid w:val="00670612"/>
    <w:rPr>
      <w:rFonts w:ascii="Courier New" w:hAnsi="Courier New"/>
      <w:sz w:val="24"/>
    </w:rPr>
  </w:style>
  <w:style w:type="character" w:customStyle="1" w:styleId="BasicCharEN">
    <w:name w:val="Basic Char. (EN)"/>
    <w:rsid w:val="00670612"/>
    <w:rPr>
      <w:noProof w:val="0"/>
      <w:lang w:val="en-GB"/>
    </w:rPr>
  </w:style>
  <w:style w:type="character" w:customStyle="1" w:styleId="BasicCharBold">
    <w:name w:val="Basic Char. (Bold)"/>
    <w:rsid w:val="00670612"/>
    <w:rPr>
      <w:b/>
    </w:rPr>
  </w:style>
  <w:style w:type="character" w:customStyle="1" w:styleId="BasicCharFR">
    <w:name w:val="Basic Char. (FR)"/>
    <w:rsid w:val="00670612"/>
    <w:rPr>
      <w:noProof w:val="0"/>
      <w:lang w:val="fr-FR"/>
    </w:rPr>
  </w:style>
  <w:style w:type="character" w:customStyle="1" w:styleId="BasicCharSuperscript">
    <w:name w:val="Basic Char. (Superscript)"/>
    <w:basedOn w:val="Absatzstandardschriftart"/>
    <w:rsid w:val="00670612"/>
    <w:rPr>
      <w:vertAlign w:val="superscript"/>
    </w:rPr>
  </w:style>
  <w:style w:type="character" w:customStyle="1" w:styleId="BasicCharSmallCapitals">
    <w:name w:val="Basic Char. (Small Capitals)"/>
    <w:rsid w:val="003444AF"/>
    <w:rPr>
      <w:smallCaps/>
      <w:noProof/>
      <w:lang w:val="de-DE"/>
    </w:rPr>
  </w:style>
  <w:style w:type="character" w:customStyle="1" w:styleId="BasicCharNoLanguage">
    <w:name w:val="Basic Char. (No Language)"/>
    <w:rsid w:val="00670612"/>
    <w:rPr>
      <w:noProof/>
    </w:rPr>
  </w:style>
  <w:style w:type="character" w:customStyle="1" w:styleId="BasicCharItalic">
    <w:name w:val="Basic Char. (Italic)"/>
    <w:rsid w:val="00670612"/>
    <w:rPr>
      <w:i/>
    </w:rPr>
  </w:style>
  <w:style w:type="character" w:customStyle="1" w:styleId="BasicCharSubscript">
    <w:name w:val="Basic Char. (Subscript)"/>
    <w:basedOn w:val="Absatzstandardschriftart"/>
    <w:rsid w:val="00670612"/>
    <w:rPr>
      <w:vertAlign w:val="subscript"/>
    </w:rPr>
  </w:style>
  <w:style w:type="character" w:customStyle="1" w:styleId="BasicCharUnderlined">
    <w:name w:val="Basic Char. (Underlined)"/>
    <w:basedOn w:val="Absatzstandardschriftart"/>
    <w:rsid w:val="00670612"/>
    <w:rPr>
      <w:u w:val="single"/>
    </w:rPr>
  </w:style>
  <w:style w:type="character" w:styleId="Link">
    <w:name w:val="Hyperlink"/>
    <w:basedOn w:val="Absatzstandardschriftart"/>
    <w:uiPriority w:val="99"/>
    <w:rsid w:val="00670612"/>
    <w:rPr>
      <w:color w:val="0000FF"/>
      <w:u w:val="single"/>
    </w:rPr>
  </w:style>
  <w:style w:type="paragraph" w:styleId="Index1">
    <w:name w:val="index 1"/>
    <w:next w:val="Index2"/>
    <w:semiHidden/>
    <w:rsid w:val="00670612"/>
    <w:pPr>
      <w:tabs>
        <w:tab w:val="right" w:leader="dot" w:pos="4034"/>
      </w:tabs>
      <w:spacing w:after="0" w:line="240" w:lineRule="auto"/>
      <w:ind w:left="200" w:hanging="200"/>
    </w:pPr>
    <w:rPr>
      <w:rFonts w:ascii="Times New Roman" w:eastAsia="Times New Roman" w:hAnsi="Times New Roman" w:cs="Times New Roman"/>
      <w:sz w:val="20"/>
      <w:szCs w:val="20"/>
      <w:lang w:eastAsia="de-DE"/>
    </w:rPr>
  </w:style>
  <w:style w:type="paragraph" w:styleId="Index2">
    <w:name w:val="index 2"/>
    <w:basedOn w:val="Standard"/>
    <w:next w:val="Standard"/>
    <w:semiHidden/>
    <w:rsid w:val="00670612"/>
    <w:pPr>
      <w:tabs>
        <w:tab w:val="right" w:leader="dot" w:pos="4034"/>
      </w:tabs>
      <w:ind w:left="400" w:hanging="200"/>
    </w:pPr>
  </w:style>
  <w:style w:type="paragraph" w:styleId="Index3">
    <w:name w:val="index 3"/>
    <w:basedOn w:val="Standard"/>
    <w:next w:val="Standard"/>
    <w:semiHidden/>
    <w:rsid w:val="00670612"/>
    <w:pPr>
      <w:tabs>
        <w:tab w:val="right" w:leader="dot" w:pos="4034"/>
      </w:tabs>
      <w:ind w:left="600" w:hanging="200"/>
    </w:pPr>
  </w:style>
  <w:style w:type="paragraph" w:styleId="Index4">
    <w:name w:val="index 4"/>
    <w:basedOn w:val="Standard"/>
    <w:next w:val="Standard"/>
    <w:semiHidden/>
    <w:rsid w:val="00670612"/>
    <w:pPr>
      <w:tabs>
        <w:tab w:val="right" w:leader="dot" w:pos="4034"/>
      </w:tabs>
      <w:ind w:left="800" w:hanging="200"/>
    </w:pPr>
  </w:style>
  <w:style w:type="paragraph" w:styleId="Index5">
    <w:name w:val="index 5"/>
    <w:basedOn w:val="Standard"/>
    <w:next w:val="Standard"/>
    <w:semiHidden/>
    <w:rsid w:val="00670612"/>
    <w:pPr>
      <w:tabs>
        <w:tab w:val="right" w:leader="dot" w:pos="4034"/>
      </w:tabs>
      <w:ind w:left="1000" w:hanging="200"/>
    </w:pPr>
  </w:style>
  <w:style w:type="paragraph" w:styleId="Index6">
    <w:name w:val="index 6"/>
    <w:basedOn w:val="Standard"/>
    <w:next w:val="Standard"/>
    <w:semiHidden/>
    <w:rsid w:val="00670612"/>
    <w:pPr>
      <w:tabs>
        <w:tab w:val="right" w:leader="dot" w:pos="4034"/>
      </w:tabs>
      <w:ind w:left="1200" w:hanging="200"/>
    </w:pPr>
  </w:style>
  <w:style w:type="paragraph" w:styleId="Index7">
    <w:name w:val="index 7"/>
    <w:basedOn w:val="Standard"/>
    <w:next w:val="Standard"/>
    <w:semiHidden/>
    <w:rsid w:val="00670612"/>
    <w:pPr>
      <w:tabs>
        <w:tab w:val="right" w:leader="dot" w:pos="4034"/>
      </w:tabs>
      <w:ind w:left="1400" w:hanging="200"/>
    </w:pPr>
  </w:style>
  <w:style w:type="paragraph" w:styleId="Index8">
    <w:name w:val="index 8"/>
    <w:basedOn w:val="Standard"/>
    <w:next w:val="Standard"/>
    <w:semiHidden/>
    <w:rsid w:val="00670612"/>
    <w:pPr>
      <w:tabs>
        <w:tab w:val="right" w:leader="dot" w:pos="4034"/>
      </w:tabs>
      <w:ind w:left="1600" w:hanging="200"/>
    </w:pPr>
  </w:style>
  <w:style w:type="paragraph" w:styleId="Index9">
    <w:name w:val="index 9"/>
    <w:basedOn w:val="Standard"/>
    <w:next w:val="Standard"/>
    <w:semiHidden/>
    <w:rsid w:val="00670612"/>
    <w:pPr>
      <w:tabs>
        <w:tab w:val="right" w:leader="dot" w:pos="4034"/>
      </w:tabs>
      <w:ind w:left="1800" w:hanging="200"/>
    </w:pPr>
  </w:style>
  <w:style w:type="paragraph" w:styleId="Indexberschrift">
    <w:name w:val="index heading"/>
    <w:basedOn w:val="Standard"/>
    <w:next w:val="Index1"/>
    <w:semiHidden/>
    <w:rsid w:val="00670612"/>
  </w:style>
  <w:style w:type="paragraph" w:styleId="Kopfzeile">
    <w:name w:val="header"/>
    <w:link w:val="KopfzeileZeichen"/>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KopfzeileZeichen">
    <w:name w:val="Kopfzeile Zeichen"/>
    <w:basedOn w:val="Absatzstandardschriftart"/>
    <w:link w:val="Kopfzeile"/>
    <w:uiPriority w:val="99"/>
    <w:rsid w:val="00670612"/>
    <w:rPr>
      <w:rFonts w:ascii="Times New Roman" w:eastAsia="Times New Roman" w:hAnsi="Times New Roman" w:cs="Times New Roman"/>
      <w:sz w:val="20"/>
      <w:szCs w:val="20"/>
      <w:lang w:eastAsia="de-DE"/>
    </w:rPr>
  </w:style>
  <w:style w:type="paragraph" w:customStyle="1" w:styleId="LiteratureEntry">
    <w:name w:val="Literature Entry"/>
    <w:rsid w:val="00670612"/>
    <w:pPr>
      <w:spacing w:after="0" w:line="320" w:lineRule="atLeast"/>
      <w:ind w:left="851" w:hanging="851"/>
    </w:pPr>
    <w:rPr>
      <w:rFonts w:ascii="Times New Roman" w:eastAsia="Times New Roman" w:hAnsi="Times New Roman" w:cs="Times New Roman"/>
      <w:sz w:val="24"/>
      <w:szCs w:val="20"/>
      <w:lang w:eastAsia="de-DE"/>
    </w:rPr>
  </w:style>
  <w:style w:type="character" w:styleId="Seitenzahl">
    <w:name w:val="page number"/>
    <w:basedOn w:val="Absatzstandardschriftart"/>
    <w:uiPriority w:val="1"/>
    <w:rsid w:val="00670612"/>
  </w:style>
  <w:style w:type="table" w:styleId="Tabellenraster">
    <w:name w:val="Table Grid"/>
    <w:basedOn w:val="NormaleTabelle"/>
    <w:rsid w:val="00670612"/>
    <w:pPr>
      <w:spacing w:after="0" w:line="240" w:lineRule="auto"/>
    </w:pPr>
    <w:rPr>
      <w:rFonts w:ascii="Times New Roman" w:eastAsia="Times New Roman" w:hAnsi="Times New Roman" w:cs="Times New Roman"/>
      <w:sz w:val="20"/>
      <w:szCs w:val="20"/>
      <w:lang w:eastAsia="de-D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670612"/>
  </w:style>
  <w:style w:type="character" w:customStyle="1" w:styleId="berschrift2Zeichen">
    <w:name w:val="Überschrift 2 Zeichen"/>
    <w:basedOn w:val="Absatzstandardschriftart"/>
    <w:link w:val="berschrift2"/>
    <w:rsid w:val="00670612"/>
    <w:rPr>
      <w:rFonts w:ascii="Times New Roman" w:eastAsia="Times New Roman" w:hAnsi="Times New Roman" w:cs="Times New Roman"/>
      <w:b/>
      <w:kern w:val="28"/>
      <w:sz w:val="24"/>
      <w:szCs w:val="20"/>
      <w:lang w:eastAsia="de-DE"/>
    </w:rPr>
  </w:style>
  <w:style w:type="character" w:customStyle="1" w:styleId="berschrift3Zeichen">
    <w:name w:val="Überschrift 3 Zeichen"/>
    <w:basedOn w:val="Absatzstandardschriftart"/>
    <w:link w:val="berschrift3"/>
    <w:rsid w:val="00670612"/>
    <w:rPr>
      <w:rFonts w:ascii="Times New Roman" w:eastAsia="Times New Roman" w:hAnsi="Times New Roman" w:cs="Times New Roman"/>
      <w:b/>
      <w:kern w:val="28"/>
      <w:sz w:val="24"/>
      <w:szCs w:val="20"/>
      <w:lang w:eastAsia="de-DE"/>
    </w:rPr>
  </w:style>
  <w:style w:type="character" w:customStyle="1" w:styleId="berschrift4Zeichen">
    <w:name w:val="Überschrift 4 Zeichen"/>
    <w:basedOn w:val="Absatzstandardschriftart"/>
    <w:link w:val="berschrift4"/>
    <w:rsid w:val="00670612"/>
    <w:rPr>
      <w:rFonts w:ascii="Times New Roman" w:eastAsia="Times New Roman" w:hAnsi="Times New Roman" w:cs="Times New Roman"/>
      <w:b/>
      <w:kern w:val="28"/>
      <w:sz w:val="24"/>
      <w:szCs w:val="24"/>
      <w:lang w:eastAsia="de-DE"/>
    </w:rPr>
  </w:style>
  <w:style w:type="character" w:customStyle="1" w:styleId="berschrift5Zeichen">
    <w:name w:val="Überschrift 5 Zeichen"/>
    <w:basedOn w:val="Absatzstandardschriftart"/>
    <w:link w:val="berschrift5"/>
    <w:rsid w:val="00670612"/>
    <w:rPr>
      <w:rFonts w:ascii="Times New Roman" w:eastAsia="Times New Roman" w:hAnsi="Times New Roman" w:cs="Times New Roman"/>
      <w:kern w:val="28"/>
      <w:sz w:val="24"/>
      <w:szCs w:val="24"/>
      <w:lang w:eastAsia="de-DE"/>
    </w:rPr>
  </w:style>
  <w:style w:type="character" w:customStyle="1" w:styleId="berschrift6Zeichen">
    <w:name w:val="Überschrift 6 Zeichen"/>
    <w:basedOn w:val="Absatzstandardschriftart"/>
    <w:link w:val="berschrift6"/>
    <w:rsid w:val="00670612"/>
    <w:rPr>
      <w:rFonts w:ascii="Times New Roman" w:eastAsia="Times New Roman" w:hAnsi="Times New Roman" w:cs="Times New Roman"/>
      <w:i/>
      <w:szCs w:val="20"/>
      <w:lang w:eastAsia="de-DE"/>
    </w:rPr>
  </w:style>
  <w:style w:type="character" w:customStyle="1" w:styleId="berschrift7Zeichen">
    <w:name w:val="Überschrift 7 Zeichen"/>
    <w:basedOn w:val="Absatzstandardschriftart"/>
    <w:link w:val="berschrift7"/>
    <w:rsid w:val="00670612"/>
    <w:rPr>
      <w:rFonts w:ascii="Arial" w:eastAsia="Times New Roman" w:hAnsi="Arial" w:cs="Times New Roman"/>
      <w:sz w:val="20"/>
      <w:szCs w:val="20"/>
      <w:lang w:eastAsia="de-DE"/>
    </w:rPr>
  </w:style>
  <w:style w:type="character" w:customStyle="1" w:styleId="berschrift8Zeichen">
    <w:name w:val="Überschrift 8 Zeichen"/>
    <w:basedOn w:val="Absatzstandardschriftart"/>
    <w:link w:val="berschrift8"/>
    <w:rsid w:val="00670612"/>
    <w:rPr>
      <w:rFonts w:ascii="Times New Roman" w:eastAsia="Times New Roman" w:hAnsi="Times New Roman" w:cs="Times New Roman"/>
      <w:b/>
      <w:kern w:val="28"/>
      <w:sz w:val="24"/>
      <w:szCs w:val="20"/>
      <w:lang w:eastAsia="de-DE"/>
    </w:rPr>
  </w:style>
  <w:style w:type="character" w:customStyle="1" w:styleId="berschrift9Zeichen">
    <w:name w:val="Überschrift 9 Zeichen"/>
    <w:basedOn w:val="Absatzstandardschriftart"/>
    <w:link w:val="berschrift9"/>
    <w:rsid w:val="00670612"/>
    <w:rPr>
      <w:rFonts w:ascii="Times New Roman" w:eastAsia="Times New Roman" w:hAnsi="Times New Roman" w:cs="Times New Roman"/>
      <w:b/>
      <w:kern w:val="28"/>
      <w:sz w:val="24"/>
      <w:szCs w:val="20"/>
      <w:lang w:eastAsia="de-DE"/>
    </w:rPr>
  </w:style>
  <w:style w:type="paragraph" w:styleId="Verzeichnis1">
    <w:name w:val="toc 1"/>
    <w:next w:val="Verzeichnis2"/>
    <w:uiPriority w:val="39"/>
    <w:rsid w:val="00670612"/>
    <w:pPr>
      <w:keepNext/>
      <w:tabs>
        <w:tab w:val="right" w:leader="dot" w:pos="8505"/>
      </w:tabs>
      <w:spacing w:before="100" w:after="0" w:line="240" w:lineRule="auto"/>
      <w:ind w:left="284" w:hanging="284"/>
    </w:pPr>
    <w:rPr>
      <w:rFonts w:ascii="Times New Roman" w:eastAsia="Times New Roman" w:hAnsi="Times New Roman" w:cs="Times New Roman"/>
      <w:noProof/>
      <w:sz w:val="24"/>
      <w:szCs w:val="20"/>
      <w:lang w:eastAsia="de-DE"/>
    </w:rPr>
  </w:style>
  <w:style w:type="paragraph" w:styleId="Verzeichnis2">
    <w:name w:val="toc 2"/>
    <w:basedOn w:val="Verzeichnis1"/>
    <w:next w:val="Verzeichnis3"/>
    <w:uiPriority w:val="39"/>
    <w:rsid w:val="00670612"/>
    <w:pPr>
      <w:keepNext w:val="0"/>
      <w:spacing w:before="40"/>
      <w:ind w:left="709" w:hanging="425"/>
    </w:pPr>
  </w:style>
  <w:style w:type="paragraph" w:styleId="Verzeichnis3">
    <w:name w:val="toc 3"/>
    <w:basedOn w:val="Verzeichnis2"/>
    <w:next w:val="Verzeichnis4"/>
    <w:uiPriority w:val="39"/>
    <w:rsid w:val="00670612"/>
    <w:pPr>
      <w:spacing w:before="0"/>
      <w:ind w:left="1276" w:hanging="567"/>
    </w:pPr>
  </w:style>
  <w:style w:type="paragraph" w:styleId="Verzeichnis4">
    <w:name w:val="toc 4"/>
    <w:basedOn w:val="Verzeichnis3"/>
    <w:next w:val="Verzeichnis5"/>
    <w:semiHidden/>
    <w:rsid w:val="00670612"/>
    <w:pPr>
      <w:ind w:left="1985" w:hanging="709"/>
    </w:pPr>
  </w:style>
  <w:style w:type="paragraph" w:styleId="Verzeichnis5">
    <w:name w:val="toc 5"/>
    <w:basedOn w:val="Verzeichnis4"/>
    <w:next w:val="Verzeichnis6"/>
    <w:semiHidden/>
    <w:rsid w:val="00670612"/>
  </w:style>
  <w:style w:type="paragraph" w:styleId="Verzeichnis6">
    <w:name w:val="toc 6"/>
    <w:basedOn w:val="Standard"/>
    <w:next w:val="Standard"/>
    <w:semiHidden/>
    <w:rsid w:val="00670612"/>
    <w:pPr>
      <w:tabs>
        <w:tab w:val="right" w:leader="dot" w:pos="8505"/>
      </w:tabs>
      <w:ind w:left="1000"/>
    </w:pPr>
  </w:style>
  <w:style w:type="paragraph" w:styleId="Verzeichnis7">
    <w:name w:val="toc 7"/>
    <w:basedOn w:val="Standard"/>
    <w:next w:val="Standard"/>
    <w:semiHidden/>
    <w:rsid w:val="00670612"/>
    <w:pPr>
      <w:tabs>
        <w:tab w:val="right" w:leader="dot" w:pos="8505"/>
      </w:tabs>
      <w:ind w:left="1200"/>
    </w:pPr>
  </w:style>
  <w:style w:type="paragraph" w:styleId="Verzeichnis8">
    <w:name w:val="toc 8"/>
    <w:basedOn w:val="Verzeichnis2"/>
    <w:next w:val="Standard"/>
    <w:semiHidden/>
    <w:rsid w:val="00670612"/>
  </w:style>
  <w:style w:type="paragraph" w:styleId="Verzeichnis9">
    <w:name w:val="toc 9"/>
    <w:basedOn w:val="Verzeichnis3"/>
    <w:next w:val="Standard"/>
    <w:semiHidden/>
    <w:rsid w:val="00670612"/>
    <w:pPr>
      <w:ind w:left="567"/>
    </w:pPr>
  </w:style>
  <w:style w:type="paragraph" w:customStyle="1" w:styleId="Subheading1">
    <w:name w:val="Subheading 1"/>
    <w:next w:val="BasicText"/>
    <w:rsid w:val="00670612"/>
    <w:pPr>
      <w:keepNext/>
      <w:spacing w:before="360" w:after="60" w:line="360" w:lineRule="auto"/>
    </w:pPr>
    <w:rPr>
      <w:rFonts w:ascii="Times New Roman" w:eastAsia="Times New Roman" w:hAnsi="Times New Roman" w:cs="Times New Roman"/>
      <w:i/>
      <w:sz w:val="24"/>
      <w:szCs w:val="20"/>
      <w:lang w:eastAsia="de-DE"/>
    </w:rPr>
  </w:style>
  <w:style w:type="paragraph" w:customStyle="1" w:styleId="Subheading2">
    <w:name w:val="Subheading 2"/>
    <w:basedOn w:val="Subheading1"/>
    <w:next w:val="BasicText"/>
    <w:rsid w:val="00670612"/>
    <w:pPr>
      <w:spacing w:before="240"/>
    </w:pPr>
    <w:rPr>
      <w:i w:val="0"/>
    </w:rPr>
  </w:style>
  <w:style w:type="character" w:customStyle="1" w:styleId="BasicTextZchn">
    <w:name w:val="Basic Text Zchn"/>
    <w:basedOn w:val="Absatzstandardschriftart"/>
    <w:link w:val="BasicText"/>
    <w:uiPriority w:val="99"/>
    <w:rsid w:val="00FC02FE"/>
    <w:rPr>
      <w:rFonts w:ascii="Times New Roman" w:eastAsia="Times New Roman" w:hAnsi="Times New Roman" w:cs="Times New Roman"/>
      <w:sz w:val="24"/>
      <w:szCs w:val="20"/>
      <w:lang w:eastAsia="de-DE"/>
    </w:rPr>
  </w:style>
  <w:style w:type="paragraph" w:styleId="Sprechblasentext">
    <w:name w:val="Balloon Text"/>
    <w:basedOn w:val="Standard"/>
    <w:link w:val="SprechblasentextZeichen"/>
    <w:uiPriority w:val="99"/>
    <w:semiHidden/>
    <w:unhideWhenUsed/>
    <w:rsid w:val="009B15B6"/>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9B15B6"/>
    <w:rPr>
      <w:rFonts w:ascii="Tahoma" w:eastAsia="Times New Roman" w:hAnsi="Tahoma" w:cs="Tahoma"/>
      <w:sz w:val="16"/>
      <w:szCs w:val="16"/>
      <w:lang w:eastAsia="de-DE"/>
    </w:rPr>
  </w:style>
  <w:style w:type="paragraph" w:styleId="KeinLeerraum">
    <w:name w:val="No Spacing"/>
    <w:link w:val="KeinLeerraumZeichen"/>
    <w:uiPriority w:val="1"/>
    <w:qFormat/>
    <w:rsid w:val="00F86347"/>
    <w:pPr>
      <w:spacing w:after="0" w:line="240" w:lineRule="auto"/>
    </w:pPr>
    <w:rPr>
      <w:rFonts w:eastAsiaTheme="minorEastAsia"/>
    </w:rPr>
  </w:style>
  <w:style w:type="character" w:customStyle="1" w:styleId="KeinLeerraumZeichen">
    <w:name w:val="Kein Leerraum Zeichen"/>
    <w:basedOn w:val="Absatzstandardschriftart"/>
    <w:link w:val="KeinLeerraum"/>
    <w:uiPriority w:val="1"/>
    <w:rsid w:val="00F86347"/>
    <w:rPr>
      <w:rFonts w:eastAsiaTheme="minorEastAsia"/>
    </w:rPr>
  </w:style>
  <w:style w:type="paragraph" w:styleId="Titel">
    <w:name w:val="Title"/>
    <w:basedOn w:val="Standard"/>
    <w:next w:val="Standard"/>
    <w:link w:val="TitelZeichen"/>
    <w:uiPriority w:val="10"/>
    <w:rsid w:val="003E50DB"/>
    <w:pPr>
      <w:spacing w:line="320" w:lineRule="atLeast"/>
      <w:jc w:val="center"/>
    </w:pPr>
    <w:rPr>
      <w:b/>
      <w:sz w:val="32"/>
    </w:rPr>
  </w:style>
  <w:style w:type="character" w:customStyle="1" w:styleId="BasicTextCenteredZchn">
    <w:name w:val="Basic Text (Centered) Zchn"/>
    <w:basedOn w:val="BasicTextZchn"/>
    <w:link w:val="BasicTextCentered"/>
    <w:rsid w:val="008C08AD"/>
    <w:rPr>
      <w:rFonts w:ascii="Times New Roman" w:eastAsia="Times New Roman" w:hAnsi="Times New Roman" w:cs="Times New Roman"/>
      <w:sz w:val="24"/>
      <w:szCs w:val="20"/>
      <w:lang w:eastAsia="de-DE"/>
    </w:rPr>
  </w:style>
  <w:style w:type="character" w:customStyle="1" w:styleId="TitelZeichen">
    <w:name w:val="Titel Zeichen"/>
    <w:basedOn w:val="Absatzstandardschriftart"/>
    <w:link w:val="Titel"/>
    <w:uiPriority w:val="10"/>
    <w:rsid w:val="003E50DB"/>
    <w:rPr>
      <w:rFonts w:ascii="Times New Roman" w:eastAsia="Times New Roman" w:hAnsi="Times New Roman" w:cs="Times New Roman"/>
      <w:b/>
      <w:sz w:val="32"/>
      <w:szCs w:val="20"/>
      <w:lang w:eastAsia="de-DE"/>
    </w:rPr>
  </w:style>
  <w:style w:type="paragraph" w:styleId="StandardWeb">
    <w:name w:val="Normal (Web)"/>
    <w:basedOn w:val="Standard"/>
    <w:uiPriority w:val="99"/>
    <w:unhideWhenUsed/>
    <w:rsid w:val="00124E8A"/>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1A10C8"/>
    <w:rPr>
      <w:i/>
      <w:iCs/>
      <w:color w:val="000000" w:themeColor="text1"/>
    </w:rPr>
  </w:style>
  <w:style w:type="character" w:customStyle="1" w:styleId="AnfhrungszeichenZeichen">
    <w:name w:val="Anführungszeichen Zeichen"/>
    <w:basedOn w:val="Absatzstandardschriftart"/>
    <w:link w:val="Anfhrungszeichen"/>
    <w:uiPriority w:val="29"/>
    <w:rsid w:val="001A10C8"/>
    <w:rPr>
      <w:rFonts w:ascii="Times New Roman" w:eastAsia="Times New Roman" w:hAnsi="Times New Roman" w:cs="Times New Roman"/>
      <w:i/>
      <w:iCs/>
      <w:color w:val="000000" w:themeColor="text1"/>
      <w:sz w:val="24"/>
      <w:szCs w:val="20"/>
      <w:lang w:eastAsia="de-DE"/>
    </w:rPr>
  </w:style>
  <w:style w:type="paragraph" w:styleId="Listenabsatz">
    <w:name w:val="List Paragraph"/>
    <w:basedOn w:val="Standard"/>
    <w:uiPriority w:val="34"/>
    <w:qFormat/>
    <w:rsid w:val="003C7E2E"/>
    <w:pPr>
      <w:ind w:left="720"/>
      <w:contextualSpacing/>
    </w:pPr>
  </w:style>
  <w:style w:type="character" w:styleId="Betont">
    <w:name w:val="Strong"/>
    <w:basedOn w:val="Absatzstandardschriftart"/>
    <w:uiPriority w:val="22"/>
    <w:qFormat/>
    <w:rsid w:val="003C7E2E"/>
    <w:rPr>
      <w:b/>
      <w:bCs/>
    </w:rPr>
  </w:style>
  <w:style w:type="character" w:styleId="Kommentarzeichen">
    <w:name w:val="annotation reference"/>
    <w:basedOn w:val="Absatzstandardschriftart"/>
    <w:uiPriority w:val="99"/>
    <w:semiHidden/>
    <w:unhideWhenUsed/>
    <w:rsid w:val="00D8703C"/>
    <w:rPr>
      <w:sz w:val="16"/>
      <w:szCs w:val="16"/>
    </w:rPr>
  </w:style>
  <w:style w:type="paragraph" w:styleId="Kommentartext">
    <w:name w:val="annotation text"/>
    <w:basedOn w:val="Standard"/>
    <w:link w:val="KommentartextZeichen"/>
    <w:uiPriority w:val="99"/>
    <w:semiHidden/>
    <w:unhideWhenUsed/>
    <w:rsid w:val="00D8703C"/>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D8703C"/>
    <w:rPr>
      <w:rFonts w:ascii="Times New Roman" w:eastAsia="Times New Roman" w:hAnsi="Times New Roman" w:cs="Times New Roman"/>
      <w:sz w:val="20"/>
      <w:szCs w:val="20"/>
      <w:lang w:eastAsia="de-DE"/>
    </w:rPr>
  </w:style>
  <w:style w:type="paragraph" w:styleId="Bearbeitung">
    <w:name w:val="Revision"/>
    <w:hidden/>
    <w:uiPriority w:val="99"/>
    <w:semiHidden/>
    <w:rsid w:val="00D8703C"/>
    <w:pPr>
      <w:spacing w:after="0" w:line="240" w:lineRule="auto"/>
    </w:pPr>
    <w:rPr>
      <w:rFonts w:ascii="Times New Roman" w:eastAsia="Times New Roman" w:hAnsi="Times New Roman" w:cs="Times New Roman"/>
      <w:sz w:val="24"/>
      <w:szCs w:val="20"/>
      <w:lang w:eastAsia="de-DE"/>
    </w:rPr>
  </w:style>
  <w:style w:type="paragraph" w:styleId="Kommentarthema">
    <w:name w:val="annotation subject"/>
    <w:basedOn w:val="Kommentartext"/>
    <w:next w:val="Kommentartext"/>
    <w:link w:val="KommentarthemaZeichen"/>
    <w:uiPriority w:val="99"/>
    <w:semiHidden/>
    <w:unhideWhenUsed/>
    <w:rsid w:val="007B43E4"/>
    <w:pPr>
      <w:spacing w:after="240"/>
      <w:jc w:val="both"/>
    </w:pPr>
    <w:rPr>
      <w:b/>
      <w:bCs/>
    </w:rPr>
  </w:style>
  <w:style w:type="character" w:customStyle="1" w:styleId="KommentarthemaZeichen">
    <w:name w:val="Kommentarthema Zeichen"/>
    <w:basedOn w:val="KommentartextZeichen"/>
    <w:link w:val="Kommentarthema"/>
    <w:uiPriority w:val="99"/>
    <w:semiHidden/>
    <w:rsid w:val="007B43E4"/>
    <w:rPr>
      <w:rFonts w:ascii="Times New Roman" w:eastAsia="Times New Roman" w:hAnsi="Times New Roman" w:cs="Times New Roman"/>
      <w:b/>
      <w:bCs/>
      <w:sz w:val="20"/>
      <w:szCs w:val="20"/>
      <w:lang w:eastAsia="de-DE"/>
    </w:rPr>
  </w:style>
  <w:style w:type="character" w:styleId="SchwacherVerweis">
    <w:name w:val="Subtle Reference"/>
    <w:basedOn w:val="Absatzstandardschriftart"/>
    <w:uiPriority w:val="31"/>
    <w:qFormat/>
    <w:rsid w:val="004F5180"/>
    <w:rPr>
      <w:smallCaps/>
      <w:color w:val="C0504D" w:themeColor="accent2"/>
      <w:u w:val="single"/>
    </w:rPr>
  </w:style>
  <w:style w:type="paragraph" w:styleId="HTMLVorformatiert">
    <w:name w:val="HTML Preformatted"/>
    <w:basedOn w:val="Standard"/>
    <w:link w:val="HTMLVorformatiertZeichen"/>
    <w:uiPriority w:val="99"/>
    <w:semiHidden/>
    <w:unhideWhenUsed/>
    <w:rsid w:val="00411E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411E27"/>
    <w:rPr>
      <w:rFonts w:ascii="Courier" w:hAnsi="Courier" w:cs="Courier"/>
      <w:sz w:val="20"/>
      <w:szCs w:val="20"/>
      <w:lang w:eastAsia="de-DE"/>
    </w:rPr>
  </w:style>
  <w:style w:type="paragraph" w:customStyle="1" w:styleId="Code">
    <w:name w:val="Code"/>
    <w:basedOn w:val="Standard"/>
    <w:uiPriority w:val="1"/>
    <w:qFormat/>
    <w:rsid w:val="00392910"/>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473B0A"/>
    <w:rPr>
      <w:b/>
      <w:bCs/>
      <w:smallCaps/>
      <w:spacing w:val="5"/>
    </w:rPr>
  </w:style>
  <w:style w:type="character" w:styleId="GesichteterLink">
    <w:name w:val="FollowedHyperlink"/>
    <w:basedOn w:val="Absatzstandardschriftart"/>
    <w:uiPriority w:val="99"/>
    <w:semiHidden/>
    <w:unhideWhenUsed/>
    <w:rsid w:val="00FF4AE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5972549">
      <w:bodyDiv w:val="1"/>
      <w:marLeft w:val="0"/>
      <w:marRight w:val="0"/>
      <w:marTop w:val="0"/>
      <w:marBottom w:val="0"/>
      <w:divBdr>
        <w:top w:val="none" w:sz="0" w:space="0" w:color="auto"/>
        <w:left w:val="none" w:sz="0" w:space="0" w:color="auto"/>
        <w:bottom w:val="none" w:sz="0" w:space="0" w:color="auto"/>
        <w:right w:val="none" w:sz="0" w:space="0" w:color="auto"/>
      </w:divBdr>
    </w:div>
    <w:div w:id="209417873">
      <w:bodyDiv w:val="1"/>
      <w:marLeft w:val="0"/>
      <w:marRight w:val="0"/>
      <w:marTop w:val="0"/>
      <w:marBottom w:val="0"/>
      <w:divBdr>
        <w:top w:val="none" w:sz="0" w:space="0" w:color="auto"/>
        <w:left w:val="none" w:sz="0" w:space="0" w:color="auto"/>
        <w:bottom w:val="none" w:sz="0" w:space="0" w:color="auto"/>
        <w:right w:val="none" w:sz="0" w:space="0" w:color="auto"/>
      </w:divBdr>
    </w:div>
    <w:div w:id="246116399">
      <w:bodyDiv w:val="1"/>
      <w:marLeft w:val="0"/>
      <w:marRight w:val="0"/>
      <w:marTop w:val="0"/>
      <w:marBottom w:val="0"/>
      <w:divBdr>
        <w:top w:val="none" w:sz="0" w:space="0" w:color="auto"/>
        <w:left w:val="none" w:sz="0" w:space="0" w:color="auto"/>
        <w:bottom w:val="none" w:sz="0" w:space="0" w:color="auto"/>
        <w:right w:val="none" w:sz="0" w:space="0" w:color="auto"/>
      </w:divBdr>
      <w:divsChild>
        <w:div w:id="1456212870">
          <w:marLeft w:val="0"/>
          <w:marRight w:val="0"/>
          <w:marTop w:val="0"/>
          <w:marBottom w:val="0"/>
          <w:divBdr>
            <w:top w:val="none" w:sz="0" w:space="0" w:color="auto"/>
            <w:left w:val="none" w:sz="0" w:space="0" w:color="auto"/>
            <w:bottom w:val="none" w:sz="0" w:space="0" w:color="auto"/>
            <w:right w:val="none" w:sz="0" w:space="0" w:color="auto"/>
          </w:divBdr>
          <w:divsChild>
            <w:div w:id="1349521059">
              <w:marLeft w:val="0"/>
              <w:marRight w:val="0"/>
              <w:marTop w:val="0"/>
              <w:marBottom w:val="0"/>
              <w:divBdr>
                <w:top w:val="none" w:sz="0" w:space="0" w:color="auto"/>
                <w:left w:val="none" w:sz="0" w:space="0" w:color="auto"/>
                <w:bottom w:val="none" w:sz="0" w:space="0" w:color="auto"/>
                <w:right w:val="none" w:sz="0" w:space="0" w:color="auto"/>
              </w:divBdr>
              <w:divsChild>
                <w:div w:id="1251307134">
                  <w:marLeft w:val="0"/>
                  <w:marRight w:val="0"/>
                  <w:marTop w:val="0"/>
                  <w:marBottom w:val="0"/>
                  <w:divBdr>
                    <w:top w:val="none" w:sz="0" w:space="0" w:color="auto"/>
                    <w:left w:val="none" w:sz="0" w:space="0" w:color="auto"/>
                    <w:bottom w:val="none" w:sz="0" w:space="0" w:color="auto"/>
                    <w:right w:val="none" w:sz="0" w:space="0" w:color="auto"/>
                  </w:divBdr>
                  <w:divsChild>
                    <w:div w:id="77290620">
                      <w:marLeft w:val="0"/>
                      <w:marRight w:val="0"/>
                      <w:marTop w:val="0"/>
                      <w:marBottom w:val="0"/>
                      <w:divBdr>
                        <w:top w:val="none" w:sz="0" w:space="0" w:color="auto"/>
                        <w:left w:val="none" w:sz="0" w:space="0" w:color="auto"/>
                        <w:bottom w:val="none" w:sz="0" w:space="0" w:color="auto"/>
                        <w:right w:val="none" w:sz="0" w:space="0" w:color="auto"/>
                      </w:divBdr>
                      <w:divsChild>
                        <w:div w:id="1691948632">
                          <w:marLeft w:val="0"/>
                          <w:marRight w:val="0"/>
                          <w:marTop w:val="0"/>
                          <w:marBottom w:val="0"/>
                          <w:divBdr>
                            <w:top w:val="none" w:sz="0" w:space="0" w:color="auto"/>
                            <w:left w:val="none" w:sz="0" w:space="0" w:color="auto"/>
                            <w:bottom w:val="none" w:sz="0" w:space="0" w:color="auto"/>
                            <w:right w:val="none" w:sz="0" w:space="0" w:color="auto"/>
                          </w:divBdr>
                          <w:divsChild>
                            <w:div w:id="1236404313">
                              <w:marLeft w:val="0"/>
                              <w:marRight w:val="0"/>
                              <w:marTop w:val="0"/>
                              <w:marBottom w:val="0"/>
                              <w:divBdr>
                                <w:top w:val="none" w:sz="0" w:space="0" w:color="auto"/>
                                <w:left w:val="none" w:sz="0" w:space="0" w:color="auto"/>
                                <w:bottom w:val="none" w:sz="0" w:space="0" w:color="auto"/>
                                <w:right w:val="none" w:sz="0" w:space="0" w:color="auto"/>
                              </w:divBdr>
                              <w:divsChild>
                                <w:div w:id="750078959">
                                  <w:marLeft w:val="0"/>
                                  <w:marRight w:val="0"/>
                                  <w:marTop w:val="0"/>
                                  <w:marBottom w:val="0"/>
                                  <w:divBdr>
                                    <w:top w:val="none" w:sz="0" w:space="0" w:color="auto"/>
                                    <w:left w:val="none" w:sz="0" w:space="0" w:color="auto"/>
                                    <w:bottom w:val="none" w:sz="0" w:space="0" w:color="auto"/>
                                    <w:right w:val="none" w:sz="0" w:space="0" w:color="auto"/>
                                  </w:divBdr>
                                  <w:divsChild>
                                    <w:div w:id="1447650305">
                                      <w:marLeft w:val="0"/>
                                      <w:marRight w:val="0"/>
                                      <w:marTop w:val="0"/>
                                      <w:marBottom w:val="0"/>
                                      <w:divBdr>
                                        <w:top w:val="none" w:sz="0" w:space="0" w:color="auto"/>
                                        <w:left w:val="none" w:sz="0" w:space="0" w:color="auto"/>
                                        <w:bottom w:val="none" w:sz="0" w:space="0" w:color="auto"/>
                                        <w:right w:val="none" w:sz="0" w:space="0" w:color="auto"/>
                                      </w:divBdr>
                                      <w:divsChild>
                                        <w:div w:id="2144423686">
                                          <w:marLeft w:val="0"/>
                                          <w:marRight w:val="0"/>
                                          <w:marTop w:val="0"/>
                                          <w:marBottom w:val="0"/>
                                          <w:divBdr>
                                            <w:top w:val="none" w:sz="0" w:space="0" w:color="auto"/>
                                            <w:left w:val="none" w:sz="0" w:space="0" w:color="auto"/>
                                            <w:bottom w:val="none" w:sz="0" w:space="0" w:color="auto"/>
                                            <w:right w:val="none" w:sz="0" w:space="0" w:color="auto"/>
                                          </w:divBdr>
                                          <w:divsChild>
                                            <w:div w:id="1387990279">
                                              <w:marLeft w:val="0"/>
                                              <w:marRight w:val="0"/>
                                              <w:marTop w:val="0"/>
                                              <w:marBottom w:val="0"/>
                                              <w:divBdr>
                                                <w:top w:val="none" w:sz="0" w:space="0" w:color="auto"/>
                                                <w:left w:val="none" w:sz="0" w:space="0" w:color="auto"/>
                                                <w:bottom w:val="none" w:sz="0" w:space="0" w:color="auto"/>
                                                <w:right w:val="none" w:sz="0" w:space="0" w:color="auto"/>
                                              </w:divBdr>
                                              <w:divsChild>
                                                <w:div w:id="1129545611">
                                                  <w:marLeft w:val="0"/>
                                                  <w:marRight w:val="0"/>
                                                  <w:marTop w:val="0"/>
                                                  <w:marBottom w:val="0"/>
                                                  <w:divBdr>
                                                    <w:top w:val="none" w:sz="0" w:space="0" w:color="auto"/>
                                                    <w:left w:val="none" w:sz="0" w:space="0" w:color="auto"/>
                                                    <w:bottom w:val="none" w:sz="0" w:space="0" w:color="auto"/>
                                                    <w:right w:val="none" w:sz="0" w:space="0" w:color="auto"/>
                                                  </w:divBdr>
                                                  <w:divsChild>
                                                    <w:div w:id="793328900">
                                                      <w:marLeft w:val="0"/>
                                                      <w:marRight w:val="0"/>
                                                      <w:marTop w:val="0"/>
                                                      <w:marBottom w:val="0"/>
                                                      <w:divBdr>
                                                        <w:top w:val="none" w:sz="0" w:space="0" w:color="auto"/>
                                                        <w:left w:val="none" w:sz="0" w:space="0" w:color="auto"/>
                                                        <w:bottom w:val="none" w:sz="0" w:space="0" w:color="auto"/>
                                                        <w:right w:val="none" w:sz="0" w:space="0" w:color="auto"/>
                                                      </w:divBdr>
                                                      <w:divsChild>
                                                        <w:div w:id="571473987">
                                                          <w:marLeft w:val="0"/>
                                                          <w:marRight w:val="0"/>
                                                          <w:marTop w:val="0"/>
                                                          <w:marBottom w:val="0"/>
                                                          <w:divBdr>
                                                            <w:top w:val="none" w:sz="0" w:space="0" w:color="auto"/>
                                                            <w:left w:val="none" w:sz="0" w:space="0" w:color="auto"/>
                                                            <w:bottom w:val="none" w:sz="0" w:space="0" w:color="auto"/>
                                                            <w:right w:val="none" w:sz="0" w:space="0" w:color="auto"/>
                                                          </w:divBdr>
                                                          <w:divsChild>
                                                            <w:div w:id="62408370">
                                                              <w:marLeft w:val="0"/>
                                                              <w:marRight w:val="0"/>
                                                              <w:marTop w:val="0"/>
                                                              <w:marBottom w:val="0"/>
                                                              <w:divBdr>
                                                                <w:top w:val="none" w:sz="0" w:space="0" w:color="auto"/>
                                                                <w:left w:val="none" w:sz="0" w:space="0" w:color="auto"/>
                                                                <w:bottom w:val="none" w:sz="0" w:space="0" w:color="auto"/>
                                                                <w:right w:val="none" w:sz="0" w:space="0" w:color="auto"/>
                                                              </w:divBdr>
                                                              <w:divsChild>
                                                                <w:div w:id="1848983878">
                                                                  <w:marLeft w:val="0"/>
                                                                  <w:marRight w:val="0"/>
                                                                  <w:marTop w:val="0"/>
                                                                  <w:marBottom w:val="0"/>
                                                                  <w:divBdr>
                                                                    <w:top w:val="none" w:sz="0" w:space="0" w:color="auto"/>
                                                                    <w:left w:val="none" w:sz="0" w:space="0" w:color="auto"/>
                                                                    <w:bottom w:val="none" w:sz="0" w:space="0" w:color="auto"/>
                                                                    <w:right w:val="none" w:sz="0" w:space="0" w:color="auto"/>
                                                                  </w:divBdr>
                                                                  <w:divsChild>
                                                                    <w:div w:id="1265456263">
                                                                      <w:marLeft w:val="0"/>
                                                                      <w:marRight w:val="0"/>
                                                                      <w:marTop w:val="0"/>
                                                                      <w:marBottom w:val="0"/>
                                                                      <w:divBdr>
                                                                        <w:top w:val="none" w:sz="0" w:space="0" w:color="auto"/>
                                                                        <w:left w:val="none" w:sz="0" w:space="0" w:color="auto"/>
                                                                        <w:bottom w:val="none" w:sz="0" w:space="0" w:color="auto"/>
                                                                        <w:right w:val="none" w:sz="0" w:space="0" w:color="auto"/>
                                                                      </w:divBdr>
                                                                      <w:divsChild>
                                                                        <w:div w:id="1124273988">
                                                                          <w:marLeft w:val="0"/>
                                                                          <w:marRight w:val="0"/>
                                                                          <w:marTop w:val="0"/>
                                                                          <w:marBottom w:val="0"/>
                                                                          <w:divBdr>
                                                                            <w:top w:val="none" w:sz="0" w:space="0" w:color="auto"/>
                                                                            <w:left w:val="none" w:sz="0" w:space="0" w:color="auto"/>
                                                                            <w:bottom w:val="none" w:sz="0" w:space="0" w:color="auto"/>
                                                                            <w:right w:val="none" w:sz="0" w:space="0" w:color="auto"/>
                                                                          </w:divBdr>
                                                                          <w:divsChild>
                                                                            <w:div w:id="1272282657">
                                                                              <w:marLeft w:val="0"/>
                                                                              <w:marRight w:val="0"/>
                                                                              <w:marTop w:val="0"/>
                                                                              <w:marBottom w:val="0"/>
                                                                              <w:divBdr>
                                                                                <w:top w:val="none" w:sz="0" w:space="0" w:color="auto"/>
                                                                                <w:left w:val="none" w:sz="0" w:space="0" w:color="auto"/>
                                                                                <w:bottom w:val="none" w:sz="0" w:space="0" w:color="auto"/>
                                                                                <w:right w:val="none" w:sz="0" w:space="0" w:color="auto"/>
                                                                              </w:divBdr>
                                                                              <w:divsChild>
                                                                                <w:div w:id="891111136">
                                                                                  <w:marLeft w:val="0"/>
                                                                                  <w:marRight w:val="0"/>
                                                                                  <w:marTop w:val="0"/>
                                                                                  <w:marBottom w:val="0"/>
                                                                                  <w:divBdr>
                                                                                    <w:top w:val="none" w:sz="0" w:space="0" w:color="auto"/>
                                                                                    <w:left w:val="none" w:sz="0" w:space="0" w:color="auto"/>
                                                                                    <w:bottom w:val="none" w:sz="0" w:space="0" w:color="auto"/>
                                                                                    <w:right w:val="none" w:sz="0" w:space="0" w:color="auto"/>
                                                                                  </w:divBdr>
                                                                                  <w:divsChild>
                                                                                    <w:div w:id="1710373650">
                                                                                      <w:marLeft w:val="0"/>
                                                                                      <w:marRight w:val="0"/>
                                                                                      <w:marTop w:val="0"/>
                                                                                      <w:marBottom w:val="0"/>
                                                                                      <w:divBdr>
                                                                                        <w:top w:val="none" w:sz="0" w:space="0" w:color="auto"/>
                                                                                        <w:left w:val="none" w:sz="0" w:space="0" w:color="auto"/>
                                                                                        <w:bottom w:val="none" w:sz="0" w:space="0" w:color="auto"/>
                                                                                        <w:right w:val="none" w:sz="0" w:space="0" w:color="auto"/>
                                                                                      </w:divBdr>
                                                                                      <w:divsChild>
                                                                                        <w:div w:id="1779909728">
                                                                                          <w:marLeft w:val="0"/>
                                                                                          <w:marRight w:val="0"/>
                                                                                          <w:marTop w:val="0"/>
                                                                                          <w:marBottom w:val="0"/>
                                                                                          <w:divBdr>
                                                                                            <w:top w:val="none" w:sz="0" w:space="0" w:color="auto"/>
                                                                                            <w:left w:val="none" w:sz="0" w:space="0" w:color="auto"/>
                                                                                            <w:bottom w:val="none" w:sz="0" w:space="0" w:color="auto"/>
                                                                                            <w:right w:val="none" w:sz="0" w:space="0" w:color="auto"/>
                                                                                          </w:divBdr>
                                                                                          <w:divsChild>
                                                                                            <w:div w:id="1505701920">
                                                                                              <w:marLeft w:val="0"/>
                                                                                              <w:marRight w:val="0"/>
                                                                                              <w:marTop w:val="0"/>
                                                                                              <w:marBottom w:val="0"/>
                                                                                              <w:divBdr>
                                                                                                <w:top w:val="none" w:sz="0" w:space="0" w:color="auto"/>
                                                                                                <w:left w:val="none" w:sz="0" w:space="0" w:color="auto"/>
                                                                                                <w:bottom w:val="none" w:sz="0" w:space="0" w:color="auto"/>
                                                                                                <w:right w:val="none" w:sz="0" w:space="0" w:color="auto"/>
                                                                                              </w:divBdr>
                                                                                              <w:divsChild>
                                                                                                <w:div w:id="997924152">
                                                                                                  <w:marLeft w:val="0"/>
                                                                                                  <w:marRight w:val="0"/>
                                                                                                  <w:marTop w:val="0"/>
                                                                                                  <w:marBottom w:val="0"/>
                                                                                                  <w:divBdr>
                                                                                                    <w:top w:val="none" w:sz="0" w:space="0" w:color="auto"/>
                                                                                                    <w:left w:val="none" w:sz="0" w:space="0" w:color="auto"/>
                                                                                                    <w:bottom w:val="none" w:sz="0" w:space="0" w:color="auto"/>
                                                                                                    <w:right w:val="none" w:sz="0" w:space="0" w:color="auto"/>
                                                                                                  </w:divBdr>
                                                                                                  <w:divsChild>
                                                                                                    <w:div w:id="159663220">
                                                                                                      <w:marLeft w:val="0"/>
                                                                                                      <w:marRight w:val="0"/>
                                                                                                      <w:marTop w:val="0"/>
                                                                                                      <w:marBottom w:val="0"/>
                                                                                                      <w:divBdr>
                                                                                                        <w:top w:val="none" w:sz="0" w:space="0" w:color="auto"/>
                                                                                                        <w:left w:val="none" w:sz="0" w:space="0" w:color="auto"/>
                                                                                                        <w:bottom w:val="none" w:sz="0" w:space="0" w:color="auto"/>
                                                                                                        <w:right w:val="none" w:sz="0" w:space="0" w:color="auto"/>
                                                                                                      </w:divBdr>
                                                                                                      <w:divsChild>
                                                                                                        <w:div w:id="49962774">
                                                                                                          <w:marLeft w:val="0"/>
                                                                                                          <w:marRight w:val="0"/>
                                                                                                          <w:marTop w:val="0"/>
                                                                                                          <w:marBottom w:val="0"/>
                                                                                                          <w:divBdr>
                                                                                                            <w:top w:val="none" w:sz="0" w:space="0" w:color="auto"/>
                                                                                                            <w:left w:val="none" w:sz="0" w:space="0" w:color="auto"/>
                                                                                                            <w:bottom w:val="none" w:sz="0" w:space="0" w:color="auto"/>
                                                                                                            <w:right w:val="none" w:sz="0" w:space="0" w:color="auto"/>
                                                                                                          </w:divBdr>
                                                                                                          <w:divsChild>
                                                                                                            <w:div w:id="732195908">
                                                                                                              <w:marLeft w:val="0"/>
                                                                                                              <w:marRight w:val="0"/>
                                                                                                              <w:marTop w:val="0"/>
                                                                                                              <w:marBottom w:val="0"/>
                                                                                                              <w:divBdr>
                                                                                                                <w:top w:val="none" w:sz="0" w:space="0" w:color="auto"/>
                                                                                                                <w:left w:val="none" w:sz="0" w:space="0" w:color="auto"/>
                                                                                                                <w:bottom w:val="none" w:sz="0" w:space="0" w:color="auto"/>
                                                                                                                <w:right w:val="none" w:sz="0" w:space="0" w:color="auto"/>
                                                                                                              </w:divBdr>
                                                                                                              <w:divsChild>
                                                                                                                <w:div w:id="122424946">
                                                                                                                  <w:marLeft w:val="0"/>
                                                                                                                  <w:marRight w:val="0"/>
                                                                                                                  <w:marTop w:val="0"/>
                                                                                                                  <w:marBottom w:val="0"/>
                                                                                                                  <w:divBdr>
                                                                                                                    <w:top w:val="none" w:sz="0" w:space="0" w:color="auto"/>
                                                                                                                    <w:left w:val="none" w:sz="0" w:space="0" w:color="auto"/>
                                                                                                                    <w:bottom w:val="none" w:sz="0" w:space="0" w:color="auto"/>
                                                                                                                    <w:right w:val="none" w:sz="0" w:space="0" w:color="auto"/>
                                                                                                                  </w:divBdr>
                                                                                                                  <w:divsChild>
                                                                                                                    <w:div w:id="1743985883">
                                                                                                                      <w:marLeft w:val="0"/>
                                                                                                                      <w:marRight w:val="0"/>
                                                                                                                      <w:marTop w:val="0"/>
                                                                                                                      <w:marBottom w:val="0"/>
                                                                                                                      <w:divBdr>
                                                                                                                        <w:top w:val="none" w:sz="0" w:space="0" w:color="auto"/>
                                                                                                                        <w:left w:val="none" w:sz="0" w:space="0" w:color="auto"/>
                                                                                                                        <w:bottom w:val="none" w:sz="0" w:space="0" w:color="auto"/>
                                                                                                                        <w:right w:val="none" w:sz="0" w:space="0" w:color="auto"/>
                                                                                                                      </w:divBdr>
                                                                                                                      <w:divsChild>
                                                                                                                        <w:div w:id="462579502">
                                                                                                                          <w:marLeft w:val="0"/>
                                                                                                                          <w:marRight w:val="0"/>
                                                                                                                          <w:marTop w:val="0"/>
                                                                                                                          <w:marBottom w:val="0"/>
                                                                                                                          <w:divBdr>
                                                                                                                            <w:top w:val="none" w:sz="0" w:space="0" w:color="auto"/>
                                                                                                                            <w:left w:val="none" w:sz="0" w:space="0" w:color="auto"/>
                                                                                                                            <w:bottom w:val="none" w:sz="0" w:space="0" w:color="auto"/>
                                                                                                                            <w:right w:val="none" w:sz="0" w:space="0" w:color="auto"/>
                                                                                                                          </w:divBdr>
                                                                                                                          <w:divsChild>
                                                                                                                            <w:div w:id="824659811">
                                                                                                                              <w:marLeft w:val="0"/>
                                                                                                                              <w:marRight w:val="0"/>
                                                                                                                              <w:marTop w:val="0"/>
                                                                                                                              <w:marBottom w:val="0"/>
                                                                                                                              <w:divBdr>
                                                                                                                                <w:top w:val="none" w:sz="0" w:space="0" w:color="auto"/>
                                                                                                                                <w:left w:val="none" w:sz="0" w:space="0" w:color="auto"/>
                                                                                                                                <w:bottom w:val="none" w:sz="0" w:space="0" w:color="auto"/>
                                                                                                                                <w:right w:val="none" w:sz="0" w:space="0" w:color="auto"/>
                                                                                                                              </w:divBdr>
                                                                                                                              <w:divsChild>
                                                                                                                                <w:div w:id="564881329">
                                                                                                                                  <w:marLeft w:val="0"/>
                                                                                                                                  <w:marRight w:val="0"/>
                                                                                                                                  <w:marTop w:val="0"/>
                                                                                                                                  <w:marBottom w:val="0"/>
                                                                                                                                  <w:divBdr>
                                                                                                                                    <w:top w:val="none" w:sz="0" w:space="0" w:color="auto"/>
                                                                                                                                    <w:left w:val="none" w:sz="0" w:space="0" w:color="auto"/>
                                                                                                                                    <w:bottom w:val="none" w:sz="0" w:space="0" w:color="auto"/>
                                                                                                                                    <w:right w:val="none" w:sz="0" w:space="0" w:color="auto"/>
                                                                                                                                  </w:divBdr>
                                                                                                                                  <w:divsChild>
                                                                                                                                    <w:div w:id="1175654084">
                                                                                                                                      <w:marLeft w:val="0"/>
                                                                                                                                      <w:marRight w:val="0"/>
                                                                                                                                      <w:marTop w:val="0"/>
                                                                                                                                      <w:marBottom w:val="0"/>
                                                                                                                                      <w:divBdr>
                                                                                                                                        <w:top w:val="none" w:sz="0" w:space="0" w:color="auto"/>
                                                                                                                                        <w:left w:val="none" w:sz="0" w:space="0" w:color="auto"/>
                                                                                                                                        <w:bottom w:val="none" w:sz="0" w:space="0" w:color="auto"/>
                                                                                                                                        <w:right w:val="none" w:sz="0" w:space="0" w:color="auto"/>
                                                                                                                                      </w:divBdr>
                                                                                                                                      <w:divsChild>
                                                                                                                                        <w:div w:id="78412765">
                                                                                                                                          <w:marLeft w:val="0"/>
                                                                                                                                          <w:marRight w:val="0"/>
                                                                                                                                          <w:marTop w:val="0"/>
                                                                                                                                          <w:marBottom w:val="0"/>
                                                                                                                                          <w:divBdr>
                                                                                                                                            <w:top w:val="none" w:sz="0" w:space="0" w:color="auto"/>
                                                                                                                                            <w:left w:val="none" w:sz="0" w:space="0" w:color="auto"/>
                                                                                                                                            <w:bottom w:val="none" w:sz="0" w:space="0" w:color="auto"/>
                                                                                                                                            <w:right w:val="none" w:sz="0" w:space="0" w:color="auto"/>
                                                                                                                                          </w:divBdr>
                                                                                                                                          <w:divsChild>
                                                                                                                                            <w:div w:id="1783331836">
                                                                                                                                              <w:marLeft w:val="0"/>
                                                                                                                                              <w:marRight w:val="0"/>
                                                                                                                                              <w:marTop w:val="0"/>
                                                                                                                                              <w:marBottom w:val="0"/>
                                                                                                                                              <w:divBdr>
                                                                                                                                                <w:top w:val="none" w:sz="0" w:space="0" w:color="auto"/>
                                                                                                                                                <w:left w:val="none" w:sz="0" w:space="0" w:color="auto"/>
                                                                                                                                                <w:bottom w:val="none" w:sz="0" w:space="0" w:color="auto"/>
                                                                                                                                                <w:right w:val="none" w:sz="0" w:space="0" w:color="auto"/>
                                                                                                                                              </w:divBdr>
                                                                                                                                              <w:divsChild>
                                                                                                                                                <w:div w:id="123236230">
                                                                                                                                                  <w:marLeft w:val="0"/>
                                                                                                                                                  <w:marRight w:val="0"/>
                                                                                                                                                  <w:marTop w:val="0"/>
                                                                                                                                                  <w:marBottom w:val="0"/>
                                                                                                                                                  <w:divBdr>
                                                                                                                                                    <w:top w:val="none" w:sz="0" w:space="0" w:color="auto"/>
                                                                                                                                                    <w:left w:val="none" w:sz="0" w:space="0" w:color="auto"/>
                                                                                                                                                    <w:bottom w:val="none" w:sz="0" w:space="0" w:color="auto"/>
                                                                                                                                                    <w:right w:val="none" w:sz="0" w:space="0" w:color="auto"/>
                                                                                                                                                  </w:divBdr>
                                                                                                                                                  <w:divsChild>
                                                                                                                                                    <w:div w:id="1214847259">
                                                                                                                                                      <w:marLeft w:val="0"/>
                                                                                                                                                      <w:marRight w:val="0"/>
                                                                                                                                                      <w:marTop w:val="0"/>
                                                                                                                                                      <w:marBottom w:val="0"/>
                                                                                                                                                      <w:divBdr>
                                                                                                                                                        <w:top w:val="none" w:sz="0" w:space="0" w:color="auto"/>
                                                                                                                                                        <w:left w:val="none" w:sz="0" w:space="0" w:color="auto"/>
                                                                                                                                                        <w:bottom w:val="none" w:sz="0" w:space="0" w:color="auto"/>
                                                                                                                                                        <w:right w:val="none" w:sz="0" w:space="0" w:color="auto"/>
                                                                                                                                                      </w:divBdr>
                                                                                                                                                      <w:divsChild>
                                                                                                                                                        <w:div w:id="1144855653">
                                                                                                                                                          <w:marLeft w:val="0"/>
                                                                                                                                                          <w:marRight w:val="0"/>
                                                                                                                                                          <w:marTop w:val="0"/>
                                                                                                                                                          <w:marBottom w:val="0"/>
                                                                                                                                                          <w:divBdr>
                                                                                                                                                            <w:top w:val="none" w:sz="0" w:space="0" w:color="auto"/>
                                                                                                                                                            <w:left w:val="none" w:sz="0" w:space="0" w:color="auto"/>
                                                                                                                                                            <w:bottom w:val="none" w:sz="0" w:space="0" w:color="auto"/>
                                                                                                                                                            <w:right w:val="none" w:sz="0" w:space="0" w:color="auto"/>
                                                                                                                                                          </w:divBdr>
                                                                                                                                                          <w:divsChild>
                                                                                                                                                            <w:div w:id="33164794">
                                                                                                                                                              <w:marLeft w:val="0"/>
                                                                                                                                                              <w:marRight w:val="0"/>
                                                                                                                                                              <w:marTop w:val="0"/>
                                                                                                                                                              <w:marBottom w:val="0"/>
                                                                                                                                                              <w:divBdr>
                                                                                                                                                                <w:top w:val="none" w:sz="0" w:space="0" w:color="auto"/>
                                                                                                                                                                <w:left w:val="none" w:sz="0" w:space="0" w:color="auto"/>
                                                                                                                                                                <w:bottom w:val="none" w:sz="0" w:space="0" w:color="auto"/>
                                                                                                                                                                <w:right w:val="none" w:sz="0" w:space="0" w:color="auto"/>
                                                                                                                                                              </w:divBdr>
                                                                                                                                                              <w:divsChild>
                                                                                                                                                                <w:div w:id="2130314456">
                                                                                                                                                                  <w:marLeft w:val="0"/>
                                                                                                                                                                  <w:marRight w:val="0"/>
                                                                                                                                                                  <w:marTop w:val="0"/>
                                                                                                                                                                  <w:marBottom w:val="0"/>
                                                                                                                                                                  <w:divBdr>
                                                                                                                                                                    <w:top w:val="none" w:sz="0" w:space="0" w:color="auto"/>
                                                                                                                                                                    <w:left w:val="none" w:sz="0" w:space="0" w:color="auto"/>
                                                                                                                                                                    <w:bottom w:val="none" w:sz="0" w:space="0" w:color="auto"/>
                                                                                                                                                                    <w:right w:val="none" w:sz="0" w:space="0" w:color="auto"/>
                                                                                                                                                                  </w:divBdr>
                                                                                                                                                                  <w:divsChild>
                                                                                                                                                                    <w:div w:id="1658532920">
                                                                                                                                                                      <w:marLeft w:val="0"/>
                                                                                                                                                                      <w:marRight w:val="0"/>
                                                                                                                                                                      <w:marTop w:val="0"/>
                                                                                                                                                                      <w:marBottom w:val="0"/>
                                                                                                                                                                      <w:divBdr>
                                                                                                                                                                        <w:top w:val="none" w:sz="0" w:space="0" w:color="auto"/>
                                                                                                                                                                        <w:left w:val="none" w:sz="0" w:space="0" w:color="auto"/>
                                                                                                                                                                        <w:bottom w:val="none" w:sz="0" w:space="0" w:color="auto"/>
                                                                                                                                                                        <w:right w:val="none" w:sz="0" w:space="0" w:color="auto"/>
                                                                                                                                                                      </w:divBdr>
                                                                                                                                                                      <w:divsChild>
                                                                                                                                                                        <w:div w:id="840511355">
                                                                                                                                                                          <w:marLeft w:val="0"/>
                                                                                                                                                                          <w:marRight w:val="0"/>
                                                                                                                                                                          <w:marTop w:val="0"/>
                                                                                                                                                                          <w:marBottom w:val="0"/>
                                                                                                                                                                          <w:divBdr>
                                                                                                                                                                            <w:top w:val="none" w:sz="0" w:space="0" w:color="auto"/>
                                                                                                                                                                            <w:left w:val="none" w:sz="0" w:space="0" w:color="auto"/>
                                                                                                                                                                            <w:bottom w:val="none" w:sz="0" w:space="0" w:color="auto"/>
                                                                                                                                                                            <w:right w:val="none" w:sz="0" w:space="0" w:color="auto"/>
                                                                                                                                                                          </w:divBdr>
                                                                                                                                                                          <w:divsChild>
                                                                                                                                                                            <w:div w:id="897325380">
                                                                                                                                                                              <w:marLeft w:val="0"/>
                                                                                                                                                                              <w:marRight w:val="0"/>
                                                                                                                                                                              <w:marTop w:val="0"/>
                                                                                                                                                                              <w:marBottom w:val="0"/>
                                                                                                                                                                              <w:divBdr>
                                                                                                                                                                                <w:top w:val="none" w:sz="0" w:space="0" w:color="auto"/>
                                                                                                                                                                                <w:left w:val="none" w:sz="0" w:space="0" w:color="auto"/>
                                                                                                                                                                                <w:bottom w:val="none" w:sz="0" w:space="0" w:color="auto"/>
                                                                                                                                                                                <w:right w:val="none" w:sz="0" w:space="0" w:color="auto"/>
                                                                                                                                                                              </w:divBdr>
                                                                                                                                                                              <w:divsChild>
                                                                                                                                                                                <w:div w:id="184945110">
                                                                                                                                                                                  <w:marLeft w:val="0"/>
                                                                                                                                                                                  <w:marRight w:val="0"/>
                                                                                                                                                                                  <w:marTop w:val="0"/>
                                                                                                                                                                                  <w:marBottom w:val="0"/>
                                                                                                                                                                                  <w:divBdr>
                                                                                                                                                                                    <w:top w:val="none" w:sz="0" w:space="0" w:color="auto"/>
                                                                                                                                                                                    <w:left w:val="none" w:sz="0" w:space="0" w:color="auto"/>
                                                                                                                                                                                    <w:bottom w:val="none" w:sz="0" w:space="0" w:color="auto"/>
                                                                                                                                                                                    <w:right w:val="none" w:sz="0" w:space="0" w:color="auto"/>
                                                                                                                                                                                  </w:divBdr>
                                                                                                                                                                                  <w:divsChild>
                                                                                                                                                                                    <w:div w:id="1345009693">
                                                                                                                                                                                      <w:marLeft w:val="0"/>
                                                                                                                                                                                      <w:marRight w:val="0"/>
                                                                                                                                                                                      <w:marTop w:val="0"/>
                                                                                                                                                                                      <w:marBottom w:val="0"/>
                                                                                                                                                                                      <w:divBdr>
                                                                                                                                                                                        <w:top w:val="none" w:sz="0" w:space="0" w:color="auto"/>
                                                                                                                                                                                        <w:left w:val="none" w:sz="0" w:space="0" w:color="auto"/>
                                                                                                                                                                                        <w:bottom w:val="none" w:sz="0" w:space="0" w:color="auto"/>
                                                                                                                                                                                        <w:right w:val="none" w:sz="0" w:space="0" w:color="auto"/>
                                                                                                                                                                                      </w:divBdr>
                                                                                                                                                                                      <w:divsChild>
                                                                                                                                                                                        <w:div w:id="553081299">
                                                                                                                                                                                          <w:marLeft w:val="0"/>
                                                                                                                                                                                          <w:marRight w:val="0"/>
                                                                                                                                                                                          <w:marTop w:val="0"/>
                                                                                                                                                                                          <w:marBottom w:val="0"/>
                                                                                                                                                                                          <w:divBdr>
                                                                                                                                                                                            <w:top w:val="none" w:sz="0" w:space="0" w:color="auto"/>
                                                                                                                                                                                            <w:left w:val="none" w:sz="0" w:space="0" w:color="auto"/>
                                                                                                                                                                                            <w:bottom w:val="none" w:sz="0" w:space="0" w:color="auto"/>
                                                                                                                                                                                            <w:right w:val="none" w:sz="0" w:space="0" w:color="auto"/>
                                                                                                                                                                                          </w:divBdr>
                                                                                                                                                                                          <w:divsChild>
                                                                                                                                                                                            <w:div w:id="1031537148">
                                                                                                                                                                                              <w:marLeft w:val="0"/>
                                                                                                                                                                                              <w:marRight w:val="0"/>
                                                                                                                                                                                              <w:marTop w:val="0"/>
                                                                                                                                                                                              <w:marBottom w:val="0"/>
                                                                                                                                                                                              <w:divBdr>
                                                                                                                                                                                                <w:top w:val="none" w:sz="0" w:space="0" w:color="auto"/>
                                                                                                                                                                                                <w:left w:val="none" w:sz="0" w:space="0" w:color="auto"/>
                                                                                                                                                                                                <w:bottom w:val="none" w:sz="0" w:space="0" w:color="auto"/>
                                                                                                                                                                                                <w:right w:val="none" w:sz="0" w:space="0" w:color="auto"/>
                                                                                                                                                                                              </w:divBdr>
                                                                                                                                                                                              <w:divsChild>
                                                                                                                                                                                                <w:div w:id="1282499327">
                                                                                                                                                                                                  <w:marLeft w:val="0"/>
                                                                                                                                                                                                  <w:marRight w:val="0"/>
                                                                                                                                                                                                  <w:marTop w:val="0"/>
                                                                                                                                                                                                  <w:marBottom w:val="0"/>
                                                                                                                                                                                                  <w:divBdr>
                                                                                                                                                                                                    <w:top w:val="none" w:sz="0" w:space="0" w:color="auto"/>
                                                                                                                                                                                                    <w:left w:val="none" w:sz="0" w:space="0" w:color="auto"/>
                                                                                                                                                                                                    <w:bottom w:val="none" w:sz="0" w:space="0" w:color="auto"/>
                                                                                                                                                                                                    <w:right w:val="none" w:sz="0" w:space="0" w:color="auto"/>
                                                                                                                                                                                                  </w:divBdr>
                                                                                                                                                                                                  <w:divsChild>
                                                                                                                                                                                                    <w:div w:id="279918719">
                                                                                                                                                                                                      <w:marLeft w:val="0"/>
                                                                                                                                                                                                      <w:marRight w:val="0"/>
                                                                                                                                                                                                      <w:marTop w:val="0"/>
                                                                                                                                                                                                      <w:marBottom w:val="0"/>
                                                                                                                                                                                                      <w:divBdr>
                                                                                                                                                                                                        <w:top w:val="none" w:sz="0" w:space="0" w:color="auto"/>
                                                                                                                                                                                                        <w:left w:val="none" w:sz="0" w:space="0" w:color="auto"/>
                                                                                                                                                                                                        <w:bottom w:val="none" w:sz="0" w:space="0" w:color="auto"/>
                                                                                                                                                                                                        <w:right w:val="none" w:sz="0" w:space="0" w:color="auto"/>
                                                                                                                                                                                                      </w:divBdr>
                                                                                                                                                                                                      <w:divsChild>
                                                                                                                                                                                                        <w:div w:id="1921253807">
                                                                                                                                                                                                          <w:marLeft w:val="0"/>
                                                                                                                                                                                                          <w:marRight w:val="0"/>
                                                                                                                                                                                                          <w:marTop w:val="0"/>
                                                                                                                                                                                                          <w:marBottom w:val="0"/>
                                                                                                                                                                                                          <w:divBdr>
                                                                                                                                                                                                            <w:top w:val="none" w:sz="0" w:space="0" w:color="auto"/>
                                                                                                                                                                                                            <w:left w:val="none" w:sz="0" w:space="0" w:color="auto"/>
                                                                                                                                                                                                            <w:bottom w:val="none" w:sz="0" w:space="0" w:color="auto"/>
                                                                                                                                                                                                            <w:right w:val="none" w:sz="0" w:space="0" w:color="auto"/>
                                                                                                                                                                                                          </w:divBdr>
                                                                                                                                                                                                          <w:divsChild>
                                                                                                                                                                                                            <w:div w:id="1948736484">
                                                                                                                                                                                                              <w:marLeft w:val="0"/>
                                                                                                                                                                                                              <w:marRight w:val="0"/>
                                                                                                                                                                                                              <w:marTop w:val="0"/>
                                                                                                                                                                                                              <w:marBottom w:val="0"/>
                                                                                                                                                                                                              <w:divBdr>
                                                                                                                                                                                                                <w:top w:val="none" w:sz="0" w:space="0" w:color="auto"/>
                                                                                                                                                                                                                <w:left w:val="none" w:sz="0" w:space="0" w:color="auto"/>
                                                                                                                                                                                                                <w:bottom w:val="none" w:sz="0" w:space="0" w:color="auto"/>
                                                                                                                                                                                                                <w:right w:val="none" w:sz="0" w:space="0" w:color="auto"/>
                                                                                                                                                                                                              </w:divBdr>
                                                                                                                                                                                                              <w:divsChild>
                                                                                                                                                                                                                <w:div w:id="2078891250">
                                                                                                                                                                                                                  <w:marLeft w:val="0"/>
                                                                                                                                                                                                                  <w:marRight w:val="0"/>
                                                                                                                                                                                                                  <w:marTop w:val="0"/>
                                                                                                                                                                                                                  <w:marBottom w:val="0"/>
                                                                                                                                                                                                                  <w:divBdr>
                                                                                                                                                                                                                    <w:top w:val="none" w:sz="0" w:space="0" w:color="auto"/>
                                                                                                                                                                                                                    <w:left w:val="none" w:sz="0" w:space="0" w:color="auto"/>
                                                                                                                                                                                                                    <w:bottom w:val="none" w:sz="0" w:space="0" w:color="auto"/>
                                                                                                                                                                                                                    <w:right w:val="none" w:sz="0" w:space="0" w:color="auto"/>
                                                                                                                                                                                                                  </w:divBdr>
                                                                                                                                                                                                                  <w:divsChild>
                                                                                                                                                                                                                    <w:div w:id="1769349822">
                                                                                                                                                                                                                      <w:marLeft w:val="0"/>
                                                                                                                                                                                                                      <w:marRight w:val="0"/>
                                                                                                                                                                                                                      <w:marTop w:val="0"/>
                                                                                                                                                                                                                      <w:marBottom w:val="0"/>
                                                                                                                                                                                                                      <w:divBdr>
                                                                                                                                                                                                                        <w:top w:val="none" w:sz="0" w:space="0" w:color="auto"/>
                                                                                                                                                                                                                        <w:left w:val="none" w:sz="0" w:space="0" w:color="auto"/>
                                                                                                                                                                                                                        <w:bottom w:val="none" w:sz="0" w:space="0" w:color="auto"/>
                                                                                                                                                                                                                        <w:right w:val="none" w:sz="0" w:space="0" w:color="auto"/>
                                                                                                                                                                                                                      </w:divBdr>
                                                                                                                                                                                                                      <w:divsChild>
                                                                                                                                                                                                                        <w:div w:id="1263077212">
                                                                                                                                                                                                                          <w:marLeft w:val="0"/>
                                                                                                                                                                                                                          <w:marRight w:val="0"/>
                                                                                                                                                                                                                          <w:marTop w:val="0"/>
                                                                                                                                                                                                                          <w:marBottom w:val="0"/>
                                                                                                                                                                                                                          <w:divBdr>
                                                                                                                                                                                                                            <w:top w:val="none" w:sz="0" w:space="0" w:color="auto"/>
                                                                                                                                                                                                                            <w:left w:val="none" w:sz="0" w:space="0" w:color="auto"/>
                                                                                                                                                                                                                            <w:bottom w:val="none" w:sz="0" w:space="0" w:color="auto"/>
                                                                                                                                                                                                                            <w:right w:val="none" w:sz="0" w:space="0" w:color="auto"/>
                                                                                                                                                                                                                          </w:divBdr>
                                                                                                                                                                                                                          <w:divsChild>
                                                                                                                                                                                                                            <w:div w:id="1383600190">
                                                                                                                                                                                                                              <w:marLeft w:val="0"/>
                                                                                                                                                                                                                              <w:marRight w:val="0"/>
                                                                                                                                                                                                                              <w:marTop w:val="0"/>
                                                                                                                                                                                                                              <w:marBottom w:val="0"/>
                                                                                                                                                                                                                              <w:divBdr>
                                                                                                                                                                                                                                <w:top w:val="none" w:sz="0" w:space="0" w:color="auto"/>
                                                                                                                                                                                                                                <w:left w:val="none" w:sz="0" w:space="0" w:color="auto"/>
                                                                                                                                                                                                                                <w:bottom w:val="none" w:sz="0" w:space="0" w:color="auto"/>
                                                                                                                                                                                                                                <w:right w:val="none" w:sz="0" w:space="0" w:color="auto"/>
                                                                                                                                                                                                                              </w:divBdr>
                                                                                                                                                                                                                              <w:divsChild>
                                                                                                                                                                                                                                <w:div w:id="1473713575">
                                                                                                                                                                                                                                  <w:marLeft w:val="0"/>
                                                                                                                                                                                                                                  <w:marRight w:val="0"/>
                                                                                                                                                                                                                                  <w:marTop w:val="0"/>
                                                                                                                                                                                                                                  <w:marBottom w:val="0"/>
                                                                                                                                                                                                                                  <w:divBdr>
                                                                                                                                                                                                                                    <w:top w:val="none" w:sz="0" w:space="0" w:color="auto"/>
                                                                                                                                                                                                                                    <w:left w:val="none" w:sz="0" w:space="0" w:color="auto"/>
                                                                                                                                                                                                                                    <w:bottom w:val="none" w:sz="0" w:space="0" w:color="auto"/>
                                                                                                                                                                                                                                    <w:right w:val="none" w:sz="0" w:space="0" w:color="auto"/>
                                                                                                                                                                                                                                  </w:divBdr>
                                                                                                                                                                                                                                  <w:divsChild>
                                                                                                                                                                                                                                    <w:div w:id="905725917">
                                                                                                                                                                                                                                      <w:marLeft w:val="0"/>
                                                                                                                                                                                                                                      <w:marRight w:val="0"/>
                                                                                                                                                                                                                                      <w:marTop w:val="0"/>
                                                                                                                                                                                                                                      <w:marBottom w:val="0"/>
                                                                                                                                                                                                                                      <w:divBdr>
                                                                                                                                                                                                                                        <w:top w:val="none" w:sz="0" w:space="0" w:color="auto"/>
                                                                                                                                                                                                                                        <w:left w:val="none" w:sz="0" w:space="0" w:color="auto"/>
                                                                                                                                                                                                                                        <w:bottom w:val="none" w:sz="0" w:space="0" w:color="auto"/>
                                                                                                                                                                                                                                        <w:right w:val="none" w:sz="0" w:space="0" w:color="auto"/>
                                                                                                                                                                                                                                      </w:divBdr>
                                                                                                                                                                                                                                      <w:divsChild>
                                                                                                                                                                                                                                        <w:div w:id="1414816669">
                                                                                                                                                                                                                                          <w:marLeft w:val="0"/>
                                                                                                                                                                                                                                          <w:marRight w:val="0"/>
                                                                                                                                                                                                                                          <w:marTop w:val="0"/>
                                                                                                                                                                                                                                          <w:marBottom w:val="0"/>
                                                                                                                                                                                                                                          <w:divBdr>
                                                                                                                                                                                                                                            <w:top w:val="none" w:sz="0" w:space="0" w:color="auto"/>
                                                                                                                                                                                                                                            <w:left w:val="none" w:sz="0" w:space="0" w:color="auto"/>
                                                                                                                                                                                                                                            <w:bottom w:val="none" w:sz="0" w:space="0" w:color="auto"/>
                                                                                                                                                                                                                                            <w:right w:val="none" w:sz="0" w:space="0" w:color="auto"/>
                                                                                                                                                                                                                                          </w:divBdr>
                                                                                                                                                                                                                                          <w:divsChild>
                                                                                                                                                                                                                                            <w:div w:id="217087027">
                                                                                                                                                                                                                                              <w:marLeft w:val="0"/>
                                                                                                                                                                                                                                              <w:marRight w:val="0"/>
                                                                                                                                                                                                                                              <w:marTop w:val="0"/>
                                                                                                                                                                                                                                              <w:marBottom w:val="0"/>
                                                                                                                                                                                                                                              <w:divBdr>
                                                                                                                                                                                                                                                <w:top w:val="none" w:sz="0" w:space="0" w:color="auto"/>
                                                                                                                                                                                                                                                <w:left w:val="none" w:sz="0" w:space="0" w:color="auto"/>
                                                                                                                                                                                                                                                <w:bottom w:val="none" w:sz="0" w:space="0" w:color="auto"/>
                                                                                                                                                                                                                                                <w:right w:val="none" w:sz="0" w:space="0" w:color="auto"/>
                                                                                                                                                                                                                                              </w:divBdr>
                                                                                                                                                                                                                                              <w:divsChild>
                                                                                                                                                                                                                                                <w:div w:id="427121360">
                                                                                                                                                                                                                                                  <w:marLeft w:val="0"/>
                                                                                                                                                                                                                                                  <w:marRight w:val="0"/>
                                                                                                                                                                                                                                                  <w:marTop w:val="0"/>
                                                                                                                                                                                                                                                  <w:marBottom w:val="0"/>
                                                                                                                                                                                                                                                  <w:divBdr>
                                                                                                                                                                                                                                                    <w:top w:val="none" w:sz="0" w:space="0" w:color="auto"/>
                                                                                                                                                                                                                                                    <w:left w:val="none" w:sz="0" w:space="0" w:color="auto"/>
                                                                                                                                                                                                                                                    <w:bottom w:val="none" w:sz="0" w:space="0" w:color="auto"/>
                                                                                                                                                                                                                                                    <w:right w:val="none" w:sz="0" w:space="0" w:color="auto"/>
                                                                                                                                                                                                                                                  </w:divBdr>
                                                                                                                                                                                                                                                  <w:divsChild>
                                                                                                                                                                                                                                                    <w:div w:id="1938322770">
                                                                                                                                                                                                                                                      <w:marLeft w:val="0"/>
                                                                                                                                                                                                                                                      <w:marRight w:val="0"/>
                                                                                                                                                                                                                                                      <w:marTop w:val="0"/>
                                                                                                                                                                                                                                                      <w:marBottom w:val="0"/>
                                                                                                                                                                                                                                                      <w:divBdr>
                                                                                                                                                                                                                                                        <w:top w:val="none" w:sz="0" w:space="0" w:color="auto"/>
                                                                                                                                                                                                                                                        <w:left w:val="none" w:sz="0" w:space="0" w:color="auto"/>
                                                                                                                                                                                                                                                        <w:bottom w:val="none" w:sz="0" w:space="0" w:color="auto"/>
                                                                                                                                                                                                                                                        <w:right w:val="none" w:sz="0" w:space="0" w:color="auto"/>
                                                                                                                                                                                                                                                      </w:divBdr>
                                                                                                                                                                                                                                                      <w:divsChild>
                                                                                                                                                                                                                                                        <w:div w:id="177013939">
                                                                                                                                                                                                                                                          <w:marLeft w:val="0"/>
                                                                                                                                                                                                                                                          <w:marRight w:val="0"/>
                                                                                                                                                                                                                                                          <w:marTop w:val="0"/>
                                                                                                                                                                                                                                                          <w:marBottom w:val="0"/>
                                                                                                                                                                                                                                                          <w:divBdr>
                                                                                                                                                                                                                                                            <w:top w:val="none" w:sz="0" w:space="0" w:color="auto"/>
                                                                                                                                                                                                                                                            <w:left w:val="none" w:sz="0" w:space="0" w:color="auto"/>
                                                                                                                                                                                                                                                            <w:bottom w:val="none" w:sz="0" w:space="0" w:color="auto"/>
                                                                                                                                                                                                                                                            <w:right w:val="none" w:sz="0" w:space="0" w:color="auto"/>
                                                                                                                                                                                                                                                          </w:divBdr>
                                                                                                                                                                                                                                                          <w:divsChild>
                                                                                                                                                                                                                                                            <w:div w:id="178157134">
                                                                                                                                                                                                                                                              <w:marLeft w:val="0"/>
                                                                                                                                                                                                                                                              <w:marRight w:val="0"/>
                                                                                                                                                                                                                                                              <w:marTop w:val="0"/>
                                                                                                                                                                                                                                                              <w:marBottom w:val="0"/>
                                                                                                                                                                                                                                                              <w:divBdr>
                                                                                                                                                                                                                                                                <w:top w:val="none" w:sz="0" w:space="0" w:color="auto"/>
                                                                                                                                                                                                                                                                <w:left w:val="none" w:sz="0" w:space="0" w:color="auto"/>
                                                                                                                                                                                                                                                                <w:bottom w:val="none" w:sz="0" w:space="0" w:color="auto"/>
                                                                                                                                                                                                                                                                <w:right w:val="none" w:sz="0" w:space="0" w:color="auto"/>
                                                                                                                                                                                                                                                              </w:divBdr>
                                                                                                                                                                                                                                                              <w:divsChild>
                                                                                                                                                                                                                                                                <w:div w:id="1203438427">
                                                                                                                                                                                                                                                                  <w:marLeft w:val="0"/>
                                                                                                                                                                                                                                                                  <w:marRight w:val="0"/>
                                                                                                                                                                                                                                                                  <w:marTop w:val="0"/>
                                                                                                                                                                                                                                                                  <w:marBottom w:val="0"/>
                                                                                                                                                                                                                                                                  <w:divBdr>
                                                                                                                                                                                                                                                                    <w:top w:val="none" w:sz="0" w:space="0" w:color="auto"/>
                                                                                                                                                                                                                                                                    <w:left w:val="none" w:sz="0" w:space="0" w:color="auto"/>
                                                                                                                                                                                                                                                                    <w:bottom w:val="none" w:sz="0" w:space="0" w:color="auto"/>
                                                                                                                                                                                                                                                                    <w:right w:val="none" w:sz="0" w:space="0" w:color="auto"/>
                                                                                                                                                                                                                                                                  </w:divBdr>
                                                                                                                                                                                                                                                                  <w:divsChild>
                                                                                                                                                                                                                                                                    <w:div w:id="951478818">
                                                                                                                                                                                                                                                                      <w:marLeft w:val="0"/>
                                                                                                                                                                                                                                                                      <w:marRight w:val="0"/>
                                                                                                                                                                                                                                                                      <w:marTop w:val="0"/>
                                                                                                                                                                                                                                                                      <w:marBottom w:val="0"/>
                                                                                                                                                                                                                                                                      <w:divBdr>
                                                                                                                                                                                                                                                                        <w:top w:val="none" w:sz="0" w:space="0" w:color="auto"/>
                                                                                                                                                                                                                                                                        <w:left w:val="none" w:sz="0" w:space="0" w:color="auto"/>
                                                                                                                                                                                                                                                                        <w:bottom w:val="none" w:sz="0" w:space="0" w:color="auto"/>
                                                                                                                                                                                                                                                                        <w:right w:val="none" w:sz="0" w:space="0" w:color="auto"/>
                                                                                                                                                                                                                                                                      </w:divBdr>
                                                                                                                                                                                                                                                                      <w:divsChild>
                                                                                                                                                                                                                                                                        <w:div w:id="936598964">
                                                                                                                                                                                                                                                                          <w:marLeft w:val="0"/>
                                                                                                                                                                                                                                                                          <w:marRight w:val="0"/>
                                                                                                                                                                                                                                                                          <w:marTop w:val="0"/>
                                                                                                                                                                                                                                                                          <w:marBottom w:val="0"/>
                                                                                                                                                                                                                                                                          <w:divBdr>
                                                                                                                                                                                                                                                                            <w:top w:val="none" w:sz="0" w:space="0" w:color="auto"/>
                                                                                                                                                                                                                                                                            <w:left w:val="none" w:sz="0" w:space="0" w:color="auto"/>
                                                                                                                                                                                                                                                                            <w:bottom w:val="none" w:sz="0" w:space="0" w:color="auto"/>
                                                                                                                                                                                                                                                                            <w:right w:val="none" w:sz="0" w:space="0" w:color="auto"/>
                                                                                                                                                                                                                                                                          </w:divBdr>
                                                                                                                                                                                                                                                                          <w:divsChild>
                                                                                                                                                                                                                                                                            <w:div w:id="562986904">
                                                                                                                                                                                                                                                                              <w:marLeft w:val="0"/>
                                                                                                                                                                                                                                                                              <w:marRight w:val="0"/>
                                                                                                                                                                                                                                                                              <w:marTop w:val="0"/>
                                                                                                                                                                                                                                                                              <w:marBottom w:val="0"/>
                                                                                                                                                                                                                                                                              <w:divBdr>
                                                                                                                                                                                                                                                                                <w:top w:val="none" w:sz="0" w:space="0" w:color="auto"/>
                                                                                                                                                                                                                                                                                <w:left w:val="none" w:sz="0" w:space="0" w:color="auto"/>
                                                                                                                                                                                                                                                                                <w:bottom w:val="none" w:sz="0" w:space="0" w:color="auto"/>
                                                                                                                                                                                                                                                                                <w:right w:val="none" w:sz="0" w:space="0" w:color="auto"/>
                                                                                                                                                                                                                                                                              </w:divBdr>
                                                                                                                                                                                                                                                                              <w:divsChild>
                                                                                                                                                                                                                                                                                <w:div w:id="133111449">
                                                                                                                                                                                                                                                                                  <w:marLeft w:val="0"/>
                                                                                                                                                                                                                                                                                  <w:marRight w:val="0"/>
                                                                                                                                                                                                                                                                                  <w:marTop w:val="0"/>
                                                                                                                                                                                                                                                                                  <w:marBottom w:val="0"/>
                                                                                                                                                                                                                                                                                  <w:divBdr>
                                                                                                                                                                                                                                                                                    <w:top w:val="none" w:sz="0" w:space="0" w:color="auto"/>
                                                                                                                                                                                                                                                                                    <w:left w:val="none" w:sz="0" w:space="0" w:color="auto"/>
                                                                                                                                                                                                                                                                                    <w:bottom w:val="none" w:sz="0" w:space="0" w:color="auto"/>
                                                                                                                                                                                                                                                                                    <w:right w:val="none" w:sz="0" w:space="0" w:color="auto"/>
                                                                                                                                                                                                                                                                                  </w:divBdr>
                                                                                                                                                                                                                                                                                  <w:divsChild>
                                                                                                                                                                                                                                                                                    <w:div w:id="1381444956">
                                                                                                                                                                                                                                                                                      <w:marLeft w:val="0"/>
                                                                                                                                                                                                                                                                                      <w:marRight w:val="0"/>
                                                                                                                                                                                                                                                                                      <w:marTop w:val="0"/>
                                                                                                                                                                                                                                                                                      <w:marBottom w:val="0"/>
                                                                                                                                                                                                                                                                                      <w:divBdr>
                                                                                                                                                                                                                                                                                        <w:top w:val="none" w:sz="0" w:space="0" w:color="auto"/>
                                                                                                                                                                                                                                                                                        <w:left w:val="none" w:sz="0" w:space="0" w:color="auto"/>
                                                                                                                                                                                                                                                                                        <w:bottom w:val="none" w:sz="0" w:space="0" w:color="auto"/>
                                                                                                                                                                                                                                                                                        <w:right w:val="none" w:sz="0" w:space="0" w:color="auto"/>
                                                                                                                                                                                                                                                                                      </w:divBdr>
                                                                                                                                                                                                                                                                                      <w:divsChild>
                                                                                                                                                                                                                                                                                        <w:div w:id="1848716287">
                                                                                                                                                                                                                                                                                          <w:marLeft w:val="0"/>
                                                                                                                                                                                                                                                                                          <w:marRight w:val="0"/>
                                                                                                                                                                                                                                                                                          <w:marTop w:val="0"/>
                                                                                                                                                                                                                                                                                          <w:marBottom w:val="0"/>
                                                                                                                                                                                                                                                                                          <w:divBdr>
                                                                                                                                                                                                                                                                                            <w:top w:val="none" w:sz="0" w:space="0" w:color="auto"/>
                                                                                                                                                                                                                                                                                            <w:left w:val="none" w:sz="0" w:space="0" w:color="auto"/>
                                                                                                                                                                                                                                                                                            <w:bottom w:val="none" w:sz="0" w:space="0" w:color="auto"/>
                                                                                                                                                                                                                                                                                            <w:right w:val="none" w:sz="0" w:space="0" w:color="auto"/>
                                                                                                                                                                                                                                                                                          </w:divBdr>
                                                                                                                                                                                                                                                                                          <w:divsChild>
                                                                                                                                                                                                                                                                                            <w:div w:id="1447849439">
                                                                                                                                                                                                                                                                                              <w:marLeft w:val="0"/>
                                                                                                                                                                                                                                                                                              <w:marRight w:val="0"/>
                                                                                                                                                                                                                                                                                              <w:marTop w:val="0"/>
                                                                                                                                                                                                                                                                                              <w:marBottom w:val="0"/>
                                                                                                                                                                                                                                                                                              <w:divBdr>
                                                                                                                                                                                                                                                                                                <w:top w:val="none" w:sz="0" w:space="0" w:color="auto"/>
                                                                                                                                                                                                                                                                                                <w:left w:val="none" w:sz="0" w:space="0" w:color="auto"/>
                                                                                                                                                                                                                                                                                                <w:bottom w:val="none" w:sz="0" w:space="0" w:color="auto"/>
                                                                                                                                                                                                                                                                                                <w:right w:val="none" w:sz="0" w:space="0" w:color="auto"/>
                                                                                                                                                                                                                                                                                              </w:divBdr>
                                                                                                                                                                                                                                                                                              <w:divsChild>
                                                                                                                                                                                                                                                                                                <w:div w:id="663439486">
                                                                                                                                                                                                                                                                                                  <w:marLeft w:val="0"/>
                                                                                                                                                                                                                                                                                                  <w:marRight w:val="0"/>
                                                                                                                                                                                                                                                                                                  <w:marTop w:val="0"/>
                                                                                                                                                                                                                                                                                                  <w:marBottom w:val="0"/>
                                                                                                                                                                                                                                                                                                  <w:divBdr>
                                                                                                                                                                                                                                                                                                    <w:top w:val="none" w:sz="0" w:space="0" w:color="auto"/>
                                                                                                                                                                                                                                                                                                    <w:left w:val="none" w:sz="0" w:space="0" w:color="auto"/>
                                                                                                                                                                                                                                                                                                    <w:bottom w:val="none" w:sz="0" w:space="0" w:color="auto"/>
                                                                                                                                                                                                                                                                                                    <w:right w:val="none" w:sz="0" w:space="0" w:color="auto"/>
                                                                                                                                                                                                                                                                                                  </w:divBdr>
                                                                                                                                                                                                                                                                                                  <w:divsChild>
                                                                                                                                                                                                                                                                                                    <w:div w:id="631716985">
                                                                                                                                                                                                                                                                                                      <w:marLeft w:val="0"/>
                                                                                                                                                                                                                                                                                                      <w:marRight w:val="0"/>
                                                                                                                                                                                                                                                                                                      <w:marTop w:val="0"/>
                                                                                                                                                                                                                                                                                                      <w:marBottom w:val="0"/>
                                                                                                                                                                                                                                                                                                      <w:divBdr>
                                                                                                                                                                                                                                                                                                        <w:top w:val="none" w:sz="0" w:space="0" w:color="auto"/>
                                                                                                                                                                                                                                                                                                        <w:left w:val="none" w:sz="0" w:space="0" w:color="auto"/>
                                                                                                                                                                                                                                                                                                        <w:bottom w:val="none" w:sz="0" w:space="0" w:color="auto"/>
                                                                                                                                                                                                                                                                                                        <w:right w:val="none" w:sz="0" w:space="0" w:color="auto"/>
                                                                                                                                                                                                                                                                                                      </w:divBdr>
                                                                                                                                                                                                                                                                                                      <w:divsChild>
                                                                                                                                                                                                                                                                                                        <w:div w:id="610279001">
                                                                                                                                                                                                                                                                                                          <w:marLeft w:val="0"/>
                                                                                                                                                                                                                                                                                                          <w:marRight w:val="0"/>
                                                                                                                                                                                                                                                                                                          <w:marTop w:val="0"/>
                                                                                                                                                                                                                                                                                                          <w:marBottom w:val="0"/>
                                                                                                                                                                                                                                                                                                          <w:divBdr>
                                                                                                                                                                                                                                                                                                            <w:top w:val="none" w:sz="0" w:space="0" w:color="auto"/>
                                                                                                                                                                                                                                                                                                            <w:left w:val="none" w:sz="0" w:space="0" w:color="auto"/>
                                                                                                                                                                                                                                                                                                            <w:bottom w:val="none" w:sz="0" w:space="0" w:color="auto"/>
                                                                                                                                                                                                                                                                                                            <w:right w:val="none" w:sz="0" w:space="0" w:color="auto"/>
                                                                                                                                                                                                                                                                                                          </w:divBdr>
                                                                                                                                                                                                                                                                                                          <w:divsChild>
                                                                                                                                                                                                                                                                                                            <w:div w:id="350033960">
                                                                                                                                                                                                                                                                                                              <w:marLeft w:val="0"/>
                                                                                                                                                                                                                                                                                                              <w:marRight w:val="0"/>
                                                                                                                                                                                                                                                                                                              <w:marTop w:val="0"/>
                                                                                                                                                                                                                                                                                                              <w:marBottom w:val="0"/>
                                                                                                                                                                                                                                                                                                              <w:divBdr>
                                                                                                                                                                                                                                                                                                                <w:top w:val="none" w:sz="0" w:space="0" w:color="auto"/>
                                                                                                                                                                                                                                                                                                                <w:left w:val="none" w:sz="0" w:space="0" w:color="auto"/>
                                                                                                                                                                                                                                                                                                                <w:bottom w:val="none" w:sz="0" w:space="0" w:color="auto"/>
                                                                                                                                                                                                                                                                                                                <w:right w:val="none" w:sz="0" w:space="0" w:color="auto"/>
                                                                                                                                                                                                                                                                                                              </w:divBdr>
                                                                                                                                                                                                                                                                                                              <w:divsChild>
                                                                                                                                                                                                                                                                                                                <w:div w:id="316619191">
                                                                                                                                                                                                                                                                                                                  <w:marLeft w:val="0"/>
                                                                                                                                                                                                                                                                                                                  <w:marRight w:val="0"/>
                                                                                                                                                                                                                                                                                                                  <w:marTop w:val="0"/>
                                                                                                                                                                                                                                                                                                                  <w:marBottom w:val="0"/>
                                                                                                                                                                                                                                                                                                                  <w:divBdr>
                                                                                                                                                                                                                                                                                                                    <w:top w:val="none" w:sz="0" w:space="0" w:color="auto"/>
                                                                                                                                                                                                                                                                                                                    <w:left w:val="none" w:sz="0" w:space="0" w:color="auto"/>
                                                                                                                                                                                                                                                                                                                    <w:bottom w:val="none" w:sz="0" w:space="0" w:color="auto"/>
                                                                                                                                                                                                                                                                                                                    <w:right w:val="none" w:sz="0" w:space="0" w:color="auto"/>
                                                                                                                                                                                                                                                                                                                  </w:divBdr>
                                                                                                                                                                                                                                                                                                                  <w:divsChild>
                                                                                                                                                                                                                                                                                                                    <w:div w:id="509485564">
                                                                                                                                                                                                                                                                                                                      <w:marLeft w:val="0"/>
                                                                                                                                                                                                                                                                                                                      <w:marRight w:val="0"/>
                                                                                                                                                                                                                                                                                                                      <w:marTop w:val="0"/>
                                                                                                                                                                                                                                                                                                                      <w:marBottom w:val="0"/>
                                                                                                                                                                                                                                                                                                                      <w:divBdr>
                                                                                                                                                                                                                                                                                                                        <w:top w:val="none" w:sz="0" w:space="0" w:color="auto"/>
                                                                                                                                                                                                                                                                                                                        <w:left w:val="none" w:sz="0" w:space="0" w:color="auto"/>
                                                                                                                                                                                                                                                                                                                        <w:bottom w:val="none" w:sz="0" w:space="0" w:color="auto"/>
                                                                                                                                                                                                                                                                                                                        <w:right w:val="none" w:sz="0" w:space="0" w:color="auto"/>
                                                                                                                                                                                                                                                                                                                      </w:divBdr>
                                                                                                                                                                                                                                                                                                                      <w:divsChild>
                                                                                                                                                                                                                                                                                                                        <w:div w:id="1172404953">
                                                                                                                                                                                                                                                                                                                          <w:marLeft w:val="0"/>
                                                                                                                                                                                                                                                                                                                          <w:marRight w:val="0"/>
                                                                                                                                                                                                                                                                                                                          <w:marTop w:val="0"/>
                                                                                                                                                                                                                                                                                                                          <w:marBottom w:val="0"/>
                                                                                                                                                                                                                                                                                                                          <w:divBdr>
                                                                                                                                                                                                                                                                                                                            <w:top w:val="none" w:sz="0" w:space="0" w:color="auto"/>
                                                                                                                                                                                                                                                                                                                            <w:left w:val="none" w:sz="0" w:space="0" w:color="auto"/>
                                                                                                                                                                                                                                                                                                                            <w:bottom w:val="none" w:sz="0" w:space="0" w:color="auto"/>
                                                                                                                                                                                                                                                                                                                            <w:right w:val="none" w:sz="0" w:space="0" w:color="auto"/>
                                                                                                                                                                                                                                                                                                                          </w:divBdr>
                                                                                                                                                                                                                                                                                                                          <w:divsChild>
                                                                                                                                                                                                                                                                                                                            <w:div w:id="1030373492">
                                                                                                                                                                                                                                                                                                                              <w:marLeft w:val="0"/>
                                                                                                                                                                                                                                                                                                                              <w:marRight w:val="0"/>
                                                                                                                                                                                                                                                                                                                              <w:marTop w:val="0"/>
                                                                                                                                                                                                                                                                                                                              <w:marBottom w:val="0"/>
                                                                                                                                                                                                                                                                                                                              <w:divBdr>
                                                                                                                                                                                                                                                                                                                                <w:top w:val="none" w:sz="0" w:space="0" w:color="auto"/>
                                                                                                                                                                                                                                                                                                                                <w:left w:val="none" w:sz="0" w:space="0" w:color="auto"/>
                                                                                                                                                                                                                                                                                                                                <w:bottom w:val="none" w:sz="0" w:space="0" w:color="auto"/>
                                                                                                                                                                                                                                                                                                                                <w:right w:val="none" w:sz="0" w:space="0" w:color="auto"/>
                                                                                                                                                                                                                                                                                                                              </w:divBdr>
                                                                                                                                                                                                                                                                                                                              <w:divsChild>
                                                                                                                                                                                                                                                                                                                                <w:div w:id="771053070">
                                                                                                                                                                                                                                                                                                                                  <w:marLeft w:val="0"/>
                                                                                                                                                                                                                                                                                                                                  <w:marRight w:val="0"/>
                                                                                                                                                                                                                                                                                                                                  <w:marTop w:val="0"/>
                                                                                                                                                                                                                                                                                                                                  <w:marBottom w:val="0"/>
                                                                                                                                                                                                                                                                                                                                  <w:divBdr>
                                                                                                                                                                                                                                                                                                                                    <w:top w:val="none" w:sz="0" w:space="0" w:color="auto"/>
                                                                                                                                                                                                                                                                                                                                    <w:left w:val="none" w:sz="0" w:space="0" w:color="auto"/>
                                                                                                                                                                                                                                                                                                                                    <w:bottom w:val="none" w:sz="0" w:space="0" w:color="auto"/>
                                                                                                                                                                                                                                                                                                                                    <w:right w:val="none" w:sz="0" w:space="0" w:color="auto"/>
                                                                                                                                                                                                                                                                                                                                  </w:divBdr>
                                                                                                                                                                                                                                                                                                                                  <w:divsChild>
                                                                                                                                                                                                                                                                                                                                    <w:div w:id="647831124">
                                                                                                                                                                                                                                                                                                                                      <w:marLeft w:val="0"/>
                                                                                                                                                                                                                                                                                                                                      <w:marRight w:val="0"/>
                                                                                                                                                                                                                                                                                                                                      <w:marTop w:val="0"/>
                                                                                                                                                                                                                                                                                                                                      <w:marBottom w:val="0"/>
                                                                                                                                                                                                                                                                                                                                      <w:divBdr>
                                                                                                                                                                                                                                                                                                                                        <w:top w:val="none" w:sz="0" w:space="0" w:color="auto"/>
                                                                                                                                                                                                                                                                                                                                        <w:left w:val="none" w:sz="0" w:space="0" w:color="auto"/>
                                                                                                                                                                                                                                                                                                                                        <w:bottom w:val="none" w:sz="0" w:space="0" w:color="auto"/>
                                                                                                                                                                                                                                                                                                                                        <w:right w:val="none" w:sz="0" w:space="0" w:color="auto"/>
                                                                                                                                                                                                                                                                                                                                      </w:divBdr>
                                                                                                                                                                                                                                                                                                                                      <w:divsChild>
                                                                                                                                                                                                                                                                                                                                        <w:div w:id="874930761">
                                                                                                                                                                                                                                                                                                                                          <w:marLeft w:val="0"/>
                                                                                                                                                                                                                                                                                                                                          <w:marRight w:val="0"/>
                                                                                                                                                                                                                                                                                                                                          <w:marTop w:val="0"/>
                                                                                                                                                                                                                                                                                                                                          <w:marBottom w:val="0"/>
                                                                                                                                                                                                                                                                                                                                          <w:divBdr>
                                                                                                                                                                                                                                                                                                                                            <w:top w:val="none" w:sz="0" w:space="0" w:color="auto"/>
                                                                                                                                                                                                                                                                                                                                            <w:left w:val="none" w:sz="0" w:space="0" w:color="auto"/>
                                                                                                                                                                                                                                                                                                                                            <w:bottom w:val="none" w:sz="0" w:space="0" w:color="auto"/>
                                                                                                                                                                                                                                                                                                                                            <w:right w:val="none" w:sz="0" w:space="0" w:color="auto"/>
                                                                                                                                                                                                                                                                                                                                          </w:divBdr>
                                                                                                                                                                                                                                                                                                                                          <w:divsChild>
                                                                                                                                                                                                                                                                                                                                            <w:div w:id="575281028">
                                                                                                                                                                                                                                                                                                                                              <w:marLeft w:val="0"/>
                                                                                                                                                                                                                                                                                                                                              <w:marRight w:val="0"/>
                                                                                                                                                                                                                                                                                                                                              <w:marTop w:val="0"/>
                                                                                                                                                                                                                                                                                                                                              <w:marBottom w:val="0"/>
                                                                                                                                                                                                                                                                                                                                              <w:divBdr>
                                                                                                                                                                                                                                                                                                                                                <w:top w:val="none" w:sz="0" w:space="0" w:color="auto"/>
                                                                                                                                                                                                                                                                                                                                                <w:left w:val="none" w:sz="0" w:space="0" w:color="auto"/>
                                                                                                                                                                                                                                                                                                                                                <w:bottom w:val="none" w:sz="0" w:space="0" w:color="auto"/>
                                                                                                                                                                                                                                                                                                                                                <w:right w:val="none" w:sz="0" w:space="0" w:color="auto"/>
                                                                                                                                                                                                                                                                                                                                              </w:divBdr>
                                                                                                                                                                                                                                                                                                                                              <w:divsChild>
                                                                                                                                                                                                                                                                                                                                                <w:div w:id="870845507">
                                                                                                                                                                                                                                                                                                                                                  <w:marLeft w:val="0"/>
                                                                                                                                                                                                                                                                                                                                                  <w:marRight w:val="0"/>
                                                                                                                                                                                                                                                                                                                                                  <w:marTop w:val="0"/>
                                                                                                                                                                                                                                                                                                                                                  <w:marBottom w:val="0"/>
                                                                                                                                                                                                                                                                                                                                                  <w:divBdr>
                                                                                                                                                                                                                                                                                                                                                    <w:top w:val="none" w:sz="0" w:space="0" w:color="auto"/>
                                                                                                                                                                                                                                                                                                                                                    <w:left w:val="none" w:sz="0" w:space="0" w:color="auto"/>
                                                                                                                                                                                                                                                                                                                                                    <w:bottom w:val="none" w:sz="0" w:space="0" w:color="auto"/>
                                                                                                                                                                                                                                                                                                                                                    <w:right w:val="none" w:sz="0" w:space="0" w:color="auto"/>
                                                                                                                                                                                                                                                                                                                                                  </w:divBdr>
                                                                                                                                                                                                                                                                                                                                                  <w:divsChild>
                                                                                                                                                                                                                                                                                                                                                    <w:div w:id="458181619">
                                                                                                                                                                                                                                                                                                                                                      <w:marLeft w:val="0"/>
                                                                                                                                                                                                                                                                                                                                                      <w:marRight w:val="0"/>
                                                                                                                                                                                                                                                                                                                                                      <w:marTop w:val="0"/>
                                                                                                                                                                                                                                                                                                                                                      <w:marBottom w:val="0"/>
                                                                                                                                                                                                                                                                                                                                                      <w:divBdr>
                                                                                                                                                                                                                                                                                                                                                        <w:top w:val="none" w:sz="0" w:space="0" w:color="auto"/>
                                                                                                                                                                                                                                                                                                                                                        <w:left w:val="none" w:sz="0" w:space="0" w:color="auto"/>
                                                                                                                                                                                                                                                                                                                                                        <w:bottom w:val="none" w:sz="0" w:space="0" w:color="auto"/>
                                                                                                                                                                                                                                                                                                                                                        <w:right w:val="none" w:sz="0" w:space="0" w:color="auto"/>
                                                                                                                                                                                                                                                                                                                                                      </w:divBdr>
                                                                                                                                                                                                                                                                                                                                                      <w:divsChild>
                                                                                                                                                                                                                                                                                                                                                        <w:div w:id="1447968148">
                                                                                                                                                                                                                                                                                                                                                          <w:marLeft w:val="0"/>
                                                                                                                                                                                                                                                                                                                                                          <w:marRight w:val="0"/>
                                                                                                                                                                                                                                                                                                                                                          <w:marTop w:val="0"/>
                                                                                                                                                                                                                                                                                                                                                          <w:marBottom w:val="0"/>
                                                                                                                                                                                                                                                                                                                                                          <w:divBdr>
                                                                                                                                                                                                                                                                                                                                                            <w:top w:val="none" w:sz="0" w:space="0" w:color="auto"/>
                                                                                                                                                                                                                                                                                                                                                            <w:left w:val="none" w:sz="0" w:space="0" w:color="auto"/>
                                                                                                                                                                                                                                                                                                                                                            <w:bottom w:val="none" w:sz="0" w:space="0" w:color="auto"/>
                                                                                                                                                                                                                                                                                                                                                            <w:right w:val="none" w:sz="0" w:space="0" w:color="auto"/>
                                                                                                                                                                                                                                                                                                                                                          </w:divBdr>
                                                                                                                                                                                                                                                                                                                                                          <w:divsChild>
                                                                                                                                                                                                                                                                                                                                                            <w:div w:id="1580673605">
                                                                                                                                                                                                                                                                                                                                                              <w:marLeft w:val="0"/>
                                                                                                                                                                                                                                                                                                                                                              <w:marRight w:val="0"/>
                                                                                                                                                                                                                                                                                                                                                              <w:marTop w:val="0"/>
                                                                                                                                                                                                                                                                                                                                                              <w:marBottom w:val="0"/>
                                                                                                                                                                                                                                                                                                                                                              <w:divBdr>
                                                                                                                                                                                                                                                                                                                                                                <w:top w:val="none" w:sz="0" w:space="0" w:color="auto"/>
                                                                                                                                                                                                                                                                                                                                                                <w:left w:val="none" w:sz="0" w:space="0" w:color="auto"/>
                                                                                                                                                                                                                                                                                                                                                                <w:bottom w:val="none" w:sz="0" w:space="0" w:color="auto"/>
                                                                                                                                                                                                                                                                                                                                                                <w:right w:val="none" w:sz="0" w:space="0" w:color="auto"/>
                                                                                                                                                                                                                                                                                                                                                              </w:divBdr>
                                                                                                                                                                                                                                                                                                                                                              <w:divsChild>
                                                                                                                                                                                                                                                                                                                                                                <w:div w:id="439643588">
                                                                                                                                                                                                                                                                                                                                                                  <w:marLeft w:val="0"/>
                                                                                                                                                                                                                                                                                                                                                                  <w:marRight w:val="0"/>
                                                                                                                                                                                                                                                                                                                                                                  <w:marTop w:val="0"/>
                                                                                                                                                                                                                                                                                                                                                                  <w:marBottom w:val="0"/>
                                                                                                                                                                                                                                                                                                                                                                  <w:divBdr>
                                                                                                                                                                                                                                                                                                                                                                    <w:top w:val="none" w:sz="0" w:space="0" w:color="auto"/>
                                                                                                                                                                                                                                                                                                                                                                    <w:left w:val="none" w:sz="0" w:space="0" w:color="auto"/>
                                                                                                                                                                                                                                                                                                                                                                    <w:bottom w:val="none" w:sz="0" w:space="0" w:color="auto"/>
                                                                                                                                                                                                                                                                                                                                                                    <w:right w:val="none" w:sz="0" w:space="0" w:color="auto"/>
                                                                                                                                                                                                                                                                                                                                                                  </w:divBdr>
                                                                                                                                                                                                                                                                                                                                                                  <w:divsChild>
                                                                                                                                                                                                                                                                                                                                                                    <w:div w:id="1405376464">
                                                                                                                                                                                                                                                                                                                                                                      <w:marLeft w:val="0"/>
                                                                                                                                                                                                                                                                                                                                                                      <w:marRight w:val="0"/>
                                                                                                                                                                                                                                                                                                                                                                      <w:marTop w:val="0"/>
                                                                                                                                                                                                                                                                                                                                                                      <w:marBottom w:val="0"/>
                                                                                                                                                                                                                                                                                                                                                                      <w:divBdr>
                                                                                                                                                                                                                                                                                                                                                                        <w:top w:val="none" w:sz="0" w:space="0" w:color="auto"/>
                                                                                                                                                                                                                                                                                                                                                                        <w:left w:val="none" w:sz="0" w:space="0" w:color="auto"/>
                                                                                                                                                                                                                                                                                                                                                                        <w:bottom w:val="none" w:sz="0" w:space="0" w:color="auto"/>
                                                                                                                                                                                                                                                                                                                                                                        <w:right w:val="none" w:sz="0" w:space="0" w:color="auto"/>
                                                                                                                                                                                                                                                                                                                                                                      </w:divBdr>
                                                                                                                                                                                                                                                                                                                                                                      <w:divsChild>
                                                                                                                                                                                                                                                                                                                                                                        <w:div w:id="471022548">
                                                                                                                                                                                                                                                                                                                                                                          <w:marLeft w:val="0"/>
                                                                                                                                                                                                                                                                                                                                                                          <w:marRight w:val="0"/>
                                                                                                                                                                                                                                                                                                                                                                          <w:marTop w:val="0"/>
                                                                                                                                                                                                                                                                                                                                                                          <w:marBottom w:val="0"/>
                                                                                                                                                                                                                                                                                                                                                                          <w:divBdr>
                                                                                                                                                                                                                                                                                                                                                                            <w:top w:val="none" w:sz="0" w:space="0" w:color="auto"/>
                                                                                                                                                                                                                                                                                                                                                                            <w:left w:val="none" w:sz="0" w:space="0" w:color="auto"/>
                                                                                                                                                                                                                                                                                                                                                                            <w:bottom w:val="none" w:sz="0" w:space="0" w:color="auto"/>
                                                                                                                                                                                                                                                                                                                                                                            <w:right w:val="none" w:sz="0" w:space="0" w:color="auto"/>
                                                                                                                                                                                                                                                                                                                                                                          </w:divBdr>
                                                                                                                                                                                                                                                                                                                                                                          <w:divsChild>
                                                                                                                                                                                                                                                                                                                                                                            <w:div w:id="2013097596">
                                                                                                                                                                                                                                                                                                                                                                              <w:marLeft w:val="0"/>
                                                                                                                                                                                                                                                                                                                                                                              <w:marRight w:val="0"/>
                                                                                                                                                                                                                                                                                                                                                                              <w:marTop w:val="0"/>
                                                                                                                                                                                                                                                                                                                                                                              <w:marBottom w:val="0"/>
                                                                                                                                                                                                                                                                                                                                                                              <w:divBdr>
                                                                                                                                                                                                                                                                                                                                                                                <w:top w:val="none" w:sz="0" w:space="0" w:color="auto"/>
                                                                                                                                                                                                                                                                                                                                                                                <w:left w:val="none" w:sz="0" w:space="0" w:color="auto"/>
                                                                                                                                                                                                                                                                                                                                                                                <w:bottom w:val="none" w:sz="0" w:space="0" w:color="auto"/>
                                                                                                                                                                                                                                                                                                                                                                                <w:right w:val="none" w:sz="0" w:space="0" w:color="auto"/>
                                                                                                                                                                                                                                                                                                                                                                              </w:divBdr>
                                                                                                                                                                                                                                                                                                                                                                              <w:divsChild>
                                                                                                                                                                                                                                                                                                                                                                                <w:div w:id="998658943">
                                                                                                                                                                                                                                                                                                                                                                                  <w:marLeft w:val="0"/>
                                                                                                                                                                                                                                                                                                                                                                                  <w:marRight w:val="0"/>
                                                                                                                                                                                                                                                                                                                                                                                  <w:marTop w:val="0"/>
                                                                                                                                                                                                                                                                                                                                                                                  <w:marBottom w:val="0"/>
                                                                                                                                                                                                                                                                                                                                                                                  <w:divBdr>
                                                                                                                                                                                                                                                                                                                                                                                    <w:top w:val="none" w:sz="0" w:space="0" w:color="auto"/>
                                                                                                                                                                                                                                                                                                                                                                                    <w:left w:val="none" w:sz="0" w:space="0" w:color="auto"/>
                                                                                                                                                                                                                                                                                                                                                                                    <w:bottom w:val="none" w:sz="0" w:space="0" w:color="auto"/>
                                                                                                                                                                                                                                                                                                                                                                                    <w:right w:val="none" w:sz="0" w:space="0" w:color="auto"/>
                                                                                                                                                                                                                                                                                                                                                                                  </w:divBdr>
                                                                                                                                                                                                                                                                                                                                                                                  <w:divsChild>
                                                                                                                                                                                                                                                                                                                                                                                    <w:div w:id="358359091">
                                                                                                                                                                                                                                                                                                                                                                                      <w:marLeft w:val="0"/>
                                                                                                                                                                                                                                                                                                                                                                                      <w:marRight w:val="0"/>
                                                                                                                                                                                                                                                                                                                                                                                      <w:marTop w:val="0"/>
                                                                                                                                                                                                                                                                                                                                                                                      <w:marBottom w:val="0"/>
                                                                                                                                                                                                                                                                                                                                                                                      <w:divBdr>
                                                                                                                                                                                                                                                                                                                                                                                        <w:top w:val="none" w:sz="0" w:space="0" w:color="auto"/>
                                                                                                                                                                                                                                                                                                                                                                                        <w:left w:val="none" w:sz="0" w:space="0" w:color="auto"/>
                                                                                                                                                                                                                                                                                                                                                                                        <w:bottom w:val="none" w:sz="0" w:space="0" w:color="auto"/>
                                                                                                                                                                                                                                                                                                                                                                                        <w:right w:val="none" w:sz="0" w:space="0" w:color="auto"/>
                                                                                                                                                                                                                                                                                                                                                                                      </w:divBdr>
                                                                                                                                                                                                                                                                                                                                                                                      <w:divsChild>
                                                                                                                                                                                                                                                                                                                                                                                        <w:div w:id="1538279474">
                                                                                                                                                                                                                                                                                                                                                                                          <w:marLeft w:val="0"/>
                                                                                                                                                                                                                                                                                                                                                                                          <w:marRight w:val="0"/>
                                                                                                                                                                                                                                                                                                                                                                                          <w:marTop w:val="0"/>
                                                                                                                                                                                                                                                                                                                                                                                          <w:marBottom w:val="0"/>
                                                                                                                                                                                                                                                                                                                                                                                          <w:divBdr>
                                                                                                                                                                                                                                                                                                                                                                                            <w:top w:val="none" w:sz="0" w:space="0" w:color="auto"/>
                                                                                                                                                                                                                                                                                                                                                                                            <w:left w:val="none" w:sz="0" w:space="0" w:color="auto"/>
                                                                                                                                                                                                                                                                                                                                                                                            <w:bottom w:val="none" w:sz="0" w:space="0" w:color="auto"/>
                                                                                                                                                                                                                                                                                                                                                                                            <w:right w:val="none" w:sz="0" w:space="0" w:color="auto"/>
                                                                                                                                                                                                                                                                                                                                                                                          </w:divBdr>
                                                                                                                                                                                                                                                                                                                                                                                          <w:divsChild>
                                                                                                                                                                                                                                                                                                                                                                                            <w:div w:id="133068035">
                                                                                                                                                                                                                                                                                                                                                                                              <w:marLeft w:val="0"/>
                                                                                                                                                                                                                                                                                                                                                                                              <w:marRight w:val="0"/>
                                                                                                                                                                                                                                                                                                                                                                                              <w:marTop w:val="0"/>
                                                                                                                                                                                                                                                                                                                                                                                              <w:marBottom w:val="0"/>
                                                                                                                                                                                                                                                                                                                                                                                              <w:divBdr>
                                                                                                                                                                                                                                                                                                                                                                                                <w:top w:val="none" w:sz="0" w:space="0" w:color="auto"/>
                                                                                                                                                                                                                                                                                                                                                                                                <w:left w:val="none" w:sz="0" w:space="0" w:color="auto"/>
                                                                                                                                                                                                                                                                                                                                                                                                <w:bottom w:val="none" w:sz="0" w:space="0" w:color="auto"/>
                                                                                                                                                                                                                                                                                                                                                                                                <w:right w:val="none" w:sz="0" w:space="0" w:color="auto"/>
                                                                                                                                                                                                                                                                                                                                                                                              </w:divBdr>
                                                                                                                                                                                                                                                                                                                                                                                              <w:divsChild>
                                                                                                                                                                                                                                                                                                                                                                                                <w:div w:id="914163845">
                                                                                                                                                                                                                                                                                                                                                                                                  <w:marLeft w:val="0"/>
                                                                                                                                                                                                                                                                                                                                                                                                  <w:marRight w:val="0"/>
                                                                                                                                                                                                                                                                                                                                                                                                  <w:marTop w:val="0"/>
                                                                                                                                                                                                                                                                                                                                                                                                  <w:marBottom w:val="0"/>
                                                                                                                                                                                                                                                                                                                                                                                                  <w:divBdr>
                                                                                                                                                                                                                                                                                                                                                                                                    <w:top w:val="none" w:sz="0" w:space="0" w:color="auto"/>
                                                                                                                                                                                                                                                                                                                                                                                                    <w:left w:val="none" w:sz="0" w:space="0" w:color="auto"/>
                                                                                                                                                                                                                                                                                                                                                                                                    <w:bottom w:val="none" w:sz="0" w:space="0" w:color="auto"/>
                                                                                                                                                                                                                                                                                                                                                                                                    <w:right w:val="none" w:sz="0" w:space="0" w:color="auto"/>
                                                                                                                                                                                                                                                                                                                                                                                                  </w:divBdr>
                                                                                                                                                                                                                                                                                                                                                                                                  <w:divsChild>
                                                                                                                                                                                                                                                                                                                                                                                                    <w:div w:id="1715305579">
                                                                                                                                                                                                                                                                                                                                                                                                      <w:marLeft w:val="0"/>
                                                                                                                                                                                                                                                                                                                                                                                                      <w:marRight w:val="0"/>
                                                                                                                                                                                                                                                                                                                                                                                                      <w:marTop w:val="0"/>
                                                                                                                                                                                                                                                                                                                                                                                                      <w:marBottom w:val="0"/>
                                                                                                                                                                                                                                                                                                                                                                                                      <w:divBdr>
                                                                                                                                                                                                                                                                                                                                                                                                        <w:top w:val="none" w:sz="0" w:space="0" w:color="auto"/>
                                                                                                                                                                                                                                                                                                                                                                                                        <w:left w:val="none" w:sz="0" w:space="0" w:color="auto"/>
                                                                                                                                                                                                                                                                                                                                                                                                        <w:bottom w:val="none" w:sz="0" w:space="0" w:color="auto"/>
                                                                                                                                                                                                                                                                                                                                                                                                        <w:right w:val="none" w:sz="0" w:space="0" w:color="auto"/>
                                                                                                                                                                                                                                                                                                                                                                                                      </w:divBdr>
                                                                                                                                                                                                                                                                                                                                                                                                      <w:divsChild>
                                                                                                                                                                                                                                                                                                                                                                                                        <w:div w:id="722021611">
                                                                                                                                                                                                                                                                                                                                                                                                          <w:marLeft w:val="0"/>
                                                                                                                                                                                                                                                                                                                                                                                                          <w:marRight w:val="0"/>
                                                                                                                                                                                                                                                                                                                                                                                                          <w:marTop w:val="0"/>
                                                                                                                                                                                                                                                                                                                                                                                                          <w:marBottom w:val="0"/>
                                                                                                                                                                                                                                                                                                                                                                                                          <w:divBdr>
                                                                                                                                                                                                                                                                                                                                                                                                            <w:top w:val="none" w:sz="0" w:space="0" w:color="auto"/>
                                                                                                                                                                                                                                                                                                                                                                                                            <w:left w:val="none" w:sz="0" w:space="0" w:color="auto"/>
                                                                                                                                                                                                                                                                                                                                                                                                            <w:bottom w:val="none" w:sz="0" w:space="0" w:color="auto"/>
                                                                                                                                                                                                                                                                                                                                                                                                            <w:right w:val="none" w:sz="0" w:space="0" w:color="auto"/>
                                                                                                                                                                                                                                                                                                                                                                                                          </w:divBdr>
                                                                                                                                                                                                                                                                                                                                                                                                          <w:divsChild>
                                                                                                                                                                                                                                                                                                                                                                                                            <w:div w:id="969674352">
                                                                                                                                                                                                                                                                                                                                                                                                              <w:marLeft w:val="0"/>
                                                                                                                                                                                                                                                                                                                                                                                                              <w:marRight w:val="0"/>
                                                                                                                                                                                                                                                                                                                                                                                                              <w:marTop w:val="0"/>
                                                                                                                                                                                                                                                                                                                                                                                                              <w:marBottom w:val="0"/>
                                                                                                                                                                                                                                                                                                                                                                                                              <w:divBdr>
                                                                                                                                                                                                                                                                                                                                                                                                                <w:top w:val="none" w:sz="0" w:space="0" w:color="auto"/>
                                                                                                                                                                                                                                                                                                                                                                                                                <w:left w:val="none" w:sz="0" w:space="0" w:color="auto"/>
                                                                                                                                                                                                                                                                                                                                                                                                                <w:bottom w:val="none" w:sz="0" w:space="0" w:color="auto"/>
                                                                                                                                                                                                                                                                                                                                                                                                                <w:right w:val="none" w:sz="0" w:space="0" w:color="auto"/>
                                                                                                                                                                                                                                                                                                                                                                                                              </w:divBdr>
                                                                                                                                                                                                                                                                                                                                                                                                              <w:divsChild>
                                                                                                                                                                                                                                                                                                                                                                                                                <w:div w:id="1078404086">
                                                                                                                                                                                                                                                                                                                                                                                                                  <w:marLeft w:val="0"/>
                                                                                                                                                                                                                                                                                                                                                                                                                  <w:marRight w:val="0"/>
                                                                                                                                                                                                                                                                                                                                                                                                                  <w:marTop w:val="0"/>
                                                                                                                                                                                                                                                                                                                                                                                                                  <w:marBottom w:val="0"/>
                                                                                                                                                                                                                                                                                                                                                                                                                  <w:divBdr>
                                                                                                                                                                                                                                                                                                                                                                                                                    <w:top w:val="none" w:sz="0" w:space="0" w:color="auto"/>
                                                                                                                                                                                                                                                                                                                                                                                                                    <w:left w:val="none" w:sz="0" w:space="0" w:color="auto"/>
                                                                                                                                                                                                                                                                                                                                                                                                                    <w:bottom w:val="none" w:sz="0" w:space="0" w:color="auto"/>
                                                                                                                                                                                                                                                                                                                                                                                                                    <w:right w:val="none" w:sz="0" w:space="0" w:color="auto"/>
                                                                                                                                                                                                                                                                                                                                                                                                                  </w:divBdr>
                                                                                                                                                                                                                                                                                                                                                                                                                  <w:divsChild>
                                                                                                                                                                                                                                                                                                                                                                                                                    <w:div w:id="342784645">
                                                                                                                                                                                                                                                                                                                                                                                                                      <w:marLeft w:val="0"/>
                                                                                                                                                                                                                                                                                                                                                                                                                      <w:marRight w:val="0"/>
                                                                                                                                                                                                                                                                                                                                                                                                                      <w:marTop w:val="0"/>
                                                                                                                                                                                                                                                                                                                                                                                                                      <w:marBottom w:val="0"/>
                                                                                                                                                                                                                                                                                                                                                                                                                      <w:divBdr>
                                                                                                                                                                                                                                                                                                                                                                                                                        <w:top w:val="none" w:sz="0" w:space="0" w:color="auto"/>
                                                                                                                                                                                                                                                                                                                                                                                                                        <w:left w:val="none" w:sz="0" w:space="0" w:color="auto"/>
                                                                                                                                                                                                                                                                                                                                                                                                                        <w:bottom w:val="none" w:sz="0" w:space="0" w:color="auto"/>
                                                                                                                                                                                                                                                                                                                                                                                                                        <w:right w:val="none" w:sz="0" w:space="0" w:color="auto"/>
                                                                                                                                                                                                                                                                                                                                                                                                                      </w:divBdr>
                                                                                                                                                                                                                                                                                                                                                                                                                      <w:divsChild>
                                                                                                                                                                                                                                                                                                                                                                                                                        <w:div w:id="1120149780">
                                                                                                                                                                                                                                                                                                                                                                                                                          <w:marLeft w:val="0"/>
                                                                                                                                                                                                                                                                                                                                                                                                                          <w:marRight w:val="0"/>
                                                                                                                                                                                                                                                                                                                                                                                                                          <w:marTop w:val="0"/>
                                                                                                                                                                                                                                                                                                                                                                                                                          <w:marBottom w:val="0"/>
                                                                                                                                                                                                                                                                                                                                                                                                                          <w:divBdr>
                                                                                                                                                                                                                                                                                                                                                                                                                            <w:top w:val="none" w:sz="0" w:space="0" w:color="auto"/>
                                                                                                                                                                                                                                                                                                                                                                                                                            <w:left w:val="none" w:sz="0" w:space="0" w:color="auto"/>
                                                                                                                                                                                                                                                                                                                                                                                                                            <w:bottom w:val="none" w:sz="0" w:space="0" w:color="auto"/>
                                                                                                                                                                                                                                                                                                                                                                                                                            <w:right w:val="none" w:sz="0" w:space="0" w:color="auto"/>
                                                                                                                                                                                                                                                                                                                                                                                                                          </w:divBdr>
                                                                                                                                                                                                                                                                                                                                                                                                                          <w:divsChild>
                                                                                                                                                                                                                                                                                                                                                                                                                            <w:div w:id="988092346">
                                                                                                                                                                                                                                                                                                                                                                                                                              <w:marLeft w:val="0"/>
                                                                                                                                                                                                                                                                                                                                                                                                                              <w:marRight w:val="0"/>
                                                                                                                                                                                                                                                                                                                                                                                                                              <w:marTop w:val="0"/>
                                                                                                                                                                                                                                                                                                                                                                                                                              <w:marBottom w:val="0"/>
                                                                                                                                                                                                                                                                                                                                                                                                                              <w:divBdr>
                                                                                                                                                                                                                                                                                                                                                                                                                                <w:top w:val="none" w:sz="0" w:space="0" w:color="auto"/>
                                                                                                                                                                                                                                                                                                                                                                                                                                <w:left w:val="none" w:sz="0" w:space="0" w:color="auto"/>
                                                                                                                                                                                                                                                                                                                                                                                                                                <w:bottom w:val="none" w:sz="0" w:space="0" w:color="auto"/>
                                                                                                                                                                                                                                                                                                                                                                                                                                <w:right w:val="none" w:sz="0" w:space="0" w:color="auto"/>
                                                                                                                                                                                                                                                                                                                                                                                                                              </w:divBdr>
                                                                                                                                                                                                                                                                                                                                                                                                                              <w:divsChild>
                                                                                                                                                                                                                                                                                                                                                                                                                                <w:div w:id="1339308841">
                                                                                                                                                                                                                                                                                                                                                                                                                                  <w:marLeft w:val="0"/>
                                                                                                                                                                                                                                                                                                                                                                                                                                  <w:marRight w:val="0"/>
                                                                                                                                                                                                                                                                                                                                                                                                                                  <w:marTop w:val="0"/>
                                                                                                                                                                                                                                                                                                                                                                                                                                  <w:marBottom w:val="0"/>
                                                                                                                                                                                                                                                                                                                                                                                                                                  <w:divBdr>
                                                                                                                                                                                                                                                                                                                                                                                                                                    <w:top w:val="none" w:sz="0" w:space="0" w:color="auto"/>
                                                                                                                                                                                                                                                                                                                                                                                                                                    <w:left w:val="none" w:sz="0" w:space="0" w:color="auto"/>
                                                                                                                                                                                                                                                                                                                                                                                                                                    <w:bottom w:val="none" w:sz="0" w:space="0" w:color="auto"/>
                                                                                                                                                                                                                                                                                                                                                                                                                                    <w:right w:val="none" w:sz="0" w:space="0" w:color="auto"/>
                                                                                                                                                                                                                                                                                                                                                                                                                                  </w:divBdr>
                                                                                                                                                                                                                                                                                                                                                                                                                                  <w:divsChild>
                                                                                                                                                                                                                                                                                                                                                                                                                                    <w:div w:id="1691640870">
                                                                                                                                                                                                                                                                                                                                                                                                                                      <w:marLeft w:val="0"/>
                                                                                                                                                                                                                                                                                                                                                                                                                                      <w:marRight w:val="0"/>
                                                                                                                                                                                                                                                                                                                                                                                                                                      <w:marTop w:val="0"/>
                                                                                                                                                                                                                                                                                                                                                                                                                                      <w:marBottom w:val="0"/>
                                                                                                                                                                                                                                                                                                                                                                                                                                      <w:divBdr>
                                                                                                                                                                                                                                                                                                                                                                                                                                        <w:top w:val="none" w:sz="0" w:space="0" w:color="auto"/>
                                                                                                                                                                                                                                                                                                                                                                                                                                        <w:left w:val="none" w:sz="0" w:space="0" w:color="auto"/>
                                                                                                                                                                                                                                                                                                                                                                                                                                        <w:bottom w:val="none" w:sz="0" w:space="0" w:color="auto"/>
                                                                                                                                                                                                                                                                                                                                                                                                                                        <w:right w:val="none" w:sz="0" w:space="0" w:color="auto"/>
                                                                                                                                                                                                                                                                                                                                                                                                                                      </w:divBdr>
                                                                                                                                                                                                                                                                                                                                                                                                                                      <w:divsChild>
                                                                                                                                                                                                                                                                                                                                                                                                                                        <w:div w:id="775175773">
                                                                                                                                                                                                                                                                                                                                                                                                                                          <w:marLeft w:val="0"/>
                                                                                                                                                                                                                                                                                                                                                                                                                                          <w:marRight w:val="0"/>
                                                                                                                                                                                                                                                                                                                                                                                                                                          <w:marTop w:val="0"/>
                                                                                                                                                                                                                                                                                                                                                                                                                                          <w:marBottom w:val="0"/>
                                                                                                                                                                                                                                                                                                                                                                                                                                          <w:divBdr>
                                                                                                                                                                                                                                                                                                                                                                                                                                            <w:top w:val="none" w:sz="0" w:space="0" w:color="auto"/>
                                                                                                                                                                                                                                                                                                                                                                                                                                            <w:left w:val="none" w:sz="0" w:space="0" w:color="auto"/>
                                                                                                                                                                                                                                                                                                                                                                                                                                            <w:bottom w:val="none" w:sz="0" w:space="0" w:color="auto"/>
                                                                                                                                                                                                                                                                                                                                                                                                                                            <w:right w:val="none" w:sz="0" w:space="0" w:color="auto"/>
                                                                                                                                                                                                                                                                                                                                                                                                                                          </w:divBdr>
                                                                                                                                                                                                                                                                                                                                                                                                                                          <w:divsChild>
                                                                                                                                                                                                                                                                                                                                                                                                                                            <w:div w:id="1019354965">
                                                                                                                                                                                                                                                                                                                                                                                                                                              <w:marLeft w:val="0"/>
                                                                                                                                                                                                                                                                                                                                                                                                                                              <w:marRight w:val="0"/>
                                                                                                                                                                                                                                                                                                                                                                                                                                              <w:marTop w:val="0"/>
                                                                                                                                                                                                                                                                                                                                                                                                                                              <w:marBottom w:val="0"/>
                                                                                                                                                                                                                                                                                                                                                                                                                                              <w:divBdr>
                                                                                                                                                                                                                                                                                                                                                                                                                                                <w:top w:val="none" w:sz="0" w:space="0" w:color="auto"/>
                                                                                                                                                                                                                                                                                                                                                                                                                                                <w:left w:val="none" w:sz="0" w:space="0" w:color="auto"/>
                                                                                                                                                                                                                                                                                                                                                                                                                                                <w:bottom w:val="none" w:sz="0" w:space="0" w:color="auto"/>
                                                                                                                                                                                                                                                                                                                                                                                                                                                <w:right w:val="none" w:sz="0" w:space="0" w:color="auto"/>
                                                                                                                                                                                                                                                                                                                                                                                                                                              </w:divBdr>
                                                                                                                                                                                                                                                                                                                                                                                                                                              <w:divsChild>
                                                                                                                                                                                                                                                                                                                                                                                                                                                <w:div w:id="1007441651">
                                                                                                                                                                                                                                                                                                                                                                                                                                                  <w:marLeft w:val="0"/>
                                                                                                                                                                                                                                                                                                                                                                                                                                                  <w:marRight w:val="0"/>
                                                                                                                                                                                                                                                                                                                                                                                                                                                  <w:marTop w:val="0"/>
                                                                                                                                                                                                                                                                                                                                                                                                                                                  <w:marBottom w:val="0"/>
                                                                                                                                                                                                                                                                                                                                                                                                                                                  <w:divBdr>
                                                                                                                                                                                                                                                                                                                                                                                                                                                    <w:top w:val="none" w:sz="0" w:space="0" w:color="auto"/>
                                                                                                                                                                                                                                                                                                                                                                                                                                                    <w:left w:val="none" w:sz="0" w:space="0" w:color="auto"/>
                                                                                                                                                                                                                                                                                                                                                                                                                                                    <w:bottom w:val="none" w:sz="0" w:space="0" w:color="auto"/>
                                                                                                                                                                                                                                                                                                                                                                                                                                                    <w:right w:val="none" w:sz="0" w:space="0" w:color="auto"/>
                                                                                                                                                                                                                                                                                                                                                                                                                                                  </w:divBdr>
                                                                                                                                                                                                                                                                                                                                                                                                                                                  <w:divsChild>
                                                                                                                                                                                                                                                                                                                                                                                                                                                    <w:div w:id="1545405201">
                                                                                                                                                                                                                                                                                                                                                                                                                                                      <w:marLeft w:val="0"/>
                                                                                                                                                                                                                                                                                                                                                                                                                                                      <w:marRight w:val="0"/>
                                                                                                                                                                                                                                                                                                                                                                                                                                                      <w:marTop w:val="0"/>
                                                                                                                                                                                                                                                                                                                                                                                                                                                      <w:marBottom w:val="0"/>
                                                                                                                                                                                                                                                                                                                                                                                                                                                      <w:divBdr>
                                                                                                                                                                                                                                                                                                                                                                                                                                                        <w:top w:val="none" w:sz="0" w:space="0" w:color="auto"/>
                                                                                                                                                                                                                                                                                                                                                                                                                                                        <w:left w:val="none" w:sz="0" w:space="0" w:color="auto"/>
                                                                                                                                                                                                                                                                                                                                                                                                                                                        <w:bottom w:val="none" w:sz="0" w:space="0" w:color="auto"/>
                                                                                                                                                                                                                                                                                                                                                                                                                                                        <w:right w:val="none" w:sz="0" w:space="0" w:color="auto"/>
                                                                                                                                                                                                                                                                                                                                                                                                                                                      </w:divBdr>
                                                                                                                                                                                                                                                                                                                                                                                                                                                      <w:divsChild>
                                                                                                                                                                                                                                                                                                                                                                                                                                                        <w:div w:id="1481000368">
                                                                                                                                                                                                                                                                                                                                                                                                                                                          <w:marLeft w:val="0"/>
                                                                                                                                                                                                                                                                                                                                                                                                                                                          <w:marRight w:val="0"/>
                                                                                                                                                                                                                                                                                                                                                                                                                                                          <w:marTop w:val="0"/>
                                                                                                                                                                                                                                                                                                                                                                                                                                                          <w:marBottom w:val="0"/>
                                                                                                                                                                                                                                                                                                                                                                                                                                                          <w:divBdr>
                                                                                                                                                                                                                                                                                                                                                                                                                                                            <w:top w:val="none" w:sz="0" w:space="0" w:color="auto"/>
                                                                                                                                                                                                                                                                                                                                                                                                                                                            <w:left w:val="none" w:sz="0" w:space="0" w:color="auto"/>
                                                                                                                                                                                                                                                                                                                                                                                                                                                            <w:bottom w:val="none" w:sz="0" w:space="0" w:color="auto"/>
                                                                                                                                                                                                                                                                                                                                                                                                                                                            <w:right w:val="none" w:sz="0" w:space="0" w:color="auto"/>
                                                                                                                                                                                                                                                                                                                                                                                                                                                          </w:divBdr>
                                                                                                                                                                                                                                                                                                                                                                                                                                                          <w:divsChild>
                                                                                                                                                                                                                                                                                                                                                                                                                                                            <w:div w:id="1250235168">
                                                                                                                                                                                                                                                                                                                                                                                                                                                              <w:marLeft w:val="0"/>
                                                                                                                                                                                                                                                                                                                                                                                                                                                              <w:marRight w:val="0"/>
                                                                                                                                                                                                                                                                                                                                                                                                                                                              <w:marTop w:val="0"/>
                                                                                                                                                                                                                                                                                                                                                                                                                                                              <w:marBottom w:val="0"/>
                                                                                                                                                                                                                                                                                                                                                                                                                                                              <w:divBdr>
                                                                                                                                                                                                                                                                                                                                                                                                                                                                <w:top w:val="none" w:sz="0" w:space="0" w:color="auto"/>
                                                                                                                                                                                                                                                                                                                                                                                                                                                                <w:left w:val="none" w:sz="0" w:space="0" w:color="auto"/>
                                                                                                                                                                                                                                                                                                                                                                                                                                                                <w:bottom w:val="none" w:sz="0" w:space="0" w:color="auto"/>
                                                                                                                                                                                                                                                                                                                                                                                                                                                                <w:right w:val="none" w:sz="0" w:space="0" w:color="auto"/>
                                                                                                                                                                                                                                                                                                                                                                                                                                                              </w:divBdr>
                                                                                                                                                                                                                                                                                                                                                                                                                                                              <w:divsChild>
                                                                                                                                                                                                                                                                                                                                                                                                                                                                <w:div w:id="741954852">
                                                                                                                                                                                                                                                                                                                                                                                                                                                                  <w:marLeft w:val="0"/>
                                                                                                                                                                                                                                                                                                                                                                                                                                                                  <w:marRight w:val="0"/>
                                                                                                                                                                                                                                                                                                                                                                                                                                                                  <w:marTop w:val="0"/>
                                                                                                                                                                                                                                                                                                                                                                                                                                                                  <w:marBottom w:val="0"/>
                                                                                                                                                                                                                                                                                                                                                                                                                                                                  <w:divBdr>
                                                                                                                                                                                                                                                                                                                                                                                                                                                                    <w:top w:val="none" w:sz="0" w:space="0" w:color="auto"/>
                                                                                                                                                                                                                                                                                                                                                                                                                                                                    <w:left w:val="none" w:sz="0" w:space="0" w:color="auto"/>
                                                                                                                                                                                                                                                                                                                                                                                                                                                                    <w:bottom w:val="none" w:sz="0" w:space="0" w:color="auto"/>
                                                                                                                                                                                                                                                                                                                                                                                                                                                                    <w:right w:val="none" w:sz="0" w:space="0" w:color="auto"/>
                                                                                                                                                                                                                                                                                                                                                                                                                                                                  </w:divBdr>
                                                                                                                                                                                                                                                                                                                                                                                                                                                                  <w:divsChild>
                                                                                                                                                                                                                                                                                                                                                                                                                                                                    <w:div w:id="1493718029">
                                                                                                                                                                                                                                                                                                                                                                                                                                                                      <w:marLeft w:val="0"/>
                                                                                                                                                                                                                                                                                                                                                                                                                                                                      <w:marRight w:val="0"/>
                                                                                                                                                                                                                                                                                                                                                                                                                                                                      <w:marTop w:val="0"/>
                                                                                                                                                                                                                                                                                                                                                                                                                                                                      <w:marBottom w:val="0"/>
                                                                                                                                                                                                                                                                                                                                                                                                                                                                      <w:divBdr>
                                                                                                                                                                                                                                                                                                                                                                                                                                                                        <w:top w:val="none" w:sz="0" w:space="0" w:color="auto"/>
                                                                                                                                                                                                                                                                                                                                                                                                                                                                        <w:left w:val="none" w:sz="0" w:space="0" w:color="auto"/>
                                                                                                                                                                                                                                                                                                                                                                                                                                                                        <w:bottom w:val="none" w:sz="0" w:space="0" w:color="auto"/>
                                                                                                                                                                                                                                                                                                                                                                                                                                                                        <w:right w:val="none" w:sz="0" w:space="0" w:color="auto"/>
                                                                                                                                                                                                                                                                                                                                                                                                                                                                      </w:divBdr>
                                                                                                                                                                                                                                                                                                                                                                                                                                                                      <w:divsChild>
                                                                                                                                                                                                                                                                                                                                                                                                                                                                        <w:div w:id="1332947073">
                                                                                                                                                                                                                                                                                                                                                                                                                                                                          <w:marLeft w:val="0"/>
                                                                                                                                                                                                                                                                                                                                                                                                                                                                          <w:marRight w:val="0"/>
                                                                                                                                                                                                                                                                                                                                                                                                                                                                          <w:marTop w:val="0"/>
                                                                                                                                                                                                                                                                                                                                                                                                                                                                          <w:marBottom w:val="0"/>
                                                                                                                                                                                                                                                                                                                                                                                                                                                                          <w:divBdr>
                                                                                                                                                                                                                                                                                                                                                                                                                                                                            <w:top w:val="none" w:sz="0" w:space="0" w:color="auto"/>
                                                                                                                                                                                                                                                                                                                                                                                                                                                                            <w:left w:val="none" w:sz="0" w:space="0" w:color="auto"/>
                                                                                                                                                                                                                                                                                                                                                                                                                                                                            <w:bottom w:val="none" w:sz="0" w:space="0" w:color="auto"/>
                                                                                                                                                                                                                                                                                                                                                                                                                                                                            <w:right w:val="none" w:sz="0" w:space="0" w:color="auto"/>
                                                                                                                                                                                                                                                                                                                                                                                                                                                                          </w:divBdr>
                                                                                                                                                                                                                                                                                                                                                                                                                                                                          <w:divsChild>
                                                                                                                                                                                                                                                                                                                                                                                                                                                                            <w:div w:id="503519290">
                                                                                                                                                                                                                                                                                                                                                                                                                                                                              <w:marLeft w:val="0"/>
                                                                                                                                                                                                                                                                                                                                                                                                                                                                              <w:marRight w:val="0"/>
                                                                                                                                                                                                                                                                                                                                                                                                                                                                              <w:marTop w:val="0"/>
                                                                                                                                                                                                                                                                                                                                                                                                                                                                              <w:marBottom w:val="0"/>
                                                                                                                                                                                                                                                                                                                                                                                                                                                                              <w:divBdr>
                                                                                                                                                                                                                                                                                                                                                                                                                                                                                <w:top w:val="none" w:sz="0" w:space="0" w:color="auto"/>
                                                                                                                                                                                                                                                                                                                                                                                                                                                                                <w:left w:val="none" w:sz="0" w:space="0" w:color="auto"/>
                                                                                                                                                                                                                                                                                                                                                                                                                                                                                <w:bottom w:val="none" w:sz="0" w:space="0" w:color="auto"/>
                                                                                                                                                                                                                                                                                                                                                                                                                                                                                <w:right w:val="none" w:sz="0" w:space="0" w:color="auto"/>
                                                                                                                                                                                                                                                                                                                                                                                                                                                                              </w:divBdr>
                                                                                                                                                                                                                                                                                                                                                                                                                                                                              <w:divsChild>
                                                                                                                                                                                                                                                                                                                                                                                                                                                                                <w:div w:id="409087070">
                                                                                                                                                                                                                                                                                                                                                                                                                                                                                  <w:marLeft w:val="0"/>
                                                                                                                                                                                                                                                                                                                                                                                                                                                                                  <w:marRight w:val="0"/>
                                                                                                                                                                                                                                                                                                                                                                                                                                                                                  <w:marTop w:val="0"/>
                                                                                                                                                                                                                                                                                                                                                                                                                                                                                  <w:marBottom w:val="0"/>
                                                                                                                                                                                                                                                                                                                                                                                                                                                                                  <w:divBdr>
                                                                                                                                                                                                                                                                                                                                                                                                                                                                                    <w:top w:val="none" w:sz="0" w:space="0" w:color="auto"/>
                                                                                                                                                                                                                                                                                                                                                                                                                                                                                    <w:left w:val="none" w:sz="0" w:space="0" w:color="auto"/>
                                                                                                                                                                                                                                                                                                                                                                                                                                                                                    <w:bottom w:val="none" w:sz="0" w:space="0" w:color="auto"/>
                                                                                                                                                                                                                                                                                                                                                                                                                                                                                    <w:right w:val="none" w:sz="0" w:space="0" w:color="auto"/>
                                                                                                                                                                                                                                                                                                                                                                                                                                                                                  </w:divBdr>
                                                                                                                                                                                                                                                                                                                                                                                                                                                                                  <w:divsChild>
                                                                                                                                                                                                                                                                                                                                                                                                                                                                                    <w:div w:id="607540105">
                                                                                                                                                                                                                                                                                                                                                                                                                                                                                      <w:marLeft w:val="0"/>
                                                                                                                                                                                                                                                                                                                                                                                                                                                                                      <w:marRight w:val="0"/>
                                                                                                                                                                                                                                                                                                                                                                                                                                                                                      <w:marTop w:val="0"/>
                                                                                                                                                                                                                                                                                                                                                                                                                                                                                      <w:marBottom w:val="0"/>
                                                                                                                                                                                                                                                                                                                                                                                                                                                                                      <w:divBdr>
                                                                                                                                                                                                                                                                                                                                                                                                                                                                                        <w:top w:val="none" w:sz="0" w:space="0" w:color="auto"/>
                                                                                                                                                                                                                                                                                                                                                                                                                                                                                        <w:left w:val="none" w:sz="0" w:space="0" w:color="auto"/>
                                                                                                                                                                                                                                                                                                                                                                                                                                                                                        <w:bottom w:val="none" w:sz="0" w:space="0" w:color="auto"/>
                                                                                                                                                                                                                                                                                                                                                                                                                                                                                        <w:right w:val="none" w:sz="0" w:space="0" w:color="auto"/>
                                                                                                                                                                                                                                                                                                                                                                                                                                                                                      </w:divBdr>
                                                                                                                                                                                                                                                                                                                                                                                                                                                                                      <w:divsChild>
                                                                                                                                                                                                                                                                                                                                                                                                                                                                                        <w:div w:id="76515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41692847">
      <w:bodyDiv w:val="1"/>
      <w:marLeft w:val="0"/>
      <w:marRight w:val="0"/>
      <w:marTop w:val="0"/>
      <w:marBottom w:val="0"/>
      <w:divBdr>
        <w:top w:val="none" w:sz="0" w:space="0" w:color="auto"/>
        <w:left w:val="none" w:sz="0" w:space="0" w:color="auto"/>
        <w:bottom w:val="none" w:sz="0" w:space="0" w:color="auto"/>
        <w:right w:val="none" w:sz="0" w:space="0" w:color="auto"/>
      </w:divBdr>
    </w:div>
    <w:div w:id="1028141477">
      <w:bodyDiv w:val="1"/>
      <w:marLeft w:val="0"/>
      <w:marRight w:val="0"/>
      <w:marTop w:val="0"/>
      <w:marBottom w:val="0"/>
      <w:divBdr>
        <w:top w:val="none" w:sz="0" w:space="0" w:color="auto"/>
        <w:left w:val="none" w:sz="0" w:space="0" w:color="auto"/>
        <w:bottom w:val="none" w:sz="0" w:space="0" w:color="auto"/>
        <w:right w:val="none" w:sz="0" w:space="0" w:color="auto"/>
      </w:divBdr>
    </w:div>
    <w:div w:id="1045134622">
      <w:bodyDiv w:val="1"/>
      <w:marLeft w:val="0"/>
      <w:marRight w:val="0"/>
      <w:marTop w:val="0"/>
      <w:marBottom w:val="0"/>
      <w:divBdr>
        <w:top w:val="none" w:sz="0" w:space="0" w:color="auto"/>
        <w:left w:val="none" w:sz="0" w:space="0" w:color="auto"/>
        <w:bottom w:val="none" w:sz="0" w:space="0" w:color="auto"/>
        <w:right w:val="none" w:sz="0" w:space="0" w:color="auto"/>
      </w:divBdr>
    </w:div>
    <w:div w:id="1080520396">
      <w:bodyDiv w:val="1"/>
      <w:marLeft w:val="0"/>
      <w:marRight w:val="0"/>
      <w:marTop w:val="0"/>
      <w:marBottom w:val="0"/>
      <w:divBdr>
        <w:top w:val="none" w:sz="0" w:space="0" w:color="auto"/>
        <w:left w:val="none" w:sz="0" w:space="0" w:color="auto"/>
        <w:bottom w:val="none" w:sz="0" w:space="0" w:color="auto"/>
        <w:right w:val="none" w:sz="0" w:space="0" w:color="auto"/>
      </w:divBdr>
    </w:div>
    <w:div w:id="1123693406">
      <w:bodyDiv w:val="1"/>
      <w:marLeft w:val="0"/>
      <w:marRight w:val="0"/>
      <w:marTop w:val="0"/>
      <w:marBottom w:val="0"/>
      <w:divBdr>
        <w:top w:val="none" w:sz="0" w:space="0" w:color="auto"/>
        <w:left w:val="none" w:sz="0" w:space="0" w:color="auto"/>
        <w:bottom w:val="none" w:sz="0" w:space="0" w:color="auto"/>
        <w:right w:val="none" w:sz="0" w:space="0" w:color="auto"/>
      </w:divBdr>
    </w:div>
    <w:div w:id="1301501144">
      <w:bodyDiv w:val="1"/>
      <w:marLeft w:val="0"/>
      <w:marRight w:val="0"/>
      <w:marTop w:val="0"/>
      <w:marBottom w:val="0"/>
      <w:divBdr>
        <w:top w:val="none" w:sz="0" w:space="0" w:color="auto"/>
        <w:left w:val="none" w:sz="0" w:space="0" w:color="auto"/>
        <w:bottom w:val="none" w:sz="0" w:space="0" w:color="auto"/>
        <w:right w:val="none" w:sz="0" w:space="0" w:color="auto"/>
      </w:divBdr>
    </w:div>
    <w:div w:id="1443724167">
      <w:bodyDiv w:val="1"/>
      <w:marLeft w:val="0"/>
      <w:marRight w:val="0"/>
      <w:marTop w:val="0"/>
      <w:marBottom w:val="0"/>
      <w:divBdr>
        <w:top w:val="none" w:sz="0" w:space="0" w:color="auto"/>
        <w:left w:val="none" w:sz="0" w:space="0" w:color="auto"/>
        <w:bottom w:val="none" w:sz="0" w:space="0" w:color="auto"/>
        <w:right w:val="none" w:sz="0" w:space="0" w:color="auto"/>
      </w:divBdr>
    </w:div>
    <w:div w:id="1820611758">
      <w:bodyDiv w:val="1"/>
      <w:marLeft w:val="0"/>
      <w:marRight w:val="0"/>
      <w:marTop w:val="0"/>
      <w:marBottom w:val="0"/>
      <w:divBdr>
        <w:top w:val="none" w:sz="0" w:space="0" w:color="auto"/>
        <w:left w:val="none" w:sz="0" w:space="0" w:color="auto"/>
        <w:bottom w:val="none" w:sz="0" w:space="0" w:color="auto"/>
        <w:right w:val="none" w:sz="0" w:space="0" w:color="auto"/>
      </w:divBdr>
    </w:div>
    <w:div w:id="2095201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1.xml"/><Relationship Id="rId20" Type="http://schemas.openxmlformats.org/officeDocument/2006/relationships/image" Target="media/image7.jpeg"/><Relationship Id="rId21" Type="http://schemas.openxmlformats.org/officeDocument/2006/relationships/image" Target="media/image8.jpeg"/><Relationship Id="rId22" Type="http://schemas.openxmlformats.org/officeDocument/2006/relationships/image" Target="media/image9.jpeg"/><Relationship Id="rId23" Type="http://schemas.openxmlformats.org/officeDocument/2006/relationships/image" Target="media/image10.jpeg"/><Relationship Id="rId24" Type="http://schemas.openxmlformats.org/officeDocument/2006/relationships/image" Target="media/image11.jpeg"/><Relationship Id="rId25" Type="http://schemas.openxmlformats.org/officeDocument/2006/relationships/header" Target="header6.xml"/><Relationship Id="rId26" Type="http://schemas.openxmlformats.org/officeDocument/2006/relationships/header" Target="header7.xml"/><Relationship Id="rId27" Type="http://schemas.openxmlformats.org/officeDocument/2006/relationships/header" Target="header8.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header" Target="header4.xml"/><Relationship Id="rId13" Type="http://schemas.openxmlformats.org/officeDocument/2006/relationships/header" Target="header5.xml"/><Relationship Id="rId14" Type="http://schemas.openxmlformats.org/officeDocument/2006/relationships/comments" Target="comments.xml"/><Relationship Id="rId15" Type="http://schemas.openxmlformats.org/officeDocument/2006/relationships/image" Target="media/image3.gif"/><Relationship Id="rId16" Type="http://schemas.openxmlformats.org/officeDocument/2006/relationships/image" Target="media/image4.jpe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hyperlink" Target="https://github.com/bytedeco/javacpp"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header2.xml.rels><?xml version="1.0" encoding="UTF-8" standalone="yes"?>
<Relationships xmlns="http://schemas.openxmlformats.org/package/2006/relationships"><Relationship Id="rId1" Type="http://schemas.openxmlformats.org/officeDocument/2006/relationships/image" Target="media/image1.emf"/><Relationship Id="rId2"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HDD:Jannik:Development:Bachelorarbeit:Vorlage.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F9F6E9-A4E1-434C-B67E-AD2465C43D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Vorlage.dotm</Template>
  <TotalTime>0</TotalTime>
  <Pages>41</Pages>
  <Words>22332</Words>
  <Characters>140692</Characters>
  <Application>Microsoft Macintosh Word</Application>
  <DocSecurity>0</DocSecurity>
  <Lines>1172</Lines>
  <Paragraphs>325</Paragraphs>
  <ScaleCrop>false</ScaleCrop>
  <HeadingPairs>
    <vt:vector size="2" baseType="variant">
      <vt:variant>
        <vt:lpstr>Titel</vt:lpstr>
      </vt:variant>
      <vt:variant>
        <vt:i4>1</vt:i4>
      </vt:variant>
    </vt:vector>
  </HeadingPairs>
  <TitlesOfParts>
    <vt:vector size="1" baseType="lpstr">
      <vt:lpstr/>
    </vt:vector>
  </TitlesOfParts>
  <Company>Universität Osnabrück</Company>
  <LinksUpToDate>false</LinksUpToDate>
  <CharactersWithSpaces>162699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Jannik Hoffjann</dc:creator>
  <cp:lastModifiedBy>Jannik Hoffjann</cp:lastModifiedBy>
  <cp:revision>146</cp:revision>
  <cp:lastPrinted>2011-04-20T09:18:00Z</cp:lastPrinted>
  <dcterms:created xsi:type="dcterms:W3CDTF">2014-10-21T09:23:00Z</dcterms:created>
  <dcterms:modified xsi:type="dcterms:W3CDTF">2014-12-07T16:52:00Z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IMWI</vt:lpwstr>
  </property>
  <property fmtid="{D5CDD505-2E9C-101B-9397-08002B2CF9AE}" pid="3" name="Mendeley Document_1">
    <vt:lpwstr>True</vt:lpwstr>
  </property>
  <property fmtid="{D5CDD505-2E9C-101B-9397-08002B2CF9AE}" pid="4" name="Mendeley User Name_1">
    <vt:lpwstr>jhoffjann@gmail.com@www.mendeley.com</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IMWI</vt:lpwstr>
  </property>
  <property fmtid="{D5CDD505-2E9C-101B-9397-08002B2CF9AE}" pid="20" name="Mendeley Recent Style Name 7_1">
    <vt:lpwstr>IMWI</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