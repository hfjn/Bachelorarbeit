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553799"/>
        <w:docPartObj>
          <w:docPartGallery w:val="Cover Pages"/>
          <w:docPartUnique/>
        </w:docPartObj>
      </w:sdtPr>
      <w:sdtContent>
        <w:p w14:paraId="79784D47" w14:textId="77777777"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4B2DDE" w:rsidRDefault="004B2DDE" w:rsidP="00463BC7">
                                <w:pPr>
                                  <w:pStyle w:val="BasicTextIndentation"/>
                                </w:pPr>
                                <w:r w:rsidRPr="00F656D1">
                                  <w:rPr>
                                    <w:rStyle w:val="BasicCharBold"/>
                                  </w:rPr>
                                  <w:t>Themensteller:</w:t>
                                </w:r>
                                <w:r>
                                  <w:tab/>
                                  <w:t>Prof. Dr. Oliver Thomas</w:t>
                                </w:r>
                              </w:p>
                              <w:p w14:paraId="6A2C2898" w14:textId="77777777" w:rsidR="004B2DDE" w:rsidRDefault="004B2DDE"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4B2DDE" w:rsidRDefault="004B2DDE" w:rsidP="00463BC7">
                                <w:pPr>
                                  <w:pStyle w:val="BasicTextIndentation"/>
                                </w:pPr>
                              </w:p>
                              <w:p w14:paraId="116FDB39" w14:textId="77777777" w:rsidR="004B2DDE" w:rsidRDefault="004B2DDE" w:rsidP="00463BC7">
                                <w:pPr>
                                  <w:pStyle w:val="BasicTextIndentation"/>
                                </w:pPr>
                                <w:r>
                                  <w:rPr>
                                    <w:rStyle w:val="BasicCharBold"/>
                                  </w:rPr>
                                  <w:t>V</w:t>
                                </w:r>
                                <w:r w:rsidRPr="00F656D1">
                                  <w:rPr>
                                    <w:rStyle w:val="BasicCharBold"/>
                                  </w:rPr>
                                  <w:t>orgelegt von:</w:t>
                                </w:r>
                                <w:r>
                                  <w:tab/>
                                  <w:t>Jannik Hoffjann</w:t>
                                </w:r>
                              </w:p>
                              <w:p w14:paraId="0B39E5EA" w14:textId="77777777" w:rsidR="004B2DDE" w:rsidRPr="0014131F" w:rsidRDefault="004B2DDE"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4B2DDE" w:rsidRDefault="004B2DDE"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4B2DDE" w:rsidRDefault="004B2DDE" w:rsidP="00F656D1">
                                <w:pPr>
                                  <w:pStyle w:val="BasicTextIndentation"/>
                                  <w:ind w:firstLine="0"/>
                                </w:pPr>
                                <w:r>
                                  <w:t>Matrikelnummer: 945592</w:t>
                                </w:r>
                                <w:r>
                                  <w:br/>
                                </w:r>
                                <w:r w:rsidRPr="00F656D1">
                                  <w:t>E-Mail-Adresse:</w:t>
                                </w:r>
                                <w:r>
                                  <w:t xml:space="preserve"> jhoffjann@uni-osnabrueck.de</w:t>
                                </w:r>
                              </w:p>
                              <w:p w14:paraId="48B7586E" w14:textId="77777777" w:rsidR="004B2DDE" w:rsidRDefault="004B2DDE" w:rsidP="00463BC7">
                                <w:pPr>
                                  <w:pStyle w:val="BasicTextIndentation"/>
                                </w:pPr>
                              </w:p>
                              <w:p w14:paraId="3CC85AFD" w14:textId="77777777" w:rsidR="004B2DDE" w:rsidRDefault="004B2DDE" w:rsidP="00A509D9">
                                <w:pPr>
                                  <w:pStyle w:val="BasicTextIndentation"/>
                                </w:pPr>
                                <w:r w:rsidRPr="00F656D1">
                                  <w:rPr>
                                    <w:rStyle w:val="BasicCharBold"/>
                                  </w:rPr>
                                  <w:t>Abgabetermin:</w:t>
                                </w:r>
                                <w:r>
                                  <w:tab/>
                                  <w:t>2015-01-22</w:t>
                                </w:r>
                              </w:p>
                              <w:p w14:paraId="6D576C61" w14:textId="77777777" w:rsidR="004B2DDE" w:rsidRDefault="004B2DDE" w:rsidP="001A10C8"/>
                              <w:p w14:paraId="4DE5C896" w14:textId="77777777" w:rsidR="004B2DDE" w:rsidRDefault="004B2DDE" w:rsidP="00463BC7">
                                <w:pPr>
                                  <w:pStyle w:val="BasicTextIndentation"/>
                                </w:pPr>
                                <w:r w:rsidRPr="00F656D1">
                                  <w:rPr>
                                    <w:rStyle w:val="BasicCharBold"/>
                                  </w:rPr>
                                  <w:t>Themensteller:</w:t>
                                </w:r>
                                <w:r>
                                  <w:tab/>
                                  <w:t>Prof. Dr. Oliver Thomas</w:t>
                                </w:r>
                              </w:p>
                              <w:p w14:paraId="034D0C5F" w14:textId="77777777" w:rsidR="004B2DDE" w:rsidRDefault="004B2DDE" w:rsidP="00463BC7">
                                <w:pPr>
                                  <w:pStyle w:val="BasicTextIndentation"/>
                                </w:pPr>
                                <w:r w:rsidRPr="00F656D1">
                                  <w:rPr>
                                    <w:rStyle w:val="BasicCharBold"/>
                                  </w:rPr>
                                  <w:t>Betreuer:</w:t>
                                </w:r>
                                <w:r>
                                  <w:tab/>
                                  <w:t>Vorname Name</w:t>
                                </w:r>
                              </w:p>
                              <w:p w14:paraId="3DE03EE0" w14:textId="77777777" w:rsidR="004B2DDE" w:rsidRDefault="004B2DDE" w:rsidP="00463BC7">
                                <w:pPr>
                                  <w:pStyle w:val="BasicTextIndentation"/>
                                </w:pPr>
                              </w:p>
                              <w:p w14:paraId="5ED8F137" w14:textId="77777777" w:rsidR="004B2DDE" w:rsidRDefault="004B2DDE"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4B2DDE" w:rsidRDefault="004B2DDE"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4B2DDE" w:rsidRDefault="004B2DDE" w:rsidP="00463BC7">
                                <w:pPr>
                                  <w:pStyle w:val="BasicTextIndentation"/>
                                </w:pPr>
                              </w:p>
                              <w:p w14:paraId="4FA2E61B" w14:textId="77777777" w:rsidR="004B2DDE" w:rsidRDefault="004B2DDE"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4B2DDE" w:rsidRDefault="004B2DDE" w:rsidP="00463BC7">
                          <w:pPr>
                            <w:pStyle w:val="BasicTextIndentation"/>
                          </w:pPr>
                          <w:r w:rsidRPr="00F656D1">
                            <w:rPr>
                              <w:rStyle w:val="BasicCharBold"/>
                            </w:rPr>
                            <w:t>Themensteller:</w:t>
                          </w:r>
                          <w:r>
                            <w:tab/>
                            <w:t>Prof. Dr. Oliver Thomas</w:t>
                          </w:r>
                        </w:p>
                        <w:p w14:paraId="6A2C2898" w14:textId="77777777" w:rsidR="004B2DDE" w:rsidRDefault="004B2DDE"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4B2DDE" w:rsidRDefault="004B2DDE" w:rsidP="00463BC7">
                          <w:pPr>
                            <w:pStyle w:val="BasicTextIndentation"/>
                          </w:pPr>
                        </w:p>
                        <w:p w14:paraId="116FDB39" w14:textId="77777777" w:rsidR="004B2DDE" w:rsidRDefault="004B2DDE" w:rsidP="00463BC7">
                          <w:pPr>
                            <w:pStyle w:val="BasicTextIndentation"/>
                          </w:pPr>
                          <w:r>
                            <w:rPr>
                              <w:rStyle w:val="BasicCharBold"/>
                            </w:rPr>
                            <w:t>V</w:t>
                          </w:r>
                          <w:r w:rsidRPr="00F656D1">
                            <w:rPr>
                              <w:rStyle w:val="BasicCharBold"/>
                            </w:rPr>
                            <w:t>orgelegt von:</w:t>
                          </w:r>
                          <w:r>
                            <w:tab/>
                            <w:t>Jannik Hoffjann</w:t>
                          </w:r>
                        </w:p>
                        <w:p w14:paraId="0B39E5EA" w14:textId="77777777" w:rsidR="004B2DDE" w:rsidRPr="0014131F" w:rsidRDefault="004B2DDE"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4B2DDE" w:rsidRDefault="004B2DDE"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4B2DDE" w:rsidRDefault="004B2DDE" w:rsidP="00F656D1">
                          <w:pPr>
                            <w:pStyle w:val="BasicTextIndentation"/>
                            <w:ind w:firstLine="0"/>
                          </w:pPr>
                          <w:r>
                            <w:t>Matrikelnummer: 945592</w:t>
                          </w:r>
                          <w:r>
                            <w:br/>
                          </w:r>
                          <w:r w:rsidRPr="00F656D1">
                            <w:t>E-Mail-Adresse:</w:t>
                          </w:r>
                          <w:r>
                            <w:t xml:space="preserve"> jhoffjann@uni-osnabrueck.de</w:t>
                          </w:r>
                        </w:p>
                        <w:p w14:paraId="48B7586E" w14:textId="77777777" w:rsidR="004B2DDE" w:rsidRDefault="004B2DDE" w:rsidP="00463BC7">
                          <w:pPr>
                            <w:pStyle w:val="BasicTextIndentation"/>
                          </w:pPr>
                        </w:p>
                        <w:p w14:paraId="3CC85AFD" w14:textId="77777777" w:rsidR="004B2DDE" w:rsidRDefault="004B2DDE" w:rsidP="00A509D9">
                          <w:pPr>
                            <w:pStyle w:val="BasicTextIndentation"/>
                          </w:pPr>
                          <w:r w:rsidRPr="00F656D1">
                            <w:rPr>
                              <w:rStyle w:val="BasicCharBold"/>
                            </w:rPr>
                            <w:t>Abgabetermin:</w:t>
                          </w:r>
                          <w:r>
                            <w:tab/>
                            <w:t>2015-01-22</w:t>
                          </w:r>
                        </w:p>
                        <w:p w14:paraId="6D576C61" w14:textId="77777777" w:rsidR="004B2DDE" w:rsidRDefault="004B2DDE" w:rsidP="001A10C8"/>
                        <w:p w14:paraId="4DE5C896" w14:textId="77777777" w:rsidR="004B2DDE" w:rsidRDefault="004B2DDE" w:rsidP="00463BC7">
                          <w:pPr>
                            <w:pStyle w:val="BasicTextIndentation"/>
                          </w:pPr>
                          <w:r w:rsidRPr="00F656D1">
                            <w:rPr>
                              <w:rStyle w:val="BasicCharBold"/>
                            </w:rPr>
                            <w:t>Themensteller:</w:t>
                          </w:r>
                          <w:r>
                            <w:tab/>
                            <w:t>Prof. Dr. Oliver Thomas</w:t>
                          </w:r>
                        </w:p>
                        <w:p w14:paraId="034D0C5F" w14:textId="77777777" w:rsidR="004B2DDE" w:rsidRDefault="004B2DDE" w:rsidP="00463BC7">
                          <w:pPr>
                            <w:pStyle w:val="BasicTextIndentation"/>
                          </w:pPr>
                          <w:r w:rsidRPr="00F656D1">
                            <w:rPr>
                              <w:rStyle w:val="BasicCharBold"/>
                            </w:rPr>
                            <w:t>Betreuer:</w:t>
                          </w:r>
                          <w:r>
                            <w:tab/>
                            <w:t>Vorname Name</w:t>
                          </w:r>
                        </w:p>
                        <w:p w14:paraId="3DE03EE0" w14:textId="77777777" w:rsidR="004B2DDE" w:rsidRDefault="004B2DDE" w:rsidP="00463BC7">
                          <w:pPr>
                            <w:pStyle w:val="BasicTextIndentation"/>
                          </w:pPr>
                        </w:p>
                        <w:p w14:paraId="5ED8F137" w14:textId="77777777" w:rsidR="004B2DDE" w:rsidRDefault="004B2DDE"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4B2DDE" w:rsidRDefault="004B2DDE"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4B2DDE" w:rsidRDefault="004B2DDE" w:rsidP="00463BC7">
                          <w:pPr>
                            <w:pStyle w:val="BasicTextIndentation"/>
                          </w:pPr>
                        </w:p>
                        <w:p w14:paraId="4FA2E61B" w14:textId="77777777" w:rsidR="004B2DDE" w:rsidRDefault="004B2DDE"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4B2DDE" w:rsidRPr="00B33509" w:rsidRDefault="004B2DDE" w:rsidP="00463BC7">
                                <w:pPr>
                                  <w:pStyle w:val="BasicTextCentered"/>
                                </w:pPr>
                              </w:p>
                              <w:p w14:paraId="2B3482E5" w14:textId="77777777" w:rsidR="004B2DDE" w:rsidRPr="00B33509" w:rsidRDefault="004B2DDE" w:rsidP="00463BC7">
                                <w:pPr>
                                  <w:pStyle w:val="BasicTextCentered"/>
                                </w:pPr>
                              </w:p>
                              <w:p w14:paraId="188E5F57" w14:textId="77777777" w:rsidR="004B2DDE" w:rsidRPr="00B33509" w:rsidRDefault="004B2DDE" w:rsidP="001A10C8">
                                <w:pPr>
                                  <w:pStyle w:val="Titel"/>
                                </w:pPr>
                                <w:r>
                                  <w:t>Einblendung von kontextsensitiven Inhalten auf der Google Glass</w:t>
                                </w:r>
                              </w:p>
                              <w:p w14:paraId="28EC3F69" w14:textId="77777777" w:rsidR="004B2DDE" w:rsidRPr="00B33509" w:rsidRDefault="004B2DDE" w:rsidP="001A10C8"/>
                              <w:p w14:paraId="0A495878" w14:textId="77777777" w:rsidR="004B2DDE" w:rsidRPr="00B33509" w:rsidRDefault="004B2DDE" w:rsidP="00463BC7">
                                <w:pPr>
                                  <w:pStyle w:val="BasicTextCentered"/>
                                </w:pPr>
                              </w:p>
                              <w:p w14:paraId="3AD3A559" w14:textId="77777777" w:rsidR="004B2DDE" w:rsidRPr="00B33509" w:rsidRDefault="004B2DDE" w:rsidP="00463BC7">
                                <w:pPr>
                                  <w:pStyle w:val="BasicTextCentered"/>
                                </w:pPr>
                              </w:p>
                              <w:p w14:paraId="647B122F" w14:textId="77777777" w:rsidR="004B2DDE" w:rsidRPr="00B33509" w:rsidRDefault="004B2DDE" w:rsidP="0014131F">
                                <w:pPr>
                                  <w:pStyle w:val="BasicTextCentered"/>
                                </w:pPr>
                                <w:r>
                                  <w:rPr>
                                    <w:rStyle w:val="BasicCharBold"/>
                                  </w:rPr>
                                  <w:t>Bachelorarbeit</w:t>
                                </w:r>
                              </w:p>
                              <w:p w14:paraId="60758085" w14:textId="77777777" w:rsidR="004B2DDE" w:rsidRPr="00B33509" w:rsidRDefault="004B2DDE" w:rsidP="00463BC7">
                                <w:pPr>
                                  <w:pStyle w:val="BasicTextCentered"/>
                                </w:pPr>
                              </w:p>
                              <w:p w14:paraId="16D05A4A" w14:textId="77777777" w:rsidR="004B2DDE" w:rsidRPr="00B33509" w:rsidRDefault="004B2DDE" w:rsidP="003E50DB">
                                <w:pPr>
                                  <w:pStyle w:val="BasicTextCentered"/>
                                </w:pPr>
                                <w:r w:rsidRPr="00B33509">
                                  <w:t>am Fachgebiet Informationsmanagement und Wirtschaftsinformatik,</w:t>
                                </w:r>
                                <w:r w:rsidRPr="00B33509">
                                  <w:br/>
                                  <w:t>Universität Osnabrück</w:t>
                                </w:r>
                              </w:p>
                              <w:p w14:paraId="522498E8" w14:textId="77777777" w:rsidR="004B2DDE" w:rsidRPr="00B33509" w:rsidRDefault="004B2DDE" w:rsidP="003E50DB">
                                <w:pPr>
                                  <w:pStyle w:val="BasicTextCentered"/>
                                </w:pPr>
                              </w:p>
                              <w:p w14:paraId="610AD5D2" w14:textId="77777777" w:rsidR="004B2DDE" w:rsidRPr="00B33509" w:rsidRDefault="004B2DDE" w:rsidP="003E50DB">
                                <w:pPr>
                                  <w:pStyle w:val="BasicTextCentered"/>
                                </w:pPr>
                                <w:r w:rsidRPr="00B33509">
                                  <w:t xml:space="preserve">zur Erlangung des Grades </w:t>
                                </w:r>
                              </w:p>
                              <w:p w14:paraId="77B9B573" w14:textId="77777777" w:rsidR="004B2DDE" w:rsidRPr="00B33509" w:rsidRDefault="004B2DDE" w:rsidP="003E50DB">
                                <w:pPr>
                                  <w:pStyle w:val="BasicTextCentered"/>
                                </w:pPr>
                                <w:r>
                                  <w:t xml:space="preserve">Bachelor </w:t>
                                </w:r>
                                <w:proofErr w:type="spellStart"/>
                                <w:r>
                                  <w:t>of</w:t>
                                </w:r>
                                <w:proofErr w:type="spellEnd"/>
                                <w:r>
                                  <w:t xml:space="preserve"> Science (B. Sc.)</w:t>
                                </w:r>
                              </w:p>
                              <w:p w14:paraId="2A72E6A7" w14:textId="77777777" w:rsidR="004B2DDE" w:rsidRPr="00B33509" w:rsidRDefault="004B2DDE" w:rsidP="003E50DB">
                                <w:pPr>
                                  <w:pStyle w:val="BasicTextCentered"/>
                                </w:pPr>
                                <w:r w:rsidRPr="00B33509">
                                  <w:t xml:space="preserve">im Studiengang </w:t>
                                </w:r>
                              </w:p>
                              <w:p w14:paraId="15076179" w14:textId="77777777" w:rsidR="004B2DDE" w:rsidRPr="00B33509" w:rsidRDefault="004B2DDE"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4B2DDE" w:rsidRPr="00B33509" w:rsidRDefault="004B2DDE" w:rsidP="00463BC7">
                          <w:pPr>
                            <w:pStyle w:val="BasicTextCentered"/>
                          </w:pPr>
                        </w:p>
                        <w:p w14:paraId="2B3482E5" w14:textId="77777777" w:rsidR="004B2DDE" w:rsidRPr="00B33509" w:rsidRDefault="004B2DDE" w:rsidP="00463BC7">
                          <w:pPr>
                            <w:pStyle w:val="BasicTextCentered"/>
                          </w:pPr>
                        </w:p>
                        <w:p w14:paraId="188E5F57" w14:textId="77777777" w:rsidR="004B2DDE" w:rsidRPr="00B33509" w:rsidRDefault="004B2DDE" w:rsidP="001A10C8">
                          <w:pPr>
                            <w:pStyle w:val="Titel"/>
                          </w:pPr>
                          <w:r>
                            <w:t>Einblendung von kontextsensitiven Inhalten auf der Google Glass</w:t>
                          </w:r>
                        </w:p>
                        <w:p w14:paraId="28EC3F69" w14:textId="77777777" w:rsidR="004B2DDE" w:rsidRPr="00B33509" w:rsidRDefault="004B2DDE" w:rsidP="001A10C8"/>
                        <w:p w14:paraId="0A495878" w14:textId="77777777" w:rsidR="004B2DDE" w:rsidRPr="00B33509" w:rsidRDefault="004B2DDE" w:rsidP="00463BC7">
                          <w:pPr>
                            <w:pStyle w:val="BasicTextCentered"/>
                          </w:pPr>
                        </w:p>
                        <w:p w14:paraId="3AD3A559" w14:textId="77777777" w:rsidR="004B2DDE" w:rsidRPr="00B33509" w:rsidRDefault="004B2DDE" w:rsidP="00463BC7">
                          <w:pPr>
                            <w:pStyle w:val="BasicTextCentered"/>
                          </w:pPr>
                        </w:p>
                        <w:p w14:paraId="647B122F" w14:textId="77777777" w:rsidR="004B2DDE" w:rsidRPr="00B33509" w:rsidRDefault="004B2DDE" w:rsidP="0014131F">
                          <w:pPr>
                            <w:pStyle w:val="BasicTextCentered"/>
                          </w:pPr>
                          <w:r>
                            <w:rPr>
                              <w:rStyle w:val="BasicCharBold"/>
                            </w:rPr>
                            <w:t>Bachelorarbeit</w:t>
                          </w:r>
                        </w:p>
                        <w:p w14:paraId="60758085" w14:textId="77777777" w:rsidR="004B2DDE" w:rsidRPr="00B33509" w:rsidRDefault="004B2DDE" w:rsidP="00463BC7">
                          <w:pPr>
                            <w:pStyle w:val="BasicTextCentered"/>
                          </w:pPr>
                        </w:p>
                        <w:p w14:paraId="16D05A4A" w14:textId="77777777" w:rsidR="004B2DDE" w:rsidRPr="00B33509" w:rsidRDefault="004B2DDE" w:rsidP="003E50DB">
                          <w:pPr>
                            <w:pStyle w:val="BasicTextCentered"/>
                          </w:pPr>
                          <w:r w:rsidRPr="00B33509">
                            <w:t>am Fachgebiet Informationsmanagement und Wirtschaftsinformatik,</w:t>
                          </w:r>
                          <w:r w:rsidRPr="00B33509">
                            <w:br/>
                            <w:t>Universität Osnabrück</w:t>
                          </w:r>
                        </w:p>
                        <w:p w14:paraId="522498E8" w14:textId="77777777" w:rsidR="004B2DDE" w:rsidRPr="00B33509" w:rsidRDefault="004B2DDE" w:rsidP="003E50DB">
                          <w:pPr>
                            <w:pStyle w:val="BasicTextCentered"/>
                          </w:pPr>
                        </w:p>
                        <w:p w14:paraId="610AD5D2" w14:textId="77777777" w:rsidR="004B2DDE" w:rsidRPr="00B33509" w:rsidRDefault="004B2DDE" w:rsidP="003E50DB">
                          <w:pPr>
                            <w:pStyle w:val="BasicTextCentered"/>
                          </w:pPr>
                          <w:r w:rsidRPr="00B33509">
                            <w:t xml:space="preserve">zur Erlangung des Grades </w:t>
                          </w:r>
                        </w:p>
                        <w:p w14:paraId="77B9B573" w14:textId="77777777" w:rsidR="004B2DDE" w:rsidRPr="00B33509" w:rsidRDefault="004B2DDE" w:rsidP="003E50DB">
                          <w:pPr>
                            <w:pStyle w:val="BasicTextCentered"/>
                          </w:pPr>
                          <w:r>
                            <w:t xml:space="preserve">Bachelor </w:t>
                          </w:r>
                          <w:proofErr w:type="spellStart"/>
                          <w:r>
                            <w:t>of</w:t>
                          </w:r>
                          <w:proofErr w:type="spellEnd"/>
                          <w:r>
                            <w:t xml:space="preserve"> Science (B. Sc.)</w:t>
                          </w:r>
                        </w:p>
                        <w:p w14:paraId="2A72E6A7" w14:textId="77777777" w:rsidR="004B2DDE" w:rsidRPr="00B33509" w:rsidRDefault="004B2DDE" w:rsidP="003E50DB">
                          <w:pPr>
                            <w:pStyle w:val="BasicTextCentered"/>
                          </w:pPr>
                          <w:r w:rsidRPr="00B33509">
                            <w:t xml:space="preserve">im Studiengang </w:t>
                          </w:r>
                        </w:p>
                        <w:p w14:paraId="15076179" w14:textId="77777777" w:rsidR="004B2DDE" w:rsidRPr="00B33509" w:rsidRDefault="004B2DDE"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8637465"/>
      <w:r w:rsidRPr="003C7E2E">
        <w:lastRenderedPageBreak/>
        <w:t xml:space="preserve">Zusammenfassung / </w:t>
      </w:r>
      <w:proofErr w:type="spellStart"/>
      <w:r w:rsidRPr="003C7E2E">
        <w:t>Expose</w:t>
      </w:r>
      <w:bookmarkEnd w:id="0"/>
      <w:proofErr w:type="spellEnd"/>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6DC408F6" w14:textId="77777777" w:rsidR="00E26241"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E26241">
        <w:t>Zusammenfassung / Expose</w:t>
      </w:r>
      <w:r w:rsidR="00E26241">
        <w:tab/>
      </w:r>
      <w:r w:rsidR="00E26241">
        <w:fldChar w:fldCharType="begin"/>
      </w:r>
      <w:r w:rsidR="00E26241">
        <w:instrText xml:space="preserve"> PAGEREF _Toc278637465 \h </w:instrText>
      </w:r>
      <w:r w:rsidR="00E26241">
        <w:fldChar w:fldCharType="separate"/>
      </w:r>
      <w:r w:rsidR="00E26241">
        <w:t>II</w:t>
      </w:r>
      <w:r w:rsidR="00E26241">
        <w:fldChar w:fldCharType="end"/>
      </w:r>
    </w:p>
    <w:p w14:paraId="1498B5FD" w14:textId="77777777" w:rsidR="00E26241" w:rsidRDefault="00E26241">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_Toc278637466 \h </w:instrText>
      </w:r>
      <w:r>
        <w:fldChar w:fldCharType="separate"/>
      </w:r>
      <w:r>
        <w:t>IV</w:t>
      </w:r>
      <w:r>
        <w:fldChar w:fldCharType="end"/>
      </w:r>
    </w:p>
    <w:p w14:paraId="418A5EB0" w14:textId="77777777" w:rsidR="00E26241" w:rsidRDefault="00E26241">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_Toc278637467 \h </w:instrText>
      </w:r>
      <w:r>
        <w:fldChar w:fldCharType="separate"/>
      </w:r>
      <w:r>
        <w:t>V</w:t>
      </w:r>
      <w:r>
        <w:fldChar w:fldCharType="end"/>
      </w:r>
    </w:p>
    <w:p w14:paraId="745F4D1E" w14:textId="77777777" w:rsidR="00E26241" w:rsidRDefault="00E26241">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_Toc278637468 \h </w:instrText>
      </w:r>
      <w:r>
        <w:fldChar w:fldCharType="separate"/>
      </w:r>
      <w:r>
        <w:t>VI</w:t>
      </w:r>
      <w:r>
        <w:fldChar w:fldCharType="end"/>
      </w:r>
    </w:p>
    <w:p w14:paraId="071E672C" w14:textId="77777777" w:rsidR="00E26241" w:rsidRDefault="00E26241">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_Toc278637469 \h </w:instrText>
      </w:r>
      <w:r>
        <w:fldChar w:fldCharType="separate"/>
      </w:r>
      <w:r>
        <w:t>VII</w:t>
      </w:r>
      <w:r>
        <w:fldChar w:fldCharType="end"/>
      </w:r>
    </w:p>
    <w:p w14:paraId="3468AC6C" w14:textId="77777777" w:rsidR="00E26241" w:rsidRDefault="00E26241">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_Toc278637470 \h </w:instrText>
      </w:r>
      <w:r>
        <w:fldChar w:fldCharType="separate"/>
      </w:r>
      <w:r>
        <w:t>1</w:t>
      </w:r>
      <w:r>
        <w:fldChar w:fldCharType="end"/>
      </w:r>
    </w:p>
    <w:p w14:paraId="2EAB6FDF" w14:textId="77777777" w:rsidR="00E26241" w:rsidRDefault="00E26241">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_Toc278637471 \h </w:instrText>
      </w:r>
      <w:r>
        <w:fldChar w:fldCharType="separate"/>
      </w:r>
      <w:r>
        <w:t>2</w:t>
      </w:r>
      <w:r>
        <w:fldChar w:fldCharType="end"/>
      </w:r>
    </w:p>
    <w:p w14:paraId="01EF802D" w14:textId="77777777" w:rsidR="00E26241" w:rsidRDefault="00E26241">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_Toc278637472 \h </w:instrText>
      </w:r>
      <w:r>
        <w:fldChar w:fldCharType="separate"/>
      </w:r>
      <w:r>
        <w:t>2</w:t>
      </w:r>
      <w:r>
        <w:fldChar w:fldCharType="end"/>
      </w:r>
    </w:p>
    <w:p w14:paraId="5C1500BC" w14:textId="77777777" w:rsidR="00E26241" w:rsidRDefault="00E26241">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_Toc278637473 \h </w:instrText>
      </w:r>
      <w:r>
        <w:fldChar w:fldCharType="separate"/>
      </w:r>
      <w:r>
        <w:t>3</w:t>
      </w:r>
      <w:r>
        <w:fldChar w:fldCharType="end"/>
      </w:r>
    </w:p>
    <w:p w14:paraId="2CCA0398" w14:textId="77777777" w:rsidR="00E26241" w:rsidRDefault="00E26241">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_Toc278637474 \h </w:instrText>
      </w:r>
      <w:r>
        <w:fldChar w:fldCharType="separate"/>
      </w:r>
      <w:r>
        <w:t>4</w:t>
      </w:r>
      <w:r>
        <w:fldChar w:fldCharType="end"/>
      </w:r>
    </w:p>
    <w:p w14:paraId="5CF899C9" w14:textId="77777777" w:rsidR="00E26241" w:rsidRDefault="00E26241">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_Toc278637475 \h </w:instrText>
      </w:r>
      <w:r>
        <w:fldChar w:fldCharType="separate"/>
      </w:r>
      <w:r>
        <w:t>6</w:t>
      </w:r>
      <w:r>
        <w:fldChar w:fldCharType="end"/>
      </w:r>
    </w:p>
    <w:p w14:paraId="48309D5E" w14:textId="77777777" w:rsidR="00E26241" w:rsidRDefault="00E26241">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_Toc278637476 \h </w:instrText>
      </w:r>
      <w:r>
        <w:fldChar w:fldCharType="separate"/>
      </w:r>
      <w:r>
        <w:t>7</w:t>
      </w:r>
      <w:r>
        <w:fldChar w:fldCharType="end"/>
      </w:r>
    </w:p>
    <w:p w14:paraId="0C1207D4" w14:textId="77777777" w:rsidR="00E26241" w:rsidRDefault="00E26241">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_Toc278637477 \h </w:instrText>
      </w:r>
      <w:r>
        <w:fldChar w:fldCharType="separate"/>
      </w:r>
      <w:r>
        <w:t>8</w:t>
      </w:r>
      <w:r>
        <w:fldChar w:fldCharType="end"/>
      </w:r>
    </w:p>
    <w:p w14:paraId="2AC2F9FA" w14:textId="77777777" w:rsidR="00E26241" w:rsidRDefault="00E26241">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_Toc278637478 \h </w:instrText>
      </w:r>
      <w:r>
        <w:fldChar w:fldCharType="separate"/>
      </w:r>
      <w:r>
        <w:t>8</w:t>
      </w:r>
      <w:r>
        <w:fldChar w:fldCharType="end"/>
      </w:r>
    </w:p>
    <w:p w14:paraId="14FCBADF" w14:textId="77777777" w:rsidR="00E26241" w:rsidRDefault="00E26241">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_Toc278637479 \h </w:instrText>
      </w:r>
      <w:r>
        <w:fldChar w:fldCharType="separate"/>
      </w:r>
      <w:r>
        <w:t>9</w:t>
      </w:r>
      <w:r>
        <w:fldChar w:fldCharType="end"/>
      </w:r>
    </w:p>
    <w:p w14:paraId="3E99C8B1" w14:textId="77777777" w:rsidR="00E26241" w:rsidRDefault="00E26241">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_Toc278637480 \h </w:instrText>
      </w:r>
      <w:r>
        <w:fldChar w:fldCharType="separate"/>
      </w:r>
      <w:r>
        <w:t>9</w:t>
      </w:r>
      <w:r>
        <w:fldChar w:fldCharType="end"/>
      </w:r>
    </w:p>
    <w:p w14:paraId="2CB4F350" w14:textId="77777777" w:rsidR="00E26241" w:rsidRDefault="00E26241">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_Toc278637481 \h </w:instrText>
      </w:r>
      <w:r>
        <w:fldChar w:fldCharType="separate"/>
      </w:r>
      <w:r>
        <w:t>10</w:t>
      </w:r>
      <w:r>
        <w:fldChar w:fldCharType="end"/>
      </w:r>
    </w:p>
    <w:p w14:paraId="34E702B4" w14:textId="77777777" w:rsidR="00E26241" w:rsidRDefault="00E26241">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_Toc278637482 \h </w:instrText>
      </w:r>
      <w:r>
        <w:fldChar w:fldCharType="separate"/>
      </w:r>
      <w:r>
        <w:t>11</w:t>
      </w:r>
      <w:r>
        <w:fldChar w:fldCharType="end"/>
      </w:r>
    </w:p>
    <w:p w14:paraId="1D5F878A" w14:textId="77777777" w:rsidR="00E26241" w:rsidRDefault="00E26241">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_Toc278637483 \h </w:instrText>
      </w:r>
      <w:r>
        <w:fldChar w:fldCharType="separate"/>
      </w:r>
      <w:r>
        <w:t>11</w:t>
      </w:r>
      <w:r>
        <w:fldChar w:fldCharType="end"/>
      </w:r>
    </w:p>
    <w:p w14:paraId="74DF6BEE" w14:textId="77777777" w:rsidR="00E26241" w:rsidRDefault="00E26241">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_Toc278637484 \h </w:instrText>
      </w:r>
      <w:r>
        <w:fldChar w:fldCharType="separate"/>
      </w:r>
      <w:r>
        <w:t>13</w:t>
      </w:r>
      <w:r>
        <w:fldChar w:fldCharType="end"/>
      </w:r>
    </w:p>
    <w:p w14:paraId="3A3C8F82" w14:textId="77777777" w:rsidR="00E26241" w:rsidRDefault="00E26241">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JavaCV</w:t>
      </w:r>
      <w:r>
        <w:tab/>
      </w:r>
      <w:r>
        <w:fldChar w:fldCharType="begin"/>
      </w:r>
      <w:r>
        <w:instrText xml:space="preserve"> PAGEREF _Toc278637485 \h </w:instrText>
      </w:r>
      <w:r>
        <w:fldChar w:fldCharType="separate"/>
      </w:r>
      <w:r>
        <w:t>13</w:t>
      </w:r>
      <w:r>
        <w:fldChar w:fldCharType="end"/>
      </w:r>
    </w:p>
    <w:p w14:paraId="405A466B" w14:textId="77777777" w:rsidR="00E26241" w:rsidRDefault="00E26241">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&amp; Nearest Neighbor Matching</w:t>
      </w:r>
      <w:r>
        <w:tab/>
      </w:r>
      <w:r>
        <w:fldChar w:fldCharType="begin"/>
      </w:r>
      <w:r>
        <w:instrText xml:space="preserve"> PAGEREF _Toc278637486 \h </w:instrText>
      </w:r>
      <w:r>
        <w:fldChar w:fldCharType="separate"/>
      </w:r>
      <w:r>
        <w:t>13</w:t>
      </w:r>
      <w:r>
        <w:fldChar w:fldCharType="end"/>
      </w:r>
    </w:p>
    <w:p w14:paraId="624C48B1" w14:textId="77777777" w:rsidR="00E26241" w:rsidRDefault="00E26241">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_Toc278637487 \h </w:instrText>
      </w:r>
      <w:r>
        <w:fldChar w:fldCharType="separate"/>
      </w:r>
      <w:r>
        <w:t>15</w:t>
      </w:r>
      <w:r>
        <w:fldChar w:fldCharType="end"/>
      </w:r>
    </w:p>
    <w:p w14:paraId="238D95A1" w14:textId="77777777" w:rsidR="00E26241" w:rsidRDefault="00E26241">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 ausgewählter Programmteile</w:t>
      </w:r>
      <w:r>
        <w:tab/>
      </w:r>
      <w:r>
        <w:fldChar w:fldCharType="begin"/>
      </w:r>
      <w:r>
        <w:instrText xml:space="preserve"> PAGEREF _Toc278637488 \h </w:instrText>
      </w:r>
      <w:r>
        <w:fldChar w:fldCharType="separate"/>
      </w:r>
      <w:r>
        <w:t>15</w:t>
      </w:r>
      <w:r>
        <w:fldChar w:fldCharType="end"/>
      </w:r>
    </w:p>
    <w:p w14:paraId="09B2077A" w14:textId="77777777" w:rsidR="00E26241" w:rsidRDefault="00E26241">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_Toc278637489 \h </w:instrText>
      </w:r>
      <w:r>
        <w:fldChar w:fldCharType="separate"/>
      </w:r>
      <w:r>
        <w:t>15</w:t>
      </w:r>
      <w:r>
        <w:fldChar w:fldCharType="end"/>
      </w:r>
    </w:p>
    <w:p w14:paraId="0DD57976" w14:textId="77777777" w:rsidR="00E26241" w:rsidRDefault="00E26241">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_Toc278637490 \h </w:instrText>
      </w:r>
      <w:r>
        <w:fldChar w:fldCharType="separate"/>
      </w:r>
      <w:r>
        <w:t>16</w:t>
      </w:r>
      <w:r>
        <w:fldChar w:fldCharType="end"/>
      </w:r>
    </w:p>
    <w:p w14:paraId="51A168CD" w14:textId="77777777" w:rsidR="00E26241" w:rsidRDefault="00E26241">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_Toc278637491 \h </w:instrText>
      </w:r>
      <w:r>
        <w:fldChar w:fldCharType="separate"/>
      </w:r>
      <w:r>
        <w:t>17</w:t>
      </w:r>
      <w:r>
        <w:fldChar w:fldCharType="end"/>
      </w:r>
    </w:p>
    <w:p w14:paraId="383E5E82" w14:textId="77777777" w:rsidR="00E26241" w:rsidRDefault="00E26241">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_Toc278637492 \h </w:instrText>
      </w:r>
      <w:r>
        <w:fldChar w:fldCharType="separate"/>
      </w:r>
      <w:r>
        <w:t>20</w:t>
      </w:r>
      <w:r>
        <w:fldChar w:fldCharType="end"/>
      </w:r>
    </w:p>
    <w:p w14:paraId="4BBC797E" w14:textId="77777777" w:rsidR="00E26241" w:rsidRDefault="00E26241">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_Toc278637493 \h </w:instrText>
      </w:r>
      <w:r>
        <w:fldChar w:fldCharType="separate"/>
      </w:r>
      <w:r>
        <w:t>20</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8637466"/>
      <w:r w:rsidRPr="003C7E2E">
        <w:lastRenderedPageBreak/>
        <w:t>Abbildungsverzeichnis</w:t>
      </w:r>
      <w:bookmarkEnd w:id="1"/>
    </w:p>
    <w:bookmarkStart w:id="2" w:name="AbbildungsVerzGesamt"/>
    <w:p w14:paraId="2928BAB9" w14:textId="77777777" w:rsidR="00AC48DC"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AC48DC">
        <w:rPr>
          <w:noProof/>
        </w:rPr>
        <w:t>Abb. 2.1</w:t>
      </w:r>
      <w:r w:rsidR="00AC48DC">
        <w:rPr>
          <w:rFonts w:asciiTheme="minorHAnsi" w:eastAsiaTheme="minorEastAsia" w:hAnsiTheme="minorHAnsi" w:cstheme="minorBidi"/>
          <w:noProof/>
          <w:szCs w:val="24"/>
          <w:lang w:eastAsia="ja-JP"/>
        </w:rPr>
        <w:tab/>
      </w:r>
      <w:r w:rsidR="00AC48DC" w:rsidRPr="00EF4FC9">
        <w:rPr>
          <w:noProof/>
        </w:rPr>
        <w:t>QR Code für den Titel dieser Arbeit</w:t>
      </w:r>
      <w:r w:rsidR="00AC48DC">
        <w:rPr>
          <w:noProof/>
        </w:rPr>
        <w:tab/>
      </w:r>
      <w:r w:rsidR="00AC48DC">
        <w:rPr>
          <w:noProof/>
        </w:rPr>
        <w:fldChar w:fldCharType="begin"/>
      </w:r>
      <w:r w:rsidR="00AC48DC">
        <w:rPr>
          <w:noProof/>
        </w:rPr>
        <w:instrText xml:space="preserve"> PAGEREF _Toc278971001 \h </w:instrText>
      </w:r>
      <w:r w:rsidR="00AC48DC">
        <w:rPr>
          <w:noProof/>
        </w:rPr>
      </w:r>
      <w:r w:rsidR="00AC48DC">
        <w:rPr>
          <w:noProof/>
        </w:rPr>
        <w:fldChar w:fldCharType="separate"/>
      </w:r>
      <w:r w:rsidR="00AC48DC">
        <w:rPr>
          <w:noProof/>
        </w:rPr>
        <w:t>4</w:t>
      </w:r>
      <w:r w:rsidR="00AC48DC">
        <w:rPr>
          <w:noProof/>
        </w:rPr>
        <w:fldChar w:fldCharType="end"/>
      </w:r>
    </w:p>
    <w:p w14:paraId="1A901504"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F4FC9">
        <w:rPr>
          <w:noProof/>
        </w:rPr>
        <w:t>Foursquare auf iOS 8.1.1</w:t>
      </w:r>
      <w:r>
        <w:rPr>
          <w:noProof/>
        </w:rPr>
        <w:tab/>
      </w:r>
      <w:r>
        <w:rPr>
          <w:noProof/>
        </w:rPr>
        <w:fldChar w:fldCharType="begin"/>
      </w:r>
      <w:r>
        <w:rPr>
          <w:noProof/>
        </w:rPr>
        <w:instrText xml:space="preserve"> PAGEREF _Toc278971002 \h </w:instrText>
      </w:r>
      <w:r>
        <w:rPr>
          <w:noProof/>
        </w:rPr>
      </w:r>
      <w:r>
        <w:rPr>
          <w:noProof/>
        </w:rPr>
        <w:fldChar w:fldCharType="separate"/>
      </w:r>
      <w:r>
        <w:rPr>
          <w:noProof/>
        </w:rPr>
        <w:t>6</w:t>
      </w:r>
      <w:r>
        <w:rPr>
          <w:noProof/>
        </w:rPr>
        <w:fldChar w:fldCharType="end"/>
      </w:r>
    </w:p>
    <w:p w14:paraId="2482EAB5"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F4FC9">
        <w:rPr>
          <w:noProof/>
        </w:rPr>
        <w:t>Beschriftete Google Glass (in Anlehnung an (Feng et al. 2014, S. 3070))</w:t>
      </w:r>
      <w:r>
        <w:rPr>
          <w:noProof/>
        </w:rPr>
        <w:tab/>
      </w:r>
      <w:r>
        <w:rPr>
          <w:noProof/>
        </w:rPr>
        <w:fldChar w:fldCharType="begin"/>
      </w:r>
      <w:r>
        <w:rPr>
          <w:noProof/>
        </w:rPr>
        <w:instrText xml:space="preserve"> PAGEREF _Toc278971003 \h </w:instrText>
      </w:r>
      <w:r>
        <w:rPr>
          <w:noProof/>
        </w:rPr>
      </w:r>
      <w:r>
        <w:rPr>
          <w:noProof/>
        </w:rPr>
        <w:fldChar w:fldCharType="separate"/>
      </w:r>
      <w:r>
        <w:rPr>
          <w:noProof/>
        </w:rPr>
        <w:t>9</w:t>
      </w:r>
      <w:r>
        <w:rPr>
          <w:noProof/>
        </w:rPr>
        <w:fldChar w:fldCharType="end"/>
      </w:r>
    </w:p>
    <w:p w14:paraId="4D72FAB1"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F4FC9">
        <w:rPr>
          <w:noProof/>
        </w:rPr>
        <w:t>Darstellung Funktionsweise der kontextsensitiven Applikation</w:t>
      </w:r>
      <w:r>
        <w:rPr>
          <w:noProof/>
        </w:rPr>
        <w:tab/>
      </w:r>
      <w:r>
        <w:rPr>
          <w:noProof/>
        </w:rPr>
        <w:fldChar w:fldCharType="begin"/>
      </w:r>
      <w:r>
        <w:rPr>
          <w:noProof/>
        </w:rPr>
        <w:instrText xml:space="preserve"> PAGEREF _Toc278971004 \h </w:instrText>
      </w:r>
      <w:r>
        <w:rPr>
          <w:noProof/>
        </w:rPr>
      </w:r>
      <w:r>
        <w:rPr>
          <w:noProof/>
        </w:rPr>
        <w:fldChar w:fldCharType="separate"/>
      </w:r>
      <w:r>
        <w:rPr>
          <w:noProof/>
        </w:rPr>
        <w:t>11</w:t>
      </w:r>
      <w:r>
        <w:rPr>
          <w:noProof/>
        </w:rPr>
        <w:fldChar w:fldCharType="end"/>
      </w:r>
    </w:p>
    <w:p w14:paraId="4F084971"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F4FC9">
        <w:rPr>
          <w:noProof/>
        </w:rPr>
        <w:t>Keypointerkennung auf einem Text</w:t>
      </w:r>
      <w:r>
        <w:rPr>
          <w:noProof/>
        </w:rPr>
        <w:tab/>
      </w:r>
      <w:r>
        <w:rPr>
          <w:noProof/>
        </w:rPr>
        <w:fldChar w:fldCharType="begin"/>
      </w:r>
      <w:r>
        <w:rPr>
          <w:noProof/>
        </w:rPr>
        <w:instrText xml:space="preserve"> PAGEREF _Toc278971005 \h </w:instrText>
      </w:r>
      <w:r>
        <w:rPr>
          <w:noProof/>
        </w:rPr>
      </w:r>
      <w:r>
        <w:rPr>
          <w:noProof/>
        </w:rPr>
        <w:fldChar w:fldCharType="separate"/>
      </w:r>
      <w:r>
        <w:rPr>
          <w:noProof/>
        </w:rPr>
        <w:t>14</w:t>
      </w:r>
      <w:r>
        <w:rPr>
          <w:noProof/>
        </w:rPr>
        <w:fldChar w:fldCharType="end"/>
      </w:r>
    </w:p>
    <w:p w14:paraId="0BF65888" w14:textId="77777777" w:rsidR="00AC48DC" w:rsidRDefault="00AC48DC">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F4FC9">
        <w:rPr>
          <w:noProof/>
        </w:rPr>
        <w:t>Matching zweier Logos</w:t>
      </w:r>
      <w:r>
        <w:rPr>
          <w:noProof/>
        </w:rPr>
        <w:tab/>
      </w:r>
      <w:r>
        <w:rPr>
          <w:noProof/>
        </w:rPr>
        <w:fldChar w:fldCharType="begin"/>
      </w:r>
      <w:r>
        <w:rPr>
          <w:noProof/>
        </w:rPr>
        <w:instrText xml:space="preserve"> PAGEREF _Toc278971006 \h </w:instrText>
      </w:r>
      <w:r>
        <w:rPr>
          <w:noProof/>
        </w:rPr>
      </w:r>
      <w:r>
        <w:rPr>
          <w:noProof/>
        </w:rPr>
        <w:fldChar w:fldCharType="separate"/>
      </w:r>
      <w:r>
        <w:rPr>
          <w:noProof/>
        </w:rPr>
        <w:t>14</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8637467"/>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0AD6FC5E" w14:textId="77777777" w:rsidR="00EC6FC8" w:rsidRPr="003C7E2E" w:rsidRDefault="00B3075C" w:rsidP="00EC6FC8">
      <w:pPr>
        <w:pStyle w:val="BasicText"/>
      </w:pPr>
      <w:r w:rsidRPr="003C7E2E">
        <w:fldChar w:fldCharType="end"/>
      </w:r>
      <w:bookmarkEnd w:id="4"/>
    </w:p>
    <w:p w14:paraId="749C4DFB" w14:textId="77777777" w:rsidR="00C565B8" w:rsidRDefault="00C565B8" w:rsidP="00D85134">
      <w:pPr>
        <w:pStyle w:val="berschrift1"/>
        <w:numPr>
          <w:ilvl w:val="0"/>
          <w:numId w:val="0"/>
        </w:numPr>
      </w:pPr>
      <w:bookmarkStart w:id="5" w:name="_Toc278637468"/>
      <w:r w:rsidRPr="003C7E2E">
        <w:lastRenderedPageBreak/>
        <w:t>Abkürzungsverzeichnis</w:t>
      </w:r>
      <w:bookmarkEnd w:id="5"/>
    </w:p>
    <w:p w14:paraId="256D672F" w14:textId="77777777" w:rsidR="00054F5B" w:rsidRDefault="00054F5B" w:rsidP="004A1AB0">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711C39F5" w14:textId="77777777" w:rsidR="00054F5B" w:rsidRDefault="00054F5B" w:rsidP="00F82036">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62E85B92" w14:textId="77777777" w:rsidR="00054F5B" w:rsidRDefault="00054F5B" w:rsidP="004A1AB0">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070DDBB7" w14:textId="77777777" w:rsidR="00054F5B" w:rsidRDefault="00054F5B" w:rsidP="004A1AB0">
      <w:pPr>
        <w:pStyle w:val="BasicText"/>
      </w:pPr>
      <w:r>
        <w:t>FREAK</w:t>
      </w:r>
      <w:r>
        <w:tab/>
        <w:t xml:space="preserve">Fast Retina </w:t>
      </w:r>
      <w:proofErr w:type="spellStart"/>
      <w:r>
        <w:t>Keypoint</w:t>
      </w:r>
      <w:proofErr w:type="spellEnd"/>
    </w:p>
    <w:p w14:paraId="39B2AFA2" w14:textId="77777777" w:rsidR="00054F5B" w:rsidRDefault="00054F5B" w:rsidP="004A1AB0">
      <w:pPr>
        <w:pStyle w:val="BasicText"/>
      </w:pPr>
      <w:r>
        <w:t xml:space="preserve">GB </w:t>
      </w:r>
      <w:r>
        <w:tab/>
      </w:r>
      <w:r>
        <w:tab/>
        <w:t>Gigabyte</w:t>
      </w:r>
    </w:p>
    <w:p w14:paraId="17089D84" w14:textId="77777777" w:rsidR="00054F5B" w:rsidRDefault="00054F5B" w:rsidP="004A1AB0">
      <w:pPr>
        <w:pStyle w:val="BasicText"/>
      </w:pPr>
      <w:r>
        <w:t>GPS</w:t>
      </w:r>
      <w:r>
        <w:tab/>
      </w:r>
      <w:r>
        <w:tab/>
        <w:t xml:space="preserve">Global </w:t>
      </w:r>
      <w:proofErr w:type="spellStart"/>
      <w:r>
        <w:t>Positioning</w:t>
      </w:r>
      <w:proofErr w:type="spellEnd"/>
      <w:r>
        <w:t xml:space="preserve"> System</w:t>
      </w:r>
    </w:p>
    <w:p w14:paraId="408F8541" w14:textId="77777777" w:rsidR="00054F5B" w:rsidRDefault="00054F5B" w:rsidP="004A1AB0">
      <w:pPr>
        <w:pStyle w:val="BasicText"/>
      </w:pPr>
      <w:r>
        <w:t>GSM</w:t>
      </w:r>
      <w:r>
        <w:tab/>
      </w:r>
      <w:r>
        <w:tab/>
        <w:t xml:space="preserve">Global System </w:t>
      </w:r>
      <w:proofErr w:type="spellStart"/>
      <w:r>
        <w:t>for</w:t>
      </w:r>
      <w:proofErr w:type="spellEnd"/>
      <w:r>
        <w:t xml:space="preserve"> Mobile Communications</w:t>
      </w:r>
    </w:p>
    <w:p w14:paraId="5CF7E035" w14:textId="77777777" w:rsidR="00054F5B" w:rsidRDefault="00054F5B" w:rsidP="004A1AB0">
      <w:pPr>
        <w:pStyle w:val="BasicText"/>
      </w:pPr>
      <w:r>
        <w:t>HUD</w:t>
      </w:r>
      <w:r>
        <w:tab/>
      </w:r>
      <w:r>
        <w:tab/>
        <w:t>Head-</w:t>
      </w:r>
      <w:proofErr w:type="spellStart"/>
      <w:r>
        <w:t>up</w:t>
      </w:r>
      <w:proofErr w:type="spellEnd"/>
      <w:r>
        <w:t xml:space="preserve"> Display</w:t>
      </w:r>
    </w:p>
    <w:p w14:paraId="2C614A0A" w14:textId="77777777" w:rsidR="00054F5B" w:rsidRDefault="00054F5B" w:rsidP="004A1AB0">
      <w:pPr>
        <w:pStyle w:val="BasicText"/>
      </w:pPr>
      <w:proofErr w:type="spellStart"/>
      <w:r>
        <w:t>Mhz</w:t>
      </w:r>
      <w:proofErr w:type="spellEnd"/>
      <w:r>
        <w:tab/>
      </w:r>
      <w:r>
        <w:tab/>
      </w:r>
      <w:proofErr w:type="spellStart"/>
      <w:r>
        <w:t>Mega</w:t>
      </w:r>
      <w:proofErr w:type="spellEnd"/>
      <w:r>
        <w:t xml:space="preserve"> Hertz</w:t>
      </w:r>
    </w:p>
    <w:p w14:paraId="2B6233FB" w14:textId="77777777" w:rsidR="00054F5B" w:rsidRDefault="00054F5B" w:rsidP="004A1AB0">
      <w:pPr>
        <w:pStyle w:val="BasicText"/>
      </w:pPr>
      <w:r>
        <w:t xml:space="preserve">QR </w:t>
      </w:r>
      <w:r>
        <w:tab/>
      </w:r>
      <w:r>
        <w:tab/>
        <w:t>Quick Response</w:t>
      </w:r>
    </w:p>
    <w:p w14:paraId="7170EF8F" w14:textId="77777777" w:rsidR="00054F5B" w:rsidRDefault="00054F5B" w:rsidP="004A1AB0">
      <w:pPr>
        <w:pStyle w:val="BasicText"/>
      </w:pPr>
      <w:r>
        <w:t xml:space="preserve">REST </w:t>
      </w:r>
      <w:r>
        <w:tab/>
      </w:r>
      <w:r>
        <w:tab/>
      </w:r>
      <w:proofErr w:type="spellStart"/>
      <w:r w:rsidRPr="00F82036">
        <w:t>Representational</w:t>
      </w:r>
      <w:proofErr w:type="spellEnd"/>
      <w:r>
        <w:t xml:space="preserve"> State Transfer</w:t>
      </w:r>
    </w:p>
    <w:p w14:paraId="5FBF5505" w14:textId="4A2D8EE3" w:rsidR="00FE1BCF" w:rsidRDefault="00FE1BCF" w:rsidP="004A1AB0">
      <w:pPr>
        <w:pStyle w:val="BasicText"/>
      </w:pPr>
      <w:r>
        <w:t>SIFT</w:t>
      </w:r>
      <w:r>
        <w:tab/>
      </w:r>
      <w:r>
        <w:tab/>
      </w:r>
      <w:proofErr w:type="spellStart"/>
      <w:r>
        <w:t>Scale</w:t>
      </w:r>
      <w:proofErr w:type="spellEnd"/>
      <w:r>
        <w:t xml:space="preserve"> Invariant Feature Transform</w:t>
      </w:r>
    </w:p>
    <w:p w14:paraId="14A336D0" w14:textId="77777777" w:rsidR="00054F5B" w:rsidRDefault="00054F5B" w:rsidP="004A1AB0">
      <w:pPr>
        <w:pStyle w:val="BasicText"/>
      </w:pPr>
      <w:r>
        <w:t>SURF</w:t>
      </w:r>
      <w:r>
        <w:tab/>
      </w:r>
      <w:r>
        <w:tab/>
      </w:r>
      <w:proofErr w:type="spellStart"/>
      <w:r>
        <w:t>Speeded-Up</w:t>
      </w:r>
      <w:proofErr w:type="spellEnd"/>
      <w:r>
        <w:t xml:space="preserve"> Robust Features</w:t>
      </w:r>
    </w:p>
    <w:p w14:paraId="547A98C3" w14:textId="77777777" w:rsidR="00054F5B" w:rsidRDefault="00054F5B" w:rsidP="004A1AB0">
      <w:pPr>
        <w:pStyle w:val="BasicText"/>
      </w:pPr>
      <w:proofErr w:type="spellStart"/>
      <w:r>
        <w:t>Wh</w:t>
      </w:r>
      <w:proofErr w:type="spellEnd"/>
      <w:r>
        <w:tab/>
      </w:r>
      <w:r>
        <w:tab/>
        <w:t>Wattstunden</w:t>
      </w: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78637469"/>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78637470"/>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w:t>
      </w:r>
      <w:r>
        <w:t>u</w:t>
      </w:r>
      <w:r>
        <w:t>ten Aufschwung erhalten.</w:t>
      </w:r>
    </w:p>
    <w:p w14:paraId="3C4C897A" w14:textId="77777777" w:rsidR="00D8703C" w:rsidRDefault="00D8703C" w:rsidP="00D8703C">
      <w:pPr>
        <w:pStyle w:val="BasicText"/>
      </w:pPr>
      <w:r>
        <w:t>Dabei hat insbesondere die Google Glass mit ihrer leichten Bauweise und Ungebunde</w:t>
      </w:r>
      <w:r>
        <w:t>n</w:t>
      </w:r>
      <w:r>
        <w:t xml:space="preserve">heit zu nahestehenden Computern die Möglichkeit den Bereich des </w:t>
      </w:r>
      <w:r w:rsidRPr="0096115D">
        <w:t>ubiquitous</w:t>
      </w:r>
      <w:r>
        <w:t xml:space="preserve"> Comp</w:t>
      </w:r>
      <w:r>
        <w:t>u</w:t>
      </w:r>
      <w:r>
        <w:t>ting zu verändern. Anders als Smartphones, Tablets oder konkurrierende Wearables bietet die Google Glass dabei die Chance durchgängig in das Sichtfeld des Trägers int</w:t>
      </w:r>
      <w:r>
        <w:t>e</w:t>
      </w:r>
      <w:r>
        <w:t>griert zu sein. So bieten sich neue Möglichkeiten von Nutzerinteraktion die den Geda</w:t>
      </w:r>
      <w:r>
        <w:t>n</w:t>
      </w:r>
      <w:r>
        <w:t xml:space="preserve">ken des </w:t>
      </w:r>
      <w:proofErr w:type="spellStart"/>
      <w:r>
        <w:t>anywhere</w:t>
      </w:r>
      <w:proofErr w:type="spellEnd"/>
      <w:r>
        <w:t xml:space="preserve"> und </w:t>
      </w:r>
      <w:proofErr w:type="spellStart"/>
      <w:r>
        <w:t>anytime</w:t>
      </w:r>
      <w:proofErr w:type="spellEnd"/>
      <w:r>
        <w:t xml:space="preserve"> auf eine neue Ebene bringen könnten, da die benötigte Handlung durch den Nutzer minimiert wird. </w:t>
      </w:r>
    </w:p>
    <w:p w14:paraId="5F42EEF3" w14:textId="77777777" w:rsidR="00D8703C" w:rsidRDefault="00D8703C" w:rsidP="00D8703C">
      <w:pPr>
        <w:pStyle w:val="BasicText"/>
      </w:pPr>
      <w:r>
        <w:t xml:space="preserve">Anders als die </w:t>
      </w:r>
      <w:proofErr w:type="spellStart"/>
      <w:r>
        <w:t>Oculus</w:t>
      </w:r>
      <w:proofErr w:type="spellEnd"/>
      <w:r>
        <w:t xml:space="preserve"> Rift ist die Google Glass dabei ein Gerät welches nicht zum A</w:t>
      </w:r>
      <w:r>
        <w:t>n</w:t>
      </w:r>
      <w:r>
        <w:t>zeigen virtueller Welten bzw. der virtuellen Darstellung realer Umgebungen entwickelt wurde. Viel mehr bietet sie die Möglichkeit ähnlich einem Interface aus Computerspi</w:t>
      </w:r>
      <w:r>
        <w:t>e</w:t>
      </w:r>
      <w:r>
        <w:t xml:space="preserve">len, sich über die Wahrnehmung des Nutzers zu legen und diese mit kontextsensitiver Information anzureichern. </w:t>
      </w:r>
    </w:p>
    <w:p w14:paraId="25D5D41E" w14:textId="77520663" w:rsidR="00D8703C" w:rsidRDefault="00D8703C" w:rsidP="00D8703C">
      <w:pPr>
        <w:pStyle w:val="BasicText"/>
      </w:pPr>
      <w:r>
        <w:t>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w:t>
      </w:r>
      <w:r w:rsidR="007B43E4">
        <w:t xml:space="preserve"> </w:t>
      </w:r>
    </w:p>
    <w:p w14:paraId="173755B2" w14:textId="77777777" w:rsidR="00D8703C" w:rsidRDefault="00D8703C" w:rsidP="00D8703C">
      <w:pPr>
        <w:pStyle w:val="BasicText"/>
      </w:pPr>
      <w:r>
        <w:t>Inwieweit eine solche kontextsensitive Erweiterung mit der heute verfügbaren Google Glass möglich ist soll Bestandteil dieser wissenschaftlichen Arbeit sein.</w:t>
      </w:r>
    </w:p>
    <w:p w14:paraId="692348BD" w14:textId="77777777" w:rsidR="007B43E4" w:rsidRDefault="007B43E4" w:rsidP="007B43E4">
      <w:pPr>
        <w:pStyle w:val="BasicText"/>
      </w:pPr>
      <w:r>
        <w:t xml:space="preserve">Diese Arbeit ist ein Teil des </w:t>
      </w:r>
      <w:proofErr w:type="spellStart"/>
      <w:r>
        <w:t>Glassroom</w:t>
      </w:r>
      <w:proofErr w:type="spellEnd"/>
      <w:r>
        <w:t xml:space="preserve"> Projekts welches vom Lehrstuhl für Informat</w:t>
      </w:r>
      <w:r>
        <w:t>i</w:t>
      </w:r>
      <w:r>
        <w:t>onsmanagement und Wirtschaftsinformatik (IMWI) der Universität Osnabrück in K</w:t>
      </w:r>
      <w:r>
        <w:t>o</w:t>
      </w:r>
      <w:r>
        <w:t>operation mit namhaften Partnern durchgeführt wird.</w:t>
      </w:r>
    </w:p>
    <w:p w14:paraId="20188E99" w14:textId="77777777" w:rsidR="007B43E4" w:rsidRDefault="007B43E4" w:rsidP="00D8703C">
      <w:pPr>
        <w:pStyle w:val="BasicText"/>
      </w:pPr>
    </w:p>
    <w:p w14:paraId="16FE302B" w14:textId="77777777" w:rsidR="00FC02FE" w:rsidRPr="003C7E2E" w:rsidRDefault="00FC02FE" w:rsidP="00FC02FE">
      <w:pPr>
        <w:pStyle w:val="BasicText"/>
      </w:pPr>
    </w:p>
    <w:p w14:paraId="308A8E34" w14:textId="77777777" w:rsidR="00A509D9" w:rsidRPr="003C7E2E" w:rsidRDefault="00A509D9" w:rsidP="00A509D9">
      <w:pPr>
        <w:pStyle w:val="BasicText"/>
      </w:pPr>
    </w:p>
    <w:p w14:paraId="4E7E3DA7" w14:textId="69BE04D4" w:rsidR="00297DC8" w:rsidRPr="003C7E2E" w:rsidRDefault="00F10A49" w:rsidP="00297DC8">
      <w:pPr>
        <w:pStyle w:val="berschrift1"/>
      </w:pPr>
      <w:bookmarkStart w:id="8" w:name="_Toc278637471"/>
      <w:r w:rsidRPr="003C7E2E">
        <w:lastRenderedPageBreak/>
        <w:t>Kontextsensitivität</w:t>
      </w:r>
      <w:bookmarkEnd w:id="8"/>
    </w:p>
    <w:p w14:paraId="5C10048F" w14:textId="69B376E9" w:rsidR="00E8643D" w:rsidRPr="003C7E2E" w:rsidRDefault="00F10A49" w:rsidP="00E8643D">
      <w:pPr>
        <w:pStyle w:val="berschrift2"/>
      </w:pPr>
      <w:bookmarkStart w:id="9" w:name="_Toc278637472"/>
      <w:r w:rsidRPr="003C7E2E">
        <w:t>Definition</w:t>
      </w:r>
      <w:bookmarkEnd w:id="9"/>
    </w:p>
    <w:p w14:paraId="7C4AF6AD" w14:textId="04F8E9A3" w:rsidR="00A372FE" w:rsidRPr="003C7E2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w:t>
      </w:r>
      <w:proofErr w:type="spellStart"/>
      <w:r w:rsidR="00AF36DA" w:rsidRPr="003C7E2E">
        <w:rPr>
          <w:rFonts w:eastAsiaTheme="minorHAnsi"/>
          <w:lang w:eastAsia="en-US"/>
        </w:rPr>
        <w:t>Schilit</w:t>
      </w:r>
      <w:proofErr w:type="spellEnd"/>
      <w:r w:rsidR="00AF36DA" w:rsidRPr="003C7E2E">
        <w:rPr>
          <w:rFonts w:eastAsiaTheme="minorHAnsi"/>
          <w:lang w:eastAsia="en-US"/>
        </w:rPr>
        <w:t xml:space="preserve"> und </w:t>
      </w:r>
      <w:proofErr w:type="spellStart"/>
      <w:r w:rsidR="00AF36DA" w:rsidRPr="003C7E2E">
        <w:rPr>
          <w:rFonts w:eastAsiaTheme="minorHAnsi"/>
          <w:lang w:eastAsia="en-US"/>
        </w:rPr>
        <w:t>Theimer</w:t>
      </w:r>
      <w:proofErr w:type="spellEnd"/>
      <w:r w:rsidR="00AF36DA" w:rsidRPr="003C7E2E">
        <w:rPr>
          <w:rFonts w:eastAsiaTheme="minorHAnsi"/>
          <w:lang w:eastAsia="en-US"/>
        </w:rPr>
        <w:t xml:space="preserve">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 xml:space="preserve">beschrieben </w:t>
      </w:r>
      <w:r w:rsidR="00AF36DA" w:rsidRPr="003C7E2E">
        <w:rPr>
          <w:rFonts w:eastAsiaTheme="minorHAnsi"/>
          <w:lang w:eastAsia="en-US"/>
        </w:rPr>
        <w:t>wurde</w:t>
      </w:r>
      <w:r w:rsidRPr="003C7E2E">
        <w:rPr>
          <w:rFonts w:eastAsiaTheme="minorHAnsi"/>
          <w:lang w:eastAsia="en-US"/>
        </w:rPr>
        <w:t>. Die Aut</w:t>
      </w:r>
      <w:r w:rsidRPr="003C7E2E">
        <w:rPr>
          <w:rFonts w:eastAsiaTheme="minorHAnsi"/>
          <w:lang w:eastAsia="en-US"/>
        </w:rPr>
        <w:t>o</w:t>
      </w:r>
      <w:r w:rsidRPr="003C7E2E">
        <w:rPr>
          <w:rFonts w:eastAsiaTheme="minorHAnsi"/>
          <w:lang w:eastAsia="en-US"/>
        </w:rPr>
        <w:t xml:space="preserve">ren </w:t>
      </w:r>
      <w:r w:rsidR="00AF36DA" w:rsidRPr="003C7E2E">
        <w:rPr>
          <w:rFonts w:eastAsiaTheme="minorHAnsi"/>
          <w:lang w:eastAsia="en-US"/>
        </w:rPr>
        <w:t>erdachten</w:t>
      </w:r>
      <w:r w:rsidRPr="003C7E2E">
        <w:rPr>
          <w:rFonts w:eastAsiaTheme="minorHAnsi"/>
          <w:lang w:eastAsia="en-US"/>
        </w:rPr>
        <w:t xml:space="preserve"> damals ein System mit dem</w:t>
      </w:r>
      <w:r w:rsidR="00AF36DA" w:rsidRPr="003C7E2E">
        <w:rPr>
          <w:rFonts w:eastAsiaTheme="minorHAnsi"/>
          <w:lang w:eastAsia="en-US"/>
        </w:rPr>
        <w:t>,</w:t>
      </w:r>
      <w:r w:rsidRPr="003C7E2E">
        <w:rPr>
          <w:rFonts w:eastAsiaTheme="minorHAnsi"/>
          <w:lang w:eastAsia="en-US"/>
        </w:rPr>
        <w:t xml:space="preserve"> zur Koordination einer Belegschaft</w:t>
      </w:r>
      <w:r w:rsidR="00AF36DA" w:rsidRPr="003C7E2E">
        <w:rPr>
          <w:rFonts w:eastAsiaTheme="minorHAnsi"/>
          <w:lang w:eastAsia="en-US"/>
        </w:rPr>
        <w:t>,</w:t>
      </w:r>
      <w:r w:rsidRPr="003C7E2E">
        <w:rPr>
          <w:rFonts w:eastAsiaTheme="minorHAnsi"/>
          <w:lang w:eastAsia="en-US"/>
        </w:rPr>
        <w:t xml:space="preserve"> der Au</w:t>
      </w:r>
      <w:r w:rsidRPr="003C7E2E">
        <w:rPr>
          <w:rFonts w:eastAsiaTheme="minorHAnsi"/>
          <w:lang w:eastAsia="en-US"/>
        </w:rPr>
        <w:t>f</w:t>
      </w:r>
      <w:r w:rsidRPr="003C7E2E">
        <w:rPr>
          <w:rFonts w:eastAsiaTheme="minorHAnsi"/>
          <w:lang w:eastAsia="en-US"/>
        </w:rPr>
        <w:t>enthaltsort der einzel</w:t>
      </w:r>
      <w:r w:rsidR="001A10C8" w:rsidRPr="003C7E2E">
        <w:rPr>
          <w:rFonts w:eastAsiaTheme="minorHAnsi"/>
          <w:lang w:eastAsia="en-US"/>
        </w:rPr>
        <w:t>nen Mitarbeiter ermittelt wird. Mit dieser Information soll</w:t>
      </w:r>
      <w:r w:rsidR="00AF36DA" w:rsidRPr="003C7E2E">
        <w:rPr>
          <w:rFonts w:eastAsiaTheme="minorHAnsi"/>
          <w:lang w:eastAsia="en-US"/>
        </w:rPr>
        <w:t>t</w:t>
      </w:r>
      <w:r w:rsidR="001A10C8" w:rsidRPr="003C7E2E">
        <w:rPr>
          <w:rFonts w:eastAsiaTheme="minorHAnsi"/>
          <w:lang w:eastAsia="en-US"/>
        </w:rPr>
        <w:t>en dann theoretisch die Abläufe verbessert werden, um zum Beispiel das Telefonsystem zu ste</w:t>
      </w:r>
      <w:r w:rsidR="001A10C8" w:rsidRPr="003C7E2E">
        <w:rPr>
          <w:rFonts w:eastAsiaTheme="minorHAnsi"/>
          <w:lang w:eastAsia="en-US"/>
        </w:rPr>
        <w:t>u</w:t>
      </w:r>
      <w:r w:rsidR="001A10C8" w:rsidRPr="003C7E2E">
        <w:rPr>
          <w:rFonts w:eastAsiaTheme="minorHAnsi"/>
          <w:lang w:eastAsia="en-US"/>
        </w:rPr>
        <w:t xml:space="preserve">ern. </w:t>
      </w:r>
    </w:p>
    <w:p w14:paraId="75889E75" w14:textId="02CD3E14" w:rsidR="001A10C8" w:rsidRPr="003C7E2E" w:rsidRDefault="00A372FE" w:rsidP="001A10C8">
      <w:pPr>
        <w:rPr>
          <w:rFonts w:eastAsiaTheme="minorHAnsi"/>
          <w:lang w:eastAsia="en-US"/>
        </w:rPr>
      </w:pPr>
      <w:r w:rsidRPr="003C7E2E">
        <w:rPr>
          <w:rFonts w:eastAsiaTheme="minorHAnsi"/>
          <w:lang w:eastAsia="en-US"/>
        </w:rPr>
        <w:t>Heute wird Kontextsensitivität als Unterfeld des Ubiquitous</w:t>
      </w:r>
      <w:r w:rsidR="00B754C6" w:rsidRPr="003C7E2E">
        <w:rPr>
          <w:rFonts w:eastAsiaTheme="minorHAnsi"/>
          <w:lang w:eastAsia="en-US"/>
        </w:rPr>
        <w:t xml:space="preserve"> (bzw. pervasive)</w:t>
      </w:r>
      <w:r w:rsidRPr="003C7E2E">
        <w:rPr>
          <w:rFonts w:eastAsiaTheme="minorHAnsi"/>
          <w:lang w:eastAsia="en-US"/>
        </w:rPr>
        <w:t xml:space="preserve"> Comp</w:t>
      </w:r>
      <w:r w:rsidRPr="003C7E2E">
        <w:rPr>
          <w:rFonts w:eastAsiaTheme="minorHAnsi"/>
          <w:lang w:eastAsia="en-US"/>
        </w:rPr>
        <w:t>u</w:t>
      </w:r>
      <w:r w:rsidRPr="003C7E2E">
        <w:rPr>
          <w:rFonts w:eastAsiaTheme="minorHAnsi"/>
          <w:lang w:eastAsia="en-US"/>
        </w:rPr>
        <w:t xml:space="preserve">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t xml:space="preserve">nene Datenmenge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w:t>
      </w:r>
      <w:proofErr w:type="spellStart"/>
      <w:r w:rsidR="00B12753">
        <w:rPr>
          <w:rFonts w:eastAsiaTheme="minorHAnsi"/>
          <w:lang w:eastAsia="en-US"/>
        </w:rPr>
        <w:t>Indulska</w:t>
      </w:r>
      <w:proofErr w:type="spellEnd"/>
      <w:r w:rsidR="00B12753">
        <w:rPr>
          <w:rFonts w:eastAsiaTheme="minorHAnsi"/>
          <w:lang w:eastAsia="en-US"/>
        </w:rPr>
        <w:t xml:space="preserve"> und Sutton gehen sogar soweit Kontextsensitivität als die Voraussetzung für ein „</w:t>
      </w:r>
      <w:proofErr w:type="spellStart"/>
      <w:r w:rsidR="00B12753">
        <w:rPr>
          <w:rFonts w:eastAsiaTheme="minorHAnsi"/>
          <w:lang w:eastAsia="en-US"/>
        </w:rPr>
        <w:t>anywhere</w:t>
      </w:r>
      <w:proofErr w:type="spellEnd"/>
      <w:r w:rsidR="00B12753">
        <w:rPr>
          <w:rFonts w:eastAsiaTheme="minorHAnsi"/>
          <w:lang w:eastAsia="en-US"/>
        </w:rPr>
        <w:t xml:space="preserve">, </w:t>
      </w:r>
      <w:proofErr w:type="spellStart"/>
      <w:r w:rsidR="00B12753">
        <w:rPr>
          <w:rFonts w:eastAsiaTheme="minorHAnsi"/>
          <w:lang w:eastAsia="en-US"/>
        </w:rPr>
        <w:t>anytime</w:t>
      </w:r>
      <w:proofErr w:type="spellEnd"/>
      <w:r w:rsidR="00B12753">
        <w:rPr>
          <w:rFonts w:eastAsiaTheme="minorHAnsi"/>
          <w:lang w:eastAsia="en-US"/>
        </w:rPr>
        <w:t xml:space="preserv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36A8CA7C" w14:textId="5EE6C50B" w:rsidR="00DB508D" w:rsidRPr="003C7E2E" w:rsidRDefault="00DB508D" w:rsidP="001A10C8">
      <w:pPr>
        <w:rPr>
          <w:rFonts w:eastAsiaTheme="minorHAnsi"/>
          <w:lang w:eastAsia="en-US"/>
        </w:rPr>
      </w:pPr>
      <w:r w:rsidRPr="003C7E2E">
        <w:rPr>
          <w:rFonts w:eastAsiaTheme="minorHAnsi"/>
          <w:lang w:eastAsia="en-US"/>
        </w:rPr>
        <w:t xml:space="preserve">Um </w:t>
      </w:r>
      <w:r w:rsidR="001A10C8" w:rsidRPr="003C7E2E">
        <w:rPr>
          <w:rFonts w:eastAsiaTheme="minorHAnsi"/>
          <w:lang w:eastAsia="en-US"/>
        </w:rPr>
        <w:t xml:space="preserve">zu einer Definition für Kontextsensitivität zu kommen ist es notwendig zunächst dem Kontext Aufmerksamkeit zu schenken. </w:t>
      </w:r>
    </w:p>
    <w:p w14:paraId="6BEEF5DE" w14:textId="66B8DE18" w:rsidR="001A10C8" w:rsidRPr="003C7E2E" w:rsidRDefault="00006C89" w:rsidP="001A10C8">
      <w:pPr>
        <w:rPr>
          <w:rFonts w:eastAsiaTheme="minorHAnsi"/>
          <w:lang w:eastAsia="en-US"/>
        </w:rPr>
      </w:pPr>
      <w:r w:rsidRPr="003C7E2E">
        <w:rPr>
          <w:rFonts w:eastAsiaTheme="minorHAnsi"/>
          <w:lang w:eastAsia="en-US"/>
        </w:rPr>
        <w:t>Die heute in der Wissenschaft weitgehenden anerkannten Definitionen für Kontext, s</w:t>
      </w:r>
      <w:r w:rsidRPr="003C7E2E">
        <w:rPr>
          <w:rFonts w:eastAsiaTheme="minorHAnsi"/>
          <w:lang w:eastAsia="en-US"/>
        </w:rPr>
        <w:t>o</w:t>
      </w:r>
      <w:r w:rsidRPr="003C7E2E">
        <w:rPr>
          <w:rFonts w:eastAsiaTheme="minorHAnsi"/>
          <w:lang w:eastAsia="en-US"/>
        </w:rPr>
        <w:t xml:space="preserve">wie Kontextsensitivität kommen von </w:t>
      </w:r>
      <w:proofErr w:type="spellStart"/>
      <w:r w:rsidR="001A10C8" w:rsidRPr="003C7E2E">
        <w:rPr>
          <w:rFonts w:eastAsiaTheme="minorHAnsi"/>
          <w:lang w:eastAsia="en-US"/>
        </w:rPr>
        <w:t>Abowd</w:t>
      </w:r>
      <w:proofErr w:type="spellEnd"/>
      <w:r w:rsidR="001A10C8" w:rsidRPr="003C7E2E">
        <w:rPr>
          <w:rFonts w:eastAsiaTheme="minorHAnsi"/>
          <w:lang w:eastAsia="en-US"/>
        </w:rPr>
        <w:t xml:space="preserve"> und Dey</w:t>
      </w:r>
      <w:r w:rsidRPr="003C7E2E">
        <w:rPr>
          <w:rFonts w:eastAsiaTheme="minorHAnsi"/>
          <w:lang w:eastAsia="en-US"/>
        </w:rPr>
        <w:t xml:space="preserve">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00606D68" w:rsidRPr="00606D68">
        <w:rPr>
          <w:rFonts w:eastAsiaTheme="minorHAnsi"/>
          <w:noProof/>
          <w:lang w:eastAsia="en-US"/>
        </w:rPr>
        <w:t>( 1999; Perera et al. 2014, S. 414)</w:t>
      </w:r>
      <w:r w:rsidRPr="003C7E2E">
        <w:rPr>
          <w:rFonts w:eastAsiaTheme="minorHAnsi"/>
          <w:lang w:eastAsia="en-US"/>
        </w:rPr>
        <w:fldChar w:fldCharType="end"/>
      </w:r>
      <w:r w:rsidRPr="003C7E2E">
        <w:rPr>
          <w:rFonts w:eastAsiaTheme="minorHAnsi"/>
          <w:lang w:eastAsia="en-US"/>
        </w:rPr>
        <w:t>, sie beschreiben Kontext wie folgt:</w:t>
      </w:r>
    </w:p>
    <w:p w14:paraId="1B936801" w14:textId="11912002" w:rsidR="001A10C8" w:rsidRPr="003C7E2E" w:rsidRDefault="001A10C8" w:rsidP="001A10C8">
      <w:pPr>
        <w:rPr>
          <w:rStyle w:val="AnfhrungszeichenZeichen"/>
          <w:rFonts w:eastAsiaTheme="minorHAnsi"/>
        </w:rPr>
      </w:pPr>
      <w:r w:rsidRPr="003C7E2E">
        <w:rPr>
          <w:rStyle w:val="AnfhrungszeichenZeichen"/>
          <w:rFonts w:eastAsiaTheme="minorHAnsi"/>
        </w:rPr>
        <w:t>„</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r w:rsidR="00A372FE" w:rsidRPr="003C7E2E">
        <w:rPr>
          <w:rStyle w:val="AnfhrungszeichenZeichen"/>
          <w:rFonts w:eastAsiaTheme="minorHAnsi"/>
        </w:rPr>
        <w:t xml:space="preserve">an </w:t>
      </w:r>
      <w:proofErr w:type="spellStart"/>
      <w:r w:rsidR="00A372FE" w:rsidRPr="003C7E2E">
        <w:rPr>
          <w:rStyle w:val="AnfhrungszeichenZeichen"/>
          <w:rFonts w:eastAsiaTheme="minorHAnsi"/>
        </w:rPr>
        <w:t>application</w:t>
      </w:r>
      <w:proofErr w:type="spellEnd"/>
      <w:r w:rsidR="00A372FE" w:rsidRPr="003C7E2E">
        <w:rPr>
          <w:rStyle w:val="AnfhrungszeichenZeichen"/>
          <w:rFonts w:eastAsiaTheme="minorHAnsi"/>
        </w:rPr>
        <w:t xml:space="preserve">, </w:t>
      </w:r>
      <w:proofErr w:type="spellStart"/>
      <w:r w:rsidR="00A372FE" w:rsidRPr="003C7E2E">
        <w:rPr>
          <w:rStyle w:val="AnfhrungszeichenZeichen"/>
          <w:rFonts w:eastAsiaTheme="minorHAnsi"/>
        </w:rPr>
        <w:t>including</w:t>
      </w:r>
      <w:proofErr w:type="spellEnd"/>
      <w:r w:rsidR="00A372FE" w:rsidRPr="003C7E2E">
        <w:rPr>
          <w:rStyle w:val="AnfhrungszeichenZeichen"/>
          <w:rFonts w:eastAsiaTheme="minorHAnsi"/>
        </w:rPr>
        <w:t xml:space="preserve"> </w:t>
      </w:r>
      <w:proofErr w:type="spellStart"/>
      <w:r w:rsidR="00A372FE" w:rsidRPr="003C7E2E">
        <w:rPr>
          <w:rStyle w:val="AnfhrungszeichenZeichen"/>
          <w:rFonts w:eastAsiaTheme="minorHAnsi"/>
        </w:rPr>
        <w:t>the</w:t>
      </w:r>
      <w:proofErr w:type="spellEnd"/>
      <w:r w:rsidR="00A372FE" w:rsidRPr="003C7E2E">
        <w:rPr>
          <w:rStyle w:val="AnfhrungszeichenZeichen"/>
          <w:rFonts w:eastAsiaTheme="minorHAnsi"/>
        </w:rPr>
        <w:t xml:space="preserve"> </w:t>
      </w:r>
      <w:proofErr w:type="spellStart"/>
      <w:r w:rsidRPr="003C7E2E">
        <w:rPr>
          <w:rStyle w:val="AnfhrungszeichenZeichen"/>
          <w:rFonts w:eastAsiaTheme="minorHAnsi"/>
        </w:rPr>
        <w:t>u</w:t>
      </w:r>
      <w:r w:rsidR="00A372FE" w:rsidRPr="003C7E2E">
        <w:rPr>
          <w:rStyle w:val="AnfhrungszeichenZeichen"/>
          <w:rFonts w:eastAsiaTheme="minorHAnsi"/>
        </w:rPr>
        <w:t>s</w:t>
      </w:r>
      <w:r w:rsidRPr="003C7E2E">
        <w:rPr>
          <w:rStyle w:val="AnfhrungszeichenZeichen"/>
          <w:rFonts w:eastAsiaTheme="minorHAnsi"/>
        </w:rPr>
        <w:t>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sidR="00F72C28">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27B6B77D" w14:textId="0B2C2267" w:rsidR="00006C89" w:rsidRPr="003C7E2E" w:rsidRDefault="00A372FE" w:rsidP="00A372FE">
      <w:pPr>
        <w:rPr>
          <w:rFonts w:eastAsiaTheme="minorHAnsi"/>
        </w:rPr>
      </w:pPr>
      <w:r w:rsidRPr="003C7E2E">
        <w:rPr>
          <w:rFonts w:eastAsiaTheme="minorHAnsi"/>
        </w:rPr>
        <w:t>Anhand dieser Definition mit der die Autoren damals klar den Kontext als Information abgrenzten die für den Nutzer in seiner Interaktion relevant ist, gelang es ihnen dann auch eindeutig eine Definition für kontextsensitive Systeme</w:t>
      </w:r>
      <w:r w:rsidR="00A07A3D">
        <w:rPr>
          <w:rFonts w:eastAsiaTheme="minorHAnsi"/>
        </w:rPr>
        <w:t xml:space="preserve"> bzw. Applikationen</w:t>
      </w:r>
      <w:r w:rsidRPr="003C7E2E">
        <w:rPr>
          <w:rFonts w:eastAsiaTheme="minorHAnsi"/>
        </w:rPr>
        <w:t xml:space="preserve"> zu fi</w:t>
      </w:r>
      <w:r w:rsidRPr="003C7E2E">
        <w:rPr>
          <w:rFonts w:eastAsiaTheme="minorHAnsi"/>
        </w:rPr>
        <w:t>n</w:t>
      </w:r>
      <w:r w:rsidRPr="003C7E2E">
        <w:rPr>
          <w:rFonts w:eastAsiaTheme="minorHAnsi"/>
        </w:rPr>
        <w:t>den.</w:t>
      </w:r>
    </w:p>
    <w:p w14:paraId="2F3BBDCF" w14:textId="69FB6231" w:rsidR="00006C89" w:rsidRPr="003C7E2E" w:rsidRDefault="00006C89" w:rsidP="001A10C8">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00A372FE" w:rsidRPr="003C7E2E">
        <w:rPr>
          <w:rStyle w:val="AnfhrungszeichenZeichen"/>
          <w:rFonts w:eastAsiaTheme="minorHAnsi"/>
        </w:rPr>
        <w:t xml:space="preserve"> </w:t>
      </w:r>
      <w:proofErr w:type="spellStart"/>
      <w:r w:rsidR="00A372FE" w:rsidRPr="003C7E2E">
        <w:rPr>
          <w:rStyle w:val="AnfhrungszeichenZeichen"/>
          <w:rFonts w:eastAsiaTheme="minorHAnsi"/>
        </w:rPr>
        <w:t>context</w:t>
      </w:r>
      <w:proofErr w:type="spellEnd"/>
      <w:r w:rsidR="00A372FE" w:rsidRPr="003C7E2E">
        <w:rPr>
          <w:rStyle w:val="AnfhrungszeichenZeichen"/>
          <w:rFonts w:eastAsiaTheme="minorHAnsi"/>
        </w:rPr>
        <w:t xml:space="preserve"> </w:t>
      </w:r>
      <w:proofErr w:type="spellStart"/>
      <w:r w:rsidR="00A372FE" w:rsidRPr="003C7E2E">
        <w:rPr>
          <w:rStyle w:val="AnfhrungszeichenZeichen"/>
          <w:rFonts w:eastAsiaTheme="minorHAnsi"/>
        </w:rPr>
        <w:t>to</w:t>
      </w:r>
      <w:proofErr w:type="spellEnd"/>
      <w:r w:rsidR="00A372FE" w:rsidRPr="003C7E2E">
        <w:rPr>
          <w:rStyle w:val="AnfhrungszeichenZeichen"/>
          <w:rFonts w:eastAsiaTheme="minorHAnsi"/>
        </w:rPr>
        <w:t xml:space="preserve"> </w:t>
      </w:r>
      <w:proofErr w:type="spellStart"/>
      <w:r w:rsidR="00A372FE" w:rsidRPr="003C7E2E">
        <w:rPr>
          <w:rStyle w:val="AnfhrungszeichenZeichen"/>
          <w:rFonts w:eastAsiaTheme="minorHAnsi"/>
        </w:rPr>
        <w:t>provide</w:t>
      </w:r>
      <w:proofErr w:type="spellEnd"/>
      <w:r w:rsidR="00A372FE" w:rsidRPr="003C7E2E">
        <w:rPr>
          <w:rStyle w:val="AnfhrungszeichenZeichen"/>
          <w:rFonts w:eastAsiaTheme="minorHAnsi"/>
        </w:rPr>
        <w:t xml:space="preserve"> relevant </w:t>
      </w:r>
      <w:proofErr w:type="spellStart"/>
      <w:r w:rsidR="00A372FE" w:rsidRPr="003C7E2E">
        <w:rPr>
          <w:rStyle w:val="AnfhrungszeichenZeichen"/>
          <w:rFonts w:eastAsiaTheme="minorHAnsi"/>
        </w:rPr>
        <w:t>in</w:t>
      </w:r>
      <w:r w:rsidRPr="003C7E2E">
        <w:rPr>
          <w:rStyle w:val="AnfhrungszeichenZeichen"/>
          <w:rFonts w:eastAsiaTheme="minorHAnsi"/>
        </w:rPr>
        <w:t>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sidR="00F72C28">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001A6596"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157198D9" w14:textId="6D1A4152" w:rsidR="00AF36DA" w:rsidRDefault="00004D9C" w:rsidP="00004D9C">
      <w:pPr>
        <w:rPr>
          <w:rFonts w:eastAsiaTheme="minorHAnsi"/>
        </w:rPr>
      </w:pPr>
      <w:r w:rsidRPr="003C7E2E">
        <w:rPr>
          <w:rFonts w:eastAsiaTheme="minorHAnsi"/>
        </w:rPr>
        <w:lastRenderedPageBreak/>
        <w:t>Zwar gab es auch danach noch Versuch</w:t>
      </w:r>
      <w:r w:rsidR="00A07A3D">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sidR="00F72C28">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xml:space="preserve">, die meisten wissenschaftlichen Arbeiten zu dem Thema bauen aber auf der oben genannten auf </w:t>
      </w:r>
      <w:r w:rsidRPr="003C7E2E">
        <w:rPr>
          <w:rFonts w:eastAsiaTheme="minorHAnsi"/>
        </w:rPr>
        <w:fldChar w:fldCharType="begin" w:fldLock="1"/>
      </w:r>
      <w:r w:rsidR="00F72C28">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0054556D" w:rsidRPr="003C7E2E">
        <w:rPr>
          <w:rFonts w:eastAsiaTheme="minorHAnsi"/>
          <w:noProof/>
        </w:rPr>
        <w:t>(Baldauf et al. 2007, S. 264; Perera et al. 2014, S. 414; Lee et al. 2010, S. 1; Dey et al. 1999, S. 2)</w:t>
      </w:r>
      <w:r w:rsidRPr="003C7E2E">
        <w:rPr>
          <w:rFonts w:eastAsiaTheme="minorHAnsi"/>
        </w:rPr>
        <w:fldChar w:fldCharType="end"/>
      </w:r>
      <w:r w:rsidRPr="003C7E2E">
        <w:rPr>
          <w:rFonts w:eastAsiaTheme="minorHAnsi"/>
        </w:rPr>
        <w:t xml:space="preserve"> und sollen hier genutzt werden.</w:t>
      </w:r>
    </w:p>
    <w:p w14:paraId="2F0C6F78" w14:textId="77777777" w:rsidR="00A07A3D" w:rsidRPr="003C7E2E" w:rsidRDefault="00A07A3D" w:rsidP="00004D9C">
      <w:pPr>
        <w:rPr>
          <w:rFonts w:eastAsiaTheme="minorHAnsi"/>
        </w:rPr>
      </w:pPr>
    </w:p>
    <w:p w14:paraId="61663E1F" w14:textId="0E2E6DA0" w:rsidR="009C3964" w:rsidRPr="003C7E2E" w:rsidRDefault="00F10A49" w:rsidP="009C3964">
      <w:pPr>
        <w:pStyle w:val="berschrift2"/>
      </w:pPr>
      <w:bookmarkStart w:id="10" w:name="_Toc278637473"/>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 xml:space="preserve">Freiluft: Global </w:t>
            </w:r>
            <w:proofErr w:type="spellStart"/>
            <w:r>
              <w:t>Positioning</w:t>
            </w:r>
            <w:proofErr w:type="spellEnd"/>
            <w:r>
              <w:t xml:space="preserve"> System (GPS), Global Sy</w:t>
            </w:r>
            <w:r>
              <w:t>s</w:t>
            </w:r>
            <w:r>
              <w:t xml:space="preserve">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1" w:name="_Ref305486587"/>
      <w:bookmarkStart w:id="12" w:name="_Toc275874378"/>
      <w:r w:rsidRPr="00FC02FE">
        <w:t xml:space="preserve">Tab. </w:t>
      </w:r>
      <w:r>
        <w:t>1</w:t>
      </w:r>
      <w:r w:rsidRPr="00FC02FE">
        <w:t>.</w:t>
      </w:r>
      <w:fldSimple w:instr=" SEQ Tab. \* ARABIC \s 1 ">
        <w:r>
          <w:rPr>
            <w:noProof/>
          </w:rPr>
          <w:t>1</w:t>
        </w:r>
      </w:fldSimple>
      <w:bookmarkEnd w:id="11"/>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2"/>
    </w:p>
    <w:p w14:paraId="65090DCD" w14:textId="525F4B60" w:rsidR="00A07A3D" w:rsidRDefault="00A07A3D" w:rsidP="00E40ACD">
      <w:proofErr w:type="spellStart"/>
      <w:r>
        <w:t>Baldauf</w:t>
      </w:r>
      <w:proofErr w:type="spellEnd"/>
      <w:r>
        <w:t xml:space="preserve"> et al. </w:t>
      </w:r>
      <w:r>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rsidR="00F72C28">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haben eine Großzahl  wissenschaftlicher Arbeiten der letzten zwei Jahrzehnte (1990-2014) analysiert und dabei eine Vielzahl von Kategorisierungsmöglichkeiten für Kontextsensitive Systeme und Applikationen festgehalten. Da eine Eingrenzung und Betrachtung aller den Rahmen dieser Arbeit deutlich sprengen würde wird im folgenden die Kategorisierung nach der Stelle der I</w:t>
      </w:r>
      <w:r>
        <w:t>n</w:t>
      </w:r>
      <w:r w:rsidR="00C22B5F">
        <w:lastRenderedPageBreak/>
        <w:t>formationsverarbeitung</w:t>
      </w:r>
      <w:r>
        <w:t xml:space="preserve"> sowie die Art des Sensors zur Informationsgewinnung beispie</w:t>
      </w:r>
      <w:r>
        <w:t>l</w:t>
      </w:r>
      <w:r>
        <w:t>haft betrachtet.</w:t>
      </w:r>
    </w:p>
    <w:p w14:paraId="76447709" w14:textId="49F4B392" w:rsidR="001B0760" w:rsidRDefault="009C3964" w:rsidP="00E40ACD">
      <w:r w:rsidRPr="003C7E2E">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r w:rsidRPr="003C7E2E">
        <w:t xml:space="preserve"> </w:t>
      </w:r>
      <w:r w:rsidR="00E40ACD">
        <w:t xml:space="preserve">und </w:t>
      </w:r>
      <w:r w:rsidR="00E40ACD">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"uris" : [ "http://www.mendeley.com/documents/?uuid=072c6ef8-64d6-4a57-853a-b958fc787961" ] } ], "mendeley" : { "formattedCitation" : "(Indulska und Sutton 2003)", "plainTextFormattedCitation" : "(Indulska und Sutton 2003)", "previouslyFormattedCitation" : "(Indulska und Sutton 2003)" }, "properties" : { "noteIndex" : 0 }, "schema" : "https://github.com/citation-style-language/schema/raw/master/csl-citation.json" }</w:instrText>
      </w:r>
      <w:r w:rsidR="00E40ACD">
        <w:fldChar w:fldCharType="separate"/>
      </w:r>
      <w:r w:rsidR="00E40ACD" w:rsidRPr="00E40ACD">
        <w:rPr>
          <w:noProof/>
        </w:rPr>
        <w:t>(Indulska und Sutton 2003)</w:t>
      </w:r>
      <w:r w:rsidR="00E40ACD">
        <w:fldChar w:fldCharType="end"/>
      </w:r>
      <w:r w:rsidR="00E40ACD">
        <w:t xml:space="preserve"> [evtl.] </w:t>
      </w:r>
      <w:r w:rsidRPr="003C7E2E">
        <w:t xml:space="preserve">schlägt daher eine Einteilung der kontextsensitiven Systeme </w:t>
      </w:r>
      <w:r w:rsidR="003C7E2E" w:rsidRPr="003C7E2E">
        <w:t xml:space="preserve">in drei Kategorien </w:t>
      </w:r>
      <w:r w:rsidR="00111521">
        <w:t>vor, die sich besonders in der Verarbe</w:t>
      </w:r>
      <w:r w:rsidR="00111521">
        <w:t>i</w:t>
      </w:r>
      <w:r w:rsidR="00111521">
        <w:t xml:space="preserve">tung der gewonnen kontextsensitiven Informationen unterscheiden. </w:t>
      </w:r>
      <w:r w:rsidR="00FC2AB7">
        <w:t>Die drei von ihm vorgeschlagenen Kategorien sind: „</w:t>
      </w:r>
      <w:proofErr w:type="spellStart"/>
      <w:r w:rsidR="00FC2AB7" w:rsidRPr="00FC2AB7">
        <w:rPr>
          <w:i/>
        </w:rPr>
        <w:t>Direct</w:t>
      </w:r>
      <w:proofErr w:type="spellEnd"/>
      <w:r w:rsidR="00FC2AB7" w:rsidRPr="00FC2AB7">
        <w:rPr>
          <w:i/>
        </w:rPr>
        <w:t xml:space="preserve"> </w:t>
      </w:r>
      <w:proofErr w:type="spellStart"/>
      <w:r w:rsidR="00FC2AB7" w:rsidRPr="00FC2AB7">
        <w:rPr>
          <w:i/>
        </w:rPr>
        <w:t>sensor</w:t>
      </w:r>
      <w:proofErr w:type="spellEnd"/>
      <w:r w:rsidR="00FC2AB7" w:rsidRPr="00FC2AB7">
        <w:rPr>
          <w:i/>
        </w:rPr>
        <w:t xml:space="preserve"> </w:t>
      </w:r>
      <w:proofErr w:type="spellStart"/>
      <w:r w:rsidR="00FC2AB7" w:rsidRPr="00FC2AB7">
        <w:rPr>
          <w:i/>
        </w:rPr>
        <w:t>access</w:t>
      </w:r>
      <w:proofErr w:type="spellEnd"/>
      <w:r w:rsidR="00FC2AB7" w:rsidRPr="00FC2AB7">
        <w:t>“</w:t>
      </w:r>
      <w:r w:rsidR="00FC2AB7">
        <w:t>, „</w:t>
      </w:r>
      <w:r w:rsidR="00FC2AB7" w:rsidRPr="00FC2AB7">
        <w:rPr>
          <w:i/>
        </w:rPr>
        <w:t xml:space="preserve">Middleware </w:t>
      </w:r>
      <w:proofErr w:type="spellStart"/>
      <w:r w:rsidR="00FC2AB7" w:rsidRPr="00FC2AB7">
        <w:rPr>
          <w:i/>
        </w:rPr>
        <w:t>infrastructure</w:t>
      </w:r>
      <w:proofErr w:type="spellEnd"/>
      <w:r w:rsidR="00FC2AB7" w:rsidRPr="00FC2AB7">
        <w:rPr>
          <w:i/>
        </w:rPr>
        <w:t>“</w:t>
      </w:r>
      <w:r w:rsidR="00FC2AB7">
        <w:t xml:space="preserve"> und „</w:t>
      </w:r>
      <w:proofErr w:type="spellStart"/>
      <w:r w:rsidR="00FC2AB7" w:rsidRPr="00FC2AB7">
        <w:rPr>
          <w:i/>
        </w:rPr>
        <w:t>Context</w:t>
      </w:r>
      <w:proofErr w:type="spellEnd"/>
      <w:r w:rsidR="00FC2AB7" w:rsidRPr="00FC2AB7">
        <w:rPr>
          <w:i/>
        </w:rPr>
        <w:t xml:space="preserve"> </w:t>
      </w:r>
      <w:proofErr w:type="spellStart"/>
      <w:r w:rsidR="00FC2AB7" w:rsidRPr="00FC2AB7">
        <w:rPr>
          <w:i/>
        </w:rPr>
        <w:t>server</w:t>
      </w:r>
      <w:proofErr w:type="spellEnd"/>
      <w:r w:rsidR="00FC2AB7" w:rsidRPr="00FC2AB7">
        <w:t xml:space="preserve">“, </w:t>
      </w:r>
      <w:r w:rsidR="00FC2AB7">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00FC2AB7" w:rsidRPr="00FC2AB7">
        <w:t xml:space="preserve"> </w:t>
      </w:r>
      <w:commentRangeStart w:id="13"/>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3"/>
      <w:r w:rsidR="007B43E4">
        <w:rPr>
          <w:rStyle w:val="Kommentarzeichen"/>
        </w:rPr>
        <w:commentReference w:id="13"/>
      </w:r>
      <w:r w:rsidR="00FC2AB7">
        <w:t>.</w:t>
      </w:r>
      <w:r w:rsidR="007B43E4">
        <w:t xml:space="preserve"> </w:t>
      </w:r>
    </w:p>
    <w:p w14:paraId="3DE06067" w14:textId="1517177B"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(Tabelle 1.1)</w:t>
      </w:r>
      <w:r>
        <w:t>.</w:t>
      </w:r>
      <w:r w:rsidR="00B07654">
        <w:t xml:space="preserve"> Die Idee hierhinter ist dass verschiedene Umwelteinwirkungen und Kontexte durch verschiedene Sensoren wahrgenommen we</w:t>
      </w:r>
      <w:r w:rsidR="00B07654">
        <w:t>r</w:t>
      </w:r>
      <w:r w:rsidR="00B07654">
        <w:t>den können. So kann ein Lichtsensor genutzt werden um zu bestimmen, ob es hell oder dunkel ist, eine Uhr kann dem Gerät die Zeit mitteilen und eine GPS-Sensor den Stan</w:t>
      </w:r>
      <w:r w:rsidR="00B07654">
        <w:t>d</w:t>
      </w:r>
      <w:r w:rsidR="00B07654">
        <w:t xml:space="preserve">ort auf der Welt. Weiterführen lassen sich diese Informationen dann verknüpfen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0355999E" w:rsidR="00A07A3D" w:rsidRDefault="007B43E4" w:rsidP="00FC2AB7">
      <w:r>
        <w:t>Im Rahmen dieser Arbeit soll eine Kombination der beiden Kategorisierung</w:t>
      </w:r>
      <w:r w:rsidR="00F01C45">
        <w:t>en</w:t>
      </w:r>
      <w:r>
        <w:t xml:space="preserve"> zum Ei</w:t>
      </w:r>
      <w:r>
        <w:t>n</w:t>
      </w:r>
      <w:r>
        <w:t xml:space="preserve">satz kommen. Dabei wird ein besonderer Schwerpunkt auf Middleware </w:t>
      </w:r>
      <w:proofErr w:type="spellStart"/>
      <w:r>
        <w:t>infrastructure</w:t>
      </w:r>
      <w:proofErr w:type="spellEnd"/>
      <w:r>
        <w:t xml:space="preserve"> und </w:t>
      </w:r>
      <w:proofErr w:type="spellStart"/>
      <w:r>
        <w:t>Context</w:t>
      </w:r>
      <w:proofErr w:type="spellEnd"/>
      <w:r>
        <w:t xml:space="preserve"> Server und </w:t>
      </w:r>
      <w:r w:rsidR="00DC776D">
        <w:t>auf die visuel</w:t>
      </w:r>
      <w:r w:rsidR="00F01C45">
        <w:t>len und ortsbasierten</w:t>
      </w:r>
      <w:r w:rsidR="00DC776D">
        <w:t xml:space="preserve"> Kontextarten gelegt.</w:t>
      </w:r>
    </w:p>
    <w:p w14:paraId="5EEA9C8A" w14:textId="0302B51B" w:rsidR="00FC2AB7" w:rsidRPr="003C7E2E" w:rsidRDefault="00F01C45" w:rsidP="00FC2AB7">
      <w:r>
        <w:t>(</w:t>
      </w:r>
      <w:r w:rsidR="00FC2AB7">
        <w:t xml:space="preserve">Sensortypen Vergleich. </w:t>
      </w:r>
      <w:r w:rsidR="00A07A3D">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266; Perera et al. 2014, S. 428)", "plainTextFormattedCitation" : "(Baldauf et al. 2007, S. 266; Perera et al. 2014, S. 428)", "previouslyFormattedCitation" : "(Baldauf et al. 2007, S. 266; Perera et al. 2014, S. 428)" }, "properties" : { "noteIndex" : 0 }, "schema" : "https://github.com/citation-style-language/schema/raw/master/csl-citation.json" }</w:instrText>
      </w:r>
      <w:r w:rsidR="00A07A3D">
        <w:fldChar w:fldCharType="separate"/>
      </w:r>
      <w:r w:rsidR="00145DAE" w:rsidRPr="00145DAE">
        <w:rPr>
          <w:noProof/>
        </w:rPr>
        <w:t>(Baldauf et al. 2007, S. 266; Perera et al. 2014, S. 428)</w:t>
      </w:r>
      <w:r w:rsidR="00A07A3D">
        <w:fldChar w:fldCharType="end"/>
      </w:r>
      <w:r>
        <w:t>)</w:t>
      </w:r>
    </w:p>
    <w:p w14:paraId="594AD4D1" w14:textId="77777777" w:rsidR="00AB4C62" w:rsidRPr="003C7E2E" w:rsidRDefault="00AB4C62" w:rsidP="00FC02FE">
      <w:pPr>
        <w:pStyle w:val="BasicText"/>
      </w:pPr>
    </w:p>
    <w:p w14:paraId="4AEA7EA9" w14:textId="77777777" w:rsidR="00AC3A7E" w:rsidRPr="003C7E2E" w:rsidRDefault="00AC3A7E" w:rsidP="00AC3A7E">
      <w:pPr>
        <w:pStyle w:val="berschrift3"/>
      </w:pPr>
      <w:bookmarkStart w:id="14" w:name="_Toc278637474"/>
      <w:r>
        <w:t xml:space="preserve">Marker / QR </w:t>
      </w:r>
      <w:r w:rsidRPr="003C7E2E">
        <w:t>Codes</w:t>
      </w:r>
      <w:bookmarkEnd w:id="14"/>
    </w:p>
    <w:p w14:paraId="2109FC14" w14:textId="77777777" w:rsidR="00AC3A7E" w:rsidRDefault="00AC3A7E" w:rsidP="00AC3A7E">
      <w:pPr>
        <w:pStyle w:val="Beschriftung"/>
        <w:keepNext/>
      </w:pPr>
      <w:r>
        <w:rPr>
          <w:noProof/>
        </w:rPr>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5" w:name="_Ref295840185"/>
      <w:bookmarkStart w:id="16" w:name="_Toc300656931"/>
      <w:bookmarkStart w:id="17" w:name="_Toc305486701"/>
      <w:bookmarkStart w:id="18" w:name="_Toc278971001"/>
      <w:r w:rsidRPr="00C33FAB">
        <w:t xml:space="preserve">Abb. </w:t>
      </w:r>
      <w:fldSimple w:instr=" STYLEREF 1 \s ">
        <w:r>
          <w:rPr>
            <w:noProof/>
          </w:rPr>
          <w:t>2</w:t>
        </w:r>
      </w:fldSimple>
      <w:r w:rsidRPr="00C33FAB">
        <w:t>.</w:t>
      </w:r>
      <w:fldSimple w:instr=" SEQ Abb. \* ARABIC \s 1 ">
        <w:r>
          <w:rPr>
            <w:noProof/>
          </w:rPr>
          <w:t>1</w:t>
        </w:r>
      </w:fldSimple>
      <w:bookmarkEnd w:id="15"/>
      <w:r w:rsidRPr="00FC02FE">
        <w:rPr>
          <w:b w:val="0"/>
        </w:rPr>
        <w:tab/>
      </w:r>
      <w:bookmarkEnd w:id="16"/>
      <w:bookmarkEnd w:id="17"/>
      <w:r>
        <w:rPr>
          <w:b w:val="0"/>
        </w:rPr>
        <w:t>QR Code für den Titel dieser Arbeit</w:t>
      </w:r>
      <w:bookmarkEnd w:id="18"/>
    </w:p>
    <w:p w14:paraId="1970A216" w14:textId="77777777" w:rsidR="00AC3A7E" w:rsidRDefault="00AC3A7E" w:rsidP="00AC3A7E">
      <w:pPr>
        <w:pStyle w:val="BasicText"/>
      </w:pPr>
      <w:r>
        <w:lastRenderedPageBreak/>
        <w:t>Als spezielle Art der visuellen Kontextsensitivität sollten Identifizierung von Objekten und Orten anhand von Markern gesehen werden. Die dafür am häufigsten genutzt Mö</w:t>
      </w:r>
      <w:r>
        <w:t>g</w:t>
      </w:r>
      <w:r>
        <w:t>lichkeit sind die QR (Quick Response) Codes (Quelle benötigt).</w:t>
      </w:r>
    </w:p>
    <w:p w14:paraId="1106D3B4" w14:textId="28279460" w:rsidR="00AC3A7E" w:rsidRDefault="00AC3A7E" w:rsidP="00AC3A7E">
      <w:pPr>
        <w:pStyle w:val="BasicText"/>
      </w:pPr>
      <w:r>
        <w:t>QR Codes sind zweidimensionale matrixbasierte Barcodes die Information sowohl ve</w:t>
      </w:r>
      <w:r>
        <w:t>r</w:t>
      </w:r>
      <w:r>
        <w:t xml:space="preserve">tikaler als auch in horizontaler Richtung enthalten. Sie wurden entwickelt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w:t>
      </w:r>
      <w:r>
        <w:t>r</w:t>
      </w:r>
      <w:r>
        <w:t>vermögen und es ist nicht möglich die Codes mit dem menschlichen Auge nachzuvol</w:t>
      </w:r>
      <w:r>
        <w:t>l</w:t>
      </w:r>
      <w:r>
        <w:t xml:space="preserve">ziehen </w:t>
      </w:r>
      <w:r>
        <w:fldChar w:fldCharType="begin" w:fldLock="1"/>
      </w:r>
      <w:r w:rsidR="00F72C28">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4DF44C39" w14:textId="56C4DDFE" w:rsidR="00AC3A7E" w:rsidRDefault="00AC3A7E" w:rsidP="00AC3A7E">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472AAAE2" w14:textId="642D17F7" w:rsidR="00AC3A7E" w:rsidRDefault="00AC3A7E" w:rsidP="00AC3A7E">
      <w:pPr>
        <w:pStyle w:val="BasicText"/>
      </w:pPr>
      <w:r>
        <w:t>QR Codes finden heute vielerlei Anwendung. Sie sind in der Werbung, auf Visitenka</w:t>
      </w:r>
      <w:r>
        <w:t>r</w:t>
      </w:r>
      <w:r>
        <w:t>ten, an öffentlichen Orten oder einfach in ihrer ursprünglichen Bestimmung der Indus</w:t>
      </w:r>
      <w:r>
        <w:t>t</w:t>
      </w:r>
      <w:r>
        <w:t>rie aufzufinden. Aber immer haben sie den Nutzen Objekte oder Orte zu identifizieren und weitere kontextsensitive Informationen zum Gescannten anzuzeigen. Sei es die I</w:t>
      </w:r>
      <w:r>
        <w:t>n</w:t>
      </w:r>
      <w:r>
        <w:t>ternetseite eines Unternehmens in der Werbung, oder aber ein informativer Text über ein Ausstellungsstück in einem Museum. Zusätzlich ist es möglich die vom QR-Code zur Verfügung gestellte Information mit weiteren Sensoren des Geräts festgestellte I</w:t>
      </w:r>
      <w:r>
        <w:t>n</w:t>
      </w:r>
      <w:r>
        <w:t>formationen zu verknüpfen, um so ein ganzheitliches kontextsensitives System zu erre</w:t>
      </w:r>
      <w:r>
        <w:t>i</w:t>
      </w:r>
      <w:r>
        <w:t xml:space="preserve">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19" w:name="_Toc278637475"/>
      <w:r>
        <w:lastRenderedPageBreak/>
        <w:t>Location-</w:t>
      </w:r>
      <w:proofErr w:type="spellStart"/>
      <w:r w:rsidR="00F10A49" w:rsidRPr="003C7E2E">
        <w:t>Based</w:t>
      </w:r>
      <w:proofErr w:type="spellEnd"/>
      <w:r w:rsidR="00F10A49" w:rsidRPr="003C7E2E">
        <w:t xml:space="preserve"> Services</w:t>
      </w:r>
      <w:bookmarkEnd w:id="19"/>
    </w:p>
    <w:p w14:paraId="52C261E8" w14:textId="71BE59BC" w:rsidR="00C33FAB" w:rsidRDefault="00AB4653" w:rsidP="00C33FAB">
      <w:pPr>
        <w:pStyle w:val="Beschriftung"/>
      </w:pPr>
      <w:r>
        <w:rPr>
          <w:noProof/>
        </w:rPr>
        <w:drawing>
          <wp:inline distT="0" distB="0" distL="0" distR="0" wp14:anchorId="6C3D30CE" wp14:editId="3B456EF4">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08A9BDE7" w14:textId="1FF5FF53" w:rsidR="00CA1C72" w:rsidRDefault="00CA1C72" w:rsidP="00CA1C72">
      <w:pPr>
        <w:pStyle w:val="Beschriftung"/>
      </w:pPr>
      <w:bookmarkStart w:id="20" w:name="_Toc278971002"/>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0"/>
    </w:p>
    <w:p w14:paraId="6F0BBC5C" w14:textId="387240BE" w:rsidR="00E120DF" w:rsidRDefault="00B12753" w:rsidP="00FC02FE">
      <w:pPr>
        <w:pStyle w:val="BasicText"/>
      </w:pPr>
      <w:r>
        <w:t xml:space="preserve">Ortsbasierte Dienste (engl. </w:t>
      </w:r>
      <w:r w:rsidR="008D37AC">
        <w:t>Location-</w:t>
      </w:r>
      <w:proofErr w:type="spellStart"/>
      <w:r w:rsidR="006F6A78">
        <w:t>Based</w:t>
      </w:r>
      <w:proofErr w:type="spellEnd"/>
      <w:r w:rsidR="006F6A78">
        <w:t xml:space="preserve"> Services</w:t>
      </w:r>
      <w:r>
        <w:t xml:space="preserve">) </w:t>
      </w:r>
      <w:r w:rsidR="006F6A78">
        <w:t>sind unter Normalnutzer von M</w:t>
      </w:r>
      <w:r w:rsidR="006F6A78">
        <w:t>o</w:t>
      </w:r>
      <w:r w:rsidR="006F6A78">
        <w:t>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E120DF">
        <w:t xml:space="preserve"> dafür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w:t>
      </w:r>
      <w:proofErr w:type="spellStart"/>
      <w:r>
        <w:t>B</w:t>
      </w:r>
      <w:r w:rsidR="00851384">
        <w:t>ased</w:t>
      </w:r>
      <w:proofErr w:type="spellEnd"/>
      <w:r w:rsidR="00851384">
        <w:t xml:space="preserve">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DDC69E2" w:rsidR="006F6A78" w:rsidRDefault="00E120DF" w:rsidP="00FC02FE">
      <w:pPr>
        <w:pStyle w:val="BasicText"/>
      </w:pPr>
      <w:r>
        <w:t>Auch die immense Fülle an reinen ortsbasierten Applikationen (</w:t>
      </w:r>
      <w:proofErr w:type="spellStart"/>
      <w:r>
        <w:t>Foursquare</w:t>
      </w:r>
      <w:proofErr w:type="spellEnd"/>
      <w:r>
        <w:t xml:space="preserve">, </w:t>
      </w:r>
      <w:proofErr w:type="spellStart"/>
      <w:r>
        <w:t>Yelp</w:t>
      </w:r>
      <w:proofErr w:type="spellEnd"/>
      <w:r>
        <w:t>) und Applikationen die ihrem Kerndienst Extrainformationen durch ortsbasierte Dienste hi</w:t>
      </w:r>
      <w:r>
        <w:t>n</w:t>
      </w:r>
      <w:r>
        <w:t>zufügen sprechen für die Annahme, dass Location-</w:t>
      </w:r>
      <w:proofErr w:type="spellStart"/>
      <w:r>
        <w:t>Based</w:t>
      </w:r>
      <w:proofErr w:type="spellEnd"/>
      <w:r>
        <w:t xml:space="preserve"> Services akzeptierte Anwe</w:t>
      </w:r>
      <w:r>
        <w:t>n</w:t>
      </w:r>
      <w:r>
        <w:t>dungen in der Welt der Mobile Devices sind.</w:t>
      </w:r>
    </w:p>
    <w:p w14:paraId="72265950" w14:textId="1FAB9947" w:rsidR="008D37AC" w:rsidRDefault="008D37AC" w:rsidP="008D37AC">
      <w:pPr>
        <w:pStyle w:val="Anfhrungszeichen"/>
      </w:pPr>
      <w:r w:rsidRPr="00386873">
        <w:rPr>
          <w:i w:val="0"/>
        </w:rPr>
        <w:t>Das UMTS-Forum beschreibt Location-</w:t>
      </w:r>
      <w:proofErr w:type="spellStart"/>
      <w:r w:rsidRPr="00386873">
        <w:rPr>
          <w:i w:val="0"/>
        </w:rPr>
        <w:t>Based</w:t>
      </w:r>
      <w:proofErr w:type="spellEnd"/>
      <w:r w:rsidRPr="00386873">
        <w:rPr>
          <w:i w:val="0"/>
        </w:rPr>
        <w:t xml:space="preserve"> Services bereits in seinem 13. </w:t>
      </w:r>
      <w:r w:rsidR="00C71E7C">
        <w:rPr>
          <w:i w:val="0"/>
        </w:rPr>
        <w:t xml:space="preserve">Report, </w:t>
      </w:r>
      <w:r w:rsidR="004F5180">
        <w:rPr>
          <w:i w:val="0"/>
        </w:rPr>
        <w:t>als einen Service der es Nutzern oder Geräten ermöglicht andere Personen, Fahrzeuge, Re</w:t>
      </w:r>
      <w:r w:rsidR="004F5180">
        <w:rPr>
          <w:i w:val="0"/>
        </w:rPr>
        <w:t>s</w:t>
      </w:r>
      <w:r w:rsidR="004F5180">
        <w:rPr>
          <w:i w:val="0"/>
        </w:rPr>
        <w:t>sourcen, Dienste oder Maschinen anhand ihrer Personen zu ermitteln. Zudem ermö</w:t>
      </w:r>
      <w:r w:rsidR="004F5180">
        <w:rPr>
          <w:i w:val="0"/>
        </w:rPr>
        <w:t>g</w:t>
      </w:r>
      <w:r w:rsidR="004F5180">
        <w:rPr>
          <w:i w:val="0"/>
        </w:rPr>
        <w:t>licht es den Nutzer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136A44F" w:rsidR="00386873" w:rsidRDefault="004F5180" w:rsidP="00F01C45">
      <w:pPr>
        <w:pStyle w:val="BasicText"/>
      </w:pPr>
      <w:r>
        <w:lastRenderedPageBreak/>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und </w:t>
      </w:r>
      <w:proofErr w:type="spellStart"/>
      <w:r>
        <w:t>aGPS</w:t>
      </w:r>
      <w:proofErr w:type="spellEnd"/>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oder Sendemasten geschehen kann, oder ob sich um eine Lokalisierung in einem Gebäude handelt</w:t>
      </w:r>
      <w:r w:rsidR="00AC3A7E">
        <w:t>, welche dann zum Beispiel über die bereits genannten QR-Codes geschehen könnte</w:t>
      </w:r>
      <w:r w:rsidR="00DF4D79">
        <w:t>, wie sie zum Beispiel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1" w:name="_Toc278637476"/>
      <w:r w:rsidRPr="003C7E2E">
        <w:t>Objekt- und Bilderkennung</w:t>
      </w:r>
      <w:bookmarkEnd w:id="21"/>
    </w:p>
    <w:p w14:paraId="28DD7E09" w14:textId="77777777" w:rsidR="009B3C43" w:rsidRDefault="00C33FAB" w:rsidP="00445923">
      <w:pPr>
        <w:pStyle w:val="BasicText"/>
      </w:pPr>
      <w:r>
        <w:t xml:space="preserve">Im Bereich der Objekt- und Bilderkennung wird im Gegensatz zu den beiden vorher genannten Bereichen der kontextsensitiven Anwendungen insbesondere im Bereich der </w:t>
      </w:r>
      <w:r w:rsidR="000E7FDA">
        <w:t>Applikationen für den Konsumentenmarkt die Auswahl sehr dünn.</w:t>
      </w:r>
      <w:r w:rsidR="00445923">
        <w:t xml:space="preserve"> Zwar gab es einige Ansätze wie beispielsweise Google </w:t>
      </w:r>
      <w:commentRangeStart w:id="22"/>
      <w:proofErr w:type="spellStart"/>
      <w:r w:rsidR="00445923">
        <w:t>Goggles</w:t>
      </w:r>
      <w:commentRangeEnd w:id="22"/>
      <w:proofErr w:type="spellEnd"/>
      <w:r w:rsidR="00445923">
        <w:rPr>
          <w:rStyle w:val="Kommentarzeichen"/>
        </w:rPr>
        <w:commentReference w:id="22"/>
      </w:r>
      <w:r w:rsidR="00445923">
        <w:t xml:space="preserve">. Aber wirklich </w:t>
      </w:r>
      <w:proofErr w:type="spellStart"/>
      <w:r w:rsidR="00445923">
        <w:t>nutzenswerte</w:t>
      </w:r>
      <w:proofErr w:type="spellEnd"/>
      <w:r w:rsidR="00445923">
        <w:t xml:space="preserve"> Ansätze gab es hier in der Vergangenheit eher weniger.</w:t>
      </w:r>
      <w:r w:rsidR="009B3C43">
        <w:t xml:space="preserve"> </w:t>
      </w:r>
    </w:p>
    <w:p w14:paraId="1BB58715" w14:textId="5218C4A8" w:rsidR="00445923" w:rsidRDefault="009B3C43" w:rsidP="00445923">
      <w:pPr>
        <w:pStyle w:val="BasicText"/>
        <w:rPr>
          <w:b/>
          <w:kern w:val="28"/>
        </w:rPr>
      </w:pPr>
      <w:r>
        <w:t>Objekt- und Bilderkennung nutzt Licht- und Bildsensoren zur Erkennung und Wiede</w:t>
      </w:r>
      <w:r>
        <w:t>r</w:t>
      </w:r>
      <w:r>
        <w:t>erkennung von Objekten.</w:t>
      </w:r>
    </w:p>
    <w:p w14:paraId="66A3ED0B" w14:textId="1E0BFCE9" w:rsidR="00FC02FE" w:rsidRPr="003C7E2E" w:rsidRDefault="00445923" w:rsidP="00445923">
      <w:pPr>
        <w:pStyle w:val="berschrift1"/>
      </w:pPr>
      <w:r w:rsidRPr="003C7E2E">
        <w:lastRenderedPageBreak/>
        <w:t xml:space="preserve"> </w:t>
      </w:r>
      <w:bookmarkStart w:id="23" w:name="_Toc278637477"/>
      <w:r w:rsidR="00F10A49" w:rsidRPr="003C7E2E">
        <w:t>Google Glass</w:t>
      </w:r>
      <w:bookmarkEnd w:id="23"/>
    </w:p>
    <w:p w14:paraId="2003000F" w14:textId="178AC097" w:rsidR="00F23E20" w:rsidRDefault="00F10A49" w:rsidP="00F10A49">
      <w:pPr>
        <w:pStyle w:val="berschrift2"/>
      </w:pPr>
      <w:bookmarkStart w:id="24" w:name="_Toc278637478"/>
      <w:r w:rsidRPr="003C7E2E">
        <w:t>Die Google Glass als Vertreter der Augmented Reality</w:t>
      </w:r>
      <w:bookmarkEnd w:id="24"/>
    </w:p>
    <w:p w14:paraId="33F8A5AC" w14:textId="5E01F0EE" w:rsidR="00404C63" w:rsidRDefault="00F72C28" w:rsidP="00E51F72">
      <w:pPr>
        <w:pStyle w:val="BasicText"/>
      </w:pPr>
      <w:r>
        <w:t xml:space="preserve">Schon seit Mitte der 90er Jahre ist die erweiterte Realität (engl. Augmented Reality) ein intensiv beachteter Forschungsbereich. Anders als in der virtuellen Realität, die aktuell mit der </w:t>
      </w:r>
      <w:proofErr w:type="spellStart"/>
      <w:r>
        <w:t>Oculus</w:t>
      </w:r>
      <w:proofErr w:type="spellEnd"/>
      <w:r>
        <w:t xml:space="preserve"> Rift einen neuen starken Vertreter hat geht es bei der Augmented </w:t>
      </w:r>
      <w:proofErr w:type="spellStart"/>
      <w:r>
        <w:t>Realiy</w:t>
      </w:r>
      <w:proofErr w:type="spellEnd"/>
      <w:r>
        <w:t xml:space="preserve"> nicht um die künstliche Darstellung von Räumen und Objekten, sondern um die Integr</w:t>
      </w:r>
      <w:r>
        <w:t>a</w:t>
      </w:r>
      <w:r>
        <w:t xml:space="preserve">tion von virtuellen Elementen in die Realität </w:t>
      </w:r>
      <w:r>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In dieser Weise wird die Augmented Reality genutzt um dem Nutzer die Möglichkeit zu bieten mit der ihm umgebenden Umwelt zu interagieren, während diese gleichzeitig um virtuelle Elemente erweitert wird.</w:t>
      </w:r>
      <w:r w:rsidR="00FA4567">
        <w:t xml:space="preserve"> </w:t>
      </w:r>
    </w:p>
    <w:p w14:paraId="2302FA64" w14:textId="5A56B42C" w:rsidR="00410951" w:rsidRDefault="00FA4567" w:rsidP="008D59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dargestellt werden. Er schließt zu 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25"/>
      <w:r w:rsidR="00C045CE">
        <w:t>Unterk</w:t>
      </w:r>
      <w:r w:rsidR="00C045CE">
        <w:t>a</w:t>
      </w:r>
      <w:r w:rsidR="00C045CE">
        <w:t>tegorien</w:t>
      </w:r>
      <w:commentRangeEnd w:id="25"/>
      <w:r w:rsidR="004E5EE9">
        <w:rPr>
          <w:rStyle w:val="Kommentarzeichen"/>
        </w:rPr>
        <w:commentReference w:id="25"/>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 xml:space="preserve">Personal Digital </w:t>
      </w:r>
      <w:proofErr w:type="spellStart"/>
      <w:r>
        <w:t>Assistants</w:t>
      </w:r>
      <w:proofErr w:type="spellEnd"/>
      <w:r>
        <w:t xml:space="preserve"> (PDAs)</w:t>
      </w:r>
    </w:p>
    <w:p w14:paraId="4823FAF6" w14:textId="1DB6982B" w:rsidR="001616A2" w:rsidRDefault="001616A2" w:rsidP="001616A2">
      <w:pPr>
        <w:pStyle w:val="Anfhrungszeichen"/>
        <w:numPr>
          <w:ilvl w:val="0"/>
          <w:numId w:val="25"/>
        </w:numPr>
      </w:pPr>
      <w:proofErr w:type="spellStart"/>
      <w:r>
        <w:t>Tablet</w:t>
      </w:r>
      <w:proofErr w:type="spellEnd"/>
      <w:r>
        <w:t xml:space="preserve">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 xml:space="preserve">Mobile </w:t>
      </w:r>
      <w:proofErr w:type="spellStart"/>
      <w:r>
        <w:t>Phones</w:t>
      </w:r>
      <w:proofErr w:type="spellEnd"/>
    </w:p>
    <w:p w14:paraId="23C9DE1F" w14:textId="11EF23D7" w:rsidR="001616A2" w:rsidRDefault="001616A2" w:rsidP="001616A2">
      <w:pPr>
        <w:pStyle w:val="Anfhrungszeichen"/>
        <w:numPr>
          <w:ilvl w:val="0"/>
          <w:numId w:val="25"/>
        </w:numPr>
      </w:pPr>
      <w:r>
        <w:t>AR Brillen</w:t>
      </w:r>
    </w:p>
    <w:p w14:paraId="62A77839" w14:textId="595F51AC" w:rsidR="000713B5"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A</w:t>
      </w:r>
      <w:r w:rsidR="004E5EE9">
        <w:t>p</w:t>
      </w:r>
      <w:r w:rsidR="004E5EE9">
        <w:t xml:space="preserve">ril offiziell vorgestellt </w:t>
      </w:r>
      <w:r w:rsidR="000713B5">
        <w:t>(Quelle benötigt)</w:t>
      </w:r>
      <w:r w:rsidR="004E5EE9">
        <w:t>.</w:t>
      </w:r>
      <w:r w:rsidR="000713B5">
        <w:t xml:space="preserve"> In den Verkauf ging das Gerät dann im Frü</w:t>
      </w:r>
      <w:r w:rsidR="000713B5">
        <w:t>h</w:t>
      </w:r>
      <w:r w:rsidR="000713B5">
        <w:t>jahr 2013 für Entwickler und anerkannte Tester. Bis heute ist sie nur in sehr kleiner Auflage und vor allem für Entwickler und Forschungszwecke verfügbar.</w:t>
      </w:r>
    </w:p>
    <w:p w14:paraId="410B19E0" w14:textId="3F8D279D" w:rsidR="00F10A49" w:rsidRPr="003C7E2E" w:rsidRDefault="00F10A49" w:rsidP="000713B5">
      <w:pPr>
        <w:pStyle w:val="berschrift2"/>
      </w:pPr>
      <w:bookmarkStart w:id="26" w:name="_Toc278637479"/>
      <w:r w:rsidRPr="003C7E2E">
        <w:lastRenderedPageBreak/>
        <w:t>Spezifikationen und Besonderheiten der Google Glass</w:t>
      </w:r>
      <w:bookmarkEnd w:id="26"/>
    </w:p>
    <w:p w14:paraId="61EC88FB" w14:textId="472C5C66" w:rsidR="00F10A49" w:rsidRDefault="00F10A49" w:rsidP="00F10A49">
      <w:pPr>
        <w:pStyle w:val="berschrift3"/>
      </w:pPr>
      <w:bookmarkStart w:id="27" w:name="_Toc278637480"/>
      <w:r w:rsidRPr="003C7E2E">
        <w:t>Hardwarespezifikationen</w:t>
      </w:r>
      <w:bookmarkEnd w:id="27"/>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28" w:name="_Toc278971003"/>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28"/>
    </w:p>
    <w:p w14:paraId="43F0BF27" w14:textId="397D44BD" w:rsidR="00A61E73" w:rsidRDefault="005B3483" w:rsidP="00EB566B">
      <w:pPr>
        <w:pStyle w:val="BasicText"/>
      </w:pPr>
      <w:r>
        <w:t xml:space="preserve">Bei der Google Glass handelt es sich um eine, über wahlweise Sprachbefehle oder ein Touchpad bedienbare,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34C6DEE" w14:textId="305BE813" w:rsidR="00E51F72" w:rsidRDefault="00A61E73" w:rsidP="00E51F72">
      <w:pPr>
        <w:pStyle w:val="BasicText"/>
      </w:pPr>
      <w:r>
        <w:t xml:space="preserve">Im hinteren Teil des Geräts befinden sich ein einzelliger Lithium Polymer Akku mit 2.1 </w:t>
      </w:r>
      <w:r w:rsidR="005C096E">
        <w:t>Wattstunden (</w:t>
      </w:r>
      <w:proofErr w:type="spellStart"/>
      <w:r>
        <w:t>Wh</w:t>
      </w:r>
      <w:proofErr w:type="spellEnd"/>
      <w:r w:rsidR="005C096E">
        <w:t>)</w:t>
      </w:r>
      <w:r>
        <w:t xml:space="preserve"> und ein</w:t>
      </w:r>
      <w:r w:rsidR="005C096E">
        <w:t>em</w:t>
      </w:r>
      <w:r>
        <w:t xml:space="preserve"> </w:t>
      </w:r>
      <w:commentRangeStart w:id="29"/>
      <w:proofErr w:type="spellStart"/>
      <w:r>
        <w:t>Bone</w:t>
      </w:r>
      <w:proofErr w:type="spellEnd"/>
      <w:r>
        <w:t xml:space="preserve"> </w:t>
      </w:r>
      <w:proofErr w:type="spellStart"/>
      <w:r>
        <w:t>Conduction</w:t>
      </w:r>
      <w:proofErr w:type="spellEnd"/>
      <w:r>
        <w:t xml:space="preserve"> Speaker</w:t>
      </w:r>
      <w:commentRangeEnd w:id="29"/>
      <w:r w:rsidR="005C096E">
        <w:rPr>
          <w:rStyle w:val="Kommentarzeichen"/>
        </w:rPr>
        <w:commentReference w:id="29"/>
      </w:r>
      <w:r>
        <w:t xml:space="preserve">. An der rechten Seite befindet sich ein Touchpad welches die Eingabe ähnlich einem Notebook-Touchpad ermöglicht. An der Verlängerung des </w:t>
      </w:r>
      <w:proofErr w:type="spellStart"/>
      <w:r>
        <w:t>Touchmoduls</w:t>
      </w:r>
      <w:proofErr w:type="spellEnd"/>
      <w:r>
        <w:t xml:space="preserve"> befinden sich die Recheneinheit mit Mikrofon, GPS-Einheit, einer 5 Megapixel-Kamera, sowie Beschleunigungs- und Erschütterung</w:t>
      </w:r>
      <w:r>
        <w:t>s</w:t>
      </w:r>
      <w:r>
        <w:t xml:space="preserve">sensoren.  Die UI wird dem Träger auf </w:t>
      </w:r>
      <w:r w:rsidR="00323698">
        <w:t>einem Prisma Display mit einer nativen Aufl</w:t>
      </w:r>
      <w:r w:rsidR="00323698">
        <w:t>ö</w:t>
      </w:r>
      <w:r w:rsidR="00323698">
        <w:t xml:space="preserve">sung von 640x360 Pixel. Das Gerät hat eine Speicherkapazität von 16 GB Flash-Speicher </w:t>
      </w:r>
      <w:r w:rsidR="00E51F72">
        <w:fldChar w:fldCharType="begin" w:fldLock="1"/>
      </w:r>
      <w:r w:rsidR="00987069">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 "plainTextFormattedCitation" : "(Torborg und Simpson 2012; Google 2014)", "previouslyFormattedCitation" : "(Torborg und Simpson 2012; Google 2014)" }, "properties" : { "noteIndex" : 0 }, "schema" : "https://github.com/citation-style-language/schema/raw/master/csl-citation.json" }</w:instrText>
      </w:r>
      <w:r w:rsidR="00E51F72">
        <w:fldChar w:fldCharType="separate"/>
      </w:r>
      <w:r w:rsidR="00DF3E1E" w:rsidRPr="00DF3E1E">
        <w:rPr>
          <w:noProof/>
        </w:rPr>
        <w:t>(Torborg und Simpson 2012; Google 2014)</w:t>
      </w:r>
      <w:r w:rsidR="00E51F72">
        <w:fldChar w:fldCharType="end"/>
      </w:r>
      <w:r w:rsidR="00323698">
        <w:t>.</w:t>
      </w:r>
      <w:r w:rsidR="00DF3E1E">
        <w:t xml:space="preserve"> Gesteuert wird das Gerät von e</w:t>
      </w:r>
      <w:r w:rsidR="00DF3E1E">
        <w:t>i</w:t>
      </w:r>
      <w:r w:rsidR="00DF3E1E">
        <w:t xml:space="preserve">nem ARM 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19D298D" w14:textId="46CFD39E" w:rsidR="00DF3E1E" w:rsidRDefault="00DF3E1E" w:rsidP="00DF3E1E">
      <w:pPr>
        <w:pStyle w:val="BasicText"/>
      </w:pPr>
      <w:r>
        <w:t xml:space="preserve">Allerdings stellt sie ihre Inhalte nicht durch Projektion auf Brillengläsern dar, sondern integriert ein kleines Display in die obere rechte Ecke des Sichtfeldes, es handelt sich </w:t>
      </w:r>
      <w:r>
        <w:lastRenderedPageBreak/>
        <w:t>hier also um ein Head-</w:t>
      </w:r>
      <w:proofErr w:type="spellStart"/>
      <w:r>
        <w:t>up</w:t>
      </w:r>
      <w:proofErr w:type="spellEnd"/>
      <w:r>
        <w:t>-Display (</w:t>
      </w:r>
      <w:commentRangeStart w:id="30"/>
      <w:r>
        <w:t>HUD</w:t>
      </w:r>
      <w:commentRangeEnd w:id="30"/>
      <w:r>
        <w:rPr>
          <w:rStyle w:val="Kommentarzeichen"/>
        </w:rPr>
        <w:commentReference w:id="30"/>
      </w:r>
      <w:r>
        <w:t xml:space="preserve">). Dabei hat es durch das Prisma Display den  Eindruck als würde die Benutzeroberfläche in einiger Entfernung vor der Nutzer schweben </w:t>
      </w:r>
      <w:r>
        <w:fldChar w:fldCharType="begin" w:fldLock="1"/>
      </w:r>
      <w:r w:rsidR="00987069">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rsidR="009800AC">
        <w:t>.</w:t>
      </w:r>
    </w:p>
    <w:p w14:paraId="25358788" w14:textId="77777777" w:rsidR="00DF3E1E" w:rsidRPr="00E51F72" w:rsidRDefault="00DF3E1E" w:rsidP="00E51F72">
      <w:pPr>
        <w:pStyle w:val="BasicText"/>
      </w:pPr>
    </w:p>
    <w:p w14:paraId="75653843" w14:textId="66987FD8" w:rsidR="00F10A49" w:rsidRDefault="00F10A49" w:rsidP="00F10A49">
      <w:pPr>
        <w:pStyle w:val="berschrift3"/>
      </w:pPr>
      <w:bookmarkStart w:id="31" w:name="_Toc278637481"/>
      <w:r w:rsidRPr="003C7E2E">
        <w:t>Softwarespezifikationen</w:t>
      </w:r>
      <w:bookmarkEnd w:id="31"/>
    </w:p>
    <w:p w14:paraId="667088A1" w14:textId="3AB394D2" w:rsidR="00F41A02" w:rsidRDefault="00F41A02" w:rsidP="00E51F72">
      <w:pPr>
        <w:pStyle w:val="BasicText"/>
      </w:pPr>
      <w:r>
        <w:t>Die Glass benutzt Google</w:t>
      </w:r>
      <w:r w:rsidR="00987069">
        <w:t>s</w:t>
      </w:r>
      <w:r>
        <w:t xml:space="preserve"> hauseigenes Betriebssystem </w:t>
      </w:r>
      <w:proofErr w:type="spellStart"/>
      <w:r>
        <w:t>Android</w:t>
      </w:r>
      <w:proofErr w:type="spellEnd"/>
      <w:r>
        <w:t xml:space="preserve"> in einer speziellen Ve</w:t>
      </w:r>
      <w:r>
        <w:t>r</w:t>
      </w:r>
      <w:r>
        <w:t xml:space="preserve">sion, </w:t>
      </w:r>
      <w:r w:rsidR="00715E6B">
        <w:t xml:space="preserve">dem Glass Development Kit (GDK), zum Zeitpunkt dieser Arbeit lag diese in der Version XE22.0 vom 14. Oktober 2014 vor. </w:t>
      </w:r>
      <w:proofErr w:type="spellStart"/>
      <w:r>
        <w:t>Android</w:t>
      </w:r>
      <w:proofErr w:type="spellEnd"/>
      <w:r>
        <w:t xml:space="preserve"> basiert auf Java und bietet daher die Möglichkeit bestehende Bibliotheken anzusprechen und bei der Entwicklung </w:t>
      </w:r>
      <w:r w:rsidR="00510B80">
        <w:t>zu nutzen.</w:t>
      </w:r>
    </w:p>
    <w:p w14:paraId="00784D24" w14:textId="3FC9E1F1" w:rsidR="00715E6B" w:rsidRDefault="00715E6B" w:rsidP="00E51F72">
      <w:pPr>
        <w:pStyle w:val="BasicText"/>
      </w:pPr>
      <w:proofErr w:type="spellStart"/>
      <w:r>
        <w:t>Android</w:t>
      </w:r>
      <w:proofErr w:type="spellEnd"/>
      <w:r>
        <w:t xml:space="preserve"> besitzt einige spezielle Spezifikationen die bei der Entwicklung eine Applik</w:t>
      </w:r>
      <w:r>
        <w:t>a</w:t>
      </w:r>
      <w:r>
        <w:t>tion beachtet werden müssen, so verhindert das Betriebssystem beispielsweise autom</w:t>
      </w:r>
      <w:r>
        <w:t>a</w:t>
      </w:r>
      <w:r>
        <w:t>tisch rechenaufwendige Aufgaben auf dem UI Thread auszuführen, da dies zum Einfri</w:t>
      </w:r>
      <w:r>
        <w:t>e</w:t>
      </w:r>
      <w:r>
        <w:t xml:space="preserve">ren der Benutzeroberfläche führen könnte. </w:t>
      </w:r>
    </w:p>
    <w:p w14:paraId="3EEDBEA8" w14:textId="41B80048" w:rsidR="00715E6B" w:rsidRDefault="00715E6B" w:rsidP="00E51F72">
      <w:pPr>
        <w:pStyle w:val="BasicText"/>
      </w:pPr>
      <w:r>
        <w:t>Zur Darstellung</w:t>
      </w:r>
    </w:p>
    <w:p w14:paraId="73198B87" w14:textId="7C9C841E" w:rsidR="00E51F72" w:rsidRPr="00E51F72" w:rsidRDefault="00E51F72" w:rsidP="00E51F72">
      <w:pPr>
        <w:pStyle w:val="BasicText"/>
      </w:pPr>
      <w:proofErr w:type="spellStart"/>
      <w:r>
        <w:t>Android</w:t>
      </w:r>
      <w:proofErr w:type="spellEnd"/>
      <w:r>
        <w:t xml:space="preserve"> und GDK </w:t>
      </w:r>
      <w:r>
        <w:sym w:font="Wingdings" w:char="F0E0"/>
      </w:r>
      <w:r>
        <w:t xml:space="preserve"> </w:t>
      </w:r>
      <w:r w:rsidR="00F457DA">
        <w:t xml:space="preserve">Versionsnummern, </w:t>
      </w:r>
      <w:proofErr w:type="spellStart"/>
      <w:r w:rsidR="00F457DA">
        <w:t>deprecated</w:t>
      </w:r>
      <w:proofErr w:type="spellEnd"/>
      <w:r w:rsidR="00F457DA">
        <w:t xml:space="preserve"> Methoden, Live Cards, </w:t>
      </w:r>
      <w:proofErr w:type="spellStart"/>
      <w:r w:rsidR="00F457DA">
        <w:t>Cardbui</w:t>
      </w:r>
      <w:r w:rsidR="00F457DA">
        <w:t>l</w:t>
      </w:r>
      <w:r w:rsidR="00F457DA">
        <w:t>der</w:t>
      </w:r>
      <w:proofErr w:type="spellEnd"/>
      <w:r w:rsidR="00F457DA">
        <w:t>, Besonderheiten.</w:t>
      </w:r>
    </w:p>
    <w:p w14:paraId="0BE18ADA" w14:textId="0914C5E0" w:rsidR="00F10A49" w:rsidRPr="003C7E2E" w:rsidRDefault="00F10A49" w:rsidP="00F10A49">
      <w:pPr>
        <w:pStyle w:val="berschrift1"/>
      </w:pPr>
      <w:bookmarkStart w:id="32" w:name="_Toc278637482"/>
      <w:r w:rsidRPr="003C7E2E">
        <w:lastRenderedPageBreak/>
        <w:t xml:space="preserve">Einblendung von kontextsensitiven Inhalten auf der </w:t>
      </w:r>
      <w:r w:rsidR="001F7883">
        <w:t xml:space="preserve">Google </w:t>
      </w:r>
      <w:r w:rsidRPr="003C7E2E">
        <w:t>Glass</w:t>
      </w:r>
      <w:bookmarkEnd w:id="32"/>
    </w:p>
    <w:p w14:paraId="036D7995" w14:textId="38BB1758" w:rsidR="00F10A49" w:rsidRDefault="00F10A49" w:rsidP="00F10A49">
      <w:pPr>
        <w:pStyle w:val="berschrift2"/>
      </w:pPr>
      <w:bookmarkStart w:id="33" w:name="_Toc278637483"/>
      <w:r w:rsidRPr="003C7E2E">
        <w:t>Idee und Funktionsweise der kontextsensitiven Applikation</w:t>
      </w:r>
      <w:bookmarkEnd w:id="33"/>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51CAE18A" w:rsidR="00DA003C" w:rsidRDefault="00DA003C" w:rsidP="00DA003C">
      <w:pPr>
        <w:pStyle w:val="Beschriftung"/>
      </w:pPr>
      <w:bookmarkStart w:id="34" w:name="_Toc278971004"/>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Darstellung Funktionsweise der kontextsensitiven Applikation</w:t>
      </w:r>
      <w:bookmarkEnd w:id="34"/>
    </w:p>
    <w:p w14:paraId="50C82023" w14:textId="72C7CA30" w:rsidR="00DF4D79" w:rsidRDefault="00DA003C" w:rsidP="00F457DA">
      <w:pPr>
        <w:pStyle w:val="BasicText"/>
      </w:pPr>
      <w:r>
        <w:t>B</w:t>
      </w:r>
      <w:r w:rsidR="00DF4D79">
        <w:t>ringt man die Google Glass als Vertreter eines Geräts der Augmented Reality u</w:t>
      </w:r>
      <w:r w:rsidR="00B81912">
        <w:t>nd Kontextsensitivität zusammen, f</w:t>
      </w:r>
      <w:r w:rsidR="00DF4D79">
        <w:t xml:space="preserve">ällt offensichtlich der hohe Überschneidungsgrad </w:t>
      </w:r>
      <w:r w:rsidR="00B81912">
        <w:t>der beiden Themenbereiche auf.</w:t>
      </w:r>
      <w:r w:rsidR="00DF4D79">
        <w:t xml:space="preserve"> Selbst </w:t>
      </w:r>
      <w:r w:rsidR="00B81912">
        <w:t xml:space="preserve">eine </w:t>
      </w:r>
      <w:r w:rsidR="00DF4D79">
        <w:t>kleine, auf der Glass vorinstallierte</w:t>
      </w:r>
      <w:r w:rsidR="00B81912">
        <w:t>,</w:t>
      </w:r>
      <w:r w:rsidR="00DF4D79">
        <w:t xml:space="preserve"> Anwe</w:t>
      </w:r>
      <w:r w:rsidR="00DF4D79">
        <w:t>n</w:t>
      </w:r>
      <w:r w:rsidR="00DF4D79">
        <w:t>dun</w:t>
      </w:r>
      <w:r w:rsidR="00B81912">
        <w:t>g</w:t>
      </w:r>
      <w:r w:rsidR="00DF4D79">
        <w:t xml:space="preserve"> wie der Kompass erfüllen streng genommen bereits die Anforderungen um als kontextsensitive Applikation akzeptiert werden zu können. </w:t>
      </w:r>
      <w:r w:rsidR="000039C5">
        <w:t>Hier</w:t>
      </w:r>
      <w:r w:rsidR="00DF4D79">
        <w:t xml:space="preserve"> wird anhand der Posit</w:t>
      </w:r>
      <w:r w:rsidR="00DF4D79">
        <w:t>i</w:t>
      </w:r>
      <w:r w:rsidR="00DF4D79">
        <w:t>on des Nutzer</w:t>
      </w:r>
      <w:r w:rsidR="00B81912">
        <w:t>s</w:t>
      </w:r>
      <w:r w:rsidR="00DF4D79">
        <w:t xml:space="preserve"> über GPS die Himmelsrichtungen ermittelt, es werden also </w:t>
      </w:r>
      <w:r w:rsidR="00B81912">
        <w:t xml:space="preserve">ortsbasierte </w:t>
      </w:r>
      <w:r w:rsidR="00DF4D79">
        <w:t>Informa</w:t>
      </w:r>
      <w:r w:rsidR="00B81912">
        <w:t>tionen angezeigt und somit die Wahrnehmung des Nutzer um, in seinem Ko</w:t>
      </w:r>
      <w:r w:rsidR="00B81912">
        <w:t>n</w:t>
      </w:r>
      <w:r w:rsidR="00B81912">
        <w:t>text relevante Informationen ergänzt, was</w:t>
      </w:r>
      <w:r w:rsidR="00DF4D79">
        <w:t xml:space="preserve"> </w:t>
      </w:r>
      <w:r w:rsidR="00C22B5F">
        <w:t xml:space="preserve">sowohl </w:t>
      </w:r>
      <w:r w:rsidR="00DF4D79">
        <w:t>der in 2.2.1 angesprochenen Definit</w:t>
      </w:r>
      <w:r w:rsidR="00DF4D79">
        <w:t>i</w:t>
      </w:r>
      <w:r w:rsidR="00DF4D79">
        <w:t>on eines Location-</w:t>
      </w:r>
      <w:proofErr w:type="spellStart"/>
      <w:r w:rsidR="00DF4D79">
        <w:t>Based</w:t>
      </w:r>
      <w:proofErr w:type="spellEnd"/>
      <w:r w:rsidR="00DF4D79">
        <w:t xml:space="preserve"> Services</w:t>
      </w:r>
      <w:r w:rsidR="00C22B5F">
        <w:t>, als auch der in 2.1 genannten eines Kontextsensit</w:t>
      </w:r>
      <w:r w:rsidR="00C22B5F">
        <w:t>i</w:t>
      </w:r>
      <w:r w:rsidR="00C22B5F">
        <w:t>ven Systems</w:t>
      </w:r>
      <w:r w:rsidR="00DF4D79">
        <w:t xml:space="preserve"> genügt. </w:t>
      </w:r>
    </w:p>
    <w:p w14:paraId="4EF4051E" w14:textId="0F3F9EB7" w:rsidR="00F457DA" w:rsidRDefault="00A25DB4" w:rsidP="00F457DA">
      <w:pPr>
        <w:pStyle w:val="BasicText"/>
      </w:pPr>
      <w:r>
        <w:t xml:space="preserve">Auch einige von freien Entwicklern veröffentlichte Anwendungen gehen den Weg der Kontextsensitivität </w:t>
      </w:r>
      <w:r w:rsidR="000039C5">
        <w:t>und entwickelten bereits Apps</w:t>
      </w:r>
      <w:r w:rsidR="00B81912">
        <w:t xml:space="preserve"> die</w:t>
      </w:r>
      <w:r w:rsidR="000039C5">
        <w:t>,</w:t>
      </w:r>
      <w:r w:rsidR="00B81912">
        <w:t xml:space="preserve"> die Möglichkeiten der Google Glass nutzen, um die über Sensoren ermittelten Außenwelteinflüsse auszuwerten und so dem Nutzer kontextsensitive Informationen </w:t>
      </w:r>
      <w:commentRangeStart w:id="35"/>
      <w:r w:rsidR="00B81912">
        <w:t>anzubieten</w:t>
      </w:r>
      <w:commentRangeEnd w:id="35"/>
      <w:r w:rsidR="00176D96">
        <w:rPr>
          <w:rStyle w:val="Kommentarzeichen"/>
        </w:rPr>
        <w:commentReference w:id="35"/>
      </w:r>
      <w:r w:rsidR="00B81912">
        <w:t>.</w:t>
      </w:r>
      <w:r>
        <w:t xml:space="preserve"> </w:t>
      </w:r>
      <w:r w:rsidR="002F389F">
        <w:t xml:space="preserve">So sind Applikationen </w:t>
      </w:r>
      <w:proofErr w:type="spellStart"/>
      <w:r w:rsidR="002F389F">
        <w:t>erhä</w:t>
      </w:r>
      <w:r w:rsidR="002F389F">
        <w:t>t</w:t>
      </w:r>
      <w:r w:rsidR="002F389F">
        <w:t>lich</w:t>
      </w:r>
      <w:proofErr w:type="spellEnd"/>
      <w:r w:rsidR="002F389F">
        <w:t xml:space="preserve">, die Filmtrailer bei betrachten eines Posters </w:t>
      </w:r>
      <w:r w:rsidR="00800A48">
        <w:t xml:space="preserve">anzeigen, oder anhand der Position des Nutzers relevante </w:t>
      </w:r>
      <w:proofErr w:type="spellStart"/>
      <w:r w:rsidR="00800A48">
        <w:t>Wikipediaartikel</w:t>
      </w:r>
      <w:proofErr w:type="spellEnd"/>
      <w:r w:rsidR="00800A48">
        <w:t xml:space="preserve"> anzeigen.</w:t>
      </w:r>
    </w:p>
    <w:p w14:paraId="1ED898BA" w14:textId="6576162B" w:rsidR="004F01F1" w:rsidRDefault="004F01F1" w:rsidP="00F457DA">
      <w:pPr>
        <w:pStyle w:val="BasicText"/>
      </w:pPr>
      <w:r>
        <w:t xml:space="preserve">Die Idee der Applikation entstand direkt aus dem angeschlossenen Forschungsprojekt </w:t>
      </w:r>
      <w:proofErr w:type="spellStart"/>
      <w:r>
        <w:t>Glassroom</w:t>
      </w:r>
      <w:proofErr w:type="spellEnd"/>
      <w:r>
        <w:t xml:space="preserve">. Durch Nutzung einer AR-Brille, in diesem Fall der Google Glass, soll es </w:t>
      </w:r>
      <w:r w:rsidR="00611C26">
        <w:t xml:space="preserve">einem Mitarbeiter im technischen Kundendienst </w:t>
      </w:r>
      <w:r>
        <w:t>ermöglicht werden</w:t>
      </w:r>
      <w:r w:rsidR="00611C26">
        <w:t xml:space="preserve"> allein durch Inte</w:t>
      </w:r>
      <w:r w:rsidR="00611C26">
        <w:t>r</w:t>
      </w:r>
      <w:r w:rsidR="00611C26">
        <w:lastRenderedPageBreak/>
        <w:t xml:space="preserve">aktion mit der AR-Brille zusätzliche Information zu der vor ihm liegenden Aufgabe </w:t>
      </w:r>
      <w:r w:rsidR="001F7883">
        <w:t>und den ihm eventuell bisher unbekannten Komponenten zu erhalten. Durch einfaches Fot</w:t>
      </w:r>
      <w:r w:rsidR="001F7883">
        <w:t>o</w:t>
      </w:r>
      <w:r w:rsidR="001F7883">
        <w:t>grafieren mit der Brille soll ermöglicht werden zusätzliche Informationen zu bereits bekannten Objekten anzubieten und diese dem Nutzer über Texteinblendung zur Verf</w:t>
      </w:r>
      <w:r w:rsidR="001F7883">
        <w:t>ü</w:t>
      </w:r>
      <w:r w:rsidR="001F7883">
        <w:t>gung zu stellen.</w:t>
      </w:r>
    </w:p>
    <w:p w14:paraId="5D50E845" w14:textId="77777777" w:rsidR="00410951" w:rsidRDefault="001F7883" w:rsidP="00F457DA">
      <w:pPr>
        <w:pStyle w:val="BasicText"/>
      </w:pPr>
      <w:r>
        <w:t>Die Brille schickt dafür das Foto an einen Server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 xml:space="preserve">det. Erreicht der </w:t>
      </w:r>
      <w:proofErr w:type="spellStart"/>
      <w:r>
        <w:t>Matchingprozess</w:t>
      </w:r>
      <w:proofErr w:type="spellEnd"/>
      <w:r>
        <w:t xml:space="preserve"> mit keinem der bekannten Bilder eine vorher festg</w:t>
      </w:r>
      <w:r>
        <w:t>e</w:t>
      </w:r>
      <w:r>
        <w:t>legte Akzeptanzgrenze wird der Prozess abgebrochen und dem Nutzer eine entspr</w:t>
      </w:r>
      <w:r>
        <w:t>e</w:t>
      </w:r>
      <w:r>
        <w:t>chende Fehlermeldung angezeigt.</w:t>
      </w:r>
    </w:p>
    <w:p w14:paraId="0BB4C45F" w14:textId="68DB2C1C"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w:t>
      </w:r>
      <w:proofErr w:type="spellStart"/>
      <w:r w:rsidR="00410951">
        <w:t>Cloud</w:t>
      </w:r>
      <w:proofErr w:type="spellEnd"/>
      <w:r w:rsidR="00410951">
        <w:t xml:space="preserve"> ausgelagert. Auf der </w:t>
      </w:r>
      <w:r w:rsidR="00D54ECB">
        <w:t>Glass selber verbleiben nur die</w:t>
      </w:r>
      <w:r w:rsidR="00410951">
        <w:t xml:space="preserve"> den User direkt betreffenden Prozesse wie UI-Darstellung</w:t>
      </w:r>
      <w:r w:rsidR="001D1D61">
        <w:t xml:space="preserve"> (User I</w:t>
      </w:r>
      <w:r w:rsidR="001D1D61">
        <w:t>n</w:t>
      </w:r>
      <w:r w:rsidR="001D1D61">
        <w:t>terface)</w:t>
      </w:r>
      <w:r w:rsidR="00410951">
        <w:t xml:space="preserve">, Fotografieren, Upload des Bildes und Anzeigen der Ergebnisse. </w:t>
      </w:r>
      <w:r w:rsidR="00745AB1">
        <w:t>Eine weitere Einschränkung entstand durch die Auslagerung der benötigten Methoden</w:t>
      </w:r>
      <w:r w:rsidR="00ED2EFC">
        <w:t xml:space="preserve"> zur SURF </w:t>
      </w:r>
      <w:proofErr w:type="spellStart"/>
      <w:r w:rsidR="00ED2EFC">
        <w:t>Keypointerkennung</w:t>
      </w:r>
      <w:proofErr w:type="spellEnd"/>
      <w:r w:rsidR="00ED2EFC">
        <w:t xml:space="preserve"> und </w:t>
      </w:r>
      <w:proofErr w:type="spellStart"/>
      <w:r w:rsidR="00ED2EFC">
        <w:t>Deskriptorextraktion</w:t>
      </w:r>
      <w:proofErr w:type="spellEnd"/>
      <w:r w:rsidR="00745AB1">
        <w:t xml:space="preserve"> in der angewandten Computer Vision Bibliothek in ein </w:t>
      </w:r>
      <w:proofErr w:type="spellStart"/>
      <w:r w:rsidR="00745AB1">
        <w:t>Nonfree</w:t>
      </w:r>
      <w:proofErr w:type="spellEnd"/>
      <w:r w:rsidR="00745AB1">
        <w:t>-Modul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w:t>
      </w:r>
      <w:proofErr w:type="spellStart"/>
      <w:r w:rsidR="005C096E">
        <w:t>Android</w:t>
      </w:r>
      <w:proofErr w:type="spellEnd"/>
      <w:r w:rsidR="005C096E">
        <w:t xml:space="preserve">-Version </w:t>
      </w:r>
      <w:proofErr w:type="spellStart"/>
      <w:r w:rsidR="005C096E">
        <w:t>v</w:t>
      </w:r>
      <w:commentRangeStart w:id="36"/>
      <w:r w:rsidR="005C096E">
        <w:t>erfübar</w:t>
      </w:r>
      <w:proofErr w:type="spellEnd"/>
      <w:r w:rsidR="005C096E">
        <w:t>.</w:t>
      </w:r>
      <w:r w:rsidR="00745AB1">
        <w:t xml:space="preserve"> </w:t>
      </w:r>
      <w:commentRangeEnd w:id="36"/>
      <w:r w:rsidR="005C096E">
        <w:rPr>
          <w:rStyle w:val="Kommentarzeichen"/>
        </w:rPr>
        <w:commentReference w:id="36"/>
      </w:r>
    </w:p>
    <w:p w14:paraId="17C02827" w14:textId="77777777" w:rsidR="00B2183F" w:rsidRDefault="00B2183F" w:rsidP="00B2183F">
      <w:pPr>
        <w:pStyle w:val="BasicText"/>
      </w:pPr>
      <w:r>
        <w:t xml:space="preserve">Der </w:t>
      </w:r>
      <w:proofErr w:type="spellStart"/>
      <w:r>
        <w:t>Matchingprozess</w:t>
      </w:r>
      <w:proofErr w:type="spellEnd"/>
      <w:r>
        <w:t xml:space="preserve"> erfolgt dabei in 4 Schritten:</w:t>
      </w:r>
    </w:p>
    <w:p w14:paraId="41D12BD9" w14:textId="77777777" w:rsidR="00B2183F" w:rsidRDefault="00B2183F" w:rsidP="00B2183F">
      <w:pPr>
        <w:pStyle w:val="BasicText"/>
        <w:numPr>
          <w:ilvl w:val="0"/>
          <w:numId w:val="23"/>
        </w:numPr>
      </w:pPr>
      <w:proofErr w:type="spellStart"/>
      <w:r>
        <w:t>Keypointerkennung</w:t>
      </w:r>
      <w:proofErr w:type="spellEnd"/>
      <w:r>
        <w:t xml:space="preserve"> im hochgeladenen Bild</w:t>
      </w:r>
    </w:p>
    <w:p w14:paraId="108BE8D8" w14:textId="77777777" w:rsidR="00B2183F" w:rsidRDefault="00B2183F" w:rsidP="00B2183F">
      <w:pPr>
        <w:pStyle w:val="BasicText"/>
        <w:numPr>
          <w:ilvl w:val="0"/>
          <w:numId w:val="23"/>
        </w:numPr>
      </w:pPr>
      <w:r>
        <w:t>Extraktion der Deskriptoren die das Bild beschreiben</w:t>
      </w:r>
    </w:p>
    <w:p w14:paraId="6270651B" w14:textId="77777777" w:rsidR="00B2183F" w:rsidRDefault="00B2183F" w:rsidP="00B2183F">
      <w:pPr>
        <w:pStyle w:val="BasicText"/>
        <w:numPr>
          <w:ilvl w:val="0"/>
          <w:numId w:val="23"/>
        </w:numPr>
      </w:pPr>
      <w:proofErr w:type="spellStart"/>
      <w:r>
        <w:t>Matching</w:t>
      </w:r>
      <w:proofErr w:type="spellEnd"/>
      <w:r>
        <w:t xml:space="preserve">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723832E1" w14:textId="6D4C8887" w:rsidR="00411E27" w:rsidRPr="00F457DA" w:rsidRDefault="00410951" w:rsidP="00F457DA">
      <w:pPr>
        <w:pStyle w:val="BasicText"/>
      </w:pPr>
      <w:r>
        <w:t>Dies</w:t>
      </w:r>
      <w:r w:rsidR="00D54ECB">
        <w:t>e</w:t>
      </w:r>
      <w:r>
        <w:t xml:space="preserve"> Vorgehensweise hat besonders im Bereich der Skalierbarkeit enorme Vorteile. </w:t>
      </w:r>
      <w:r w:rsidR="00D54ECB">
        <w:t>Es erleichtert aber auch den nachträglichen Austausch der AR-Brille</w:t>
      </w:r>
      <w:r w:rsidR="009267C7">
        <w:t xml:space="preserve"> oder sogar d</w:t>
      </w:r>
      <w:r w:rsidR="00F310C6">
        <w:t>ie I</w:t>
      </w:r>
      <w:r w:rsidR="00F310C6">
        <w:t>n</w:t>
      </w:r>
      <w:r w:rsidR="00F310C6">
        <w:t>tegration eines weiteren mobilen Gerätes</w:t>
      </w:r>
      <w:r w:rsidR="00D54ECB">
        <w:t xml:space="preserve">, </w:t>
      </w:r>
      <w:r w:rsidR="00F82036">
        <w:t>da der Server über eine einfache REST-API (</w:t>
      </w:r>
      <w:proofErr w:type="spellStart"/>
      <w:r w:rsidR="00F82036" w:rsidRPr="00F82036">
        <w:t>Representational</w:t>
      </w:r>
      <w:proofErr w:type="spellEnd"/>
      <w:r w:rsidR="00F82036">
        <w:t xml:space="preserve"> State Transfer - </w:t>
      </w:r>
      <w:proofErr w:type="spellStart"/>
      <w:r w:rsidR="00F82036">
        <w:t>Application</w:t>
      </w:r>
      <w:proofErr w:type="spellEnd"/>
      <w:r w:rsidR="00F82036">
        <w:t xml:space="preserve"> </w:t>
      </w:r>
      <w:proofErr w:type="spellStart"/>
      <w:r w:rsidR="00F82036">
        <w:t>Pro</w:t>
      </w:r>
      <w:r w:rsidR="00F310C6">
        <w:t>gramming</w:t>
      </w:r>
      <w:proofErr w:type="spellEnd"/>
      <w:r w:rsidR="00F310C6">
        <w:t xml:space="preserve"> Interface) verfügt. </w:t>
      </w:r>
      <w:r w:rsidR="00A96E17">
        <w:t>Zudem verschwindet</w:t>
      </w:r>
      <w:r w:rsidR="004A632E">
        <w:t xml:space="preserve"> durch die serverseitige Pflege der Vergleichsd</w:t>
      </w:r>
      <w:r w:rsidR="00A96E17">
        <w:t>aten</w:t>
      </w:r>
      <w:r w:rsidR="008473AD">
        <w:t xml:space="preserve">, sowie </w:t>
      </w:r>
      <w:r w:rsidR="004A632E">
        <w:t xml:space="preserve">das Problem der </w:t>
      </w:r>
      <w:r w:rsidR="005B3DEB">
        <w:t>inkonsistenten</w:t>
      </w:r>
      <w:r w:rsidR="004A632E">
        <w:t xml:space="preserve"> und </w:t>
      </w:r>
      <w:r w:rsidR="005B3DEB">
        <w:t>redundanten</w:t>
      </w:r>
      <w:r w:rsidR="004A632E">
        <w:t xml:space="preserve"> Datenhaltung.</w:t>
      </w:r>
      <w:r w:rsidR="00411E27">
        <w:t xml:space="preserve"> </w:t>
      </w:r>
    </w:p>
    <w:p w14:paraId="5B8C8444" w14:textId="260ABD09" w:rsidR="00F10A49" w:rsidRPr="003C7E2E" w:rsidRDefault="00F10A49" w:rsidP="00F10A49">
      <w:pPr>
        <w:pStyle w:val="berschrift2"/>
      </w:pPr>
      <w:bookmarkStart w:id="37" w:name="_Toc278637484"/>
      <w:r w:rsidRPr="003C7E2E">
        <w:lastRenderedPageBreak/>
        <w:t xml:space="preserve">Vorstellung von </w:t>
      </w:r>
      <w:proofErr w:type="spellStart"/>
      <w:r w:rsidRPr="003C7E2E">
        <w:t>OpenCV</w:t>
      </w:r>
      <w:proofErr w:type="spellEnd"/>
      <w:r w:rsidRPr="003C7E2E">
        <w:t xml:space="preserve"> und der verwendeten Algorithmen</w:t>
      </w:r>
      <w:bookmarkEnd w:id="37"/>
    </w:p>
    <w:p w14:paraId="7C7B6CD2" w14:textId="2CE9BDEE" w:rsidR="00F10A49" w:rsidRDefault="00937C91" w:rsidP="00F10A49">
      <w:pPr>
        <w:pStyle w:val="berschrift3"/>
      </w:pPr>
      <w:bookmarkStart w:id="38" w:name="_Toc278637485"/>
      <w:proofErr w:type="spellStart"/>
      <w:r>
        <w:t>OpenCV</w:t>
      </w:r>
      <w:proofErr w:type="spellEnd"/>
      <w:r w:rsidR="00BD6B09">
        <w:t xml:space="preserve"> und </w:t>
      </w:r>
      <w:proofErr w:type="spellStart"/>
      <w:r w:rsidR="00BD6B09">
        <w:t>JavaCV</w:t>
      </w:r>
      <w:bookmarkEnd w:id="38"/>
      <w:proofErr w:type="spellEnd"/>
    </w:p>
    <w:p w14:paraId="7C68498A" w14:textId="542D701C" w:rsidR="00A25DB4" w:rsidRDefault="00611C26" w:rsidP="00A25DB4">
      <w:pPr>
        <w:pStyle w:val="BasicText"/>
      </w:pPr>
      <w:r>
        <w:t xml:space="preserve">Zur </w:t>
      </w:r>
      <w:r w:rsidR="00937C91">
        <w:t>Implementation der Kernlogik der</w:t>
      </w:r>
      <w:r>
        <w:t xml:space="preserve"> Applikation wurde </w:t>
      </w:r>
      <w:proofErr w:type="spellStart"/>
      <w:r w:rsidR="00A25DB4">
        <w:t>OpenCV</w:t>
      </w:r>
      <w:proofErr w:type="spellEnd"/>
      <w:r w:rsidR="00937C91">
        <w:t xml:space="preserve"> beziehungsweise der Wrapper </w:t>
      </w:r>
      <w:proofErr w:type="spellStart"/>
      <w:r w:rsidR="00937C91">
        <w:t>JavaCV</w:t>
      </w:r>
      <w:proofErr w:type="spellEnd"/>
      <w:r w:rsidR="00937C91">
        <w:t xml:space="preserve"> von </w:t>
      </w:r>
      <w:proofErr w:type="spellStart"/>
      <w:r w:rsidR="00F76AA6">
        <w:t>Bytedeco</w:t>
      </w:r>
      <w:proofErr w:type="spellEnd"/>
      <w:r w:rsidR="00937C91">
        <w:t xml:space="preserve"> genutzt. </w:t>
      </w:r>
      <w:r w:rsidR="00322859">
        <w:t xml:space="preserve">Bei </w:t>
      </w:r>
      <w:proofErr w:type="spellStart"/>
      <w:r w:rsidR="00322859">
        <w:t>OpenCV</w:t>
      </w:r>
      <w:proofErr w:type="spellEnd"/>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proofErr w:type="spellStart"/>
      <w:r w:rsidR="008C3773">
        <w:t>erhätlliche</w:t>
      </w:r>
      <w:proofErr w:type="spellEnd"/>
      <w:r w:rsidR="008C3773">
        <w:t xml:space="preserve"> </w:t>
      </w:r>
      <w:r w:rsidR="00322859">
        <w:t>Bibliothek die gängige M</w:t>
      </w:r>
      <w:r w:rsidR="00322859">
        <w:t>e</w:t>
      </w:r>
      <w:r w:rsidR="00322859">
        <w:t>thoden der Computer Vision in sich vereint und so Forschern und interessierten Nutzern einen Eintritt bietet.</w:t>
      </w:r>
      <w:r w:rsidR="00BD6B09">
        <w:t xml:space="preserve"> </w:t>
      </w:r>
      <w:proofErr w:type="spellStart"/>
      <w:r w:rsidR="00BD6B09">
        <w:t>OpenCV</w:t>
      </w:r>
      <w:proofErr w:type="spellEnd"/>
      <w:r w:rsidR="00BD6B09">
        <w:t xml:space="preserve"> wird aktiv für C++, Java, Python, Ruby, </w:t>
      </w:r>
      <w:proofErr w:type="spellStart"/>
      <w:r w:rsidR="00BD6B09">
        <w:t>Matlab</w:t>
      </w:r>
      <w:proofErr w:type="spellEnd"/>
      <w:r w:rsidR="00BD6B09">
        <w:t xml:space="preserve"> und ein</w:t>
      </w:r>
      <w:r w:rsidR="00BD6B09">
        <w:t>i</w:t>
      </w:r>
      <w:r w:rsidR="00BD6B09">
        <w:t>ge weiter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xml:space="preserve">. Auch für </w:t>
      </w:r>
      <w:proofErr w:type="spellStart"/>
      <w:r w:rsidR="00BD6B09">
        <w:t>An</w:t>
      </w:r>
      <w:r w:rsidR="00BD6B09">
        <w:t>d</w:t>
      </w:r>
      <w:r w:rsidR="00BD6B09">
        <w:t>roid</w:t>
      </w:r>
      <w:proofErr w:type="spellEnd"/>
      <w:r w:rsidR="00BD6B09">
        <w:t xml:space="preserve"> findet man Implementationen. Die Umsetzungen für die verschiedenen Progra</w:t>
      </w:r>
      <w:r w:rsidR="00BD6B09">
        <w:t>m</w:t>
      </w:r>
      <w:r w:rsidR="00BD6B09">
        <w:t xml:space="preserve">miersprachen sind allerdings verschieden stark umgesetzt und so kann es vorkommen, dass wichtige Grundfunktionen in der genutzten Sprache noch gar nicht zur Verfügung stehen und aus diesem Grund auf die Kernimplementierung in C++ zurück gegriffen werden müsste. </w:t>
      </w:r>
    </w:p>
    <w:p w14:paraId="608C9CD9" w14:textId="645102CA" w:rsidR="00F76AA6" w:rsidRDefault="00F76AA6" w:rsidP="00A25DB4">
      <w:pPr>
        <w:pStyle w:val="BasicText"/>
      </w:pPr>
      <w:r>
        <w:t xml:space="preserve">Um solche Probleme zu umgehen wurde für die Implementierung des hier vorgestellten Prototypen auf </w:t>
      </w:r>
      <w:proofErr w:type="spellStart"/>
      <w:r>
        <w:t>JavaCV</w:t>
      </w:r>
      <w:proofErr w:type="spellEnd"/>
      <w:r>
        <w:t xml:space="preserve">  (</w:t>
      </w:r>
      <w:hyperlink r:id="rId19" w:history="1">
        <w:r w:rsidRPr="00D86396">
          <w:rPr>
            <w:rStyle w:val="Link"/>
          </w:rPr>
          <w:t>https://github.com/bytedeco/javacv</w:t>
        </w:r>
      </w:hyperlink>
      <w:r>
        <w:t xml:space="preserve">) und </w:t>
      </w:r>
      <w:proofErr w:type="spellStart"/>
      <w:r>
        <w:t>JavaCPP</w:t>
      </w:r>
      <w:proofErr w:type="spellEnd"/>
      <w:r>
        <w:t xml:space="preserve"> (</w:t>
      </w:r>
      <w:hyperlink r:id="rId20" w:history="1">
        <w:r w:rsidRPr="00D86396">
          <w:rPr>
            <w:rStyle w:val="Link"/>
          </w:rPr>
          <w:t>https://github.com/bytedeco/javacpp</w:t>
        </w:r>
      </w:hyperlink>
      <w:r>
        <w:t xml:space="preserve">) zurückgegriffen. Bei den beiden Bibliotheken handelt es sich um Interfaces zu gängigen C++ Bibliotheken. Umgesetzt wurden diese von </w:t>
      </w:r>
      <w:proofErr w:type="spellStart"/>
      <w:r>
        <w:t>Bytedeco</w:t>
      </w:r>
      <w:proofErr w:type="spellEnd"/>
      <w:r>
        <w:t xml:space="preserve">, einer Gemeinschaft von Entwicklern, die sich dem Ziel verschrieben haben C++ Bibliotheken in Java zugänglich zu machen. Durch Nutzung dieser konnte ein gut konfigurierbarer Zugang zu </w:t>
      </w:r>
      <w:proofErr w:type="spellStart"/>
      <w:r>
        <w:t>OpenCV</w:t>
      </w:r>
      <w:proofErr w:type="spellEnd"/>
      <w:r>
        <w:t xml:space="preserve"> geschaffen werden. </w:t>
      </w:r>
      <w:r w:rsidR="000026B3">
        <w:t xml:space="preserve">Zur Implementierung dieser Arbeit wurde </w:t>
      </w:r>
      <w:proofErr w:type="spellStart"/>
      <w:r w:rsidR="000026B3">
        <w:t>OpenCV</w:t>
      </w:r>
      <w:proofErr w:type="spellEnd"/>
      <w:r w:rsidR="000026B3">
        <w:t xml:space="preserve"> in der Version 2.4.9, sowie </w:t>
      </w:r>
      <w:proofErr w:type="spellStart"/>
      <w:r w:rsidR="000026B3">
        <w:t>JavaCPP</w:t>
      </w:r>
      <w:proofErr w:type="spellEnd"/>
      <w:r w:rsidR="000026B3">
        <w:t xml:space="preserve"> in der Version 0.9 genutzt.</w:t>
      </w:r>
    </w:p>
    <w:p w14:paraId="56DD5135" w14:textId="7161B92F" w:rsidR="00F10A49" w:rsidRDefault="00F10A49" w:rsidP="00F10A49">
      <w:pPr>
        <w:pStyle w:val="berschrift3"/>
      </w:pPr>
      <w:bookmarkStart w:id="39" w:name="_Toc278637486"/>
      <w:r w:rsidRPr="003C7E2E">
        <w:t>SURF</w:t>
      </w:r>
      <w:r w:rsidR="00937C91">
        <w:t xml:space="preserve"> &amp; </w:t>
      </w:r>
      <w:r w:rsidR="00CF7E56">
        <w:t xml:space="preserve">Fast </w:t>
      </w:r>
      <w:proofErr w:type="spellStart"/>
      <w:r w:rsidR="00CF7E56">
        <w:t>Approximate</w:t>
      </w:r>
      <w:proofErr w:type="spellEnd"/>
      <w:r w:rsidR="00CF7E56">
        <w:t xml:space="preserve"> </w:t>
      </w:r>
      <w:proofErr w:type="spellStart"/>
      <w:r w:rsidR="00937C91">
        <w:t>Nearest</w:t>
      </w:r>
      <w:proofErr w:type="spellEnd"/>
      <w:r w:rsidR="00937C91">
        <w:t xml:space="preserve"> </w:t>
      </w:r>
      <w:proofErr w:type="spellStart"/>
      <w:r w:rsidR="00937C91">
        <w:t>Neighbor</w:t>
      </w:r>
      <w:proofErr w:type="spellEnd"/>
      <w:r w:rsidR="00937C91">
        <w:t xml:space="preserve"> </w:t>
      </w:r>
      <w:commentRangeStart w:id="40"/>
      <w:proofErr w:type="spellStart"/>
      <w:r w:rsidR="00937C91">
        <w:t>Matching</w:t>
      </w:r>
      <w:commentRangeEnd w:id="40"/>
      <w:proofErr w:type="spellEnd"/>
      <w:r w:rsidR="009267C7">
        <w:rPr>
          <w:rStyle w:val="Kommentarzeichen"/>
          <w:b w:val="0"/>
          <w:kern w:val="0"/>
        </w:rPr>
        <w:commentReference w:id="40"/>
      </w:r>
      <w:bookmarkEnd w:id="39"/>
    </w:p>
    <w:p w14:paraId="2E12D62E" w14:textId="04616F34" w:rsidR="005C096E" w:rsidRDefault="005C096E" w:rsidP="005C096E">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w:t>
      </w:r>
      <w:r w:rsidR="00370BA9">
        <w:t xml:space="preserve">Fast </w:t>
      </w:r>
      <w:proofErr w:type="spellStart"/>
      <w:r w:rsidR="00370BA9">
        <w:t>Approximate</w:t>
      </w:r>
      <w:proofErr w:type="spellEnd"/>
      <w:r w:rsidR="00370BA9">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734C5838" w14:textId="71142885" w:rsidR="005C096E" w:rsidRDefault="005C096E" w:rsidP="005C096E">
      <w:pPr>
        <w:pStyle w:val="BasicText"/>
      </w:pPr>
      <w:r>
        <w:t xml:space="preserve">Bei SURF handelt es sich </w:t>
      </w:r>
      <w:proofErr w:type="spellStart"/>
      <w:r>
        <w:t>Keypointerkennungs</w:t>
      </w:r>
      <w:proofErr w:type="spellEnd"/>
      <w:r>
        <w:t xml:space="preserve"> und –</w:t>
      </w:r>
      <w:proofErr w:type="spellStart"/>
      <w:r>
        <w:t>beschreibungsalgorithmus</w:t>
      </w:r>
      <w:proofErr w:type="spellEnd"/>
      <w:r>
        <w:t>, we</w:t>
      </w:r>
      <w:r>
        <w:t>l</w:t>
      </w:r>
      <w:r>
        <w:t xml:space="preserve">cher in der Lage </w:t>
      </w:r>
      <w:r w:rsidR="00261D68">
        <w:t xml:space="preserve">ist </w:t>
      </w:r>
      <w:r w:rsidR="003B4C3C">
        <w:t>trotz</w:t>
      </w:r>
      <w:r>
        <w:t xml:space="preserve"> Skalierung und Drehung </w:t>
      </w:r>
      <w:r w:rsidR="003B4C3C">
        <w:t>Bilder und Objekte wiederzuerke</w:t>
      </w:r>
      <w:r w:rsidR="003B4C3C">
        <w:t>n</w:t>
      </w:r>
      <w:r w:rsidR="003B4C3C">
        <w:t xml:space="preserve">nen. Der Algorithmus wurde von Bay et al. </w:t>
      </w:r>
      <w:r w:rsidR="003B4C3C">
        <w:fldChar w:fldCharType="begin" w:fldLock="1"/>
      </w:r>
      <w:r w:rsidR="003B4C3C">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rsidR="003B4C3C">
        <w:fldChar w:fldCharType="separate"/>
      </w:r>
      <w:r w:rsidR="003B4C3C" w:rsidRPr="003B4C3C">
        <w:rPr>
          <w:noProof/>
        </w:rPr>
        <w:t>( 2006, S. 1)</w:t>
      </w:r>
      <w:r w:rsidR="003B4C3C">
        <w:fldChar w:fldCharType="end"/>
      </w:r>
      <w:r w:rsidR="003B4C3C">
        <w:t xml:space="preserve">  vorgestellt und gilt seit dem als </w:t>
      </w:r>
      <w:proofErr w:type="spellStart"/>
      <w:r w:rsidR="003B4C3C">
        <w:t>fehlerunanfälligster</w:t>
      </w:r>
      <w:proofErr w:type="spellEnd"/>
      <w:r w:rsidR="003B4C3C">
        <w:t xml:space="preserve"> </w:t>
      </w:r>
      <w:r w:rsidR="00F7034E">
        <w:t xml:space="preserve">und effizientester </w:t>
      </w:r>
      <w:r w:rsidR="003B4C3C">
        <w:t xml:space="preserve">Algorithmus zu </w:t>
      </w:r>
      <w:proofErr w:type="spellStart"/>
      <w:r w:rsidR="003B4C3C">
        <w:t>Keypointerkennung</w:t>
      </w:r>
      <w:proofErr w:type="spellEnd"/>
      <w:r w:rsidR="003B4C3C">
        <w:t xml:space="preserve"> und –</w:t>
      </w:r>
      <w:proofErr w:type="spellStart"/>
      <w:r w:rsidR="003B4C3C">
        <w:t>beschreibung</w:t>
      </w:r>
      <w:proofErr w:type="spellEnd"/>
      <w:r w:rsidR="003B4C3C">
        <w:t xml:space="preserve"> </w:t>
      </w:r>
      <w:r w:rsidR="003B4C3C">
        <w:fldChar w:fldCharType="begin" w:fldLock="1"/>
      </w:r>
      <w:r w:rsidR="003B4C3C">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3B4C3C">
        <w:fldChar w:fldCharType="separate"/>
      </w:r>
      <w:r w:rsidR="003B4C3C" w:rsidRPr="003B4C3C">
        <w:rPr>
          <w:noProof/>
        </w:rPr>
        <w:t>(Sidla et al. 2011, S. 7–8)</w:t>
      </w:r>
      <w:r w:rsidR="003B4C3C">
        <w:fldChar w:fldCharType="end"/>
      </w:r>
      <w:r w:rsidR="003B4C3C">
        <w:t xml:space="preserve">. Zwar gibt es mit Binary Robust Invariant </w:t>
      </w:r>
      <w:proofErr w:type="spellStart"/>
      <w:r w:rsidR="003B4C3C">
        <w:t>Scalable</w:t>
      </w:r>
      <w:proofErr w:type="spellEnd"/>
      <w:r w:rsidR="003B4C3C">
        <w:t xml:space="preserve"> </w:t>
      </w:r>
      <w:proofErr w:type="spellStart"/>
      <w:r w:rsidR="003B4C3C">
        <w:t>Keypoints</w:t>
      </w:r>
      <w:proofErr w:type="spellEnd"/>
      <w:r w:rsidR="003B4C3C">
        <w:t xml:space="preserve"> (BRISK) </w:t>
      </w:r>
      <w:r w:rsidR="003B4C3C">
        <w:fldChar w:fldCharType="begin" w:fldLock="1"/>
      </w:r>
      <w:r w:rsidR="00B838FD">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3B4C3C">
        <w:fldChar w:fldCharType="separate"/>
      </w:r>
      <w:r w:rsidR="003B4C3C" w:rsidRPr="003B4C3C">
        <w:rPr>
          <w:noProof/>
        </w:rPr>
        <w:t>(Leutenegger et al. 2011, S. 1)</w:t>
      </w:r>
      <w:r w:rsidR="003B4C3C">
        <w:fldChar w:fldCharType="end"/>
      </w:r>
      <w:r w:rsidR="003B4C3C">
        <w:t xml:space="preserve"> und </w:t>
      </w:r>
      <w:r w:rsidR="00B838FD">
        <w:t xml:space="preserve">Fast Retina </w:t>
      </w:r>
      <w:proofErr w:type="spellStart"/>
      <w:r w:rsidR="00B838FD">
        <w:t>Keypoints</w:t>
      </w:r>
      <w:proofErr w:type="spellEnd"/>
      <w:r w:rsidR="00B838FD">
        <w:t xml:space="preserve"> (FREAK) </w:t>
      </w:r>
      <w:r w:rsidR="00B838FD">
        <w:fldChar w:fldCharType="begin" w:fldLock="1"/>
      </w:r>
      <w:r w:rsidR="00B838FD">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838FD">
        <w:fldChar w:fldCharType="separate"/>
      </w:r>
      <w:r w:rsidR="00B838FD" w:rsidRPr="00B838FD">
        <w:rPr>
          <w:noProof/>
        </w:rPr>
        <w:t>(Alahi et al. 2012, S. 1)</w:t>
      </w:r>
      <w:r w:rsidR="00B838FD">
        <w:fldChar w:fldCharType="end"/>
      </w:r>
      <w:r w:rsidR="00B838FD">
        <w:t xml:space="preserve"> modernere </w:t>
      </w:r>
      <w:proofErr w:type="spellStart"/>
      <w:r w:rsidR="00B838FD">
        <w:t>Algortihmen</w:t>
      </w:r>
      <w:proofErr w:type="spellEnd"/>
      <w:r w:rsidR="00B838FD">
        <w:t>, welche bei einer ihnen a</w:t>
      </w:r>
      <w:r w:rsidR="00B838FD">
        <w:t>n</w:t>
      </w:r>
      <w:r w:rsidR="00B838FD">
        <w:t xml:space="preserve">gepassten Anwendung deutlich effizienter sind </w:t>
      </w:r>
      <w:r w:rsidR="00B838FD">
        <w:fldChar w:fldCharType="begin" w:fldLock="1"/>
      </w:r>
      <w:r w:rsidR="00FE1BCF">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838FD">
        <w:fldChar w:fldCharType="separate"/>
      </w:r>
      <w:r w:rsidR="00B838FD" w:rsidRPr="00B838FD">
        <w:rPr>
          <w:noProof/>
        </w:rPr>
        <w:t>(Schaeffer 2013, S. 5)</w:t>
      </w:r>
      <w:r w:rsidR="00B838FD">
        <w:fldChar w:fldCharType="end"/>
      </w:r>
      <w:r w:rsidR="00B838FD">
        <w:t xml:space="preserve">, doch bei einigen </w:t>
      </w:r>
      <w:r w:rsidR="00B838FD">
        <w:lastRenderedPageBreak/>
        <w:t xml:space="preserve">eigenen Testläufen stellte sich die Kombination aus SURF als </w:t>
      </w:r>
      <w:proofErr w:type="spellStart"/>
      <w:r w:rsidR="00B838FD">
        <w:t>Keypointerkenner</w:t>
      </w:r>
      <w:proofErr w:type="spellEnd"/>
      <w:r w:rsidR="00B838FD">
        <w:t xml:space="preserve"> und –</w:t>
      </w:r>
      <w:proofErr w:type="spellStart"/>
      <w:r w:rsidR="00B838FD">
        <w:t>beschreiber</w:t>
      </w:r>
      <w:proofErr w:type="spellEnd"/>
      <w:r w:rsidR="00B838FD">
        <w:t xml:space="preserve"> am z</w:t>
      </w:r>
      <w:r w:rsidR="00B838FD">
        <w:t>u</w:t>
      </w:r>
      <w:r w:rsidR="00B838FD">
        <w:t>verlässigsten heraus.</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1" w:name="_Toc278971005"/>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proofErr w:type="spellStart"/>
      <w:r>
        <w:rPr>
          <w:b w:val="0"/>
        </w:rPr>
        <w:t>Keypointerkennung</w:t>
      </w:r>
      <w:proofErr w:type="spellEnd"/>
      <w:r>
        <w:rPr>
          <w:b w:val="0"/>
        </w:rPr>
        <w:t xml:space="preserve"> auf einem </w:t>
      </w:r>
      <w:bookmarkEnd w:id="41"/>
      <w:r w:rsidR="00244D84">
        <w:rPr>
          <w:b w:val="0"/>
        </w:rPr>
        <w:t>Logo</w:t>
      </w:r>
    </w:p>
    <w:p w14:paraId="1AD3B426" w14:textId="4A40E427"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03714E">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"(Lowe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w:t>
      </w:r>
      <w:proofErr w:type="spellStart"/>
      <w:r w:rsidR="00FE1BCF">
        <w:t>Scale</w:t>
      </w:r>
      <w:proofErr w:type="spellEnd"/>
      <w:r w:rsidR="00FE1BCF">
        <w:t xml:space="preserve"> Invariant Feature Transform (</w:t>
      </w:r>
      <w:commentRangeStart w:id="42"/>
      <w:r w:rsidR="00FE1BCF">
        <w:t>SIFT</w:t>
      </w:r>
      <w:commentRangeEnd w:id="42"/>
      <w:r w:rsidR="00800A48">
        <w:rPr>
          <w:rStyle w:val="Kommentarzeichen"/>
        </w:rPr>
        <w:commentReference w:id="42"/>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43"/>
      <w:r w:rsidR="00D54331">
        <w:t>ben</w:t>
      </w:r>
      <w:r w:rsidR="00D54331">
        <w:t>ö</w:t>
      </w:r>
      <w:r w:rsidR="00D54331">
        <w:t xml:space="preserve">tigen. </w:t>
      </w:r>
      <w:commentRangeEnd w:id="43"/>
      <w:r w:rsidR="00D54331">
        <w:rPr>
          <w:rStyle w:val="Kommentarzeichen"/>
        </w:rPr>
        <w:commentReference w:id="43"/>
      </w:r>
      <w:r w:rsidR="00D54331">
        <w:t>Anders als SIFT, welches das eine Bildpyramide mit verschiedenen Teilau</w:t>
      </w:r>
      <w:r w:rsidR="00D54331">
        <w:t>s</w:t>
      </w:r>
      <w:r w:rsidR="00D54331">
        <w:t xml:space="preserve">schnitten baut, um diese dann mit </w:t>
      </w:r>
      <w:proofErr w:type="spellStart"/>
      <w:r w:rsidR="00F07E5A">
        <w:t>Gaussf</w:t>
      </w:r>
      <w:r w:rsidR="00D54331">
        <w:t>ilter</w:t>
      </w:r>
      <w:proofErr w:type="spellEnd"/>
      <w:r w:rsidR="00D54331">
        <w:t xml:space="preserve"> mit ansteigendem </w:t>
      </w:r>
      <w:proofErr w:type="spellStart"/>
      <w:r w:rsidR="00D54331">
        <w:t>Sigmawert</w:t>
      </w:r>
      <w:proofErr w:type="spellEnd"/>
      <w:r w:rsidR="00D54331">
        <w:t xml:space="preserve"> zu bearbe</w:t>
      </w:r>
      <w:r w:rsidR="00D54331">
        <w:t>i</w:t>
      </w:r>
      <w:r w:rsidR="00D54331">
        <w:t>ten und so aus der Differenz der einzelnen Eb</w:t>
      </w:r>
      <w:r w:rsidR="00D54331">
        <w:t>e</w:t>
      </w:r>
      <w:r w:rsidR="00D54331">
        <w:t>nen relevan</w:t>
      </w:r>
      <w:r w:rsidR="00F07E5A">
        <w:t>te Bildpunkte zu erkennen, nutzt</w:t>
      </w:r>
      <w:r w:rsidR="00D54331">
        <w:t xml:space="preserve"> SURF einen </w:t>
      </w:r>
      <w:proofErr w:type="spellStart"/>
      <w:r w:rsidR="00D54331">
        <w:t>Stack</w:t>
      </w:r>
      <w:proofErr w:type="spellEnd"/>
      <w:r w:rsidR="00D54331">
        <w:t xml:space="preserve"> in dem verschiedene Skalierungen des Bildes vorliegen. </w:t>
      </w:r>
      <w:r w:rsidR="00F07E5A">
        <w:t>Diese werden mit Mi</w:t>
      </w:r>
      <w:r w:rsidR="00F07E5A">
        <w:t>t</w:t>
      </w:r>
      <w:r w:rsidR="00F07E5A">
        <w:t>telwertfiltern bearbeitet. Aufgrund der Verwendung von Integralbildern kann eine B</w:t>
      </w:r>
      <w:r w:rsidR="00F07E5A">
        <w:t>e</w:t>
      </w:r>
      <w:r w:rsidR="00F07E5A">
        <w:t xml:space="preserv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4C134835" w14:textId="2974FBDC" w:rsidR="007011CD" w:rsidRDefault="007011CD" w:rsidP="00F07E5A">
      <w:pPr>
        <w:pStyle w:val="BasicText"/>
      </w:pPr>
      <w:r>
        <w:t>Nach Erkenn</w:t>
      </w:r>
      <w:r w:rsidR="00F7034E">
        <w:t>ung und Berechnung der einzelnen Bildpunkte wird anhand dieser von SURF das Bild in Quadrate aufgeteilt und diese für diese dann jeweils die Ausric</w:t>
      </w:r>
      <w:r w:rsidR="00F7034E">
        <w:t>h</w:t>
      </w:r>
      <w:r w:rsidR="00F7034E">
        <w:t xml:space="preserve">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Dieser Schritt wird im Folgenden als Beschreibung des Bildes genutzt und anhand dieser kann eine Wiedererkennung des dargestellten Objekts g</w:t>
      </w:r>
      <w:r w:rsidR="00F7034E">
        <w:t>e</w:t>
      </w:r>
      <w:r w:rsidR="00F7034E">
        <w:t xml:space="preserve">schehen. </w:t>
      </w:r>
    </w:p>
    <w:p w14:paraId="5AEC89DF" w14:textId="77777777" w:rsidR="004B2DDE" w:rsidRDefault="0003714E" w:rsidP="00F07E5A">
      <w:pPr>
        <w:pStyle w:val="BasicText"/>
      </w:pPr>
      <w:commentRangeStart w:id="44"/>
      <w:r>
        <w:t xml:space="preserve">Dieser Vorgang geschieht bei einem </w:t>
      </w:r>
      <w:r w:rsidR="00B752B6">
        <w:t xml:space="preserve">Fast </w:t>
      </w:r>
      <w:proofErr w:type="spellStart"/>
      <w:r w:rsidR="00B752B6">
        <w:t>Approximate</w:t>
      </w:r>
      <w:proofErr w:type="spellEnd"/>
      <w:r w:rsidR="00B752B6">
        <w:t xml:space="preserve"> </w:t>
      </w:r>
      <w:proofErr w:type="spellStart"/>
      <w:r w:rsidR="00B752B6">
        <w:t>Nearest</w:t>
      </w:r>
      <w:proofErr w:type="spellEnd"/>
      <w:r w:rsidR="00B752B6">
        <w:t xml:space="preserve"> </w:t>
      </w:r>
      <w:proofErr w:type="spellStart"/>
      <w:r w:rsidR="00B752B6">
        <w:t>Neighbor</w:t>
      </w:r>
      <w:proofErr w:type="spellEnd"/>
      <w:r w:rsidR="00B752B6">
        <w:t xml:space="preserve"> </w:t>
      </w:r>
      <w:proofErr w:type="spellStart"/>
      <w:r>
        <w:t>Matching</w:t>
      </w:r>
      <w:proofErr w:type="spellEnd"/>
      <w:r>
        <w:t xml:space="preserve"> für beide Bilder. Dann werden die Deskriptoren nacheinander verglichen und eine Überei</w:t>
      </w:r>
      <w:r>
        <w:t>n</w:t>
      </w:r>
      <w:r>
        <w:t xml:space="preserve">stimmung beider </w:t>
      </w:r>
      <w:r w:rsidR="00B752B6">
        <w:t>zu ihrem besten und ihrem zweitbesten Nachbarn ermittelt</w:t>
      </w:r>
      <w:r>
        <w:t xml:space="preserve">. </w:t>
      </w:r>
    </w:p>
    <w:p w14:paraId="15ACBD60" w14:textId="26022E9B" w:rsidR="00F07E5A" w:rsidRPr="00F07E5A" w:rsidRDefault="004B2DDE" w:rsidP="00F07E5A">
      <w:pPr>
        <w:pStyle w:val="BasicText"/>
      </w:pPr>
      <w:r>
        <w:t>Danach wird der Quotient aus der Distanz des besten Matches und der Distanz des zweitbesten Matches gezogen, bei einem Quotient &lt; 0.7</w:t>
      </w:r>
      <w:r w:rsidR="0003714E">
        <w:t xml:space="preserve"> wird ein Match als „gut“ eing</w:t>
      </w:r>
      <w:r w:rsidR="0003714E">
        <w:t>e</w:t>
      </w:r>
      <w:r w:rsidR="0003714E">
        <w:t xml:space="preserve">stuft und somit als im Quellbild </w:t>
      </w:r>
      <w:proofErr w:type="spellStart"/>
      <w:r w:rsidR="0003714E">
        <w:t>wiederkannt</w:t>
      </w:r>
      <w:proofErr w:type="spellEnd"/>
      <w:r w:rsidR="0003714E">
        <w:t xml:space="preserve"> bezeichnet. So ist es möglich Bilder a</w:t>
      </w:r>
      <w:r w:rsidR="0003714E">
        <w:t>n</w:t>
      </w:r>
      <w:r w:rsidR="0003714E">
        <w:t>hand der Surf Bildpunkte und Deskriptoren zu vergleichen und lediglich über die A</w:t>
      </w:r>
      <w:r w:rsidR="0003714E">
        <w:t>n</w:t>
      </w:r>
      <w:r w:rsidR="0003714E">
        <w:t>zahl der „guten“ Matches eine Übereinstimmung der beiden festzuste</w:t>
      </w:r>
      <w:r w:rsidR="0003714E">
        <w:t>l</w:t>
      </w:r>
      <w:r w:rsidR="0003714E">
        <w:t>len.</w:t>
      </w:r>
    </w:p>
    <w:commentRangeEnd w:id="44"/>
    <w:p w14:paraId="00CFE26F" w14:textId="09F37615" w:rsidR="00FA7ED3" w:rsidRDefault="008F4712" w:rsidP="005C096E">
      <w:pPr>
        <w:pStyle w:val="BasicText"/>
      </w:pPr>
      <w:r>
        <w:rPr>
          <w:rStyle w:val="Kommentarzeichen"/>
        </w:rPr>
        <w:lastRenderedPageBreak/>
        <w:commentReference w:id="44"/>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3700CF0B" w:rsidR="00FA7ED3" w:rsidRDefault="00FA7ED3" w:rsidP="00FA7ED3">
      <w:pPr>
        <w:pStyle w:val="Beschriftung"/>
      </w:pPr>
      <w:bookmarkStart w:id="45" w:name="_Toc278971006"/>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proofErr w:type="spellStart"/>
      <w:r>
        <w:rPr>
          <w:b w:val="0"/>
        </w:rPr>
        <w:t>Matching</w:t>
      </w:r>
      <w:proofErr w:type="spellEnd"/>
      <w:r>
        <w:rPr>
          <w:b w:val="0"/>
        </w:rPr>
        <w:t xml:space="preserve"> zweier Logos</w:t>
      </w:r>
      <w:bookmarkEnd w:id="45"/>
    </w:p>
    <w:p w14:paraId="1777D4D8" w14:textId="77777777" w:rsidR="00800A48" w:rsidRPr="00FA7ED3" w:rsidRDefault="00800A48" w:rsidP="00FA7ED3">
      <w:bookmarkStart w:id="46" w:name="_GoBack"/>
    </w:p>
    <w:p w14:paraId="135C93D6" w14:textId="094C998C" w:rsidR="00F10A49" w:rsidRPr="003C7E2E" w:rsidRDefault="00F10A49" w:rsidP="00F10A49">
      <w:pPr>
        <w:pStyle w:val="berschrift1"/>
      </w:pPr>
      <w:bookmarkStart w:id="47" w:name="_Toc278637487"/>
      <w:bookmarkEnd w:id="46"/>
      <w:r w:rsidRPr="003C7E2E">
        <w:lastRenderedPageBreak/>
        <w:t xml:space="preserve">Umsetzung einer kontextsensitiven Applikation mit </w:t>
      </w:r>
      <w:proofErr w:type="spellStart"/>
      <w:r w:rsidRPr="003C7E2E">
        <w:t>OpenCV</w:t>
      </w:r>
      <w:bookmarkEnd w:id="47"/>
      <w:proofErr w:type="spellEnd"/>
    </w:p>
    <w:p w14:paraId="1B939F22" w14:textId="75E45BB0" w:rsidR="00F10A49" w:rsidRDefault="00F10A49" w:rsidP="00F10A49">
      <w:pPr>
        <w:pStyle w:val="berschrift2"/>
      </w:pPr>
      <w:bookmarkStart w:id="48" w:name="_Toc278637488"/>
      <w:r w:rsidRPr="003C7E2E">
        <w:t>Vorstellung der Implementation / ausgewählter Programmteile</w:t>
      </w:r>
      <w:bookmarkEnd w:id="48"/>
    </w:p>
    <w:p w14:paraId="16B891CC" w14:textId="31DBF5F7" w:rsidR="00800A48" w:rsidRDefault="00800A48" w:rsidP="00800A48">
      <w:pPr>
        <w:pStyle w:val="berschrift3"/>
      </w:pPr>
      <w:r>
        <w:t>Glass Client</w:t>
      </w:r>
    </w:p>
    <w:p w14:paraId="41BE053E" w14:textId="5E77C16C" w:rsidR="00800A48" w:rsidRPr="00800A48" w:rsidRDefault="00800A48" w:rsidP="00800A48">
      <w:pPr>
        <w:pStyle w:val="berschrift3"/>
      </w:pPr>
      <w:r>
        <w:t>Server</w:t>
      </w:r>
    </w:p>
    <w:p w14:paraId="0E949113" w14:textId="25C9D048" w:rsidR="00411E27" w:rsidRPr="00392910" w:rsidRDefault="00411E27" w:rsidP="00411E27">
      <w:pPr>
        <w:pStyle w:val="Code"/>
        <w:rPr>
          <w:sz w:val="18"/>
          <w:szCs w:val="18"/>
        </w:rPr>
      </w:pPr>
      <w:r w:rsidRPr="00392910">
        <w:rPr>
          <w:b/>
          <w:sz w:val="18"/>
          <w:szCs w:val="18"/>
        </w:rPr>
        <w:t>private</w:t>
      </w:r>
      <w:r w:rsidRPr="00392910">
        <w:rPr>
          <w:sz w:val="18"/>
          <w:szCs w:val="18"/>
        </w:rPr>
        <w:t xml:space="preserve"> </w:t>
      </w:r>
      <w:proofErr w:type="spellStart"/>
      <w:r w:rsidRPr="00392910">
        <w:rPr>
          <w:sz w:val="18"/>
          <w:szCs w:val="18"/>
        </w:rPr>
        <w:t>ArrayList</w:t>
      </w:r>
      <w:proofErr w:type="spellEnd"/>
      <w:r w:rsidRPr="00392910">
        <w:rPr>
          <w:sz w:val="18"/>
          <w:szCs w:val="18"/>
        </w:rPr>
        <w:t xml:space="preserve">&lt;opencv_features2d.DMatch&gt; </w:t>
      </w:r>
      <w:proofErr w:type="spellStart"/>
      <w:r w:rsidRPr="00392910">
        <w:rPr>
          <w:sz w:val="18"/>
          <w:szCs w:val="18"/>
        </w:rPr>
        <w:t>getGoodMatches</w:t>
      </w:r>
      <w:proofErr w:type="spellEnd"/>
    </w:p>
    <w:p w14:paraId="748E2D50" w14:textId="77777777" w:rsidR="00411E27" w:rsidRPr="00392910" w:rsidRDefault="00411E27" w:rsidP="00411E27">
      <w:pPr>
        <w:pStyle w:val="Code"/>
        <w:rPr>
          <w:sz w:val="18"/>
          <w:szCs w:val="18"/>
        </w:rPr>
      </w:pPr>
      <w:r w:rsidRPr="00392910">
        <w:rPr>
          <w:sz w:val="18"/>
          <w:szCs w:val="18"/>
        </w:rPr>
        <w:t xml:space="preserve">(opencv_features2d.DMatchVectorVector </w:t>
      </w:r>
      <w:proofErr w:type="spellStart"/>
      <w:r w:rsidRPr="00392910">
        <w:rPr>
          <w:sz w:val="18"/>
          <w:szCs w:val="18"/>
        </w:rPr>
        <w:t>matches</w:t>
      </w:r>
      <w:proofErr w:type="spellEnd"/>
      <w:r w:rsidRPr="00392910">
        <w:rPr>
          <w:sz w:val="18"/>
          <w:szCs w:val="18"/>
        </w:rPr>
        <w:t xml:space="preserve">) </w:t>
      </w:r>
      <w:r w:rsidRPr="00392910">
        <w:rPr>
          <w:color w:val="6B006D"/>
          <w:sz w:val="18"/>
          <w:szCs w:val="18"/>
        </w:rPr>
        <w:t>{</w:t>
      </w:r>
      <w:r w:rsidRPr="00392910">
        <w:rPr>
          <w:sz w:val="18"/>
          <w:szCs w:val="18"/>
        </w:rPr>
        <w:t xml:space="preserve">        </w:t>
      </w:r>
    </w:p>
    <w:p w14:paraId="0D6D44BC" w14:textId="77777777" w:rsidR="00411E27" w:rsidRPr="00392910" w:rsidRDefault="00411E27" w:rsidP="00411E27">
      <w:pPr>
        <w:pStyle w:val="Code"/>
        <w:rPr>
          <w:sz w:val="18"/>
          <w:szCs w:val="18"/>
        </w:rPr>
      </w:pPr>
      <w:r w:rsidRPr="00392910">
        <w:rPr>
          <w:sz w:val="18"/>
          <w:szCs w:val="18"/>
        </w:rPr>
        <w:t xml:space="preserve">    </w:t>
      </w:r>
      <w:proofErr w:type="spellStart"/>
      <w:r w:rsidRPr="00392910">
        <w:rPr>
          <w:sz w:val="18"/>
          <w:szCs w:val="18"/>
        </w:rPr>
        <w:t>ArrayList</w:t>
      </w:r>
      <w:proofErr w:type="spellEnd"/>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sz w:val="18"/>
          <w:szCs w:val="18"/>
        </w:rPr>
        <w:t xml:space="preserve"> </w:t>
      </w:r>
      <w:proofErr w:type="spellStart"/>
      <w:r w:rsidRPr="00392910">
        <w:rPr>
          <w:sz w:val="18"/>
          <w:szCs w:val="18"/>
        </w:rPr>
        <w:t>goodMatches</w:t>
      </w:r>
      <w:proofErr w:type="spellEnd"/>
      <w:r w:rsidRPr="00392910">
        <w:rPr>
          <w:sz w:val="18"/>
          <w:szCs w:val="18"/>
        </w:rPr>
        <w:t xml:space="preserve"> </w:t>
      </w:r>
      <w:r w:rsidRPr="00392910">
        <w:rPr>
          <w:color w:val="6D6F24"/>
          <w:sz w:val="18"/>
          <w:szCs w:val="18"/>
        </w:rPr>
        <w:t>=</w:t>
      </w:r>
      <w:r w:rsidRPr="00392910">
        <w:rPr>
          <w:sz w:val="18"/>
          <w:szCs w:val="18"/>
        </w:rPr>
        <w:t xml:space="preserve"> </w:t>
      </w:r>
      <w:proofErr w:type="spellStart"/>
      <w:r w:rsidRPr="00392910">
        <w:rPr>
          <w:b/>
          <w:sz w:val="18"/>
          <w:szCs w:val="18"/>
        </w:rPr>
        <w:t>new</w:t>
      </w:r>
      <w:proofErr w:type="spellEnd"/>
      <w:r w:rsidRPr="00392910">
        <w:rPr>
          <w:sz w:val="18"/>
          <w:szCs w:val="18"/>
        </w:rPr>
        <w:t xml:space="preserve"> </w:t>
      </w:r>
      <w:proofErr w:type="spellStart"/>
      <w:r w:rsidRPr="00392910">
        <w:rPr>
          <w:sz w:val="18"/>
          <w:szCs w:val="18"/>
        </w:rPr>
        <w:t>Arra</w:t>
      </w:r>
      <w:r w:rsidRPr="00392910">
        <w:rPr>
          <w:sz w:val="18"/>
          <w:szCs w:val="18"/>
        </w:rPr>
        <w:t>y</w:t>
      </w:r>
      <w:r w:rsidRPr="00392910">
        <w:rPr>
          <w:sz w:val="18"/>
          <w:szCs w:val="18"/>
        </w:rPr>
        <w:t>List</w:t>
      </w:r>
      <w:proofErr w:type="spellEnd"/>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color w:val="6B006D"/>
          <w:sz w:val="18"/>
          <w:szCs w:val="18"/>
        </w:rPr>
        <w:t>;</w:t>
      </w:r>
      <w:r w:rsidRPr="00392910">
        <w:rPr>
          <w:sz w:val="18"/>
          <w:szCs w:val="18"/>
        </w:rPr>
        <w:t xml:space="preserve">        </w:t>
      </w:r>
    </w:p>
    <w:p w14:paraId="33F29EB7" w14:textId="77777777" w:rsidR="00411E27" w:rsidRPr="00392910" w:rsidRDefault="00411E27" w:rsidP="00411E27">
      <w:pPr>
        <w:pStyle w:val="Code"/>
        <w:rPr>
          <w:sz w:val="18"/>
          <w:szCs w:val="18"/>
        </w:rPr>
      </w:pPr>
      <w:r w:rsidRPr="00392910">
        <w:rPr>
          <w:sz w:val="18"/>
          <w:szCs w:val="18"/>
        </w:rPr>
        <w:t xml:space="preserve">    </w:t>
      </w:r>
      <w:proofErr w:type="spellStart"/>
      <w:r w:rsidRPr="00392910">
        <w:rPr>
          <w:b/>
          <w:sz w:val="18"/>
          <w:szCs w:val="18"/>
        </w:rPr>
        <w:t>for</w:t>
      </w:r>
      <w:proofErr w:type="spellEnd"/>
      <w:r w:rsidRPr="00392910">
        <w:rPr>
          <w:sz w:val="18"/>
          <w:szCs w:val="18"/>
        </w:rPr>
        <w:t xml:space="preserve"> </w:t>
      </w:r>
      <w:r w:rsidRPr="00392910">
        <w:rPr>
          <w:color w:val="6D6F24"/>
          <w:sz w:val="18"/>
          <w:szCs w:val="18"/>
        </w:rPr>
        <w:t>(</w:t>
      </w:r>
      <w:proofErr w:type="spellStart"/>
      <w:r w:rsidRPr="00392910">
        <w:rPr>
          <w:color w:val="AB6464"/>
          <w:sz w:val="18"/>
          <w:szCs w:val="18"/>
        </w:rPr>
        <w:t>int</w:t>
      </w:r>
      <w:proofErr w:type="spellEnd"/>
      <w:r w:rsidRPr="00392910">
        <w:rPr>
          <w:sz w:val="18"/>
          <w:szCs w:val="18"/>
        </w:rPr>
        <w:t xml:space="preserve"> j </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B006D"/>
          <w:sz w:val="18"/>
          <w:szCs w:val="18"/>
        </w:rPr>
        <w:t>;</w:t>
      </w:r>
      <w:r w:rsidRPr="00392910">
        <w:rPr>
          <w:sz w:val="18"/>
          <w:szCs w:val="18"/>
        </w:rPr>
        <w:t xml:space="preserve"> j </w:t>
      </w:r>
      <w:r w:rsidRPr="00392910">
        <w:rPr>
          <w:color w:val="6D6F24"/>
          <w:sz w:val="18"/>
          <w:szCs w:val="18"/>
        </w:rPr>
        <w:t>&lt;</w:t>
      </w:r>
      <w:r w:rsidRPr="00392910">
        <w:rPr>
          <w:sz w:val="18"/>
          <w:szCs w:val="18"/>
        </w:rPr>
        <w:t xml:space="preserve"> </w:t>
      </w:r>
      <w:proofErr w:type="spellStart"/>
      <w:r w:rsidRPr="00392910">
        <w:rPr>
          <w:sz w:val="18"/>
          <w:szCs w:val="18"/>
        </w:rPr>
        <w:t>matches</w:t>
      </w:r>
      <w:r w:rsidRPr="00392910">
        <w:rPr>
          <w:color w:val="6D6F24"/>
          <w:sz w:val="18"/>
          <w:szCs w:val="18"/>
        </w:rPr>
        <w:t>.</w:t>
      </w:r>
      <w:r w:rsidRPr="00392910">
        <w:rPr>
          <w:sz w:val="18"/>
          <w:szCs w:val="18"/>
        </w:rPr>
        <w:t>size</w:t>
      </w:r>
      <w:proofErr w:type="spellEnd"/>
      <w:r w:rsidRPr="00392910">
        <w:rPr>
          <w:color w:val="6D6F24"/>
          <w:sz w:val="18"/>
          <w:szCs w:val="18"/>
        </w:rPr>
        <w:t>()</w:t>
      </w:r>
      <w:r w:rsidRPr="00392910">
        <w:rPr>
          <w:color w:val="6B006D"/>
          <w:sz w:val="18"/>
          <w:szCs w:val="18"/>
        </w:rPr>
        <w:t>;</w:t>
      </w:r>
      <w:r w:rsidRPr="00392910">
        <w:rPr>
          <w:sz w:val="18"/>
          <w:szCs w:val="18"/>
        </w:rPr>
        <w:t xml:space="preserve"> </w:t>
      </w:r>
      <w:proofErr w:type="spellStart"/>
      <w:r w:rsidRPr="00392910">
        <w:rPr>
          <w:sz w:val="18"/>
          <w:szCs w:val="18"/>
        </w:rPr>
        <w:t>j</w:t>
      </w:r>
      <w:r w:rsidRPr="00392910">
        <w:rPr>
          <w:color w:val="6D6F24"/>
          <w:sz w:val="18"/>
          <w:szCs w:val="18"/>
        </w:rPr>
        <w:t>++</w:t>
      </w:r>
      <w:proofErr w:type="spellEnd"/>
      <w:r w:rsidRPr="00392910">
        <w:rPr>
          <w:color w:val="6D6F24"/>
          <w:sz w:val="18"/>
          <w:szCs w:val="18"/>
        </w:rPr>
        <w:t>)</w:t>
      </w:r>
      <w:r w:rsidRPr="00392910">
        <w:rPr>
          <w:sz w:val="18"/>
          <w:szCs w:val="18"/>
        </w:rPr>
        <w:t xml:space="preserve"> </w:t>
      </w:r>
      <w:r w:rsidRPr="00392910">
        <w:rPr>
          <w:color w:val="6B006D"/>
          <w:sz w:val="18"/>
          <w:szCs w:val="18"/>
        </w:rPr>
        <w:t>{</w:t>
      </w:r>
      <w:r w:rsidRPr="00392910">
        <w:rPr>
          <w:sz w:val="18"/>
          <w:szCs w:val="18"/>
        </w:rPr>
        <w:t xml:space="preserve">            </w:t>
      </w:r>
    </w:p>
    <w:p w14:paraId="7DBF91B7" w14:textId="77777777" w:rsidR="00411E27" w:rsidRPr="00392910" w:rsidRDefault="00411E27" w:rsidP="00411E27">
      <w:pPr>
        <w:pStyle w:val="Code"/>
        <w:rPr>
          <w:sz w:val="18"/>
          <w:szCs w:val="18"/>
        </w:rPr>
      </w:pPr>
      <w:r w:rsidRPr="00392910">
        <w:rPr>
          <w:sz w:val="18"/>
          <w:szCs w:val="18"/>
        </w:rPr>
        <w:t xml:space="preserve">        </w:t>
      </w:r>
      <w:r w:rsidRPr="00392910">
        <w:rPr>
          <w:color w:val="AB6464"/>
          <w:sz w:val="18"/>
          <w:szCs w:val="18"/>
        </w:rPr>
        <w:t>double</w:t>
      </w:r>
      <w:r w:rsidRPr="00392910">
        <w:rPr>
          <w:sz w:val="18"/>
          <w:szCs w:val="18"/>
        </w:rPr>
        <w:t xml:space="preserve"> </w:t>
      </w:r>
      <w:proofErr w:type="spellStart"/>
      <w:r w:rsidRPr="00392910">
        <w:rPr>
          <w:sz w:val="18"/>
          <w:szCs w:val="18"/>
        </w:rPr>
        <w:t>mRatio</w:t>
      </w:r>
      <w:proofErr w:type="spellEnd"/>
      <w:r w:rsidRPr="00392910">
        <w:rPr>
          <w:sz w:val="18"/>
          <w:szCs w:val="18"/>
        </w:rPr>
        <w:t xml:space="preserve"> </w:t>
      </w:r>
      <w:r w:rsidRPr="00392910">
        <w:rPr>
          <w:color w:val="6D6F24"/>
          <w:sz w:val="18"/>
          <w:szCs w:val="18"/>
        </w:rPr>
        <w:t>=</w:t>
      </w:r>
      <w:r w:rsidRPr="00392910">
        <w:rPr>
          <w:sz w:val="18"/>
          <w:szCs w:val="18"/>
        </w:rPr>
        <w:t xml:space="preserve"> </w:t>
      </w:r>
      <w:proofErr w:type="spellStart"/>
      <w:r w:rsidRPr="00392910">
        <w:rPr>
          <w:sz w:val="18"/>
          <w:szCs w:val="18"/>
        </w:rPr>
        <w:t>matches</w:t>
      </w:r>
      <w:r w:rsidRPr="00392910">
        <w:rPr>
          <w:color w:val="6D6F24"/>
          <w:sz w:val="18"/>
          <w:szCs w:val="18"/>
        </w:rPr>
        <w:t>.</w:t>
      </w:r>
      <w:r w:rsidRPr="00392910">
        <w:rPr>
          <w:sz w:val="18"/>
          <w:szCs w:val="18"/>
        </w:rPr>
        <w:t>get</w:t>
      </w:r>
      <w:proofErr w:type="spellEnd"/>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proofErr w:type="spellStart"/>
      <w:r w:rsidRPr="00392910">
        <w:rPr>
          <w:sz w:val="18"/>
          <w:szCs w:val="18"/>
        </w:rPr>
        <w:t>distance</w:t>
      </w:r>
      <w:proofErr w:type="spellEnd"/>
      <w:r w:rsidRPr="00392910">
        <w:rPr>
          <w:color w:val="6D6F24"/>
          <w:sz w:val="18"/>
          <w:szCs w:val="18"/>
        </w:rPr>
        <w:t>()</w:t>
      </w:r>
      <w:r w:rsidRPr="00392910">
        <w:rPr>
          <w:sz w:val="18"/>
          <w:szCs w:val="18"/>
        </w:rPr>
        <w:t xml:space="preserve"> </w:t>
      </w:r>
      <w:r w:rsidRPr="00392910">
        <w:rPr>
          <w:color w:val="6D6F24"/>
          <w:sz w:val="18"/>
          <w:szCs w:val="18"/>
        </w:rPr>
        <w:t>/</w:t>
      </w:r>
      <w:r w:rsidRPr="00392910">
        <w:rPr>
          <w:sz w:val="18"/>
          <w:szCs w:val="18"/>
        </w:rPr>
        <w:t xml:space="preserve"> </w:t>
      </w:r>
    </w:p>
    <w:p w14:paraId="3946255F" w14:textId="77777777" w:rsidR="00411E27" w:rsidRPr="00392910" w:rsidRDefault="00411E27" w:rsidP="00411E27">
      <w:pPr>
        <w:pStyle w:val="Code"/>
        <w:rPr>
          <w:sz w:val="18"/>
          <w:szCs w:val="18"/>
        </w:rPr>
      </w:pPr>
      <w:r w:rsidRPr="00392910">
        <w:rPr>
          <w:sz w:val="18"/>
          <w:szCs w:val="18"/>
        </w:rPr>
        <w:tab/>
      </w:r>
      <w:r w:rsidRPr="00392910">
        <w:rPr>
          <w:sz w:val="18"/>
          <w:szCs w:val="18"/>
        </w:rPr>
        <w:tab/>
      </w:r>
      <w:proofErr w:type="spellStart"/>
      <w:r w:rsidRPr="00392910">
        <w:rPr>
          <w:sz w:val="18"/>
          <w:szCs w:val="18"/>
        </w:rPr>
        <w:t>matches</w:t>
      </w:r>
      <w:r w:rsidRPr="00392910">
        <w:rPr>
          <w:color w:val="6D6F24"/>
          <w:sz w:val="18"/>
          <w:szCs w:val="18"/>
        </w:rPr>
        <w:t>.</w:t>
      </w:r>
      <w:r w:rsidRPr="00392910">
        <w:rPr>
          <w:sz w:val="18"/>
          <w:szCs w:val="18"/>
        </w:rPr>
        <w:t>get</w:t>
      </w:r>
      <w:proofErr w:type="spellEnd"/>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1</w:t>
      </w:r>
      <w:r w:rsidRPr="00392910">
        <w:rPr>
          <w:color w:val="6D6F24"/>
          <w:sz w:val="18"/>
          <w:szCs w:val="18"/>
        </w:rPr>
        <w:t>).</w:t>
      </w:r>
      <w:proofErr w:type="spellStart"/>
      <w:r w:rsidRPr="00392910">
        <w:rPr>
          <w:sz w:val="18"/>
          <w:szCs w:val="18"/>
        </w:rPr>
        <w:t>distance</w:t>
      </w:r>
      <w:proofErr w:type="spellEnd"/>
      <w:r w:rsidRPr="00392910">
        <w:rPr>
          <w:color w:val="6D6F24"/>
          <w:sz w:val="18"/>
          <w:szCs w:val="18"/>
        </w:rPr>
        <w:t>()</w:t>
      </w:r>
      <w:r w:rsidRPr="00392910">
        <w:rPr>
          <w:color w:val="6B006D"/>
          <w:sz w:val="18"/>
          <w:szCs w:val="18"/>
        </w:rPr>
        <w:t>;</w:t>
      </w:r>
    </w:p>
    <w:p w14:paraId="53148C25" w14:textId="0C6C5B90" w:rsidR="00411E27" w:rsidRPr="00392910" w:rsidRDefault="00411E27" w:rsidP="00411E27">
      <w:pPr>
        <w:pStyle w:val="Code"/>
        <w:rPr>
          <w:sz w:val="18"/>
          <w:szCs w:val="18"/>
        </w:rPr>
      </w:pPr>
      <w:r w:rsidRPr="00392910">
        <w:rPr>
          <w:sz w:val="18"/>
          <w:szCs w:val="18"/>
        </w:rPr>
        <w:t xml:space="preserve">        </w:t>
      </w:r>
      <w:proofErr w:type="spellStart"/>
      <w:r w:rsidRPr="00392910">
        <w:rPr>
          <w:b/>
          <w:sz w:val="18"/>
          <w:szCs w:val="18"/>
        </w:rPr>
        <w:t>if</w:t>
      </w:r>
      <w:proofErr w:type="spellEnd"/>
      <w:r w:rsidRPr="00392910">
        <w:rPr>
          <w:sz w:val="18"/>
          <w:szCs w:val="18"/>
        </w:rPr>
        <w:t xml:space="preserve"> </w:t>
      </w:r>
      <w:r w:rsidRPr="00392910">
        <w:rPr>
          <w:color w:val="6D6F24"/>
          <w:sz w:val="18"/>
          <w:szCs w:val="18"/>
        </w:rPr>
        <w:t>(</w:t>
      </w:r>
      <w:proofErr w:type="spellStart"/>
      <w:r w:rsidRPr="00392910">
        <w:rPr>
          <w:sz w:val="18"/>
          <w:szCs w:val="18"/>
        </w:rPr>
        <w:t>mRatio</w:t>
      </w:r>
      <w:proofErr w:type="spellEnd"/>
      <w:r w:rsidRPr="00392910">
        <w:rPr>
          <w:sz w:val="18"/>
          <w:szCs w:val="18"/>
        </w:rPr>
        <w:t xml:space="preserve"> </w:t>
      </w:r>
      <w:r w:rsidRPr="00392910">
        <w:rPr>
          <w:color w:val="6D6F24"/>
          <w:sz w:val="18"/>
          <w:szCs w:val="18"/>
        </w:rPr>
        <w:t>&lt;=</w:t>
      </w:r>
      <w:r w:rsidRPr="00392910">
        <w:rPr>
          <w:sz w:val="18"/>
          <w:szCs w:val="18"/>
        </w:rPr>
        <w:t xml:space="preserve"> RATIO</w:t>
      </w:r>
      <w:r w:rsidRPr="00392910">
        <w:rPr>
          <w:color w:val="6D6F24"/>
          <w:sz w:val="18"/>
          <w:szCs w:val="18"/>
        </w:rPr>
        <w:t>)</w:t>
      </w:r>
      <w:r w:rsidRPr="00392910">
        <w:rPr>
          <w:sz w:val="18"/>
          <w:szCs w:val="18"/>
        </w:rPr>
        <w:t xml:space="preserve"> </w:t>
      </w:r>
    </w:p>
    <w:p w14:paraId="08A0BD8B" w14:textId="32E40FA0" w:rsidR="00411E27" w:rsidRPr="00392910" w:rsidRDefault="00411E27" w:rsidP="00411E27">
      <w:pPr>
        <w:pStyle w:val="Code"/>
        <w:rPr>
          <w:sz w:val="18"/>
          <w:szCs w:val="18"/>
        </w:rPr>
      </w:pPr>
      <w:r w:rsidRPr="00392910">
        <w:rPr>
          <w:sz w:val="18"/>
          <w:szCs w:val="18"/>
        </w:rPr>
        <w:t xml:space="preserve">            </w:t>
      </w:r>
      <w:proofErr w:type="spellStart"/>
      <w:r w:rsidRPr="00392910">
        <w:rPr>
          <w:sz w:val="18"/>
          <w:szCs w:val="18"/>
        </w:rPr>
        <w:t>goodMatches</w:t>
      </w:r>
      <w:r w:rsidRPr="00392910">
        <w:rPr>
          <w:color w:val="6D6F24"/>
          <w:sz w:val="18"/>
          <w:szCs w:val="18"/>
        </w:rPr>
        <w:t>.</w:t>
      </w:r>
      <w:r w:rsidRPr="00392910">
        <w:rPr>
          <w:sz w:val="18"/>
          <w:szCs w:val="18"/>
        </w:rPr>
        <w:t>add</w:t>
      </w:r>
      <w:proofErr w:type="spellEnd"/>
      <w:r w:rsidRPr="00392910">
        <w:rPr>
          <w:color w:val="6D6F24"/>
          <w:sz w:val="18"/>
          <w:szCs w:val="18"/>
        </w:rPr>
        <w:t>(</w:t>
      </w:r>
      <w:proofErr w:type="spellStart"/>
      <w:r w:rsidRPr="00392910">
        <w:rPr>
          <w:sz w:val="18"/>
          <w:szCs w:val="18"/>
        </w:rPr>
        <w:t>matches</w:t>
      </w:r>
      <w:r w:rsidRPr="00392910">
        <w:rPr>
          <w:color w:val="6D6F24"/>
          <w:sz w:val="18"/>
          <w:szCs w:val="18"/>
        </w:rPr>
        <w:t>.</w:t>
      </w:r>
      <w:r w:rsidRPr="00392910">
        <w:rPr>
          <w:sz w:val="18"/>
          <w:szCs w:val="18"/>
        </w:rPr>
        <w:t>get</w:t>
      </w:r>
      <w:proofErr w:type="spellEnd"/>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color w:val="6B006D"/>
          <w:sz w:val="18"/>
          <w:szCs w:val="18"/>
        </w:rPr>
        <w:t>;</w:t>
      </w:r>
      <w:r w:rsidRPr="00392910">
        <w:rPr>
          <w:sz w:val="18"/>
          <w:szCs w:val="18"/>
        </w:rPr>
        <w:t xml:space="preserve">        </w:t>
      </w:r>
    </w:p>
    <w:p w14:paraId="19943D56" w14:textId="77777777" w:rsidR="00411E27" w:rsidRPr="00392910" w:rsidRDefault="00411E27" w:rsidP="00411E27">
      <w:pPr>
        <w:pStyle w:val="Code"/>
        <w:rPr>
          <w:sz w:val="18"/>
          <w:szCs w:val="18"/>
        </w:rPr>
      </w:pPr>
      <w:r w:rsidRPr="00392910">
        <w:rPr>
          <w:sz w:val="18"/>
          <w:szCs w:val="18"/>
        </w:rPr>
        <w:t xml:space="preserve">    </w:t>
      </w:r>
      <w:r w:rsidRPr="00392910">
        <w:rPr>
          <w:color w:val="6B006D"/>
          <w:sz w:val="18"/>
          <w:szCs w:val="18"/>
        </w:rPr>
        <w:t>}</w:t>
      </w:r>
    </w:p>
    <w:p w14:paraId="6701DCCA" w14:textId="77777777" w:rsidR="00411E27" w:rsidRPr="00392910" w:rsidRDefault="00411E27" w:rsidP="00411E27">
      <w:pPr>
        <w:pStyle w:val="Code"/>
        <w:rPr>
          <w:sz w:val="18"/>
          <w:szCs w:val="18"/>
        </w:rPr>
      </w:pPr>
      <w:r w:rsidRPr="00392910">
        <w:rPr>
          <w:sz w:val="18"/>
          <w:szCs w:val="18"/>
        </w:rPr>
        <w:t xml:space="preserve">    </w:t>
      </w:r>
      <w:proofErr w:type="spellStart"/>
      <w:r w:rsidRPr="00392910">
        <w:rPr>
          <w:b/>
          <w:sz w:val="18"/>
          <w:szCs w:val="18"/>
        </w:rPr>
        <w:t>return</w:t>
      </w:r>
      <w:proofErr w:type="spellEnd"/>
      <w:r w:rsidRPr="00392910">
        <w:rPr>
          <w:sz w:val="18"/>
          <w:szCs w:val="18"/>
        </w:rPr>
        <w:t xml:space="preserve"> </w:t>
      </w:r>
      <w:proofErr w:type="spellStart"/>
      <w:r w:rsidRPr="00392910">
        <w:rPr>
          <w:sz w:val="18"/>
          <w:szCs w:val="18"/>
        </w:rPr>
        <w:t>goodMatches</w:t>
      </w:r>
      <w:proofErr w:type="spellEnd"/>
      <w:r w:rsidRPr="00392910">
        <w:rPr>
          <w:color w:val="6B006D"/>
          <w:sz w:val="18"/>
          <w:szCs w:val="18"/>
        </w:rPr>
        <w:t>;</w:t>
      </w:r>
    </w:p>
    <w:p w14:paraId="6FABD9EF" w14:textId="4D801556" w:rsidR="00411E27" w:rsidRPr="00392910" w:rsidRDefault="00411E27" w:rsidP="00411E27">
      <w:pPr>
        <w:pStyle w:val="Code"/>
        <w:rPr>
          <w:sz w:val="18"/>
          <w:szCs w:val="18"/>
        </w:rPr>
      </w:pPr>
      <w:r w:rsidRPr="00392910">
        <w:rPr>
          <w:color w:val="6B006D"/>
          <w:sz w:val="18"/>
          <w:szCs w:val="18"/>
        </w:rPr>
        <w:t>}</w:t>
      </w:r>
    </w:p>
    <w:p w14:paraId="5AAB3A31" w14:textId="0B5A1EC4" w:rsidR="00F10A49" w:rsidRPr="003C7E2E" w:rsidRDefault="00F10A49" w:rsidP="00F10A49">
      <w:pPr>
        <w:pStyle w:val="berschrift2"/>
      </w:pPr>
      <w:bookmarkStart w:id="49" w:name="_Toc278637489"/>
      <w:r w:rsidRPr="003C7E2E">
        <w:t>Fallstudie / Auswertung der Applikation</w:t>
      </w:r>
      <w:bookmarkEnd w:id="49"/>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50" w:name="_Toc278637490"/>
      <w:r w:rsidRPr="003C7E2E">
        <w:t>Fazit und Ausblick</w:t>
      </w:r>
      <w:bookmarkEnd w:id="50"/>
    </w:p>
    <w:p w14:paraId="58D262C0" w14:textId="77777777" w:rsidR="00B07CC5" w:rsidRPr="003C7E2E" w:rsidRDefault="00B07CC5" w:rsidP="00D85134">
      <w:pPr>
        <w:pStyle w:val="berschrift1"/>
        <w:numPr>
          <w:ilvl w:val="0"/>
          <w:numId w:val="0"/>
        </w:numPr>
      </w:pPr>
      <w:bookmarkStart w:id="51" w:name="Literaturverzeichnis"/>
      <w:bookmarkStart w:id="52" w:name="_Toc70927232"/>
      <w:bookmarkStart w:id="53" w:name="_Toc278637491"/>
      <w:r w:rsidRPr="003C7E2E">
        <w:t>Literaturverzeichnis</w:t>
      </w:r>
      <w:bookmarkEnd w:id="51"/>
      <w:bookmarkEnd w:id="52"/>
      <w:bookmarkEnd w:id="53"/>
    </w:p>
    <w:bookmarkStart w:id="54" w:name="_Toc70927233"/>
    <w:p w14:paraId="06EE4308" w14:textId="66B90316" w:rsidR="0003714E" w:rsidRPr="0003714E" w:rsidRDefault="00124E8A">
      <w:pPr>
        <w:pStyle w:val="StandardWeb"/>
        <w:ind w:left="480" w:hanging="480"/>
        <w:divId w:val="914163845"/>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03714E" w:rsidRPr="0003714E">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7D8E3A62" w14:textId="77777777" w:rsidR="0003714E" w:rsidRPr="0003714E" w:rsidRDefault="0003714E">
      <w:pPr>
        <w:pStyle w:val="StandardWeb"/>
        <w:ind w:left="480" w:hanging="480"/>
        <w:divId w:val="914163845"/>
        <w:rPr>
          <w:noProof/>
        </w:rPr>
      </w:pPr>
      <w:r w:rsidRPr="0003714E">
        <w:rPr>
          <w:noProof/>
        </w:rPr>
        <w:t>Alahi, a.; Ortiz, R.; Vandergheynst, P. (2012) FREAK: Fast Retina Keypoint. 2012 IEEE Conference on Computer Vision and Pattern Recognition. Ieee, 510–517.</w:t>
      </w:r>
    </w:p>
    <w:p w14:paraId="5462AF72" w14:textId="77777777" w:rsidR="0003714E" w:rsidRPr="0003714E" w:rsidRDefault="0003714E">
      <w:pPr>
        <w:pStyle w:val="StandardWeb"/>
        <w:ind w:left="480" w:hanging="480"/>
        <w:divId w:val="914163845"/>
        <w:rPr>
          <w:noProof/>
        </w:rPr>
      </w:pPr>
      <w:r w:rsidRPr="0003714E">
        <w:rPr>
          <w:noProof/>
        </w:rPr>
        <w:t>Azuma, Ronald T (1997) A Survey of Augmented Reality. 4 (August):355–385.</w:t>
      </w:r>
    </w:p>
    <w:p w14:paraId="68F18D57" w14:textId="77777777" w:rsidR="0003714E" w:rsidRPr="0003714E" w:rsidRDefault="0003714E">
      <w:pPr>
        <w:pStyle w:val="StandardWeb"/>
        <w:ind w:left="480" w:hanging="480"/>
        <w:divId w:val="914163845"/>
        <w:rPr>
          <w:noProof/>
        </w:rPr>
      </w:pPr>
      <w:r w:rsidRPr="0003714E">
        <w:rPr>
          <w:noProof/>
        </w:rPr>
        <w:t>Baldauf, Matthias; Dustdar, Schahram; Rosenberg, Florian (2007) A survey on context-aware systems. International Journal of Ad Hoc and Ubiquitous Computing, 2 (4):263–277.</w:t>
      </w:r>
    </w:p>
    <w:p w14:paraId="15C83626" w14:textId="77777777" w:rsidR="0003714E" w:rsidRPr="0003714E" w:rsidRDefault="0003714E">
      <w:pPr>
        <w:pStyle w:val="StandardWeb"/>
        <w:ind w:left="480" w:hanging="480"/>
        <w:divId w:val="914163845"/>
        <w:rPr>
          <w:noProof/>
        </w:rPr>
      </w:pPr>
      <w:r w:rsidRPr="0003714E">
        <w:rPr>
          <w:noProof/>
        </w:rPr>
        <w:t>Bay, Herbert; Tuytelaars, Tinne; Gool, Luc Van (2006) Speeded Up Robust Features. Computer Vision–ECCV 2006, 3951 (September):346–359.</w:t>
      </w:r>
    </w:p>
    <w:p w14:paraId="3CD206BA" w14:textId="77777777" w:rsidR="0003714E" w:rsidRPr="0003714E" w:rsidRDefault="0003714E">
      <w:pPr>
        <w:pStyle w:val="StandardWeb"/>
        <w:ind w:left="480" w:hanging="480"/>
        <w:divId w:val="914163845"/>
        <w:rPr>
          <w:noProof/>
        </w:rPr>
      </w:pPr>
      <w:r w:rsidRPr="0003714E">
        <w:rPr>
          <w:noProof/>
        </w:rPr>
        <w:t>Bellavista, Paolo; Corradi, Antonio; Fanelli, Mario; Foschini, Luca (2012) A survey of context data distribution for mobile ubiquitous systems. ACM Computing Surveys, 44 (4):1–45.</w:t>
      </w:r>
    </w:p>
    <w:p w14:paraId="6058ECE1" w14:textId="77777777" w:rsidR="0003714E" w:rsidRPr="0003714E" w:rsidRDefault="0003714E">
      <w:pPr>
        <w:pStyle w:val="StandardWeb"/>
        <w:ind w:left="480" w:hanging="480"/>
        <w:divId w:val="914163845"/>
        <w:rPr>
          <w:noProof/>
        </w:rPr>
      </w:pPr>
      <w:r w:rsidRPr="0003714E">
        <w:rPr>
          <w:noProof/>
        </w:rPr>
        <w:t>Bradski, Gary; Kaehler, Adrian (2008) Learning OpenCV Computer Vision with the OpenCV Library. 1. Auflage, Sebastopol, CA, O’Reilly, Inc.</w:t>
      </w:r>
    </w:p>
    <w:p w14:paraId="4E844F60" w14:textId="77777777" w:rsidR="0003714E" w:rsidRPr="0003714E" w:rsidRDefault="0003714E">
      <w:pPr>
        <w:pStyle w:val="StandardWeb"/>
        <w:ind w:left="480" w:hanging="480"/>
        <w:divId w:val="914163845"/>
        <w:rPr>
          <w:noProof/>
        </w:rPr>
      </w:pPr>
      <w:r w:rsidRPr="0003714E">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44E5F555" w14:textId="77777777" w:rsidR="0003714E" w:rsidRPr="0003714E" w:rsidRDefault="0003714E">
      <w:pPr>
        <w:pStyle w:val="StandardWeb"/>
        <w:ind w:left="480" w:hanging="480"/>
        <w:divId w:val="914163845"/>
        <w:rPr>
          <w:noProof/>
        </w:rPr>
      </w:pPr>
      <w:r w:rsidRPr="0003714E">
        <w:rPr>
          <w:noProof/>
        </w:rPr>
        <w:t>Chen, HL (2004) An intelligent broker architecture for pervasive context-aware systems. University of Maryland, .</w:t>
      </w:r>
    </w:p>
    <w:p w14:paraId="4501A774" w14:textId="77777777" w:rsidR="0003714E" w:rsidRPr="0003714E" w:rsidRDefault="0003714E">
      <w:pPr>
        <w:pStyle w:val="StandardWeb"/>
        <w:ind w:left="480" w:hanging="480"/>
        <w:divId w:val="914163845"/>
        <w:rPr>
          <w:noProof/>
        </w:rPr>
      </w:pPr>
      <w:r w:rsidRPr="0003714E">
        <w:rPr>
          <w:noProof/>
        </w:rPr>
        <w:t>Cho, Eunjoon; Myers, Seth A.; Leskovec, Jure (2011) Friendship and mobility. Proceedings of the 17th ACM SIGKDD international conference on Knowledge discovery and data mining - KDD ’11. New York, New York, USA, ACM Press, 1082.</w:t>
      </w:r>
    </w:p>
    <w:p w14:paraId="6B81E45B" w14:textId="77777777" w:rsidR="0003714E" w:rsidRPr="0003714E" w:rsidRDefault="0003714E">
      <w:pPr>
        <w:pStyle w:val="StandardWeb"/>
        <w:ind w:left="480" w:hanging="480"/>
        <w:divId w:val="914163845"/>
        <w:rPr>
          <w:noProof/>
        </w:rPr>
      </w:pPr>
      <w:r w:rsidRPr="0003714E">
        <w:rPr>
          <w:noProof/>
        </w:rPr>
        <w:t>Dey, A.K.; Salber, D.; Abowd, G.D.; Futakawa, M. (1999) The Conference Assistant: combining context-awareness with wearable computing. Digest of Papers. Third International Symposium on Wearable Computers. IEEE Comput. Soc, 21–28.</w:t>
      </w:r>
    </w:p>
    <w:p w14:paraId="71226161" w14:textId="77777777" w:rsidR="0003714E" w:rsidRPr="0003714E" w:rsidRDefault="0003714E">
      <w:pPr>
        <w:pStyle w:val="StandardWeb"/>
        <w:ind w:left="480" w:hanging="480"/>
        <w:divId w:val="914163845"/>
        <w:rPr>
          <w:noProof/>
        </w:rPr>
      </w:pPr>
      <w:r w:rsidRPr="0003714E">
        <w:rPr>
          <w:noProof/>
        </w:rPr>
        <w:t>Dey, Anind K. (2001) Understanding and Using Context. Personal and Ubiquitous Computing, 5 (1):4–7.</w:t>
      </w:r>
    </w:p>
    <w:p w14:paraId="4EFEBCD9" w14:textId="77777777" w:rsidR="0003714E" w:rsidRPr="0003714E" w:rsidRDefault="0003714E">
      <w:pPr>
        <w:pStyle w:val="StandardWeb"/>
        <w:ind w:left="480" w:hanging="480"/>
        <w:divId w:val="914163845"/>
        <w:rPr>
          <w:noProof/>
        </w:rPr>
      </w:pPr>
      <w:r w:rsidRPr="0003714E">
        <w:rPr>
          <w:noProof/>
        </w:rPr>
        <w:t>Feng, Steve; Caire, Romain; Cortazar, Bingen; Turan, Mehmet; Wong, Andrew; Ozcan, Aydogan (2014) Immunochromatographic diagnostic test analysis using Google Glass. ACS nano, 8 (3):3069–79.</w:t>
      </w:r>
    </w:p>
    <w:p w14:paraId="1D9FBF5B" w14:textId="77777777" w:rsidR="0003714E" w:rsidRPr="0003714E" w:rsidRDefault="0003714E">
      <w:pPr>
        <w:pStyle w:val="StandardWeb"/>
        <w:ind w:left="480" w:hanging="480"/>
        <w:divId w:val="914163845"/>
        <w:rPr>
          <w:noProof/>
        </w:rPr>
      </w:pPr>
      <w:r w:rsidRPr="0003714E">
        <w:rPr>
          <w:noProof/>
        </w:rPr>
        <w:t>Gao, Huiji; Tang, Jiliang; Liu, Huan (2012) Exploring Social-Historical Ties on Location-Based Social Networks. ICWSM. 114–121.</w:t>
      </w:r>
    </w:p>
    <w:p w14:paraId="147CB677" w14:textId="77777777" w:rsidR="0003714E" w:rsidRPr="0003714E" w:rsidRDefault="0003714E">
      <w:pPr>
        <w:pStyle w:val="StandardWeb"/>
        <w:ind w:left="480" w:hanging="480"/>
        <w:divId w:val="914163845"/>
        <w:rPr>
          <w:noProof/>
        </w:rPr>
      </w:pPr>
      <w:r w:rsidRPr="0003714E">
        <w:rPr>
          <w:noProof/>
        </w:rPr>
        <w:t>Google (2014) Tech specs. https://support.google.com/glass/answer/3064128?hl=de, abgerufen am 26.11.2014.</w:t>
      </w:r>
    </w:p>
    <w:p w14:paraId="0F70B3BF" w14:textId="77777777" w:rsidR="0003714E" w:rsidRPr="0003714E" w:rsidRDefault="0003714E">
      <w:pPr>
        <w:pStyle w:val="StandardWeb"/>
        <w:ind w:left="480" w:hanging="480"/>
        <w:divId w:val="914163845"/>
        <w:rPr>
          <w:noProof/>
        </w:rPr>
      </w:pPr>
      <w:r w:rsidRPr="0003714E">
        <w:rPr>
          <w:noProof/>
        </w:rPr>
        <w:t>Huang, Zhanpeng; Hui, Pan; Peylo, Christoph; Chatzopoulos, Dimitris (2013) Mobile augmented reality survey: a bottom-up approach. Arxiv.Org, .</w:t>
      </w:r>
    </w:p>
    <w:p w14:paraId="71AC68EC" w14:textId="77777777" w:rsidR="0003714E" w:rsidRPr="0003714E" w:rsidRDefault="0003714E">
      <w:pPr>
        <w:pStyle w:val="StandardWeb"/>
        <w:ind w:left="480" w:hanging="480"/>
        <w:divId w:val="914163845"/>
        <w:rPr>
          <w:noProof/>
        </w:rPr>
      </w:pPr>
      <w:r w:rsidRPr="0003714E">
        <w:rPr>
          <w:noProof/>
        </w:rPr>
        <w:t>Indulska, J; Sutton, P (2003) Location management in pervasive systems. Workshop on Wearable, Invisible, Context-Aware, Ambient, Pervasive and Ubiquitous Computing. Adelaide, Australia, Australian Computer Society, 143–151.</w:t>
      </w:r>
    </w:p>
    <w:p w14:paraId="7E420AF6" w14:textId="77777777" w:rsidR="0003714E" w:rsidRPr="0003714E" w:rsidRDefault="0003714E">
      <w:pPr>
        <w:pStyle w:val="StandardWeb"/>
        <w:ind w:left="480" w:hanging="480"/>
        <w:divId w:val="914163845"/>
        <w:rPr>
          <w:noProof/>
        </w:rPr>
      </w:pPr>
      <w:r w:rsidRPr="0003714E">
        <w:rPr>
          <w:noProof/>
        </w:rPr>
        <w:t>Juan, L; Gwun, O (2009) A comparison of SIFT, PCA-SIFT and SURF. International Journal of Image Processing (IJIP), 3 (4):143.</w:t>
      </w:r>
    </w:p>
    <w:p w14:paraId="46AB687E" w14:textId="77777777" w:rsidR="0003714E" w:rsidRPr="0003714E" w:rsidRDefault="0003714E">
      <w:pPr>
        <w:pStyle w:val="StandardWeb"/>
        <w:ind w:left="480" w:hanging="480"/>
        <w:divId w:val="914163845"/>
        <w:rPr>
          <w:noProof/>
        </w:rPr>
      </w:pPr>
      <w:r w:rsidRPr="0003714E">
        <w:rPr>
          <w:noProof/>
        </w:rPr>
        <w:t>Junglas, Iris A.; Watson, Richard T. (2008) Location-based services. Communications of the ACM, 51 (3):65–69.</w:t>
      </w:r>
    </w:p>
    <w:p w14:paraId="38D47D9E" w14:textId="77777777" w:rsidR="0003714E" w:rsidRPr="0003714E" w:rsidRDefault="0003714E">
      <w:pPr>
        <w:pStyle w:val="StandardWeb"/>
        <w:ind w:left="480" w:hanging="480"/>
        <w:divId w:val="914163845"/>
        <w:rPr>
          <w:noProof/>
        </w:rPr>
      </w:pPr>
      <w:r w:rsidRPr="0003714E">
        <w:rPr>
          <w:noProof/>
        </w:rPr>
        <w:t xml:space="preserve">Kölmel, Dr. Bernhard (2005) Location-based services. </w:t>
      </w:r>
    </w:p>
    <w:p w14:paraId="4AE3FA0D" w14:textId="77777777" w:rsidR="0003714E" w:rsidRPr="0003714E" w:rsidRDefault="0003714E">
      <w:pPr>
        <w:pStyle w:val="StandardWeb"/>
        <w:ind w:left="480" w:hanging="480"/>
        <w:divId w:val="914163845"/>
        <w:rPr>
          <w:noProof/>
        </w:rPr>
      </w:pPr>
      <w:r w:rsidRPr="0003714E">
        <w:rPr>
          <w:noProof/>
        </w:rPr>
        <w:t>Lee, Sangkeun; Chang, Juno; Lee, Sang-goo (2010) Survey and Trend Analysis of Context-Aware Systems. Information-An International Interdisciplinary Journal, 14 (2):527–548.</w:t>
      </w:r>
    </w:p>
    <w:p w14:paraId="26FCB4E4" w14:textId="77777777" w:rsidR="0003714E" w:rsidRPr="0003714E" w:rsidRDefault="0003714E">
      <w:pPr>
        <w:pStyle w:val="StandardWeb"/>
        <w:ind w:left="480" w:hanging="480"/>
        <w:divId w:val="914163845"/>
        <w:rPr>
          <w:noProof/>
        </w:rPr>
      </w:pPr>
      <w:r w:rsidRPr="0003714E">
        <w:rPr>
          <w:noProof/>
        </w:rPr>
        <w:t>Leutenegger, Stefan; Chli, Margarita; Siegwart, Roland Y. (2011) BRISK: Binary Robust invariant scalable keypoints. 2011 International Conference on Computer Vision. Ieee, 2548–2555.</w:t>
      </w:r>
    </w:p>
    <w:p w14:paraId="47B46572" w14:textId="77777777" w:rsidR="0003714E" w:rsidRPr="0003714E" w:rsidRDefault="0003714E">
      <w:pPr>
        <w:pStyle w:val="StandardWeb"/>
        <w:ind w:left="480" w:hanging="480"/>
        <w:divId w:val="914163845"/>
        <w:rPr>
          <w:noProof/>
        </w:rPr>
      </w:pPr>
      <w:r w:rsidRPr="0003714E">
        <w:rPr>
          <w:noProof/>
        </w:rPr>
        <w:t>Lowe, D.G. (1999) Object recognition from local scale-invariant features. Proceedings of the Seventh IEEE International Conference on Computer Vision. IEEE, 1150–1157 vol.2.</w:t>
      </w:r>
    </w:p>
    <w:p w14:paraId="6EA49F5A" w14:textId="77777777" w:rsidR="0003714E" w:rsidRPr="0003714E" w:rsidRDefault="0003714E">
      <w:pPr>
        <w:pStyle w:val="StandardWeb"/>
        <w:ind w:left="480" w:hanging="480"/>
        <w:divId w:val="914163845"/>
        <w:rPr>
          <w:noProof/>
        </w:rPr>
      </w:pPr>
      <w:r w:rsidRPr="0003714E">
        <w:rPr>
          <w:noProof/>
        </w:rPr>
        <w:t>Lowe, David G. (2004) Distinctive Image Features from Scale-Invariant Keypoints. International Journal of Computer Vision, 60 (2):91–110.</w:t>
      </w:r>
    </w:p>
    <w:p w14:paraId="3C8230D6" w14:textId="77777777" w:rsidR="0003714E" w:rsidRPr="0003714E" w:rsidRDefault="0003714E">
      <w:pPr>
        <w:pStyle w:val="StandardWeb"/>
        <w:ind w:left="480" w:hanging="480"/>
        <w:divId w:val="914163845"/>
        <w:rPr>
          <w:noProof/>
        </w:rPr>
      </w:pPr>
      <w:r w:rsidRPr="0003714E">
        <w:rPr>
          <w:noProof/>
        </w:rPr>
        <w:t>opencv dev team (2014) OpenCV API Reference — OpenCV 2.4.9.0 Documentation. http://docs.opencv.org/modules/refman.html, abgerufen am 09.10.2014.</w:t>
      </w:r>
    </w:p>
    <w:p w14:paraId="6998665E" w14:textId="77777777" w:rsidR="0003714E" w:rsidRPr="0003714E" w:rsidRDefault="0003714E">
      <w:pPr>
        <w:pStyle w:val="StandardWeb"/>
        <w:ind w:left="480" w:hanging="480"/>
        <w:divId w:val="914163845"/>
        <w:rPr>
          <w:noProof/>
        </w:rPr>
      </w:pPr>
      <w:r w:rsidRPr="0003714E">
        <w:rPr>
          <w:noProof/>
        </w:rPr>
        <w:t>Perera, Charith; Zaslavsky, Arkady; Christen, Peter; Georgakopoulos, Dimitrios (2014) Context Aware Computing for The Internet of Things: A Survey. IEEE Communications Surveys &amp; Tutorials, 16 (1):414–454.</w:t>
      </w:r>
    </w:p>
    <w:p w14:paraId="169C222E" w14:textId="77777777" w:rsidR="0003714E" w:rsidRPr="0003714E" w:rsidRDefault="0003714E">
      <w:pPr>
        <w:pStyle w:val="StandardWeb"/>
        <w:ind w:left="480" w:hanging="480"/>
        <w:divId w:val="914163845"/>
        <w:rPr>
          <w:noProof/>
        </w:rPr>
      </w:pPr>
      <w:r w:rsidRPr="0003714E">
        <w:rPr>
          <w:noProof/>
        </w:rPr>
        <w:t>Portman, Eric A.; Gailey, Michael L.; Holmes, Chad S.; Burgiss, Michael J.; Smith, Angela King; Pitts III, Ashton F.; Dempsen, Stephen L.; Che, Vinny Wai-yan (2005) Location-based services. USA, .</w:t>
      </w:r>
    </w:p>
    <w:p w14:paraId="7ED8061D" w14:textId="77777777" w:rsidR="0003714E" w:rsidRPr="0003714E" w:rsidRDefault="0003714E">
      <w:pPr>
        <w:pStyle w:val="StandardWeb"/>
        <w:ind w:left="480" w:hanging="480"/>
        <w:divId w:val="914163845"/>
        <w:rPr>
          <w:noProof/>
        </w:rPr>
      </w:pPr>
      <w:r w:rsidRPr="0003714E">
        <w:rPr>
          <w:noProof/>
        </w:rPr>
        <w:t>Rouillard, José (2008) Contextual QR Codes. 2008 The Third International Multi-Conference on Computing in the Global Information Technology (iccgi 2008), :50–55.</w:t>
      </w:r>
    </w:p>
    <w:p w14:paraId="406F8AB5" w14:textId="77777777" w:rsidR="0003714E" w:rsidRPr="0003714E" w:rsidRDefault="0003714E">
      <w:pPr>
        <w:pStyle w:val="StandardWeb"/>
        <w:ind w:left="480" w:hanging="480"/>
        <w:divId w:val="914163845"/>
        <w:rPr>
          <w:noProof/>
        </w:rPr>
      </w:pPr>
      <w:r w:rsidRPr="0003714E">
        <w:rPr>
          <w:noProof/>
        </w:rPr>
        <w:t>Schaeffer, Cameron (2013) A comparison of keypoint descriptors in the context of pedestrian detection: freak vs. surf vs. brisk. Stanford University, 5.</w:t>
      </w:r>
    </w:p>
    <w:p w14:paraId="12292B7B" w14:textId="77777777" w:rsidR="0003714E" w:rsidRPr="0003714E" w:rsidRDefault="0003714E">
      <w:pPr>
        <w:pStyle w:val="StandardWeb"/>
        <w:ind w:left="480" w:hanging="480"/>
        <w:divId w:val="914163845"/>
        <w:rPr>
          <w:noProof/>
        </w:rPr>
      </w:pPr>
      <w:r w:rsidRPr="0003714E">
        <w:rPr>
          <w:noProof/>
        </w:rPr>
        <w:t>Schilit, B.N.; Theimer, M.M. (1994) Disseminating active map information to mobile hosts. IEEE Network, 8 (5):22–32.</w:t>
      </w:r>
    </w:p>
    <w:p w14:paraId="5075CC79" w14:textId="77777777" w:rsidR="0003714E" w:rsidRPr="0003714E" w:rsidRDefault="0003714E">
      <w:pPr>
        <w:pStyle w:val="StandardWeb"/>
        <w:ind w:left="480" w:hanging="480"/>
        <w:divId w:val="914163845"/>
        <w:rPr>
          <w:noProof/>
        </w:rPr>
      </w:pPr>
      <w:r w:rsidRPr="0003714E">
        <w:rPr>
          <w:noProof/>
        </w:rPr>
        <w:t>Schmidt, A; Laerhoven, K. van (2001) How to build smart appliances? IEEE Personal Communications, 8 (4):66–71.</w:t>
      </w:r>
    </w:p>
    <w:p w14:paraId="5232200A" w14:textId="77777777" w:rsidR="0003714E" w:rsidRPr="0003714E" w:rsidRDefault="0003714E">
      <w:pPr>
        <w:pStyle w:val="StandardWeb"/>
        <w:ind w:left="480" w:hanging="480"/>
        <w:divId w:val="914163845"/>
        <w:rPr>
          <w:noProof/>
        </w:rPr>
      </w:pPr>
      <w:r w:rsidRPr="0003714E">
        <w:rPr>
          <w:noProof/>
        </w:rPr>
        <w:t>Sidla, Oliver; Kottmann, Michal; Benesova, Wanda (2011) Real-time pose invariant logo and pattern detection. In Röning, Juha; Casasent, David P.; Hall, Ernest L. (Hrsg) 78780C–78780C–8.</w:t>
      </w:r>
    </w:p>
    <w:p w14:paraId="6803F08E" w14:textId="77777777" w:rsidR="0003714E" w:rsidRPr="0003714E" w:rsidRDefault="0003714E">
      <w:pPr>
        <w:pStyle w:val="StandardWeb"/>
        <w:ind w:left="480" w:hanging="480"/>
        <w:divId w:val="914163845"/>
        <w:rPr>
          <w:noProof/>
        </w:rPr>
      </w:pPr>
      <w:r w:rsidRPr="0003714E">
        <w:rPr>
          <w:noProof/>
        </w:rPr>
        <w:t>Texas Instruments (2012) OMAP4430 Multimedia Device. 443.</w:t>
      </w:r>
    </w:p>
    <w:p w14:paraId="7A305804" w14:textId="77777777" w:rsidR="0003714E" w:rsidRPr="0003714E" w:rsidRDefault="0003714E">
      <w:pPr>
        <w:pStyle w:val="StandardWeb"/>
        <w:ind w:left="480" w:hanging="480"/>
        <w:divId w:val="914163845"/>
        <w:rPr>
          <w:noProof/>
        </w:rPr>
      </w:pPr>
      <w:r w:rsidRPr="0003714E">
        <w:rPr>
          <w:noProof/>
        </w:rPr>
        <w:t>Torborg, Scott; Simpson, Star (2012) What’s inside Google Glass? http://www.catwig.com/google-glass-teardown/, abgerufen am 16.10.2014.</w:t>
      </w:r>
    </w:p>
    <w:p w14:paraId="2BAD88E4" w14:textId="77777777" w:rsidR="0003714E" w:rsidRPr="0003714E" w:rsidRDefault="0003714E">
      <w:pPr>
        <w:pStyle w:val="StandardWeb"/>
        <w:ind w:left="480" w:hanging="480"/>
        <w:divId w:val="914163845"/>
        <w:rPr>
          <w:noProof/>
        </w:rPr>
      </w:pPr>
      <w:r w:rsidRPr="0003714E">
        <w:rPr>
          <w:noProof/>
        </w:rPr>
        <w:t>UMTS Forum (2001) Report No. 13. London, .</w:t>
      </w:r>
    </w:p>
    <w:p w14:paraId="3B695AFC" w14:textId="77777777" w:rsidR="0003714E" w:rsidRPr="0003714E" w:rsidRDefault="0003714E">
      <w:pPr>
        <w:pStyle w:val="StandardWeb"/>
        <w:ind w:left="480" w:hanging="480"/>
        <w:divId w:val="914163845"/>
        <w:rPr>
          <w:noProof/>
        </w:rPr>
      </w:pPr>
      <w:r w:rsidRPr="0003714E">
        <w:rPr>
          <w:noProof/>
        </w:rPr>
        <w:t>Want, Roy; Hopper, Andy; Falcão, Veronica; Gibbons, Jonathan (1992) The active badge location system. ACM Transactions on Information Systems, 10 (1):91–102.</w:t>
      </w:r>
    </w:p>
    <w:p w14:paraId="53D44C50" w14:textId="77777777" w:rsidR="0003714E" w:rsidRPr="0003714E" w:rsidRDefault="0003714E">
      <w:pPr>
        <w:pStyle w:val="StandardWeb"/>
        <w:ind w:left="480" w:hanging="480"/>
        <w:divId w:val="914163845"/>
        <w:rPr>
          <w:noProof/>
        </w:rPr>
      </w:pPr>
      <w:r w:rsidRPr="0003714E">
        <w:rPr>
          <w:noProof/>
        </w:rPr>
        <w:t>QRcode.com</w:t>
      </w:r>
      <w:r w:rsidRPr="0003714E">
        <w:rPr>
          <w:noProof/>
        </w:rPr>
        <w:t>｜</w:t>
      </w:r>
      <w:r w:rsidRPr="0003714E">
        <w:rPr>
          <w:noProof/>
        </w:rPr>
        <w:t>DENSO WAVE. http://www.qrcode.com/en/index.html, abgerufen am 16.10.2014.</w:t>
      </w:r>
    </w:p>
    <w:p w14:paraId="12807FF1" w14:textId="77777777" w:rsidR="0003714E" w:rsidRPr="0003714E" w:rsidRDefault="0003714E">
      <w:pPr>
        <w:pStyle w:val="StandardWeb"/>
        <w:ind w:left="480" w:hanging="480"/>
        <w:divId w:val="914163845"/>
        <w:rPr>
          <w:noProof/>
        </w:rPr>
      </w:pPr>
      <w:r w:rsidRPr="0003714E">
        <w:rPr>
          <w:noProof/>
        </w:rPr>
        <w:t>Google to Sell Heads-Up Display Glasses by Year’s End - NYTimes.com. http://bits.blogs.nytimes.com/2012/02/21/google-to-sell-terminator-style-glasses-by-years-end/?ref=technology, abgerufen am 20.11.2014.</w:t>
      </w:r>
    </w:p>
    <w:p w14:paraId="54FAA0CD" w14:textId="73436AA9" w:rsidR="00B07CC5" w:rsidRPr="003C7E2E" w:rsidRDefault="00124E8A" w:rsidP="0003714E">
      <w:pPr>
        <w:pStyle w:val="StandardWeb"/>
        <w:ind w:left="480" w:hanging="480"/>
        <w:divId w:val="133068035"/>
      </w:pPr>
      <w:r w:rsidRPr="003C7E2E">
        <w:fldChar w:fldCharType="end"/>
      </w:r>
      <w:r w:rsidR="00B07CC5" w:rsidRPr="003C7E2E">
        <w:t>Anhang</w:t>
      </w:r>
      <w:bookmarkEnd w:id="54"/>
    </w:p>
    <w:p w14:paraId="2DF7C1C0" w14:textId="77777777" w:rsidR="00B07CC5" w:rsidRPr="003C7E2E" w:rsidRDefault="00B07CC5" w:rsidP="00B07CC5">
      <w:pPr>
        <w:pStyle w:val="berschrift8"/>
      </w:pPr>
      <w:bookmarkStart w:id="55" w:name="_Toc278637492"/>
      <w:r w:rsidRPr="003C7E2E">
        <w:t>Unterkapitel des Anhangs</w:t>
      </w:r>
      <w:bookmarkEnd w:id="55"/>
    </w:p>
    <w:p w14:paraId="14D09E19"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24DD32A"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EAAC0EF" w14:textId="77777777" w:rsidR="00F858C0" w:rsidRPr="003C7E2E" w:rsidRDefault="00F858C0" w:rsidP="00F858C0">
      <w:pPr>
        <w:pStyle w:val="berschrift8"/>
      </w:pPr>
      <w:bookmarkStart w:id="56" w:name="_Toc278637493"/>
      <w:r w:rsidRPr="003C7E2E">
        <w:t>Zweites Unterkapitel des Anhangs</w:t>
      </w:r>
      <w:bookmarkEnd w:id="56"/>
    </w:p>
    <w:p w14:paraId="17B86007"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7489FCC"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3"/>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D54331">
        <w:rPr>
          <w:noProof/>
        </w:rPr>
        <w:t>30. November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4"/>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annik Hoffjann" w:date="2014-10-28T14:28:00Z" w:initials="JH">
    <w:p w14:paraId="12EBBD2A" w14:textId="77777777" w:rsidR="004B2DDE" w:rsidRDefault="004B2DDE" w:rsidP="007B43E4">
      <w:pPr>
        <w:rPr>
          <w:i/>
        </w:rPr>
      </w:pPr>
      <w:r>
        <w:rPr>
          <w:rStyle w:val="Kommentarzeichen"/>
        </w:rPr>
        <w:annotationRef/>
      </w:r>
      <w:r>
        <w:rPr>
          <w:i/>
        </w:rPr>
        <w:t>Die Priorität dieser Arbeit wird dabei insbesondere auf den Kategorien der Middl</w:t>
      </w:r>
      <w:r>
        <w:rPr>
          <w:i/>
        </w:rPr>
        <w:t>e</w:t>
      </w:r>
      <w:r>
        <w:rPr>
          <w:i/>
        </w:rPr>
        <w:t xml:space="preserv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0EE1D608" w14:textId="08DC9FD1" w:rsidR="004B2DDE" w:rsidRDefault="004B2DDE">
      <w:pPr>
        <w:pStyle w:val="Kommentartext"/>
      </w:pPr>
    </w:p>
  </w:comment>
  <w:comment w:id="22" w:author="Jannik Hoffjann" w:date="2014-11-19T10:09:00Z" w:initials="JH">
    <w:p w14:paraId="4E161185" w14:textId="6335A56E" w:rsidR="004B2DDE" w:rsidRDefault="004B2DDE">
      <w:pPr>
        <w:pStyle w:val="Kommentartext"/>
      </w:pPr>
      <w:r>
        <w:rPr>
          <w:rStyle w:val="Kommentarzeichen"/>
        </w:rPr>
        <w:annotationRef/>
      </w:r>
      <w:r w:rsidRPr="00445923">
        <w:t>https://support.google.com/websearch/answer/166331</w:t>
      </w:r>
    </w:p>
  </w:comment>
  <w:comment w:id="25" w:author="Jannik Hoffjann" w:date="2014-11-20T17:08:00Z" w:initials="JH">
    <w:p w14:paraId="6A65847A" w14:textId="0D93E930" w:rsidR="004B2DDE" w:rsidRDefault="004B2DDE">
      <w:pPr>
        <w:pStyle w:val="Kommentartext"/>
      </w:pPr>
      <w:r>
        <w:rPr>
          <w:rStyle w:val="Kommentarzeichen"/>
        </w:rPr>
        <w:annotationRef/>
      </w:r>
      <w:r>
        <w:t>Kategorien erläutern? Tabelle?</w:t>
      </w:r>
    </w:p>
  </w:comment>
  <w:comment w:id="29" w:author="Jannik Hoffjann" w:date="2014-11-26T15:34:00Z" w:initials="JH">
    <w:p w14:paraId="71706B70" w14:textId="45FC4743" w:rsidR="004B2DDE" w:rsidRDefault="004B2DDE">
      <w:pPr>
        <w:pStyle w:val="Kommentartext"/>
      </w:pPr>
      <w:r>
        <w:rPr>
          <w:rStyle w:val="Kommentarzeichen"/>
        </w:rPr>
        <w:annotationRef/>
      </w:r>
      <w:r>
        <w:t>Kurzerklärung</w:t>
      </w:r>
    </w:p>
  </w:comment>
  <w:comment w:id="30" w:author="Jannik Hoffjann" w:date="2014-11-26T15:07:00Z" w:initials="JH">
    <w:p w14:paraId="554FC217" w14:textId="77777777" w:rsidR="004B2DDE" w:rsidRDefault="004B2DDE" w:rsidP="00DF3E1E">
      <w:pPr>
        <w:pStyle w:val="Kommentartext"/>
      </w:pPr>
      <w:r>
        <w:rPr>
          <w:rStyle w:val="Kommentarzeichen"/>
        </w:rPr>
        <w:annotationRef/>
      </w:r>
      <w:r>
        <w:t>Quelle benötigt.</w:t>
      </w:r>
    </w:p>
  </w:comment>
  <w:comment w:id="35" w:author="Jannik Hoffjann" w:date="2014-11-19T14:11:00Z" w:initials="JH">
    <w:p w14:paraId="6C95CB5A" w14:textId="1B43BE6A" w:rsidR="004B2DDE" w:rsidRDefault="004B2DDE">
      <w:pPr>
        <w:pStyle w:val="Kommentartext"/>
      </w:pPr>
      <w:r>
        <w:rPr>
          <w:rStyle w:val="Kommentarzeichen"/>
        </w:rPr>
        <w:annotationRef/>
      </w:r>
      <w:r>
        <w:t>Beispiel für solch eine App (</w:t>
      </w:r>
      <w:r w:rsidRPr="00176D96">
        <w:t>http://glass-apps.org/google-glass-application-list</w:t>
      </w:r>
      <w:r>
        <w:t>)</w:t>
      </w:r>
    </w:p>
  </w:comment>
  <w:comment w:id="36" w:author="Jannik Hoffjann" w:date="2014-11-26T15:31:00Z" w:initials="JH">
    <w:p w14:paraId="040F0F32" w14:textId="5060D687" w:rsidR="004B2DDE" w:rsidRDefault="004B2DDE">
      <w:pPr>
        <w:pStyle w:val="Kommentartext"/>
      </w:pPr>
      <w:r>
        <w:rPr>
          <w:rStyle w:val="Kommentarzeichen"/>
        </w:rPr>
        <w:annotationRef/>
      </w:r>
      <w:r w:rsidRPr="005C096E">
        <w:t>http://web.guohuiwang.com/technical-notes/opencv_nonfree_android_jni_demo</w:t>
      </w:r>
    </w:p>
  </w:comment>
  <w:comment w:id="40" w:author="Jannik Hoffjann" w:date="2014-11-20T17:34:00Z" w:initials="JH">
    <w:p w14:paraId="298D0359" w14:textId="4E6BB73E" w:rsidR="004B2DDE" w:rsidRDefault="004B2DDE">
      <w:pPr>
        <w:pStyle w:val="Kommentartext"/>
      </w:pPr>
      <w:r>
        <w:rPr>
          <w:rStyle w:val="Kommentarzeichen"/>
        </w:rPr>
        <w:annotationRef/>
      </w:r>
      <w:r>
        <w:t xml:space="preserve">Bilder zur Funktionsweise von </w:t>
      </w:r>
      <w:proofErr w:type="spellStart"/>
      <w:r>
        <w:t>Keypointerkennung</w:t>
      </w:r>
      <w:proofErr w:type="spellEnd"/>
      <w:r>
        <w:t xml:space="preserve">, Deskriptoren und </w:t>
      </w:r>
      <w:proofErr w:type="spellStart"/>
      <w:r>
        <w:t>Matchin</w:t>
      </w:r>
      <w:r>
        <w:t>g</w:t>
      </w:r>
      <w:r>
        <w:t>prozess</w:t>
      </w:r>
      <w:proofErr w:type="spellEnd"/>
    </w:p>
  </w:comment>
  <w:comment w:id="42" w:author="Jannik Hoffjann" w:date="2014-11-30T12:44:00Z" w:initials="JH">
    <w:p w14:paraId="33442B05" w14:textId="1BC6C594" w:rsidR="004B2DDE" w:rsidRDefault="004B2DDE">
      <w:pPr>
        <w:pStyle w:val="Kommentartext"/>
      </w:pPr>
      <w:r>
        <w:rPr>
          <w:rStyle w:val="Kommentarzeichen"/>
        </w:rPr>
        <w:annotationRef/>
      </w:r>
      <w:r>
        <w:t>Funktionsweise</w:t>
      </w:r>
    </w:p>
  </w:comment>
  <w:comment w:id="43" w:author="Jannik Hoffjann" w:date="2014-11-30T14:07:00Z" w:initials="JH">
    <w:p w14:paraId="792E98B0" w14:textId="417C50B5" w:rsidR="004B2DDE" w:rsidRDefault="004B2DDE">
      <w:pPr>
        <w:pStyle w:val="Kommentartext"/>
      </w:pPr>
      <w:r>
        <w:rPr>
          <w:rStyle w:val="Kommentarzeichen"/>
        </w:rPr>
        <w:annotationRef/>
      </w:r>
      <w:r>
        <w:t>Quelle</w:t>
      </w:r>
    </w:p>
  </w:comment>
  <w:comment w:id="44" w:author="Jannik Hoffjann" w:date="2014-11-30T15:26:00Z" w:initials="JH">
    <w:p w14:paraId="53FA292F" w14:textId="1B8C4C35" w:rsidR="008F4712" w:rsidRDefault="008F4712">
      <w:pPr>
        <w:pStyle w:val="Kommentartext"/>
      </w:pPr>
      <w:r>
        <w:rPr>
          <w:rStyle w:val="Kommentarzeichen"/>
        </w:rPr>
        <w:annotationRef/>
      </w:r>
      <w:r>
        <w:t>Quelle benötigt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4B2DDE" w:rsidRDefault="004B2DDE" w:rsidP="001A10C8">
      <w:r>
        <w:separator/>
      </w:r>
    </w:p>
    <w:p w14:paraId="6CEDDD62" w14:textId="77777777" w:rsidR="004B2DDE" w:rsidRDefault="004B2DDE" w:rsidP="001A10C8"/>
  </w:endnote>
  <w:endnote w:type="continuationSeparator" w:id="0">
    <w:p w14:paraId="16C68116" w14:textId="77777777" w:rsidR="004B2DDE" w:rsidRDefault="004B2DDE" w:rsidP="001A10C8">
      <w:r>
        <w:continuationSeparator/>
      </w:r>
    </w:p>
    <w:p w14:paraId="5852DA38" w14:textId="77777777" w:rsidR="004B2DDE" w:rsidRDefault="004B2DDE"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4B2DDE" w:rsidRDefault="004B2DDE" w:rsidP="001A10C8">
      <w:r>
        <w:separator/>
      </w:r>
    </w:p>
    <w:p w14:paraId="0252034B" w14:textId="77777777" w:rsidR="004B2DDE" w:rsidRDefault="004B2DDE" w:rsidP="001A10C8"/>
  </w:footnote>
  <w:footnote w:type="continuationSeparator" w:id="0">
    <w:p w14:paraId="199512B9" w14:textId="77777777" w:rsidR="004B2DDE" w:rsidRDefault="004B2DDE" w:rsidP="001A10C8">
      <w:r>
        <w:continuationSeparator/>
      </w:r>
    </w:p>
    <w:p w14:paraId="06FC0B84" w14:textId="77777777" w:rsidR="004B2DDE" w:rsidRDefault="004B2DDE"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4B2DDE" w:rsidRDefault="004B2DDE" w:rsidP="006E1E44">
    <w:pPr>
      <w:pStyle w:val="Kopfzeile"/>
    </w:pPr>
    <w:fldSimple w:instr=" STYLEREF  &quot;Überschrift 1&quot; \t  \* MERGEFORMAT ">
      <w:r w:rsidR="008051BE">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8051BE">
      <w:rPr>
        <w:noProof/>
      </w:rPr>
      <w:t>II</w:t>
    </w:r>
    <w:r w:rsidRPr="00A509D9">
      <w:fldChar w:fldCharType="end"/>
    </w:r>
  </w:p>
  <w:p w14:paraId="3FFFE3F0" w14:textId="77777777" w:rsidR="004B2DDE" w:rsidRPr="0095002F" w:rsidRDefault="004B2DDE"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4B2DDE" w:rsidRPr="006E1E44" w:rsidRDefault="004B2DDE"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4B2DDE" w:rsidRDefault="004B2DDE">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4B2DDE" w:rsidRDefault="004B2DDE" w:rsidP="006E1E44">
    <w:pPr>
      <w:pStyle w:val="Kopfzeile"/>
    </w:pPr>
    <w:fldSimple w:instr=" STYLEREF  &quot;Überschrift 1&quot; \t  \* MERGEFORMAT ">
      <w:r w:rsidR="008051BE">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8051BE">
      <w:rPr>
        <w:noProof/>
      </w:rPr>
      <w:t>VII</w:t>
    </w:r>
    <w:r w:rsidRPr="00A509D9">
      <w:fldChar w:fldCharType="end"/>
    </w:r>
  </w:p>
  <w:p w14:paraId="53F60529" w14:textId="77777777" w:rsidR="004B2DDE" w:rsidRPr="0095002F" w:rsidRDefault="004B2DDE"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4B2DDE" w:rsidRPr="006E1E44" w:rsidRDefault="004B2DDE"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4B2DDE" w:rsidRDefault="004B2DDE"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8051BE">
      <w:rPr>
        <w:noProof/>
      </w:rPr>
      <w:t>III</w:t>
    </w:r>
    <w:r w:rsidRPr="00A509D9">
      <w:fldChar w:fldCharType="end"/>
    </w:r>
  </w:p>
  <w:p w14:paraId="3B97733B" w14:textId="77777777" w:rsidR="004B2DDE" w:rsidRPr="0095002F" w:rsidRDefault="004B2DDE"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4B2DDE" w:rsidRDefault="004B2DDE">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4B2DDE" w:rsidRDefault="004B2DDE" w:rsidP="006E1E44">
    <w:pPr>
      <w:pStyle w:val="Kopfzeile"/>
    </w:pPr>
    <w:fldSimple w:instr=" STYLEREF  &quot;Überschrift 1&quot; \t  \* MERGEFORMAT ">
      <w:r w:rsidR="008051BE">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8051BE">
      <w:rPr>
        <w:noProof/>
      </w:rPr>
      <w:t>IV</w:t>
    </w:r>
    <w:r w:rsidRPr="00A509D9">
      <w:fldChar w:fldCharType="end"/>
    </w:r>
  </w:p>
  <w:p w14:paraId="426AAE4B" w14:textId="77777777" w:rsidR="004B2DDE" w:rsidRPr="0095002F" w:rsidRDefault="004B2DDE"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4B2DDE" w:rsidRDefault="004B2DDE">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4B2DDE" w:rsidRDefault="004B2DDE" w:rsidP="00A509D9">
    <w:pPr>
      <w:pStyle w:val="Kopfzeile"/>
      <w:tabs>
        <w:tab w:val="clear" w:pos="9072"/>
        <w:tab w:val="right" w:pos="8505"/>
      </w:tabs>
    </w:pPr>
    <w:fldSimple w:instr=" STYLEREF  &quot;Überschrift 1&quot; \t  \* MERGEFORMAT ">
      <w:r w:rsidR="008051BE">
        <w:rPr>
          <w:noProof/>
        </w:rPr>
        <w:t>Einblendung von kontextsensitiven Inhalten auf der Google Glass</w:t>
      </w:r>
    </w:fldSimple>
    <w:r w:rsidRPr="00A509D9">
      <w:tab/>
    </w:r>
    <w:r w:rsidRPr="00A509D9">
      <w:tab/>
    </w:r>
    <w:r w:rsidRPr="00A509D9">
      <w:fldChar w:fldCharType="begin"/>
    </w:r>
    <w:r w:rsidRPr="00A509D9">
      <w:instrText xml:space="preserve">PAGE  </w:instrText>
    </w:r>
    <w:r w:rsidRPr="00A509D9">
      <w:fldChar w:fldCharType="separate"/>
    </w:r>
    <w:r w:rsidR="008051BE">
      <w:rPr>
        <w:noProof/>
      </w:rPr>
      <w:t>12</w:t>
    </w:r>
    <w:r w:rsidRPr="00A509D9">
      <w:fldChar w:fldCharType="end"/>
    </w:r>
  </w:p>
  <w:p w14:paraId="5884B79C" w14:textId="77777777" w:rsidR="004B2DDE" w:rsidRPr="0095002F" w:rsidRDefault="004B2DDE"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4B2DDE" w:rsidRDefault="004B2DDE"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4B2DDE" w:rsidRPr="008C08AD" w:rsidRDefault="004B2DDE" w:rsidP="008C08AD">
    <w:pPr>
      <w:pStyle w:val="Kopfzeile"/>
      <w:tabs>
        <w:tab w:val="clear" w:pos="9072"/>
        <w:tab w:val="right" w:pos="8505"/>
      </w:tabs>
    </w:pPr>
  </w:p>
  <w:p w14:paraId="6BCD240F" w14:textId="77777777" w:rsidR="004B2DDE" w:rsidRPr="0095002F" w:rsidRDefault="004B2DDE" w:rsidP="00A509D9">
    <w:pPr>
      <w:pStyle w:val="Kopfzeile"/>
      <w:tabs>
        <w:tab w:val="right" w:pos="7371"/>
      </w:tabs>
    </w:pPr>
  </w:p>
  <w:p w14:paraId="37ED50CE" w14:textId="77777777" w:rsidR="004B2DDE" w:rsidRDefault="004B2DDE"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EEA7354"/>
    <w:multiLevelType w:val="singleLevel"/>
    <w:tmpl w:val="A30818D2"/>
    <w:lvl w:ilvl="0">
      <w:start w:val="1"/>
      <w:numFmt w:val="decimal"/>
      <w:lvlText w:val="%1."/>
      <w:legacy w:legacy="1" w:legacySpace="0" w:legacyIndent="283"/>
      <w:lvlJc w:val="left"/>
      <w:pPr>
        <w:ind w:left="283" w:hanging="283"/>
      </w:pPr>
    </w:lvl>
  </w:abstractNum>
  <w:abstractNum w:abstractNumId="14">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5"/>
  </w:num>
  <w:num w:numId="13">
    <w:abstractNumId w:val="7"/>
  </w:num>
  <w:num w:numId="14">
    <w:abstractNumId w:val="13"/>
  </w:num>
  <w:num w:numId="15">
    <w:abstractNumId w:val="6"/>
  </w:num>
  <w:num w:numId="16">
    <w:abstractNumId w:val="3"/>
  </w:num>
  <w:num w:numId="17">
    <w:abstractNumId w:val="12"/>
  </w:num>
  <w:num w:numId="18">
    <w:abstractNumId w:val="16"/>
  </w:num>
  <w:num w:numId="19">
    <w:abstractNumId w:val="11"/>
  </w:num>
  <w:num w:numId="20">
    <w:abstractNumId w:val="10"/>
  </w:num>
  <w:num w:numId="21">
    <w:abstractNumId w:val="14"/>
  </w:num>
  <w:num w:numId="22">
    <w:abstractNumId w:val="2"/>
  </w:num>
  <w:num w:numId="23">
    <w:abstractNumId w:val="9"/>
  </w:num>
  <w:num w:numId="24">
    <w:abstractNumId w:val="5"/>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1"/>
  <w:activeWritingStyle w:appName="MSWord" w:lang="de-DE" w:vendorID="64" w:dllVersion="131078" w:nlCheck="1" w:checkStyle="1"/>
  <w:proofState w:spelling="clean"/>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4F5B"/>
    <w:rsid w:val="00067FEC"/>
    <w:rsid w:val="000713B5"/>
    <w:rsid w:val="000C4573"/>
    <w:rsid w:val="000D2795"/>
    <w:rsid w:val="000D5692"/>
    <w:rsid w:val="000E7FDA"/>
    <w:rsid w:val="000F07DD"/>
    <w:rsid w:val="00106239"/>
    <w:rsid w:val="00111521"/>
    <w:rsid w:val="0011397F"/>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10C8"/>
    <w:rsid w:val="001A6596"/>
    <w:rsid w:val="001A6CF1"/>
    <w:rsid w:val="001B0760"/>
    <w:rsid w:val="001C4E5A"/>
    <w:rsid w:val="001C5C57"/>
    <w:rsid w:val="001C71FC"/>
    <w:rsid w:val="001D1D61"/>
    <w:rsid w:val="001D730C"/>
    <w:rsid w:val="001E0E39"/>
    <w:rsid w:val="001E2373"/>
    <w:rsid w:val="001F7883"/>
    <w:rsid w:val="002212BC"/>
    <w:rsid w:val="00244D84"/>
    <w:rsid w:val="00246AFC"/>
    <w:rsid w:val="00253530"/>
    <w:rsid w:val="002571BD"/>
    <w:rsid w:val="00261D68"/>
    <w:rsid w:val="00263AC9"/>
    <w:rsid w:val="00297DC8"/>
    <w:rsid w:val="002B0C3D"/>
    <w:rsid w:val="002C1B9C"/>
    <w:rsid w:val="002C3C97"/>
    <w:rsid w:val="002F389F"/>
    <w:rsid w:val="00322859"/>
    <w:rsid w:val="00323698"/>
    <w:rsid w:val="00335C96"/>
    <w:rsid w:val="003444AF"/>
    <w:rsid w:val="00345AF2"/>
    <w:rsid w:val="00346B5D"/>
    <w:rsid w:val="00353DA1"/>
    <w:rsid w:val="00370BA9"/>
    <w:rsid w:val="003855F0"/>
    <w:rsid w:val="00386873"/>
    <w:rsid w:val="00392910"/>
    <w:rsid w:val="00392CC0"/>
    <w:rsid w:val="003B4C3C"/>
    <w:rsid w:val="003C3760"/>
    <w:rsid w:val="003C7E2E"/>
    <w:rsid w:val="003D17FF"/>
    <w:rsid w:val="003E50DB"/>
    <w:rsid w:val="003F1DDB"/>
    <w:rsid w:val="00404C63"/>
    <w:rsid w:val="00406970"/>
    <w:rsid w:val="00410951"/>
    <w:rsid w:val="00411E27"/>
    <w:rsid w:val="0042238B"/>
    <w:rsid w:val="00422501"/>
    <w:rsid w:val="00431CD8"/>
    <w:rsid w:val="00445923"/>
    <w:rsid w:val="00450995"/>
    <w:rsid w:val="00460D08"/>
    <w:rsid w:val="00463BC7"/>
    <w:rsid w:val="00474EEA"/>
    <w:rsid w:val="00480786"/>
    <w:rsid w:val="00486E1A"/>
    <w:rsid w:val="00490CEC"/>
    <w:rsid w:val="00494374"/>
    <w:rsid w:val="004A1AB0"/>
    <w:rsid w:val="004A632E"/>
    <w:rsid w:val="004B2DDE"/>
    <w:rsid w:val="004B660F"/>
    <w:rsid w:val="004C5484"/>
    <w:rsid w:val="004E1178"/>
    <w:rsid w:val="004E5EE9"/>
    <w:rsid w:val="004F01F1"/>
    <w:rsid w:val="004F4B5F"/>
    <w:rsid w:val="004F4DA4"/>
    <w:rsid w:val="004F5180"/>
    <w:rsid w:val="00510B80"/>
    <w:rsid w:val="005338D9"/>
    <w:rsid w:val="0054352C"/>
    <w:rsid w:val="00545084"/>
    <w:rsid w:val="0054556D"/>
    <w:rsid w:val="00550526"/>
    <w:rsid w:val="00560B8A"/>
    <w:rsid w:val="00576D5B"/>
    <w:rsid w:val="005917A3"/>
    <w:rsid w:val="005925C4"/>
    <w:rsid w:val="0059473B"/>
    <w:rsid w:val="005A42B4"/>
    <w:rsid w:val="005B23AB"/>
    <w:rsid w:val="005B3483"/>
    <w:rsid w:val="005B3DEB"/>
    <w:rsid w:val="005B7444"/>
    <w:rsid w:val="005C096E"/>
    <w:rsid w:val="005E13CF"/>
    <w:rsid w:val="005F1383"/>
    <w:rsid w:val="005F532A"/>
    <w:rsid w:val="00606D68"/>
    <w:rsid w:val="00607024"/>
    <w:rsid w:val="00611C26"/>
    <w:rsid w:val="00633019"/>
    <w:rsid w:val="00636CC7"/>
    <w:rsid w:val="006501EF"/>
    <w:rsid w:val="00664C96"/>
    <w:rsid w:val="00666A1A"/>
    <w:rsid w:val="00670612"/>
    <w:rsid w:val="006853F1"/>
    <w:rsid w:val="006E1E44"/>
    <w:rsid w:val="006F3E6A"/>
    <w:rsid w:val="006F61A1"/>
    <w:rsid w:val="006F6A78"/>
    <w:rsid w:val="007011CD"/>
    <w:rsid w:val="00714B8D"/>
    <w:rsid w:val="00715069"/>
    <w:rsid w:val="00715E6B"/>
    <w:rsid w:val="00745AB1"/>
    <w:rsid w:val="0075068F"/>
    <w:rsid w:val="007947EC"/>
    <w:rsid w:val="007B43E4"/>
    <w:rsid w:val="007C46E3"/>
    <w:rsid w:val="007D316C"/>
    <w:rsid w:val="007E038A"/>
    <w:rsid w:val="00800A48"/>
    <w:rsid w:val="008051BE"/>
    <w:rsid w:val="00817132"/>
    <w:rsid w:val="00821C99"/>
    <w:rsid w:val="008245A9"/>
    <w:rsid w:val="00833B4C"/>
    <w:rsid w:val="008375BD"/>
    <w:rsid w:val="00846EA2"/>
    <w:rsid w:val="008473AD"/>
    <w:rsid w:val="00850C96"/>
    <w:rsid w:val="00851384"/>
    <w:rsid w:val="008513C9"/>
    <w:rsid w:val="00881688"/>
    <w:rsid w:val="0088178E"/>
    <w:rsid w:val="00887178"/>
    <w:rsid w:val="008A0686"/>
    <w:rsid w:val="008A2AFB"/>
    <w:rsid w:val="008A52D7"/>
    <w:rsid w:val="008C08AD"/>
    <w:rsid w:val="008C3773"/>
    <w:rsid w:val="008D37AC"/>
    <w:rsid w:val="008D59B3"/>
    <w:rsid w:val="008E7D70"/>
    <w:rsid w:val="008F4712"/>
    <w:rsid w:val="008F4CFD"/>
    <w:rsid w:val="00901739"/>
    <w:rsid w:val="00903097"/>
    <w:rsid w:val="009267C7"/>
    <w:rsid w:val="0093372E"/>
    <w:rsid w:val="00937C91"/>
    <w:rsid w:val="00955D97"/>
    <w:rsid w:val="00963E3D"/>
    <w:rsid w:val="0097518D"/>
    <w:rsid w:val="009800AC"/>
    <w:rsid w:val="00987069"/>
    <w:rsid w:val="009A0D1B"/>
    <w:rsid w:val="009A2F71"/>
    <w:rsid w:val="009A6994"/>
    <w:rsid w:val="009B15B6"/>
    <w:rsid w:val="009B2AA6"/>
    <w:rsid w:val="009B3C43"/>
    <w:rsid w:val="009B4E23"/>
    <w:rsid w:val="009C3964"/>
    <w:rsid w:val="009E7DE8"/>
    <w:rsid w:val="00A07A3D"/>
    <w:rsid w:val="00A25DB4"/>
    <w:rsid w:val="00A25F2B"/>
    <w:rsid w:val="00A3305F"/>
    <w:rsid w:val="00A372FE"/>
    <w:rsid w:val="00A5036E"/>
    <w:rsid w:val="00A509D9"/>
    <w:rsid w:val="00A61E73"/>
    <w:rsid w:val="00A67DE3"/>
    <w:rsid w:val="00A70596"/>
    <w:rsid w:val="00A966D4"/>
    <w:rsid w:val="00A96E17"/>
    <w:rsid w:val="00A97F9D"/>
    <w:rsid w:val="00AA11B1"/>
    <w:rsid w:val="00AA5EA0"/>
    <w:rsid w:val="00AB4653"/>
    <w:rsid w:val="00AB4C62"/>
    <w:rsid w:val="00AC3A7E"/>
    <w:rsid w:val="00AC48DC"/>
    <w:rsid w:val="00AE57B7"/>
    <w:rsid w:val="00AF36DA"/>
    <w:rsid w:val="00AF4C64"/>
    <w:rsid w:val="00AF4DE3"/>
    <w:rsid w:val="00B013CC"/>
    <w:rsid w:val="00B022A1"/>
    <w:rsid w:val="00B07654"/>
    <w:rsid w:val="00B07CC5"/>
    <w:rsid w:val="00B12753"/>
    <w:rsid w:val="00B17626"/>
    <w:rsid w:val="00B2183F"/>
    <w:rsid w:val="00B22C79"/>
    <w:rsid w:val="00B3075C"/>
    <w:rsid w:val="00B33509"/>
    <w:rsid w:val="00B36E60"/>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316A2"/>
    <w:rsid w:val="00C331F2"/>
    <w:rsid w:val="00C33FAB"/>
    <w:rsid w:val="00C453A4"/>
    <w:rsid w:val="00C55B9C"/>
    <w:rsid w:val="00C565B8"/>
    <w:rsid w:val="00C61E93"/>
    <w:rsid w:val="00C655D1"/>
    <w:rsid w:val="00C71E7C"/>
    <w:rsid w:val="00C77245"/>
    <w:rsid w:val="00CA1C72"/>
    <w:rsid w:val="00CB60C0"/>
    <w:rsid w:val="00CB6B71"/>
    <w:rsid w:val="00CC2E5F"/>
    <w:rsid w:val="00CC7AD1"/>
    <w:rsid w:val="00CD7F52"/>
    <w:rsid w:val="00CF2A59"/>
    <w:rsid w:val="00CF2BF1"/>
    <w:rsid w:val="00CF7E56"/>
    <w:rsid w:val="00D05931"/>
    <w:rsid w:val="00D14DBB"/>
    <w:rsid w:val="00D54331"/>
    <w:rsid w:val="00D54ECB"/>
    <w:rsid w:val="00D572EA"/>
    <w:rsid w:val="00D71D94"/>
    <w:rsid w:val="00D73634"/>
    <w:rsid w:val="00D75F36"/>
    <w:rsid w:val="00D85134"/>
    <w:rsid w:val="00D8703C"/>
    <w:rsid w:val="00D8713A"/>
    <w:rsid w:val="00D91854"/>
    <w:rsid w:val="00DA003C"/>
    <w:rsid w:val="00DB35F7"/>
    <w:rsid w:val="00DB508D"/>
    <w:rsid w:val="00DC776D"/>
    <w:rsid w:val="00DD0FA7"/>
    <w:rsid w:val="00DE4393"/>
    <w:rsid w:val="00DF3E1E"/>
    <w:rsid w:val="00DF4D79"/>
    <w:rsid w:val="00E120DF"/>
    <w:rsid w:val="00E127DD"/>
    <w:rsid w:val="00E26241"/>
    <w:rsid w:val="00E40ACD"/>
    <w:rsid w:val="00E51F72"/>
    <w:rsid w:val="00E5432D"/>
    <w:rsid w:val="00E616EF"/>
    <w:rsid w:val="00E63219"/>
    <w:rsid w:val="00E67BC5"/>
    <w:rsid w:val="00E8643D"/>
    <w:rsid w:val="00E8682A"/>
    <w:rsid w:val="00EB566B"/>
    <w:rsid w:val="00EC6FC8"/>
    <w:rsid w:val="00ED2EFC"/>
    <w:rsid w:val="00ED4E57"/>
    <w:rsid w:val="00EE7A9A"/>
    <w:rsid w:val="00EF206C"/>
    <w:rsid w:val="00F01C45"/>
    <w:rsid w:val="00F03168"/>
    <w:rsid w:val="00F07E5A"/>
    <w:rsid w:val="00F10A49"/>
    <w:rsid w:val="00F1190C"/>
    <w:rsid w:val="00F149E7"/>
    <w:rsid w:val="00F23E20"/>
    <w:rsid w:val="00F310C6"/>
    <w:rsid w:val="00F41A02"/>
    <w:rsid w:val="00F457DA"/>
    <w:rsid w:val="00F625C3"/>
    <w:rsid w:val="00F656D1"/>
    <w:rsid w:val="00F7034E"/>
    <w:rsid w:val="00F72C28"/>
    <w:rsid w:val="00F75727"/>
    <w:rsid w:val="00F76AA6"/>
    <w:rsid w:val="00F82036"/>
    <w:rsid w:val="00F839D9"/>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yperlink" Target="https://github.com/bytedeco/javacpp" TargetMode="External"/><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header" Target="header6.xml"/><Relationship Id="rId24" Type="http://schemas.openxmlformats.org/officeDocument/2006/relationships/header" Target="header7.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v"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6C2996-D954-264F-8074-C58E2FAF1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29</Pages>
  <Words>17873</Words>
  <Characters>112601</Characters>
  <Application>Microsoft Macintosh Word</Application>
  <DocSecurity>0</DocSecurity>
  <Lines>938</Lines>
  <Paragraphs>260</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130214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90</cp:revision>
  <cp:lastPrinted>2011-04-20T09:18:00Z</cp:lastPrinted>
  <dcterms:created xsi:type="dcterms:W3CDTF">2014-10-21T09:23:00Z</dcterms:created>
  <dcterms:modified xsi:type="dcterms:W3CDTF">2014-11-30T14:43:00Z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