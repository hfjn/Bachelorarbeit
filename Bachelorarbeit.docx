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End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573092" w:rsidRDefault="00573092" w:rsidP="00463BC7">
                                <w:pPr>
                                  <w:pStyle w:val="BasicTextIndentation"/>
                                </w:pPr>
                                <w:r w:rsidRPr="00F656D1">
                                  <w:rPr>
                                    <w:rStyle w:val="BasicCharBold"/>
                                  </w:rPr>
                                  <w:t>Themensteller:</w:t>
                                </w:r>
                                <w:r>
                                  <w:tab/>
                                  <w:t>Prof. Dr. Oliver Thomas</w:t>
                                </w:r>
                              </w:p>
                              <w:p w14:paraId="6A2C2898" w14:textId="77777777" w:rsidR="00573092" w:rsidRDefault="00573092"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573092" w:rsidRDefault="00573092" w:rsidP="00463BC7">
                                <w:pPr>
                                  <w:pStyle w:val="BasicTextIndentation"/>
                                </w:pPr>
                              </w:p>
                              <w:p w14:paraId="116FDB39" w14:textId="77777777" w:rsidR="00573092" w:rsidRDefault="00573092" w:rsidP="00463BC7">
                                <w:pPr>
                                  <w:pStyle w:val="BasicTextIndentation"/>
                                </w:pPr>
                                <w:r>
                                  <w:rPr>
                                    <w:rStyle w:val="BasicCharBold"/>
                                  </w:rPr>
                                  <w:t>V</w:t>
                                </w:r>
                                <w:r w:rsidRPr="00F656D1">
                                  <w:rPr>
                                    <w:rStyle w:val="BasicCharBold"/>
                                  </w:rPr>
                                  <w:t>orgelegt von:</w:t>
                                </w:r>
                                <w:r>
                                  <w:tab/>
                                  <w:t>Jannik Hoffjann</w:t>
                                </w:r>
                              </w:p>
                              <w:p w14:paraId="0B39E5EA" w14:textId="77777777" w:rsidR="00573092" w:rsidRPr="0014131F" w:rsidRDefault="00573092"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573092" w:rsidRDefault="00573092"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573092" w:rsidRDefault="00573092" w:rsidP="00F656D1">
                                <w:pPr>
                                  <w:pStyle w:val="BasicTextIndentation"/>
                                  <w:ind w:firstLine="0"/>
                                </w:pPr>
                                <w:r>
                                  <w:t>Matrikelnummer: 945592</w:t>
                                </w:r>
                                <w:r>
                                  <w:br/>
                                </w:r>
                                <w:r w:rsidRPr="00F656D1">
                                  <w:t>E-Mail-Adresse:</w:t>
                                </w:r>
                                <w:r>
                                  <w:t xml:space="preserve"> jhoffjann@uni-osnabrueck.de</w:t>
                                </w:r>
                              </w:p>
                              <w:p w14:paraId="48B7586E" w14:textId="77777777" w:rsidR="00573092" w:rsidRDefault="00573092" w:rsidP="00463BC7">
                                <w:pPr>
                                  <w:pStyle w:val="BasicTextIndentation"/>
                                </w:pPr>
                              </w:p>
                              <w:p w14:paraId="3CC85AFD" w14:textId="77777777" w:rsidR="00573092" w:rsidRDefault="00573092" w:rsidP="00A509D9">
                                <w:pPr>
                                  <w:pStyle w:val="BasicTextIndentation"/>
                                </w:pPr>
                                <w:r w:rsidRPr="00F656D1">
                                  <w:rPr>
                                    <w:rStyle w:val="BasicCharBold"/>
                                  </w:rPr>
                                  <w:t>Abgabetermin:</w:t>
                                </w:r>
                                <w:r>
                                  <w:tab/>
                                  <w:t>2015-01-22</w:t>
                                </w:r>
                              </w:p>
                              <w:p w14:paraId="6D576C61" w14:textId="77777777" w:rsidR="00573092" w:rsidRDefault="00573092" w:rsidP="001A10C8"/>
                              <w:p w14:paraId="4DE5C896" w14:textId="77777777" w:rsidR="00573092" w:rsidRDefault="00573092" w:rsidP="00463BC7">
                                <w:pPr>
                                  <w:pStyle w:val="BasicTextIndentation"/>
                                </w:pPr>
                                <w:r w:rsidRPr="00F656D1">
                                  <w:rPr>
                                    <w:rStyle w:val="BasicCharBold"/>
                                  </w:rPr>
                                  <w:t>Themensteller:</w:t>
                                </w:r>
                                <w:r>
                                  <w:tab/>
                                  <w:t>Prof. Dr. Oliver Thomas</w:t>
                                </w:r>
                              </w:p>
                              <w:p w14:paraId="034D0C5F" w14:textId="77777777" w:rsidR="00573092" w:rsidRDefault="00573092" w:rsidP="00463BC7">
                                <w:pPr>
                                  <w:pStyle w:val="BasicTextIndentation"/>
                                </w:pPr>
                                <w:r w:rsidRPr="00F656D1">
                                  <w:rPr>
                                    <w:rStyle w:val="BasicCharBold"/>
                                  </w:rPr>
                                  <w:t>Betreuer:</w:t>
                                </w:r>
                                <w:r>
                                  <w:tab/>
                                  <w:t>Vorname Name</w:t>
                                </w:r>
                              </w:p>
                              <w:p w14:paraId="3DE03EE0" w14:textId="77777777" w:rsidR="00573092" w:rsidRDefault="00573092" w:rsidP="00463BC7">
                                <w:pPr>
                                  <w:pStyle w:val="BasicTextIndentation"/>
                                </w:pPr>
                              </w:p>
                              <w:p w14:paraId="5ED8F137" w14:textId="77777777" w:rsidR="00573092" w:rsidRDefault="00573092"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573092" w:rsidRDefault="00573092"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573092" w:rsidRDefault="00573092" w:rsidP="00463BC7">
                                <w:pPr>
                                  <w:pStyle w:val="BasicTextIndentation"/>
                                </w:pPr>
                              </w:p>
                              <w:p w14:paraId="4FA2E61B" w14:textId="77777777" w:rsidR="00573092" w:rsidRDefault="00573092"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573092" w:rsidRDefault="00573092" w:rsidP="00463BC7">
                          <w:pPr>
                            <w:pStyle w:val="BasicTextIndentation"/>
                          </w:pPr>
                          <w:r w:rsidRPr="00F656D1">
                            <w:rPr>
                              <w:rStyle w:val="BasicCharBold"/>
                            </w:rPr>
                            <w:t>Themensteller:</w:t>
                          </w:r>
                          <w:r>
                            <w:tab/>
                            <w:t>Prof. Dr. Oliver Thomas</w:t>
                          </w:r>
                        </w:p>
                        <w:p w14:paraId="6A2C2898" w14:textId="77777777" w:rsidR="00573092" w:rsidRDefault="00573092"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573092" w:rsidRDefault="00573092" w:rsidP="00463BC7">
                          <w:pPr>
                            <w:pStyle w:val="BasicTextIndentation"/>
                          </w:pPr>
                        </w:p>
                        <w:p w14:paraId="116FDB39" w14:textId="77777777" w:rsidR="00573092" w:rsidRDefault="00573092" w:rsidP="00463BC7">
                          <w:pPr>
                            <w:pStyle w:val="BasicTextIndentation"/>
                          </w:pPr>
                          <w:r>
                            <w:rPr>
                              <w:rStyle w:val="BasicCharBold"/>
                            </w:rPr>
                            <w:t>V</w:t>
                          </w:r>
                          <w:r w:rsidRPr="00F656D1">
                            <w:rPr>
                              <w:rStyle w:val="BasicCharBold"/>
                            </w:rPr>
                            <w:t>orgelegt von:</w:t>
                          </w:r>
                          <w:r>
                            <w:tab/>
                            <w:t>Jannik Hoffjann</w:t>
                          </w:r>
                        </w:p>
                        <w:p w14:paraId="0B39E5EA" w14:textId="77777777" w:rsidR="00573092" w:rsidRPr="0014131F" w:rsidRDefault="00573092"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573092" w:rsidRDefault="00573092"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573092" w:rsidRDefault="00573092" w:rsidP="00F656D1">
                          <w:pPr>
                            <w:pStyle w:val="BasicTextIndentation"/>
                            <w:ind w:firstLine="0"/>
                          </w:pPr>
                          <w:r>
                            <w:t>Matrikelnummer: 945592</w:t>
                          </w:r>
                          <w:r>
                            <w:br/>
                          </w:r>
                          <w:r w:rsidRPr="00F656D1">
                            <w:t>E-Mail-Adresse:</w:t>
                          </w:r>
                          <w:r>
                            <w:t xml:space="preserve"> jhoffjann@uni-osnabrueck.de</w:t>
                          </w:r>
                        </w:p>
                        <w:p w14:paraId="48B7586E" w14:textId="77777777" w:rsidR="00573092" w:rsidRDefault="00573092" w:rsidP="00463BC7">
                          <w:pPr>
                            <w:pStyle w:val="BasicTextIndentation"/>
                          </w:pPr>
                        </w:p>
                        <w:p w14:paraId="3CC85AFD" w14:textId="77777777" w:rsidR="00573092" w:rsidRDefault="00573092" w:rsidP="00A509D9">
                          <w:pPr>
                            <w:pStyle w:val="BasicTextIndentation"/>
                          </w:pPr>
                          <w:r w:rsidRPr="00F656D1">
                            <w:rPr>
                              <w:rStyle w:val="BasicCharBold"/>
                            </w:rPr>
                            <w:t>Abgabetermin:</w:t>
                          </w:r>
                          <w:r>
                            <w:tab/>
                            <w:t>2015-01-22</w:t>
                          </w:r>
                        </w:p>
                        <w:p w14:paraId="6D576C61" w14:textId="77777777" w:rsidR="00573092" w:rsidRDefault="00573092" w:rsidP="001A10C8"/>
                        <w:p w14:paraId="4DE5C896" w14:textId="77777777" w:rsidR="00573092" w:rsidRDefault="00573092" w:rsidP="00463BC7">
                          <w:pPr>
                            <w:pStyle w:val="BasicTextIndentation"/>
                          </w:pPr>
                          <w:r w:rsidRPr="00F656D1">
                            <w:rPr>
                              <w:rStyle w:val="BasicCharBold"/>
                            </w:rPr>
                            <w:t>Themensteller:</w:t>
                          </w:r>
                          <w:r>
                            <w:tab/>
                            <w:t>Prof. Dr. Oliver Thomas</w:t>
                          </w:r>
                        </w:p>
                        <w:p w14:paraId="034D0C5F" w14:textId="77777777" w:rsidR="00573092" w:rsidRDefault="00573092" w:rsidP="00463BC7">
                          <w:pPr>
                            <w:pStyle w:val="BasicTextIndentation"/>
                          </w:pPr>
                          <w:r w:rsidRPr="00F656D1">
                            <w:rPr>
                              <w:rStyle w:val="BasicCharBold"/>
                            </w:rPr>
                            <w:t>Betreuer:</w:t>
                          </w:r>
                          <w:r>
                            <w:tab/>
                            <w:t>Vorname Name</w:t>
                          </w:r>
                        </w:p>
                        <w:p w14:paraId="3DE03EE0" w14:textId="77777777" w:rsidR="00573092" w:rsidRDefault="00573092" w:rsidP="00463BC7">
                          <w:pPr>
                            <w:pStyle w:val="BasicTextIndentation"/>
                          </w:pPr>
                        </w:p>
                        <w:p w14:paraId="5ED8F137" w14:textId="77777777" w:rsidR="00573092" w:rsidRDefault="00573092"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573092" w:rsidRDefault="00573092"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573092" w:rsidRDefault="00573092" w:rsidP="00463BC7">
                          <w:pPr>
                            <w:pStyle w:val="BasicTextIndentation"/>
                          </w:pPr>
                        </w:p>
                        <w:p w14:paraId="4FA2E61B" w14:textId="77777777" w:rsidR="00573092" w:rsidRDefault="00573092"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573092" w:rsidRPr="00B33509" w:rsidRDefault="00573092" w:rsidP="00463BC7">
                                <w:pPr>
                                  <w:pStyle w:val="BasicTextCentered"/>
                                </w:pPr>
                              </w:p>
                              <w:p w14:paraId="2B3482E5" w14:textId="77777777" w:rsidR="00573092" w:rsidRPr="00B33509" w:rsidRDefault="00573092" w:rsidP="00463BC7">
                                <w:pPr>
                                  <w:pStyle w:val="BasicTextCentered"/>
                                </w:pPr>
                              </w:p>
                              <w:p w14:paraId="188E5F57" w14:textId="77777777" w:rsidR="00573092" w:rsidRPr="00B33509" w:rsidRDefault="00573092" w:rsidP="001A10C8">
                                <w:pPr>
                                  <w:pStyle w:val="Titel"/>
                                </w:pPr>
                                <w:r>
                                  <w:t>Einblendung von kontextsensitiven Inhalten auf der Google Glass</w:t>
                                </w:r>
                              </w:p>
                              <w:p w14:paraId="28EC3F69" w14:textId="77777777" w:rsidR="00573092" w:rsidRPr="00B33509" w:rsidRDefault="00573092" w:rsidP="001A10C8"/>
                              <w:p w14:paraId="0A495878" w14:textId="77777777" w:rsidR="00573092" w:rsidRPr="00B33509" w:rsidRDefault="00573092" w:rsidP="00463BC7">
                                <w:pPr>
                                  <w:pStyle w:val="BasicTextCentered"/>
                                </w:pPr>
                              </w:p>
                              <w:p w14:paraId="3AD3A559" w14:textId="77777777" w:rsidR="00573092" w:rsidRPr="00B33509" w:rsidRDefault="00573092" w:rsidP="00463BC7">
                                <w:pPr>
                                  <w:pStyle w:val="BasicTextCentered"/>
                                </w:pPr>
                              </w:p>
                              <w:p w14:paraId="647B122F" w14:textId="77777777" w:rsidR="00573092" w:rsidRPr="00B33509" w:rsidRDefault="00573092" w:rsidP="0014131F">
                                <w:pPr>
                                  <w:pStyle w:val="BasicTextCentered"/>
                                </w:pPr>
                                <w:r>
                                  <w:rPr>
                                    <w:rStyle w:val="BasicCharBold"/>
                                  </w:rPr>
                                  <w:t>Bachelorarbeit</w:t>
                                </w:r>
                              </w:p>
                              <w:p w14:paraId="60758085" w14:textId="77777777" w:rsidR="00573092" w:rsidRPr="00B33509" w:rsidRDefault="00573092" w:rsidP="00463BC7">
                                <w:pPr>
                                  <w:pStyle w:val="BasicTextCentered"/>
                                </w:pPr>
                              </w:p>
                              <w:p w14:paraId="16D05A4A" w14:textId="77777777" w:rsidR="00573092" w:rsidRPr="00B33509" w:rsidRDefault="00573092" w:rsidP="003E50DB">
                                <w:pPr>
                                  <w:pStyle w:val="BasicTextCentered"/>
                                </w:pPr>
                                <w:r w:rsidRPr="00B33509">
                                  <w:t>am Fachgebiet Informationsmanagement und Wirtschaftsinformatik,</w:t>
                                </w:r>
                                <w:r w:rsidRPr="00B33509">
                                  <w:br/>
                                  <w:t>Universität Osnabrück</w:t>
                                </w:r>
                              </w:p>
                              <w:p w14:paraId="522498E8" w14:textId="77777777" w:rsidR="00573092" w:rsidRPr="00B33509" w:rsidRDefault="00573092" w:rsidP="003E50DB">
                                <w:pPr>
                                  <w:pStyle w:val="BasicTextCentered"/>
                                </w:pPr>
                              </w:p>
                              <w:p w14:paraId="610AD5D2" w14:textId="77777777" w:rsidR="00573092" w:rsidRPr="00B33509" w:rsidRDefault="00573092" w:rsidP="003E50DB">
                                <w:pPr>
                                  <w:pStyle w:val="BasicTextCentered"/>
                                </w:pPr>
                                <w:r w:rsidRPr="00B33509">
                                  <w:t xml:space="preserve">zur Erlangung des Grades </w:t>
                                </w:r>
                              </w:p>
                              <w:p w14:paraId="77B9B573" w14:textId="77777777" w:rsidR="00573092" w:rsidRPr="00B33509" w:rsidRDefault="00573092" w:rsidP="003E50DB">
                                <w:pPr>
                                  <w:pStyle w:val="BasicTextCentered"/>
                                </w:pPr>
                                <w:r>
                                  <w:t xml:space="preserve">Bachelor </w:t>
                                </w:r>
                                <w:proofErr w:type="spellStart"/>
                                <w:r>
                                  <w:t>of</w:t>
                                </w:r>
                                <w:proofErr w:type="spellEnd"/>
                                <w:r>
                                  <w:t xml:space="preserve"> Science (B. Sc.)</w:t>
                                </w:r>
                              </w:p>
                              <w:p w14:paraId="2A72E6A7" w14:textId="77777777" w:rsidR="00573092" w:rsidRPr="00B33509" w:rsidRDefault="00573092" w:rsidP="003E50DB">
                                <w:pPr>
                                  <w:pStyle w:val="BasicTextCentered"/>
                                </w:pPr>
                                <w:r w:rsidRPr="00B33509">
                                  <w:t xml:space="preserve">im Studiengang </w:t>
                                </w:r>
                              </w:p>
                              <w:p w14:paraId="15076179" w14:textId="77777777" w:rsidR="00573092" w:rsidRPr="00B33509" w:rsidRDefault="00573092"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573092" w:rsidRPr="00B33509" w:rsidRDefault="00573092" w:rsidP="00463BC7">
                          <w:pPr>
                            <w:pStyle w:val="BasicTextCentered"/>
                          </w:pPr>
                        </w:p>
                        <w:p w14:paraId="2B3482E5" w14:textId="77777777" w:rsidR="00573092" w:rsidRPr="00B33509" w:rsidRDefault="00573092" w:rsidP="00463BC7">
                          <w:pPr>
                            <w:pStyle w:val="BasicTextCentered"/>
                          </w:pPr>
                        </w:p>
                        <w:p w14:paraId="188E5F57" w14:textId="77777777" w:rsidR="00573092" w:rsidRPr="00B33509" w:rsidRDefault="00573092" w:rsidP="001A10C8">
                          <w:pPr>
                            <w:pStyle w:val="Titel"/>
                          </w:pPr>
                          <w:r>
                            <w:t>Einblendung von kontextsensitiven Inhalten auf der Google Glass</w:t>
                          </w:r>
                        </w:p>
                        <w:p w14:paraId="28EC3F69" w14:textId="77777777" w:rsidR="00573092" w:rsidRPr="00B33509" w:rsidRDefault="00573092" w:rsidP="001A10C8"/>
                        <w:p w14:paraId="0A495878" w14:textId="77777777" w:rsidR="00573092" w:rsidRPr="00B33509" w:rsidRDefault="00573092" w:rsidP="00463BC7">
                          <w:pPr>
                            <w:pStyle w:val="BasicTextCentered"/>
                          </w:pPr>
                        </w:p>
                        <w:p w14:paraId="3AD3A559" w14:textId="77777777" w:rsidR="00573092" w:rsidRPr="00B33509" w:rsidRDefault="00573092" w:rsidP="00463BC7">
                          <w:pPr>
                            <w:pStyle w:val="BasicTextCentered"/>
                          </w:pPr>
                        </w:p>
                        <w:p w14:paraId="647B122F" w14:textId="77777777" w:rsidR="00573092" w:rsidRPr="00B33509" w:rsidRDefault="00573092" w:rsidP="0014131F">
                          <w:pPr>
                            <w:pStyle w:val="BasicTextCentered"/>
                          </w:pPr>
                          <w:r>
                            <w:rPr>
                              <w:rStyle w:val="BasicCharBold"/>
                            </w:rPr>
                            <w:t>Bachelorarbeit</w:t>
                          </w:r>
                        </w:p>
                        <w:p w14:paraId="60758085" w14:textId="77777777" w:rsidR="00573092" w:rsidRPr="00B33509" w:rsidRDefault="00573092" w:rsidP="00463BC7">
                          <w:pPr>
                            <w:pStyle w:val="BasicTextCentered"/>
                          </w:pPr>
                        </w:p>
                        <w:p w14:paraId="16D05A4A" w14:textId="77777777" w:rsidR="00573092" w:rsidRPr="00B33509" w:rsidRDefault="00573092" w:rsidP="003E50DB">
                          <w:pPr>
                            <w:pStyle w:val="BasicTextCentered"/>
                          </w:pPr>
                          <w:r w:rsidRPr="00B33509">
                            <w:t>am Fachgebiet Informationsmanagement und Wirtschaftsinformatik,</w:t>
                          </w:r>
                          <w:r w:rsidRPr="00B33509">
                            <w:br/>
                            <w:t>Universität Osnabrück</w:t>
                          </w:r>
                        </w:p>
                        <w:p w14:paraId="522498E8" w14:textId="77777777" w:rsidR="00573092" w:rsidRPr="00B33509" w:rsidRDefault="00573092" w:rsidP="003E50DB">
                          <w:pPr>
                            <w:pStyle w:val="BasicTextCentered"/>
                          </w:pPr>
                        </w:p>
                        <w:p w14:paraId="610AD5D2" w14:textId="77777777" w:rsidR="00573092" w:rsidRPr="00B33509" w:rsidRDefault="00573092" w:rsidP="003E50DB">
                          <w:pPr>
                            <w:pStyle w:val="BasicTextCentered"/>
                          </w:pPr>
                          <w:r w:rsidRPr="00B33509">
                            <w:t xml:space="preserve">zur Erlangung des Grades </w:t>
                          </w:r>
                        </w:p>
                        <w:p w14:paraId="77B9B573" w14:textId="77777777" w:rsidR="00573092" w:rsidRPr="00B33509" w:rsidRDefault="00573092" w:rsidP="003E50DB">
                          <w:pPr>
                            <w:pStyle w:val="BasicTextCentered"/>
                          </w:pPr>
                          <w:r>
                            <w:t xml:space="preserve">Bachelor </w:t>
                          </w:r>
                          <w:proofErr w:type="spellStart"/>
                          <w:r>
                            <w:t>of</w:t>
                          </w:r>
                          <w:proofErr w:type="spellEnd"/>
                          <w:r>
                            <w:t xml:space="preserve"> Science (B. Sc.)</w:t>
                          </w:r>
                        </w:p>
                        <w:p w14:paraId="2A72E6A7" w14:textId="77777777" w:rsidR="00573092" w:rsidRPr="00B33509" w:rsidRDefault="00573092" w:rsidP="003E50DB">
                          <w:pPr>
                            <w:pStyle w:val="BasicTextCentered"/>
                          </w:pPr>
                          <w:r w:rsidRPr="00B33509">
                            <w:t xml:space="preserve">im Studiengang </w:t>
                          </w:r>
                        </w:p>
                        <w:p w14:paraId="15076179" w14:textId="77777777" w:rsidR="00573092" w:rsidRPr="00B33509" w:rsidRDefault="00573092"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80190820"/>
      <w:r w:rsidRPr="003C7E2E">
        <w:lastRenderedPageBreak/>
        <w:t xml:space="preserve">Zusammenfassung / </w:t>
      </w:r>
      <w:proofErr w:type="spellStart"/>
      <w:r w:rsidRPr="003C7E2E">
        <w:t>Expose</w:t>
      </w:r>
      <w:bookmarkEnd w:id="0"/>
      <w:proofErr w:type="spellEnd"/>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27A245AB"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"uris" : [ "http://www.mendeley.com/documents/?uuid=f72dd077-0aa0-4c02-9f17-d7f1b813ebc8" ] } ], "mendeley" : { "formattedCitation" : "(Bay et al. 2008)", "plainTextFormattedCitation" : "(Bay et al. 2008)", "previouslyFormattedCitation" : "(Bay et al. 2008)" }, "properties" : { "noteIndex" : 0 }, "schema" : "https://github.com/citation-style-language/schema/raw/master/csl-citation.json" }</w:instrText>
      </w:r>
      <w:r w:rsidRPr="003C7E2E">
        <w:fldChar w:fldCharType="separate"/>
      </w:r>
      <w:r w:rsidR="001169A5" w:rsidRPr="001169A5">
        <w:rPr>
          <w:noProof/>
        </w:rPr>
        <w:t>(Bay et al. 2008)</w:t>
      </w:r>
      <w:r w:rsidRPr="003C7E2E">
        <w:fldChar w:fldCharType="end"/>
      </w:r>
      <w:r w:rsidRPr="003C7E2E">
        <w:t xml:space="preserve">, FREAK </w:t>
      </w:r>
      <w:r w:rsidRPr="003C7E2E">
        <w:fldChar w:fldCharType="begin" w:fldLock="1"/>
      </w:r>
      <w:r w:rsidR="001169A5">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573092">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50F9F395" w14:textId="77777777" w:rsidR="00177C26"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177C26">
        <w:t>Zusammenfassung / Expose</w:t>
      </w:r>
      <w:r w:rsidR="00177C26">
        <w:tab/>
      </w:r>
      <w:r w:rsidR="00177C26">
        <w:fldChar w:fldCharType="begin"/>
      </w:r>
      <w:r w:rsidR="00177C26">
        <w:instrText xml:space="preserve"> PAGEREF _Toc280190820 \h </w:instrText>
      </w:r>
      <w:r w:rsidR="00177C26">
        <w:fldChar w:fldCharType="separate"/>
      </w:r>
      <w:r w:rsidR="00177C26">
        <w:t>II</w:t>
      </w:r>
      <w:r w:rsidR="00177C26">
        <w:fldChar w:fldCharType="end"/>
      </w:r>
    </w:p>
    <w:p w14:paraId="200283A8" w14:textId="77777777" w:rsidR="00177C26" w:rsidRDefault="00177C26">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_Toc280190821 \h </w:instrText>
      </w:r>
      <w:r>
        <w:fldChar w:fldCharType="separate"/>
      </w:r>
      <w:r>
        <w:t>V</w:t>
      </w:r>
      <w:r>
        <w:fldChar w:fldCharType="end"/>
      </w:r>
    </w:p>
    <w:p w14:paraId="1B81866C" w14:textId="77777777" w:rsidR="00177C26" w:rsidRDefault="00177C26">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_Toc280190822 \h </w:instrText>
      </w:r>
      <w:r>
        <w:fldChar w:fldCharType="separate"/>
      </w:r>
      <w:r>
        <w:t>VI</w:t>
      </w:r>
      <w:r>
        <w:fldChar w:fldCharType="end"/>
      </w:r>
    </w:p>
    <w:p w14:paraId="530E8E29" w14:textId="77777777" w:rsidR="00177C26" w:rsidRDefault="00177C26">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_Toc280190823 \h </w:instrText>
      </w:r>
      <w:r>
        <w:fldChar w:fldCharType="separate"/>
      </w:r>
      <w:r>
        <w:t>VII</w:t>
      </w:r>
      <w:r>
        <w:fldChar w:fldCharType="end"/>
      </w:r>
    </w:p>
    <w:p w14:paraId="7070AC2F" w14:textId="77777777" w:rsidR="00177C26" w:rsidRDefault="00177C26">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_Toc280190824 \h </w:instrText>
      </w:r>
      <w:r>
        <w:fldChar w:fldCharType="separate"/>
      </w:r>
      <w:r>
        <w:t>VIII</w:t>
      </w:r>
      <w:r>
        <w:fldChar w:fldCharType="end"/>
      </w:r>
    </w:p>
    <w:p w14:paraId="2D8A797E" w14:textId="77777777" w:rsidR="00177C26" w:rsidRDefault="00177C26">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_Toc280190825 \h </w:instrText>
      </w:r>
      <w:r>
        <w:fldChar w:fldCharType="separate"/>
      </w:r>
      <w:r>
        <w:t>X</w:t>
      </w:r>
      <w:r>
        <w:fldChar w:fldCharType="end"/>
      </w:r>
    </w:p>
    <w:p w14:paraId="34639856" w14:textId="77777777" w:rsidR="00177C26" w:rsidRDefault="00177C26">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_Toc280190826 \h </w:instrText>
      </w:r>
      <w:r>
        <w:fldChar w:fldCharType="separate"/>
      </w:r>
      <w:r>
        <w:t>1</w:t>
      </w:r>
      <w:r>
        <w:fldChar w:fldCharType="end"/>
      </w:r>
    </w:p>
    <w:p w14:paraId="6BD7F29B" w14:textId="77777777" w:rsidR="00177C26" w:rsidRDefault="00177C26">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_Toc280190827 \h </w:instrText>
      </w:r>
      <w:r>
        <w:fldChar w:fldCharType="separate"/>
      </w:r>
      <w:r>
        <w:t>3</w:t>
      </w:r>
      <w:r>
        <w:fldChar w:fldCharType="end"/>
      </w:r>
    </w:p>
    <w:p w14:paraId="56831C91" w14:textId="77777777" w:rsidR="00177C26" w:rsidRDefault="00177C26">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_Toc280190828 \h </w:instrText>
      </w:r>
      <w:r>
        <w:fldChar w:fldCharType="separate"/>
      </w:r>
      <w:r>
        <w:t>3</w:t>
      </w:r>
      <w:r>
        <w:fldChar w:fldCharType="end"/>
      </w:r>
    </w:p>
    <w:p w14:paraId="7EEBD50B" w14:textId="77777777" w:rsidR="00177C26" w:rsidRDefault="00177C26">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_Toc280190829 \h </w:instrText>
      </w:r>
      <w:r>
        <w:fldChar w:fldCharType="separate"/>
      </w:r>
      <w:r>
        <w:t>4</w:t>
      </w:r>
      <w:r>
        <w:fldChar w:fldCharType="end"/>
      </w:r>
    </w:p>
    <w:p w14:paraId="3858F631" w14:textId="77777777" w:rsidR="00177C26" w:rsidRDefault="00177C26">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_Toc280190830 \h </w:instrText>
      </w:r>
      <w:r>
        <w:fldChar w:fldCharType="separate"/>
      </w:r>
      <w:r>
        <w:t>5</w:t>
      </w:r>
      <w:r>
        <w:fldChar w:fldCharType="end"/>
      </w:r>
    </w:p>
    <w:p w14:paraId="47E97E8E" w14:textId="77777777" w:rsidR="00177C26" w:rsidRDefault="00177C26">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_Toc280190831 \h </w:instrText>
      </w:r>
      <w:r>
        <w:fldChar w:fldCharType="separate"/>
      </w:r>
      <w:r>
        <w:t>6</w:t>
      </w:r>
      <w:r>
        <w:fldChar w:fldCharType="end"/>
      </w:r>
    </w:p>
    <w:p w14:paraId="63A8F5BC" w14:textId="77777777" w:rsidR="00177C26" w:rsidRDefault="00177C26">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_Toc280190832 \h </w:instrText>
      </w:r>
      <w:r>
        <w:fldChar w:fldCharType="separate"/>
      </w:r>
      <w:r>
        <w:t>8</w:t>
      </w:r>
      <w:r>
        <w:fldChar w:fldCharType="end"/>
      </w:r>
    </w:p>
    <w:p w14:paraId="63E81991" w14:textId="77777777" w:rsidR="00177C26" w:rsidRDefault="00177C26">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_Toc280190833 \h </w:instrText>
      </w:r>
      <w:r>
        <w:fldChar w:fldCharType="separate"/>
      </w:r>
      <w:r>
        <w:t>9</w:t>
      </w:r>
      <w:r>
        <w:fldChar w:fldCharType="end"/>
      </w:r>
    </w:p>
    <w:p w14:paraId="5A29BB92" w14:textId="77777777" w:rsidR="00177C26" w:rsidRDefault="00177C26">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_Toc280190834 \h </w:instrText>
      </w:r>
      <w:r>
        <w:fldChar w:fldCharType="separate"/>
      </w:r>
      <w:r>
        <w:t>9</w:t>
      </w:r>
      <w:r>
        <w:fldChar w:fldCharType="end"/>
      </w:r>
    </w:p>
    <w:p w14:paraId="0E0DBF76" w14:textId="77777777" w:rsidR="00177C26" w:rsidRDefault="00177C26">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_Toc280190835 \h </w:instrText>
      </w:r>
      <w:r>
        <w:fldChar w:fldCharType="separate"/>
      </w:r>
      <w:r>
        <w:t>10</w:t>
      </w:r>
      <w:r>
        <w:fldChar w:fldCharType="end"/>
      </w:r>
    </w:p>
    <w:p w14:paraId="4076C92A" w14:textId="77777777" w:rsidR="00177C26" w:rsidRDefault="00177C26">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_Toc280190836 \h </w:instrText>
      </w:r>
      <w:r>
        <w:fldChar w:fldCharType="separate"/>
      </w:r>
      <w:r>
        <w:t>10</w:t>
      </w:r>
      <w:r>
        <w:fldChar w:fldCharType="end"/>
      </w:r>
    </w:p>
    <w:p w14:paraId="28102C0C" w14:textId="77777777" w:rsidR="00177C26" w:rsidRDefault="00177C26">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_Toc280190837 \h </w:instrText>
      </w:r>
      <w:r>
        <w:fldChar w:fldCharType="separate"/>
      </w:r>
      <w:r>
        <w:t>11</w:t>
      </w:r>
      <w:r>
        <w:fldChar w:fldCharType="end"/>
      </w:r>
    </w:p>
    <w:p w14:paraId="0F768F65" w14:textId="77777777" w:rsidR="00177C26" w:rsidRDefault="00177C26">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_Toc280190838 \h </w:instrText>
      </w:r>
      <w:r>
        <w:fldChar w:fldCharType="separate"/>
      </w:r>
      <w:r>
        <w:t>12</w:t>
      </w:r>
      <w:r>
        <w:fldChar w:fldCharType="end"/>
      </w:r>
    </w:p>
    <w:p w14:paraId="5267D0A9" w14:textId="77777777" w:rsidR="00177C26" w:rsidRDefault="00177C26">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_Toc280190839 \h </w:instrText>
      </w:r>
      <w:r>
        <w:fldChar w:fldCharType="separate"/>
      </w:r>
      <w:r>
        <w:t>12</w:t>
      </w:r>
      <w:r>
        <w:fldChar w:fldCharType="end"/>
      </w:r>
    </w:p>
    <w:p w14:paraId="73BCBB5C" w14:textId="77777777" w:rsidR="00177C26" w:rsidRDefault="00177C26">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_Toc280190840 \h </w:instrText>
      </w:r>
      <w:r>
        <w:fldChar w:fldCharType="separate"/>
      </w:r>
      <w:r>
        <w:t>14</w:t>
      </w:r>
      <w:r>
        <w:fldChar w:fldCharType="end"/>
      </w:r>
    </w:p>
    <w:p w14:paraId="2A6C9BB4" w14:textId="77777777" w:rsidR="00177C26" w:rsidRDefault="00177C26">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_Toc280190841 \h </w:instrText>
      </w:r>
      <w:r>
        <w:fldChar w:fldCharType="separate"/>
      </w:r>
      <w:r>
        <w:t>14</w:t>
      </w:r>
      <w:r>
        <w:fldChar w:fldCharType="end"/>
      </w:r>
    </w:p>
    <w:p w14:paraId="239E15CB" w14:textId="77777777" w:rsidR="00177C26" w:rsidRDefault="00177C26">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_Toc280190842 \h </w:instrText>
      </w:r>
      <w:r>
        <w:fldChar w:fldCharType="separate"/>
      </w:r>
      <w:r>
        <w:t>15</w:t>
      </w:r>
      <w:r>
        <w:fldChar w:fldCharType="end"/>
      </w:r>
    </w:p>
    <w:p w14:paraId="02B6D894" w14:textId="77777777" w:rsidR="00177C26" w:rsidRDefault="00177C26">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_Toc280190843 \h </w:instrText>
      </w:r>
      <w:r>
        <w:fldChar w:fldCharType="separate"/>
      </w:r>
      <w:r>
        <w:t>18</w:t>
      </w:r>
      <w:r>
        <w:fldChar w:fldCharType="end"/>
      </w:r>
    </w:p>
    <w:p w14:paraId="3B9F5259" w14:textId="77777777" w:rsidR="00177C26" w:rsidRDefault="00177C26">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_Toc280190844 \h </w:instrText>
      </w:r>
      <w:r>
        <w:fldChar w:fldCharType="separate"/>
      </w:r>
      <w:r>
        <w:t>18</w:t>
      </w:r>
      <w:r>
        <w:fldChar w:fldCharType="end"/>
      </w:r>
    </w:p>
    <w:p w14:paraId="6A26FD18" w14:textId="77777777" w:rsidR="00177C26" w:rsidRDefault="00177C26">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_Toc280190845 \h </w:instrText>
      </w:r>
      <w:r>
        <w:fldChar w:fldCharType="separate"/>
      </w:r>
      <w:r>
        <w:t>20</w:t>
      </w:r>
      <w:r>
        <w:fldChar w:fldCharType="end"/>
      </w:r>
    </w:p>
    <w:p w14:paraId="74C86D9D" w14:textId="77777777" w:rsidR="00177C26" w:rsidRDefault="00177C26">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_Toc280190846 \h </w:instrText>
      </w:r>
      <w:r>
        <w:fldChar w:fldCharType="separate"/>
      </w:r>
      <w:r>
        <w:t>22</w:t>
      </w:r>
      <w:r>
        <w:fldChar w:fldCharType="end"/>
      </w:r>
    </w:p>
    <w:p w14:paraId="48220F74" w14:textId="77777777" w:rsidR="00177C26" w:rsidRDefault="00177C26">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_Toc280190847 \h </w:instrText>
      </w:r>
      <w:r>
        <w:fldChar w:fldCharType="separate"/>
      </w:r>
      <w:r>
        <w:t>23</w:t>
      </w:r>
      <w:r>
        <w:fldChar w:fldCharType="end"/>
      </w:r>
    </w:p>
    <w:p w14:paraId="5DB7B2E0" w14:textId="77777777" w:rsidR="00177C26" w:rsidRDefault="00177C26">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_Toc280190848 \h </w:instrText>
      </w:r>
      <w:r>
        <w:fldChar w:fldCharType="separate"/>
      </w:r>
      <w:r>
        <w:t>24</w:t>
      </w:r>
      <w:r>
        <w:fldChar w:fldCharType="end"/>
      </w:r>
    </w:p>
    <w:p w14:paraId="6B561E21" w14:textId="77777777" w:rsidR="00177C26" w:rsidRDefault="00177C26">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_Toc280190849 \h </w:instrText>
      </w:r>
      <w:r>
        <w:fldChar w:fldCharType="separate"/>
      </w:r>
      <w:r>
        <w:t>26</w:t>
      </w:r>
      <w:r>
        <w:fldChar w:fldCharType="end"/>
      </w:r>
    </w:p>
    <w:p w14:paraId="61CEC143" w14:textId="77777777" w:rsidR="00177C26" w:rsidRDefault="00177C26">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_Toc280190850 \h </w:instrText>
      </w:r>
      <w:r>
        <w:fldChar w:fldCharType="separate"/>
      </w:r>
      <w:r>
        <w:t>28</w:t>
      </w:r>
      <w:r>
        <w:fldChar w:fldCharType="end"/>
      </w:r>
    </w:p>
    <w:p w14:paraId="53D9091F" w14:textId="77777777" w:rsidR="00177C26" w:rsidRDefault="00177C26">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_Toc280190851 \h </w:instrText>
      </w:r>
      <w:r>
        <w:fldChar w:fldCharType="separate"/>
      </w:r>
      <w:r>
        <w:t>28</w:t>
      </w:r>
      <w:r>
        <w:fldChar w:fldCharType="end"/>
      </w:r>
    </w:p>
    <w:p w14:paraId="483FC5AD" w14:textId="77777777" w:rsidR="00177C26" w:rsidRDefault="00177C26">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_Toc280190852 \h </w:instrText>
      </w:r>
      <w:r>
        <w:fldChar w:fldCharType="separate"/>
      </w:r>
      <w:r>
        <w:t>29</w:t>
      </w:r>
      <w:r>
        <w:fldChar w:fldCharType="end"/>
      </w:r>
    </w:p>
    <w:p w14:paraId="518F4867" w14:textId="77777777" w:rsidR="00177C26" w:rsidRDefault="00177C26">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_Toc280190853 \h </w:instrText>
      </w:r>
      <w:r>
        <w:fldChar w:fldCharType="separate"/>
      </w:r>
      <w:r>
        <w:t>34</w:t>
      </w:r>
      <w:r>
        <w:fldChar w:fldCharType="end"/>
      </w:r>
    </w:p>
    <w:p w14:paraId="00D966FF" w14:textId="77777777" w:rsidR="00177C26" w:rsidRDefault="00177C26">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_Toc280190854 \h </w:instrText>
      </w:r>
      <w:r>
        <w:fldChar w:fldCharType="separate"/>
      </w:r>
      <w:r>
        <w:t>35</w:t>
      </w:r>
      <w:r>
        <w:fldChar w:fldCharType="end"/>
      </w:r>
    </w:p>
    <w:p w14:paraId="2F50F45E" w14:textId="77777777" w:rsidR="00177C26" w:rsidRDefault="00177C26">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fldChar w:fldCharType="begin"/>
      </w:r>
      <w:r>
        <w:instrText xml:space="preserve"> PAGEREF _Toc280190855 \h </w:instrText>
      </w:r>
      <w:r>
        <w:fldChar w:fldCharType="separate"/>
      </w:r>
      <w:r>
        <w:t>1</w:t>
      </w:r>
      <w:r>
        <w:fldChar w:fldCharType="end"/>
      </w:r>
    </w:p>
    <w:p w14:paraId="4FBB88AC" w14:textId="77777777" w:rsidR="00177C26" w:rsidRDefault="00177C26">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_Toc280190856 \h </w:instrText>
      </w:r>
      <w:r>
        <w:fldChar w:fldCharType="separate"/>
      </w:r>
      <w:r>
        <w:t>1</w:t>
      </w:r>
      <w:r>
        <w:fldChar w:fldCharType="end"/>
      </w:r>
    </w:p>
    <w:p w14:paraId="6877219C" w14:textId="77777777" w:rsidR="00177C26" w:rsidRDefault="00177C26">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_Toc280190857 \h </w:instrText>
      </w:r>
      <w:r>
        <w:fldChar w:fldCharType="separate"/>
      </w:r>
      <w:r>
        <w:t>1</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80190821"/>
      <w:r w:rsidRPr="003C7E2E">
        <w:lastRenderedPageBreak/>
        <w:t>Abbildungsverzeichnis</w:t>
      </w:r>
      <w:bookmarkEnd w:id="1"/>
    </w:p>
    <w:bookmarkStart w:id="2" w:name="AbbildungsVerzGesamt"/>
    <w:p w14:paraId="2BDD28E8" w14:textId="77777777" w:rsidR="00177C26"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177C26">
        <w:rPr>
          <w:noProof/>
        </w:rPr>
        <w:t>Abb. 2.1</w:t>
      </w:r>
      <w:r w:rsidR="00177C26">
        <w:rPr>
          <w:rFonts w:asciiTheme="minorHAnsi" w:eastAsiaTheme="minorEastAsia" w:hAnsiTheme="minorHAnsi" w:cstheme="minorBidi"/>
          <w:noProof/>
          <w:szCs w:val="24"/>
          <w:lang w:eastAsia="ja-JP"/>
        </w:rPr>
        <w:tab/>
      </w:r>
      <w:r w:rsidR="00177C26" w:rsidRPr="00A431D9">
        <w:rPr>
          <w:noProof/>
        </w:rPr>
        <w:t>QR Code für den Titel dieser Arbeit</w:t>
      </w:r>
      <w:r w:rsidR="00177C26">
        <w:rPr>
          <w:noProof/>
        </w:rPr>
        <w:tab/>
      </w:r>
      <w:r w:rsidR="00177C26">
        <w:rPr>
          <w:noProof/>
        </w:rPr>
        <w:fldChar w:fldCharType="begin"/>
      </w:r>
      <w:r w:rsidR="00177C26">
        <w:rPr>
          <w:noProof/>
        </w:rPr>
        <w:instrText xml:space="preserve"> PAGEREF _Toc280190801 \h </w:instrText>
      </w:r>
      <w:r w:rsidR="00177C26">
        <w:rPr>
          <w:noProof/>
        </w:rPr>
      </w:r>
      <w:r w:rsidR="00177C26">
        <w:rPr>
          <w:noProof/>
        </w:rPr>
        <w:fldChar w:fldCharType="separate"/>
      </w:r>
      <w:r w:rsidR="00177C26">
        <w:rPr>
          <w:noProof/>
        </w:rPr>
        <w:t>6</w:t>
      </w:r>
      <w:r w:rsidR="00177C26">
        <w:rPr>
          <w:noProof/>
        </w:rPr>
        <w:fldChar w:fldCharType="end"/>
      </w:r>
    </w:p>
    <w:p w14:paraId="5E770F7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A431D9">
        <w:rPr>
          <w:noProof/>
        </w:rPr>
        <w:t>Foursquare auf iOS 8.1.1</w:t>
      </w:r>
      <w:r>
        <w:rPr>
          <w:noProof/>
        </w:rPr>
        <w:tab/>
      </w:r>
      <w:r>
        <w:rPr>
          <w:noProof/>
        </w:rPr>
        <w:fldChar w:fldCharType="begin"/>
      </w:r>
      <w:r>
        <w:rPr>
          <w:noProof/>
        </w:rPr>
        <w:instrText xml:space="preserve"> PAGEREF _Toc280190802 \h </w:instrText>
      </w:r>
      <w:r>
        <w:rPr>
          <w:noProof/>
        </w:rPr>
      </w:r>
      <w:r>
        <w:rPr>
          <w:noProof/>
        </w:rPr>
        <w:fldChar w:fldCharType="separate"/>
      </w:r>
      <w:r>
        <w:rPr>
          <w:noProof/>
        </w:rPr>
        <w:t>7</w:t>
      </w:r>
      <w:r>
        <w:rPr>
          <w:noProof/>
        </w:rPr>
        <w:fldChar w:fldCharType="end"/>
      </w:r>
    </w:p>
    <w:p w14:paraId="189A2BF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A431D9">
        <w:rPr>
          <w:noProof/>
        </w:rPr>
        <w:t>Beschriftete Google Glass (in Anlehnung an (Feng et al. 2014, S. 3070))</w:t>
      </w:r>
      <w:r>
        <w:rPr>
          <w:noProof/>
        </w:rPr>
        <w:tab/>
      </w:r>
      <w:r>
        <w:rPr>
          <w:noProof/>
        </w:rPr>
        <w:fldChar w:fldCharType="begin"/>
      </w:r>
      <w:r>
        <w:rPr>
          <w:noProof/>
        </w:rPr>
        <w:instrText xml:space="preserve"> PAGEREF _Toc280190803 \h </w:instrText>
      </w:r>
      <w:r>
        <w:rPr>
          <w:noProof/>
        </w:rPr>
      </w:r>
      <w:r>
        <w:rPr>
          <w:noProof/>
        </w:rPr>
        <w:fldChar w:fldCharType="separate"/>
      </w:r>
      <w:r>
        <w:rPr>
          <w:noProof/>
        </w:rPr>
        <w:t>10</w:t>
      </w:r>
      <w:r>
        <w:rPr>
          <w:noProof/>
        </w:rPr>
        <w:fldChar w:fldCharType="end"/>
      </w:r>
    </w:p>
    <w:p w14:paraId="6D96733B"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A431D9">
        <w:rPr>
          <w:noProof/>
        </w:rPr>
        <w:t>Darstellung der Funktionsweise der kontextsensitiven Applikation</w:t>
      </w:r>
      <w:r>
        <w:rPr>
          <w:noProof/>
        </w:rPr>
        <w:tab/>
      </w:r>
      <w:r>
        <w:rPr>
          <w:noProof/>
        </w:rPr>
        <w:fldChar w:fldCharType="begin"/>
      </w:r>
      <w:r>
        <w:rPr>
          <w:noProof/>
        </w:rPr>
        <w:instrText xml:space="preserve"> PAGEREF _Toc280190804 \h </w:instrText>
      </w:r>
      <w:r>
        <w:rPr>
          <w:noProof/>
        </w:rPr>
      </w:r>
      <w:r>
        <w:rPr>
          <w:noProof/>
        </w:rPr>
        <w:fldChar w:fldCharType="separate"/>
      </w:r>
      <w:r>
        <w:rPr>
          <w:noProof/>
        </w:rPr>
        <w:t>12</w:t>
      </w:r>
      <w:r>
        <w:rPr>
          <w:noProof/>
        </w:rPr>
        <w:fldChar w:fldCharType="end"/>
      </w:r>
    </w:p>
    <w:p w14:paraId="3FCF94F8"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A431D9">
        <w:rPr>
          <w:noProof/>
        </w:rPr>
        <w:t>SURF-Keypointerkennung auf einem Logo</w:t>
      </w:r>
      <w:r>
        <w:rPr>
          <w:noProof/>
        </w:rPr>
        <w:tab/>
      </w:r>
      <w:r>
        <w:rPr>
          <w:noProof/>
        </w:rPr>
        <w:fldChar w:fldCharType="begin"/>
      </w:r>
      <w:r>
        <w:rPr>
          <w:noProof/>
        </w:rPr>
        <w:instrText xml:space="preserve"> PAGEREF _Toc280190805 \h </w:instrText>
      </w:r>
      <w:r>
        <w:rPr>
          <w:noProof/>
        </w:rPr>
      </w:r>
      <w:r>
        <w:rPr>
          <w:noProof/>
        </w:rPr>
        <w:fldChar w:fldCharType="separate"/>
      </w:r>
      <w:r>
        <w:rPr>
          <w:noProof/>
        </w:rPr>
        <w:t>15</w:t>
      </w:r>
      <w:r>
        <w:rPr>
          <w:noProof/>
        </w:rPr>
        <w:fldChar w:fldCharType="end"/>
      </w:r>
    </w:p>
    <w:p w14:paraId="1992D5B9"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A431D9">
        <w:rPr>
          <w:noProof/>
        </w:rPr>
        <w:t>SURF-Keypointerkennung auf einem Foto</w:t>
      </w:r>
      <w:r>
        <w:rPr>
          <w:noProof/>
        </w:rPr>
        <w:tab/>
      </w:r>
      <w:r>
        <w:rPr>
          <w:noProof/>
        </w:rPr>
        <w:fldChar w:fldCharType="begin"/>
      </w:r>
      <w:r>
        <w:rPr>
          <w:noProof/>
        </w:rPr>
        <w:instrText xml:space="preserve"> PAGEREF _Toc280190806 \h </w:instrText>
      </w:r>
      <w:r>
        <w:rPr>
          <w:noProof/>
        </w:rPr>
      </w:r>
      <w:r>
        <w:rPr>
          <w:noProof/>
        </w:rPr>
        <w:fldChar w:fldCharType="separate"/>
      </w:r>
      <w:r>
        <w:rPr>
          <w:noProof/>
        </w:rPr>
        <w:t>16</w:t>
      </w:r>
      <w:r>
        <w:rPr>
          <w:noProof/>
        </w:rPr>
        <w:fldChar w:fldCharType="end"/>
      </w:r>
    </w:p>
    <w:p w14:paraId="311DD5B4"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A431D9">
        <w:rPr>
          <w:noProof/>
        </w:rPr>
        <w:t>Fast Approximate Neighbor Matching der beiden Bilder</w:t>
      </w:r>
      <w:r>
        <w:rPr>
          <w:noProof/>
        </w:rPr>
        <w:tab/>
      </w:r>
      <w:r>
        <w:rPr>
          <w:noProof/>
        </w:rPr>
        <w:fldChar w:fldCharType="begin"/>
      </w:r>
      <w:r>
        <w:rPr>
          <w:noProof/>
        </w:rPr>
        <w:instrText xml:space="preserve"> PAGEREF _Toc280190807 \h </w:instrText>
      </w:r>
      <w:r>
        <w:rPr>
          <w:noProof/>
        </w:rPr>
      </w:r>
      <w:r>
        <w:rPr>
          <w:noProof/>
        </w:rPr>
        <w:fldChar w:fldCharType="separate"/>
      </w:r>
      <w:r>
        <w:rPr>
          <w:noProof/>
        </w:rPr>
        <w:t>17</w:t>
      </w:r>
      <w:r>
        <w:rPr>
          <w:noProof/>
        </w:rPr>
        <w:fldChar w:fldCharType="end"/>
      </w:r>
    </w:p>
    <w:p w14:paraId="609C1668"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A431D9">
        <w:rPr>
          <w:noProof/>
        </w:rPr>
        <w:t>UML-Darstellung des Glass Clients</w:t>
      </w:r>
      <w:r>
        <w:rPr>
          <w:noProof/>
        </w:rPr>
        <w:tab/>
      </w:r>
      <w:r>
        <w:rPr>
          <w:noProof/>
        </w:rPr>
        <w:fldChar w:fldCharType="begin"/>
      </w:r>
      <w:r>
        <w:rPr>
          <w:noProof/>
        </w:rPr>
        <w:instrText xml:space="preserve"> PAGEREF _Toc280190808 \h </w:instrText>
      </w:r>
      <w:r>
        <w:rPr>
          <w:noProof/>
        </w:rPr>
      </w:r>
      <w:r>
        <w:rPr>
          <w:noProof/>
        </w:rPr>
        <w:fldChar w:fldCharType="separate"/>
      </w:r>
      <w:r>
        <w:rPr>
          <w:noProof/>
        </w:rPr>
        <w:t>20</w:t>
      </w:r>
      <w:r>
        <w:rPr>
          <w:noProof/>
        </w:rPr>
        <w:fldChar w:fldCharType="end"/>
      </w:r>
    </w:p>
    <w:p w14:paraId="5F14809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A431D9">
        <w:rPr>
          <w:noProof/>
        </w:rPr>
        <w:t>UML-Darstellung des OCV Servers</w:t>
      </w:r>
      <w:r>
        <w:rPr>
          <w:noProof/>
        </w:rPr>
        <w:tab/>
      </w:r>
      <w:r>
        <w:rPr>
          <w:noProof/>
        </w:rPr>
        <w:fldChar w:fldCharType="begin"/>
      </w:r>
      <w:r>
        <w:rPr>
          <w:noProof/>
        </w:rPr>
        <w:instrText xml:space="preserve"> PAGEREF _Toc280190809 \h </w:instrText>
      </w:r>
      <w:r>
        <w:rPr>
          <w:noProof/>
        </w:rPr>
      </w:r>
      <w:r>
        <w:rPr>
          <w:noProof/>
        </w:rPr>
        <w:fldChar w:fldCharType="separate"/>
      </w:r>
      <w:r>
        <w:rPr>
          <w:noProof/>
        </w:rPr>
        <w:t>22</w:t>
      </w:r>
      <w:r>
        <w:rPr>
          <w:noProof/>
        </w:rPr>
        <w:fldChar w:fldCharType="end"/>
      </w:r>
    </w:p>
    <w:p w14:paraId="30957DB7"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A431D9">
        <w:rPr>
          <w:noProof/>
        </w:rPr>
        <w:t>Ein Bild mit hoher Fehleranfälligkeit</w:t>
      </w:r>
      <w:r>
        <w:rPr>
          <w:noProof/>
        </w:rPr>
        <w:tab/>
      </w:r>
      <w:r>
        <w:rPr>
          <w:noProof/>
        </w:rPr>
        <w:fldChar w:fldCharType="begin"/>
      </w:r>
      <w:r>
        <w:rPr>
          <w:noProof/>
        </w:rPr>
        <w:instrText xml:space="preserve"> PAGEREF _Toc280190810 \h </w:instrText>
      </w:r>
      <w:r>
        <w:rPr>
          <w:noProof/>
        </w:rPr>
      </w:r>
      <w:r>
        <w:rPr>
          <w:noProof/>
        </w:rPr>
        <w:fldChar w:fldCharType="separate"/>
      </w:r>
      <w:r>
        <w:rPr>
          <w:noProof/>
        </w:rPr>
        <w:t>27</w:t>
      </w:r>
      <w:r>
        <w:rPr>
          <w:noProof/>
        </w:rPr>
        <w:fldChar w:fldCharType="end"/>
      </w:r>
    </w:p>
    <w:p w14:paraId="7204A80C"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A431D9">
        <w:rPr>
          <w:noProof/>
        </w:rPr>
        <w:t>Die Bilder der auf dem Server hinterlegten Objekte</w:t>
      </w:r>
      <w:r>
        <w:rPr>
          <w:noProof/>
        </w:rPr>
        <w:tab/>
      </w:r>
      <w:r>
        <w:rPr>
          <w:noProof/>
        </w:rPr>
        <w:fldChar w:fldCharType="begin"/>
      </w:r>
      <w:r>
        <w:rPr>
          <w:noProof/>
        </w:rPr>
        <w:instrText xml:space="preserve"> PAGEREF _Toc280190811 \h </w:instrText>
      </w:r>
      <w:r>
        <w:rPr>
          <w:noProof/>
        </w:rPr>
      </w:r>
      <w:r>
        <w:rPr>
          <w:noProof/>
        </w:rPr>
        <w:fldChar w:fldCharType="separate"/>
      </w:r>
      <w:r>
        <w:rPr>
          <w:noProof/>
        </w:rPr>
        <w:t>28</w:t>
      </w:r>
      <w:r>
        <w:rPr>
          <w:noProof/>
        </w:rPr>
        <w:fldChar w:fldCharType="end"/>
      </w:r>
    </w:p>
    <w:p w14:paraId="37AFDB02"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A431D9">
        <w:rPr>
          <w:noProof/>
        </w:rPr>
        <w:t>Der Startbildschirm der Google Glass</w:t>
      </w:r>
      <w:r>
        <w:rPr>
          <w:noProof/>
        </w:rPr>
        <w:tab/>
      </w:r>
      <w:r>
        <w:rPr>
          <w:noProof/>
        </w:rPr>
        <w:fldChar w:fldCharType="begin"/>
      </w:r>
      <w:r>
        <w:rPr>
          <w:noProof/>
        </w:rPr>
        <w:instrText xml:space="preserve"> PAGEREF _Toc280190812 \h </w:instrText>
      </w:r>
      <w:r>
        <w:rPr>
          <w:noProof/>
        </w:rPr>
      </w:r>
      <w:r>
        <w:rPr>
          <w:noProof/>
        </w:rPr>
        <w:fldChar w:fldCharType="separate"/>
      </w:r>
      <w:r>
        <w:rPr>
          <w:noProof/>
        </w:rPr>
        <w:t>29</w:t>
      </w:r>
      <w:r>
        <w:rPr>
          <w:noProof/>
        </w:rPr>
        <w:fldChar w:fldCharType="end"/>
      </w:r>
    </w:p>
    <w:p w14:paraId="70719EEF"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A431D9">
        <w:rPr>
          <w:noProof/>
        </w:rPr>
        <w:t>Die beiden Startmöglichkeiten der Applikation</w:t>
      </w:r>
      <w:r>
        <w:rPr>
          <w:noProof/>
        </w:rPr>
        <w:tab/>
      </w:r>
      <w:r>
        <w:rPr>
          <w:noProof/>
        </w:rPr>
        <w:fldChar w:fldCharType="begin"/>
      </w:r>
      <w:r>
        <w:rPr>
          <w:noProof/>
        </w:rPr>
        <w:instrText xml:space="preserve"> PAGEREF _Toc280190813 \h </w:instrText>
      </w:r>
      <w:r>
        <w:rPr>
          <w:noProof/>
        </w:rPr>
      </w:r>
      <w:r>
        <w:rPr>
          <w:noProof/>
        </w:rPr>
        <w:fldChar w:fldCharType="separate"/>
      </w:r>
      <w:r>
        <w:rPr>
          <w:noProof/>
        </w:rPr>
        <w:t>30</w:t>
      </w:r>
      <w:r>
        <w:rPr>
          <w:noProof/>
        </w:rPr>
        <w:fldChar w:fldCharType="end"/>
      </w:r>
    </w:p>
    <w:p w14:paraId="51EB3467"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A431D9">
        <w:rPr>
          <w:noProof/>
        </w:rPr>
        <w:t>Der Standardbildschirm der Applikation</w:t>
      </w:r>
      <w:r>
        <w:rPr>
          <w:noProof/>
        </w:rPr>
        <w:tab/>
      </w:r>
      <w:r>
        <w:rPr>
          <w:noProof/>
        </w:rPr>
        <w:fldChar w:fldCharType="begin"/>
      </w:r>
      <w:r>
        <w:rPr>
          <w:noProof/>
        </w:rPr>
        <w:instrText xml:space="preserve"> PAGEREF _Toc280190814 \h </w:instrText>
      </w:r>
      <w:r>
        <w:rPr>
          <w:noProof/>
        </w:rPr>
      </w:r>
      <w:r>
        <w:rPr>
          <w:noProof/>
        </w:rPr>
        <w:fldChar w:fldCharType="separate"/>
      </w:r>
      <w:r>
        <w:rPr>
          <w:noProof/>
        </w:rPr>
        <w:t>30</w:t>
      </w:r>
      <w:r>
        <w:rPr>
          <w:noProof/>
        </w:rPr>
        <w:fldChar w:fldCharType="end"/>
      </w:r>
    </w:p>
    <w:p w14:paraId="47463DB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A431D9">
        <w:rPr>
          <w:noProof/>
        </w:rPr>
        <w:t>Bestätigung des Fotografierbefehls</w:t>
      </w:r>
      <w:r>
        <w:rPr>
          <w:noProof/>
        </w:rPr>
        <w:tab/>
      </w:r>
      <w:r>
        <w:rPr>
          <w:noProof/>
        </w:rPr>
        <w:fldChar w:fldCharType="begin"/>
      </w:r>
      <w:r>
        <w:rPr>
          <w:noProof/>
        </w:rPr>
        <w:instrText xml:space="preserve"> PAGEREF _Toc280190815 \h </w:instrText>
      </w:r>
      <w:r>
        <w:rPr>
          <w:noProof/>
        </w:rPr>
      </w:r>
      <w:r>
        <w:rPr>
          <w:noProof/>
        </w:rPr>
        <w:fldChar w:fldCharType="separate"/>
      </w:r>
      <w:r>
        <w:rPr>
          <w:noProof/>
        </w:rPr>
        <w:t>31</w:t>
      </w:r>
      <w:r>
        <w:rPr>
          <w:noProof/>
        </w:rPr>
        <w:fldChar w:fldCharType="end"/>
      </w:r>
    </w:p>
    <w:p w14:paraId="6CBB7232"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A431D9">
        <w:rPr>
          <w:noProof/>
        </w:rPr>
        <w:t>Vorschaubild mit Akzeptanzanfrage</w:t>
      </w:r>
      <w:r>
        <w:rPr>
          <w:noProof/>
        </w:rPr>
        <w:tab/>
      </w:r>
      <w:r>
        <w:rPr>
          <w:noProof/>
        </w:rPr>
        <w:fldChar w:fldCharType="begin"/>
      </w:r>
      <w:r>
        <w:rPr>
          <w:noProof/>
        </w:rPr>
        <w:instrText xml:space="preserve"> PAGEREF _Toc280190816 \h </w:instrText>
      </w:r>
      <w:r>
        <w:rPr>
          <w:noProof/>
        </w:rPr>
      </w:r>
      <w:r>
        <w:rPr>
          <w:noProof/>
        </w:rPr>
        <w:fldChar w:fldCharType="separate"/>
      </w:r>
      <w:r>
        <w:rPr>
          <w:noProof/>
        </w:rPr>
        <w:t>31</w:t>
      </w:r>
      <w:r>
        <w:rPr>
          <w:noProof/>
        </w:rPr>
        <w:fldChar w:fldCharType="end"/>
      </w:r>
    </w:p>
    <w:p w14:paraId="6E18CFA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A431D9">
        <w:rPr>
          <w:noProof/>
        </w:rPr>
        <w:t>Die beiden Ladebildschirme der Applikation</w:t>
      </w:r>
      <w:r>
        <w:rPr>
          <w:noProof/>
        </w:rPr>
        <w:tab/>
      </w:r>
      <w:r>
        <w:rPr>
          <w:noProof/>
        </w:rPr>
        <w:fldChar w:fldCharType="begin"/>
      </w:r>
      <w:r>
        <w:rPr>
          <w:noProof/>
        </w:rPr>
        <w:instrText xml:space="preserve"> PAGEREF _Toc280190817 \h </w:instrText>
      </w:r>
      <w:r>
        <w:rPr>
          <w:noProof/>
        </w:rPr>
      </w:r>
      <w:r>
        <w:rPr>
          <w:noProof/>
        </w:rPr>
        <w:fldChar w:fldCharType="separate"/>
      </w:r>
      <w:r>
        <w:rPr>
          <w:noProof/>
        </w:rPr>
        <w:t>32</w:t>
      </w:r>
      <w:r>
        <w:rPr>
          <w:noProof/>
        </w:rPr>
        <w:fldChar w:fldCharType="end"/>
      </w:r>
    </w:p>
    <w:p w14:paraId="48E29A9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A431D9">
        <w:rPr>
          <w:noProof/>
        </w:rPr>
        <w:t>Das Ergebnis der Anfrage</w:t>
      </w:r>
      <w:r>
        <w:rPr>
          <w:noProof/>
        </w:rPr>
        <w:tab/>
      </w:r>
      <w:r>
        <w:rPr>
          <w:noProof/>
        </w:rPr>
        <w:fldChar w:fldCharType="begin"/>
      </w:r>
      <w:r>
        <w:rPr>
          <w:noProof/>
        </w:rPr>
        <w:instrText xml:space="preserve"> PAGEREF _Toc280190818 \h </w:instrText>
      </w:r>
      <w:r>
        <w:rPr>
          <w:noProof/>
        </w:rPr>
      </w:r>
      <w:r>
        <w:rPr>
          <w:noProof/>
        </w:rPr>
        <w:fldChar w:fldCharType="separate"/>
      </w:r>
      <w:r>
        <w:rPr>
          <w:noProof/>
        </w:rPr>
        <w:t>32</w:t>
      </w:r>
      <w:r>
        <w:rPr>
          <w:noProof/>
        </w:rPr>
        <w:fldChar w:fldCharType="end"/>
      </w:r>
    </w:p>
    <w:p w14:paraId="3850C4B5"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A431D9">
        <w:rPr>
          <w:noProof/>
        </w:rPr>
        <w:t>Das negative Ergebnis einer anderen Anfrage</w:t>
      </w:r>
      <w:r>
        <w:rPr>
          <w:noProof/>
        </w:rPr>
        <w:tab/>
      </w:r>
      <w:r>
        <w:rPr>
          <w:noProof/>
        </w:rPr>
        <w:fldChar w:fldCharType="begin"/>
      </w:r>
      <w:r>
        <w:rPr>
          <w:noProof/>
        </w:rPr>
        <w:instrText xml:space="preserve"> PAGEREF _Toc280190819 \h </w:instrText>
      </w:r>
      <w:r>
        <w:rPr>
          <w:noProof/>
        </w:rPr>
      </w:r>
      <w:r>
        <w:rPr>
          <w:noProof/>
        </w:rPr>
        <w:fldChar w:fldCharType="separate"/>
      </w:r>
      <w:r>
        <w:rPr>
          <w:noProof/>
        </w:rPr>
        <w:t>33</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80190822"/>
      <w:r w:rsidRPr="003C7E2E">
        <w:lastRenderedPageBreak/>
        <w:t>Tabellenverzeichnis</w:t>
      </w:r>
      <w:bookmarkEnd w:id="3"/>
    </w:p>
    <w:p w14:paraId="6A834011" w14:textId="77777777" w:rsidR="00177C26" w:rsidRDefault="008C65C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sidR="00177C26">
        <w:rPr>
          <w:noProof/>
        </w:rPr>
        <w:t>Tabelle 2.1</w:t>
      </w:r>
      <w:r w:rsidR="00177C26">
        <w:rPr>
          <w:rFonts w:asciiTheme="minorHAnsi" w:eastAsiaTheme="minorEastAsia" w:hAnsiTheme="minorHAnsi" w:cstheme="minorBidi"/>
          <w:noProof/>
          <w:szCs w:val="24"/>
          <w:lang w:eastAsia="ja-JP"/>
        </w:rPr>
        <w:tab/>
      </w:r>
      <w:r w:rsidR="00177C26" w:rsidRPr="002F04E6">
        <w:rPr>
          <w:noProof/>
        </w:rPr>
        <w:t>Häufig genutzte physische Sensoren  (in Anlehnung an (Baldauf et al. 2007, S. 266) )</w:t>
      </w:r>
      <w:r w:rsidR="00177C26">
        <w:rPr>
          <w:noProof/>
        </w:rPr>
        <w:tab/>
      </w:r>
      <w:r w:rsidR="00177C26">
        <w:rPr>
          <w:noProof/>
        </w:rPr>
        <w:fldChar w:fldCharType="begin"/>
      </w:r>
      <w:r w:rsidR="00177C26">
        <w:rPr>
          <w:noProof/>
        </w:rPr>
        <w:instrText xml:space="preserve"> PAGEREF _Toc280190793 \h </w:instrText>
      </w:r>
      <w:r w:rsidR="00177C26">
        <w:rPr>
          <w:noProof/>
        </w:rPr>
      </w:r>
      <w:r w:rsidR="00177C26">
        <w:rPr>
          <w:noProof/>
        </w:rPr>
        <w:fldChar w:fldCharType="separate"/>
      </w:r>
      <w:r w:rsidR="00177C26">
        <w:rPr>
          <w:noProof/>
        </w:rPr>
        <w:t>4</w:t>
      </w:r>
      <w:r w:rsidR="00177C26">
        <w:rPr>
          <w:noProof/>
        </w:rPr>
        <w:fldChar w:fldCharType="end"/>
      </w:r>
    </w:p>
    <w:p w14:paraId="483DB0EF" w14:textId="77777777" w:rsidR="00177C26" w:rsidRDefault="00177C26">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2F04E6">
        <w:rPr>
          <w:noProof/>
        </w:rPr>
        <w:t>Übersicht der genutzten Komponenten</w:t>
      </w:r>
      <w:r>
        <w:rPr>
          <w:noProof/>
        </w:rPr>
        <w:tab/>
      </w:r>
      <w:r>
        <w:rPr>
          <w:noProof/>
        </w:rPr>
        <w:fldChar w:fldCharType="begin"/>
      </w:r>
      <w:r>
        <w:rPr>
          <w:noProof/>
        </w:rPr>
        <w:instrText xml:space="preserve"> PAGEREF _Toc280190794 \h </w:instrText>
      </w:r>
      <w:r>
        <w:rPr>
          <w:noProof/>
        </w:rPr>
      </w:r>
      <w:r>
        <w:rPr>
          <w:noProof/>
        </w:rPr>
        <w:fldChar w:fldCharType="separate"/>
      </w:r>
      <w:r>
        <w:rPr>
          <w:noProof/>
        </w:rPr>
        <w:t>19</w:t>
      </w:r>
      <w:r>
        <w:rPr>
          <w:noProof/>
        </w:rPr>
        <w:fldChar w:fldCharType="end"/>
      </w:r>
    </w:p>
    <w:p w14:paraId="452AA070" w14:textId="0524B147" w:rsidR="00E62657" w:rsidRPr="003C7E2E" w:rsidRDefault="008C65C7" w:rsidP="00E62657">
      <w:pPr>
        <w:pStyle w:val="berschrift1"/>
        <w:numPr>
          <w:ilvl w:val="0"/>
          <w:numId w:val="0"/>
        </w:numPr>
      </w:pPr>
      <w:r>
        <w:rPr>
          <w:b w:val="0"/>
          <w:kern w:val="0"/>
          <w:sz w:val="24"/>
        </w:rPr>
        <w:lastRenderedPageBreak/>
        <w:fldChar w:fldCharType="end"/>
      </w:r>
      <w:r w:rsidR="00E62657" w:rsidRPr="00E62657">
        <w:t xml:space="preserve"> </w:t>
      </w:r>
      <w:bookmarkStart w:id="4" w:name="_Toc280190823"/>
      <w:r w:rsidR="007E1D29">
        <w:t>Code</w:t>
      </w:r>
      <w:r w:rsidR="00E62657" w:rsidRPr="003C7E2E">
        <w:t>verzeichnis</w:t>
      </w:r>
      <w:bookmarkEnd w:id="4"/>
    </w:p>
    <w:p w14:paraId="40F93E5B" w14:textId="77777777" w:rsidR="00177C26"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177C26">
        <w:rPr>
          <w:noProof/>
        </w:rPr>
        <w:t>Code 5.1</w:t>
      </w:r>
      <w:r w:rsidR="00177C26">
        <w:rPr>
          <w:rFonts w:asciiTheme="minorHAnsi" w:eastAsiaTheme="minorEastAsia" w:hAnsiTheme="minorHAnsi" w:cstheme="minorBidi"/>
          <w:noProof/>
          <w:szCs w:val="24"/>
          <w:lang w:eastAsia="ja-JP"/>
        </w:rPr>
        <w:tab/>
      </w:r>
      <w:r w:rsidR="00177C26" w:rsidRPr="00C03B4C">
        <w:rPr>
          <w:noProof/>
        </w:rPr>
        <w:t>Asynchroner Uploadprozess</w:t>
      </w:r>
      <w:r w:rsidR="00177C26">
        <w:rPr>
          <w:noProof/>
        </w:rPr>
        <w:tab/>
      </w:r>
      <w:r w:rsidR="00177C26">
        <w:rPr>
          <w:noProof/>
        </w:rPr>
        <w:fldChar w:fldCharType="begin"/>
      </w:r>
      <w:r w:rsidR="00177C26">
        <w:rPr>
          <w:noProof/>
        </w:rPr>
        <w:instrText xml:space="preserve"> PAGEREF _Toc280190784 \h </w:instrText>
      </w:r>
      <w:r w:rsidR="00177C26">
        <w:rPr>
          <w:noProof/>
        </w:rPr>
      </w:r>
      <w:r w:rsidR="00177C26">
        <w:rPr>
          <w:noProof/>
        </w:rPr>
        <w:fldChar w:fldCharType="separate"/>
      </w:r>
      <w:r w:rsidR="00177C26">
        <w:rPr>
          <w:noProof/>
        </w:rPr>
        <w:t>21</w:t>
      </w:r>
      <w:r w:rsidR="00177C26">
        <w:rPr>
          <w:noProof/>
        </w:rPr>
        <w:fldChar w:fldCharType="end"/>
      </w:r>
    </w:p>
    <w:p w14:paraId="34D9F2FA"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C03B4C">
        <w:rPr>
          <w:noProof/>
        </w:rPr>
        <w:t>Erstellung der Anfrage und Auswertung der Antwort</w:t>
      </w:r>
      <w:r>
        <w:rPr>
          <w:noProof/>
        </w:rPr>
        <w:tab/>
      </w:r>
      <w:r>
        <w:rPr>
          <w:noProof/>
        </w:rPr>
        <w:fldChar w:fldCharType="begin"/>
      </w:r>
      <w:r>
        <w:rPr>
          <w:noProof/>
        </w:rPr>
        <w:instrText xml:space="preserve"> PAGEREF _Toc280190785 \h </w:instrText>
      </w:r>
      <w:r>
        <w:rPr>
          <w:noProof/>
        </w:rPr>
      </w:r>
      <w:r>
        <w:rPr>
          <w:noProof/>
        </w:rPr>
        <w:fldChar w:fldCharType="separate"/>
      </w:r>
      <w:r>
        <w:rPr>
          <w:noProof/>
        </w:rPr>
        <w:t>21</w:t>
      </w:r>
      <w:r>
        <w:rPr>
          <w:noProof/>
        </w:rPr>
        <w:fldChar w:fldCharType="end"/>
      </w:r>
    </w:p>
    <w:p w14:paraId="284B2EBF"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C03B4C">
        <w:rPr>
          <w:noProof/>
        </w:rPr>
        <w:t>Aktualisierung der Benutzeroberfläche</w:t>
      </w:r>
      <w:r>
        <w:rPr>
          <w:noProof/>
        </w:rPr>
        <w:tab/>
      </w:r>
      <w:r>
        <w:rPr>
          <w:noProof/>
        </w:rPr>
        <w:fldChar w:fldCharType="begin"/>
      </w:r>
      <w:r>
        <w:rPr>
          <w:noProof/>
        </w:rPr>
        <w:instrText xml:space="preserve"> PAGEREF _Toc280190786 \h </w:instrText>
      </w:r>
      <w:r>
        <w:rPr>
          <w:noProof/>
        </w:rPr>
      </w:r>
      <w:r>
        <w:rPr>
          <w:noProof/>
        </w:rPr>
        <w:fldChar w:fldCharType="separate"/>
      </w:r>
      <w:r>
        <w:rPr>
          <w:noProof/>
        </w:rPr>
        <w:t>22</w:t>
      </w:r>
      <w:r>
        <w:rPr>
          <w:noProof/>
        </w:rPr>
        <w:fldChar w:fldCharType="end"/>
      </w:r>
    </w:p>
    <w:p w14:paraId="674D2BA1"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C03B4C">
        <w:rPr>
          <w:noProof/>
        </w:rPr>
        <w:t>Extrahierung des ersten Absatzes eines Wikipedia-Artikels</w:t>
      </w:r>
      <w:r>
        <w:rPr>
          <w:noProof/>
        </w:rPr>
        <w:tab/>
      </w:r>
      <w:r>
        <w:rPr>
          <w:noProof/>
        </w:rPr>
        <w:fldChar w:fldCharType="begin"/>
      </w:r>
      <w:r>
        <w:rPr>
          <w:noProof/>
        </w:rPr>
        <w:instrText xml:space="preserve"> PAGEREF _Toc280190787 \h </w:instrText>
      </w:r>
      <w:r>
        <w:rPr>
          <w:noProof/>
        </w:rPr>
      </w:r>
      <w:r>
        <w:rPr>
          <w:noProof/>
        </w:rPr>
        <w:fldChar w:fldCharType="separate"/>
      </w:r>
      <w:r>
        <w:rPr>
          <w:noProof/>
        </w:rPr>
        <w:t>23</w:t>
      </w:r>
      <w:r>
        <w:rPr>
          <w:noProof/>
        </w:rPr>
        <w:fldChar w:fldCharType="end"/>
      </w:r>
    </w:p>
    <w:p w14:paraId="168F9BF4"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C03B4C">
        <w:rPr>
          <w:noProof/>
        </w:rPr>
        <w:t>Keypointerkennung und Deskriptorextraktion</w:t>
      </w:r>
      <w:r>
        <w:rPr>
          <w:noProof/>
        </w:rPr>
        <w:tab/>
      </w:r>
      <w:r>
        <w:rPr>
          <w:noProof/>
        </w:rPr>
        <w:fldChar w:fldCharType="begin"/>
      </w:r>
      <w:r>
        <w:rPr>
          <w:noProof/>
        </w:rPr>
        <w:instrText xml:space="preserve"> PAGEREF _Toc280190788 \h </w:instrText>
      </w:r>
      <w:r>
        <w:rPr>
          <w:noProof/>
        </w:rPr>
      </w:r>
      <w:r>
        <w:rPr>
          <w:noProof/>
        </w:rPr>
        <w:fldChar w:fldCharType="separate"/>
      </w:r>
      <w:r>
        <w:rPr>
          <w:noProof/>
        </w:rPr>
        <w:t>23</w:t>
      </w:r>
      <w:r>
        <w:rPr>
          <w:noProof/>
        </w:rPr>
        <w:fldChar w:fldCharType="end"/>
      </w:r>
    </w:p>
    <w:p w14:paraId="1E5E98AA"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C03B4C">
        <w:rPr>
          <w:noProof/>
        </w:rPr>
        <w:t>Serialisierung einer Deskriptormatrix</w:t>
      </w:r>
      <w:r>
        <w:rPr>
          <w:noProof/>
        </w:rPr>
        <w:tab/>
      </w:r>
      <w:r>
        <w:rPr>
          <w:noProof/>
        </w:rPr>
        <w:fldChar w:fldCharType="begin"/>
      </w:r>
      <w:r>
        <w:rPr>
          <w:noProof/>
        </w:rPr>
        <w:instrText xml:space="preserve"> PAGEREF _Toc280190789 \h </w:instrText>
      </w:r>
      <w:r>
        <w:rPr>
          <w:noProof/>
        </w:rPr>
      </w:r>
      <w:r>
        <w:rPr>
          <w:noProof/>
        </w:rPr>
        <w:fldChar w:fldCharType="separate"/>
      </w:r>
      <w:r>
        <w:rPr>
          <w:noProof/>
        </w:rPr>
        <w:t>24</w:t>
      </w:r>
      <w:r>
        <w:rPr>
          <w:noProof/>
        </w:rPr>
        <w:fldChar w:fldCharType="end"/>
      </w:r>
    </w:p>
    <w:p w14:paraId="2E136E00"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C03B4C">
        <w:rPr>
          <w:noProof/>
        </w:rPr>
        <w:t>Beispiel eines abgespeicherten Objekts</w:t>
      </w:r>
      <w:r>
        <w:rPr>
          <w:noProof/>
        </w:rPr>
        <w:tab/>
      </w:r>
      <w:r>
        <w:rPr>
          <w:noProof/>
        </w:rPr>
        <w:fldChar w:fldCharType="begin"/>
      </w:r>
      <w:r>
        <w:rPr>
          <w:noProof/>
        </w:rPr>
        <w:instrText xml:space="preserve"> PAGEREF _Toc280190790 \h </w:instrText>
      </w:r>
      <w:r>
        <w:rPr>
          <w:noProof/>
        </w:rPr>
      </w:r>
      <w:r>
        <w:rPr>
          <w:noProof/>
        </w:rPr>
        <w:fldChar w:fldCharType="separate"/>
      </w:r>
      <w:r>
        <w:rPr>
          <w:noProof/>
        </w:rPr>
        <w:t>24</w:t>
      </w:r>
      <w:r>
        <w:rPr>
          <w:noProof/>
        </w:rPr>
        <w:fldChar w:fldCharType="end"/>
      </w:r>
    </w:p>
    <w:p w14:paraId="3A6FD157"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C03B4C">
        <w:rPr>
          <w:noProof/>
        </w:rPr>
        <w:t>Matching der Deskriptoren und Filtern der Matches</w:t>
      </w:r>
      <w:r>
        <w:rPr>
          <w:noProof/>
        </w:rPr>
        <w:tab/>
      </w:r>
      <w:r>
        <w:rPr>
          <w:noProof/>
        </w:rPr>
        <w:fldChar w:fldCharType="begin"/>
      </w:r>
      <w:r>
        <w:rPr>
          <w:noProof/>
        </w:rPr>
        <w:instrText xml:space="preserve"> PAGEREF _Toc280190791 \h </w:instrText>
      </w:r>
      <w:r>
        <w:rPr>
          <w:noProof/>
        </w:rPr>
      </w:r>
      <w:r>
        <w:rPr>
          <w:noProof/>
        </w:rPr>
        <w:fldChar w:fldCharType="separate"/>
      </w:r>
      <w:r>
        <w:rPr>
          <w:noProof/>
        </w:rPr>
        <w:t>25</w:t>
      </w:r>
      <w:r>
        <w:rPr>
          <w:noProof/>
        </w:rPr>
        <w:fldChar w:fldCharType="end"/>
      </w:r>
    </w:p>
    <w:p w14:paraId="6EBEBA30"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C03B4C">
        <w:rPr>
          <w:noProof/>
        </w:rPr>
        <w:t>Beispiel einer Antwort des OCV Servers</w:t>
      </w:r>
      <w:r>
        <w:rPr>
          <w:noProof/>
        </w:rPr>
        <w:tab/>
      </w:r>
      <w:r>
        <w:rPr>
          <w:noProof/>
        </w:rPr>
        <w:fldChar w:fldCharType="begin"/>
      </w:r>
      <w:r>
        <w:rPr>
          <w:noProof/>
        </w:rPr>
        <w:instrText xml:space="preserve"> PAGEREF _Toc280190792 \h </w:instrText>
      </w:r>
      <w:r>
        <w:rPr>
          <w:noProof/>
        </w:rPr>
      </w:r>
      <w:r>
        <w:rPr>
          <w:noProof/>
        </w:rPr>
        <w:fldChar w:fldCharType="separate"/>
      </w:r>
      <w:r>
        <w:rPr>
          <w:noProof/>
        </w:rPr>
        <w:t>26</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5" w:name="_Toc280190824"/>
      <w:r w:rsidRPr="003C7E2E">
        <w:lastRenderedPageBreak/>
        <w:t>Abkürzungsverzeichnis</w:t>
      </w:r>
      <w:bookmarkEnd w:id="5"/>
    </w:p>
    <w:p w14:paraId="029FB5CA" w14:textId="77777777" w:rsidR="0059361A" w:rsidRDefault="0059361A" w:rsidP="004A1AB0">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440DAEB2" w14:textId="77777777" w:rsidR="0059361A" w:rsidRDefault="0059361A" w:rsidP="00F82036">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5BF3B1DD" w14:textId="77777777" w:rsidR="0059361A" w:rsidRDefault="0059361A" w:rsidP="004A1AB0">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2EFB5BE7" w14:textId="77777777" w:rsidR="0059361A" w:rsidRDefault="0059361A" w:rsidP="004A1AB0">
      <w:pPr>
        <w:pStyle w:val="BasicText"/>
      </w:pPr>
      <w:r>
        <w:t>bspw.</w:t>
      </w:r>
      <w:r>
        <w:tab/>
      </w:r>
      <w:r>
        <w:tab/>
        <w:t>Beispielsweise</w:t>
      </w:r>
    </w:p>
    <w:p w14:paraId="7C0186FA" w14:textId="59827229" w:rsidR="0059361A" w:rsidRDefault="00447BB3" w:rsidP="0059361A">
      <w:pPr>
        <w:pStyle w:val="BasicText"/>
      </w:pPr>
      <w:r>
        <w:t>b</w:t>
      </w:r>
      <w:r w:rsidR="0059361A">
        <w:t>zw.</w:t>
      </w:r>
      <w:r w:rsidR="0059361A">
        <w:tab/>
      </w:r>
      <w:r w:rsidR="0059361A">
        <w:tab/>
        <w:t>beziehungsweise</w:t>
      </w:r>
    </w:p>
    <w:p w14:paraId="61A431C2" w14:textId="77777777" w:rsidR="0059361A" w:rsidRDefault="0059361A" w:rsidP="004A1AB0">
      <w:pPr>
        <w:pStyle w:val="BasicText"/>
      </w:pPr>
      <w:r>
        <w:t>FREAK</w:t>
      </w:r>
      <w:r>
        <w:tab/>
        <w:t xml:space="preserve">Fast Retina </w:t>
      </w:r>
      <w:proofErr w:type="spellStart"/>
      <w:r>
        <w:t>Keypoint</w:t>
      </w:r>
      <w:proofErr w:type="spellEnd"/>
    </w:p>
    <w:p w14:paraId="7315D2F0" w14:textId="77777777" w:rsidR="0059361A" w:rsidRDefault="0059361A" w:rsidP="004A1AB0">
      <w:pPr>
        <w:pStyle w:val="BasicText"/>
      </w:pPr>
      <w:r>
        <w:t xml:space="preserve">GB </w:t>
      </w:r>
      <w:r>
        <w:tab/>
      </w:r>
      <w:r>
        <w:tab/>
        <w:t>Gigabyte</w:t>
      </w:r>
    </w:p>
    <w:p w14:paraId="274A3DDF" w14:textId="77777777" w:rsidR="0059361A" w:rsidRDefault="0059361A" w:rsidP="004A1AB0">
      <w:pPr>
        <w:pStyle w:val="BasicText"/>
      </w:pPr>
      <w:r>
        <w:t>GDK</w:t>
      </w:r>
      <w:r>
        <w:tab/>
      </w:r>
      <w:r>
        <w:tab/>
        <w:t>Glass Development Kit</w:t>
      </w:r>
    </w:p>
    <w:p w14:paraId="66345114" w14:textId="77777777" w:rsidR="0059361A" w:rsidRDefault="0059361A" w:rsidP="004A1AB0">
      <w:pPr>
        <w:pStyle w:val="BasicText"/>
      </w:pPr>
      <w:r>
        <w:t>GPS</w:t>
      </w:r>
      <w:r>
        <w:tab/>
      </w:r>
      <w:r>
        <w:tab/>
        <w:t xml:space="preserve">Global </w:t>
      </w:r>
      <w:proofErr w:type="spellStart"/>
      <w:r>
        <w:t>Positioning</w:t>
      </w:r>
      <w:proofErr w:type="spellEnd"/>
      <w:r>
        <w:t xml:space="preserve"> System</w:t>
      </w:r>
    </w:p>
    <w:p w14:paraId="00174788" w14:textId="77777777" w:rsidR="0059361A" w:rsidRDefault="0059361A" w:rsidP="004A1AB0">
      <w:pPr>
        <w:pStyle w:val="BasicText"/>
      </w:pPr>
      <w:r>
        <w:t>GSM</w:t>
      </w:r>
      <w:r>
        <w:tab/>
      </w:r>
      <w:r>
        <w:tab/>
        <w:t xml:space="preserve">Global System </w:t>
      </w:r>
      <w:proofErr w:type="spellStart"/>
      <w:r>
        <w:t>for</w:t>
      </w:r>
      <w:proofErr w:type="spellEnd"/>
      <w:r>
        <w:t xml:space="preserve"> Mobile Communications</w:t>
      </w:r>
    </w:p>
    <w:p w14:paraId="181FE907" w14:textId="77777777" w:rsidR="0059361A" w:rsidRDefault="0059361A" w:rsidP="004A1AB0">
      <w:pPr>
        <w:pStyle w:val="BasicText"/>
      </w:pPr>
      <w:r>
        <w:t>HUD</w:t>
      </w:r>
      <w:r>
        <w:tab/>
      </w:r>
      <w:r>
        <w:tab/>
        <w:t>Head-</w:t>
      </w:r>
      <w:proofErr w:type="spellStart"/>
      <w:r>
        <w:t>up</w:t>
      </w:r>
      <w:proofErr w:type="spellEnd"/>
      <w:r>
        <w:t xml:space="preserve"> Display</w:t>
      </w:r>
    </w:p>
    <w:p w14:paraId="1B3B6300" w14:textId="77777777" w:rsidR="0059361A" w:rsidRDefault="0059361A" w:rsidP="004A1AB0">
      <w:pPr>
        <w:pStyle w:val="BasicText"/>
      </w:pPr>
      <w:r>
        <w:t>JSON</w:t>
      </w:r>
      <w:r>
        <w:tab/>
      </w:r>
      <w:r>
        <w:tab/>
        <w:t xml:space="preserve">JavaScript </w:t>
      </w:r>
      <w:proofErr w:type="spellStart"/>
      <w:r>
        <w:t>Object</w:t>
      </w:r>
      <w:proofErr w:type="spellEnd"/>
      <w:r>
        <w:t xml:space="preserve"> Notation</w:t>
      </w:r>
    </w:p>
    <w:p w14:paraId="5051B3A3" w14:textId="77777777" w:rsidR="0059361A" w:rsidRDefault="0059361A" w:rsidP="004A1AB0">
      <w:pPr>
        <w:pStyle w:val="BasicText"/>
      </w:pPr>
      <w:proofErr w:type="spellStart"/>
      <w:r>
        <w:t>Mhz</w:t>
      </w:r>
      <w:proofErr w:type="spellEnd"/>
      <w:r>
        <w:tab/>
      </w:r>
      <w:r>
        <w:tab/>
      </w:r>
      <w:proofErr w:type="spellStart"/>
      <w:r>
        <w:t>Mega</w:t>
      </w:r>
      <w:proofErr w:type="spellEnd"/>
      <w:r>
        <w:t xml:space="preserve"> Hertz</w:t>
      </w:r>
    </w:p>
    <w:p w14:paraId="69654429" w14:textId="77777777" w:rsidR="0059361A" w:rsidRDefault="0059361A" w:rsidP="004A1AB0">
      <w:pPr>
        <w:pStyle w:val="BasicText"/>
      </w:pPr>
      <w:r>
        <w:t>OCR</w:t>
      </w:r>
      <w:r>
        <w:tab/>
      </w:r>
      <w:r>
        <w:tab/>
        <w:t xml:space="preserve">Optical </w:t>
      </w:r>
      <w:proofErr w:type="spellStart"/>
      <w:r>
        <w:t>Character</w:t>
      </w:r>
      <w:proofErr w:type="spellEnd"/>
      <w:r>
        <w:t xml:space="preserve"> Recognition</w:t>
      </w:r>
    </w:p>
    <w:p w14:paraId="6CF4D1D4" w14:textId="77777777" w:rsidR="0059361A" w:rsidRDefault="0059361A" w:rsidP="004A1AB0">
      <w:pPr>
        <w:pStyle w:val="BasicText"/>
      </w:pPr>
      <w:r>
        <w:t>OCV-Server</w:t>
      </w:r>
      <w:r>
        <w:tab/>
        <w:t>OpenCV-Server</w:t>
      </w:r>
    </w:p>
    <w:p w14:paraId="0722924D" w14:textId="77777777" w:rsidR="0059361A" w:rsidRDefault="0059361A" w:rsidP="004A1AB0">
      <w:pPr>
        <w:pStyle w:val="BasicText"/>
      </w:pPr>
      <w:r>
        <w:t>OpenCV</w:t>
      </w:r>
      <w:r>
        <w:tab/>
        <w:t>Open Computer Vision</w:t>
      </w:r>
    </w:p>
    <w:p w14:paraId="5453572F" w14:textId="77777777" w:rsidR="0059361A" w:rsidRDefault="0059361A" w:rsidP="004A1AB0">
      <w:pPr>
        <w:pStyle w:val="BasicText"/>
      </w:pPr>
      <w:r>
        <w:t>PDA</w:t>
      </w:r>
      <w:r>
        <w:tab/>
      </w:r>
      <w:r>
        <w:tab/>
        <w:t xml:space="preserve">Personal Digital </w:t>
      </w:r>
      <w:proofErr w:type="spellStart"/>
      <w:r>
        <w:t>Assistant</w:t>
      </w:r>
      <w:proofErr w:type="spellEnd"/>
    </w:p>
    <w:p w14:paraId="1C447D4B" w14:textId="77777777" w:rsidR="0059361A" w:rsidRDefault="0059361A" w:rsidP="004A1AB0">
      <w:pPr>
        <w:pStyle w:val="BasicText"/>
      </w:pPr>
      <w:r>
        <w:t xml:space="preserve">QR </w:t>
      </w:r>
      <w:r>
        <w:tab/>
      </w:r>
      <w:r>
        <w:tab/>
        <w:t>Quick Response</w:t>
      </w:r>
    </w:p>
    <w:p w14:paraId="0A876A36" w14:textId="77777777" w:rsidR="0059361A" w:rsidRDefault="0059361A" w:rsidP="004A1AB0">
      <w:pPr>
        <w:pStyle w:val="BasicText"/>
      </w:pPr>
      <w:r>
        <w:t xml:space="preserve">REST </w:t>
      </w:r>
      <w:r>
        <w:tab/>
      </w:r>
      <w:r>
        <w:tab/>
      </w:r>
      <w:proofErr w:type="spellStart"/>
      <w:r w:rsidRPr="00F82036">
        <w:t>Representational</w:t>
      </w:r>
      <w:proofErr w:type="spellEnd"/>
      <w:r>
        <w:t xml:space="preserve"> State Transfer</w:t>
      </w:r>
    </w:p>
    <w:p w14:paraId="0802436E" w14:textId="77777777" w:rsidR="0059361A" w:rsidRDefault="0059361A" w:rsidP="004A1AB0">
      <w:pPr>
        <w:pStyle w:val="BasicText"/>
      </w:pPr>
      <w:r>
        <w:t>SDK</w:t>
      </w:r>
      <w:r>
        <w:tab/>
      </w:r>
      <w:r>
        <w:tab/>
        <w:t>Software Development Kit</w:t>
      </w:r>
    </w:p>
    <w:p w14:paraId="59E19413" w14:textId="77777777" w:rsidR="0059361A" w:rsidRDefault="0059361A" w:rsidP="004A1AB0">
      <w:pPr>
        <w:pStyle w:val="BasicText"/>
      </w:pPr>
      <w:r>
        <w:t>SIFT</w:t>
      </w:r>
      <w:r>
        <w:tab/>
      </w:r>
      <w:r>
        <w:tab/>
      </w:r>
      <w:proofErr w:type="spellStart"/>
      <w:r>
        <w:t>Scale</w:t>
      </w:r>
      <w:proofErr w:type="spellEnd"/>
      <w:r>
        <w:t xml:space="preserve"> Invariant Feature Transform</w:t>
      </w:r>
    </w:p>
    <w:p w14:paraId="3DFA70D3" w14:textId="77777777" w:rsidR="0059361A" w:rsidRDefault="0059361A" w:rsidP="004A1AB0">
      <w:pPr>
        <w:pStyle w:val="BasicText"/>
      </w:pPr>
      <w:r>
        <w:t>SURF</w:t>
      </w:r>
      <w:r>
        <w:tab/>
      </w:r>
      <w:r>
        <w:tab/>
      </w:r>
      <w:proofErr w:type="spellStart"/>
      <w:r>
        <w:t>Speeded-Up</w:t>
      </w:r>
      <w:proofErr w:type="spellEnd"/>
      <w:r>
        <w:t xml:space="preserve"> Robust Features</w:t>
      </w:r>
    </w:p>
    <w:p w14:paraId="4BC712E9" w14:textId="77777777" w:rsidR="0059361A" w:rsidRDefault="0059361A" w:rsidP="004A1AB0">
      <w:pPr>
        <w:pStyle w:val="BasicText"/>
      </w:pPr>
      <w:proofErr w:type="spellStart"/>
      <w:r>
        <w:lastRenderedPageBreak/>
        <w:t>Tablet</w:t>
      </w:r>
      <w:proofErr w:type="spellEnd"/>
      <w:r>
        <w:tab/>
      </w:r>
      <w:r>
        <w:tab/>
      </w:r>
      <w:proofErr w:type="spellStart"/>
      <w:r>
        <w:t>Tablet</w:t>
      </w:r>
      <w:proofErr w:type="spellEnd"/>
      <w:r>
        <w:t xml:space="preserve"> Personal Computer</w:t>
      </w:r>
    </w:p>
    <w:p w14:paraId="2F2D60B1" w14:textId="77777777" w:rsidR="0059361A" w:rsidRDefault="0059361A" w:rsidP="0059361A">
      <w:pPr>
        <w:pStyle w:val="BasicText"/>
      </w:pPr>
      <w:r>
        <w:t>UMPC</w:t>
      </w:r>
      <w:r>
        <w:tab/>
      </w:r>
      <w:r>
        <w:tab/>
        <w:t>Ultra Mobile PC</w:t>
      </w:r>
    </w:p>
    <w:p w14:paraId="7AE33D4A" w14:textId="77777777" w:rsidR="0059361A" w:rsidRDefault="0059361A" w:rsidP="004A1AB0">
      <w:pPr>
        <w:pStyle w:val="BasicText"/>
      </w:pPr>
      <w:proofErr w:type="spellStart"/>
      <w:r>
        <w:t>Wh</w:t>
      </w:r>
      <w:proofErr w:type="spellEnd"/>
      <w:r>
        <w:tab/>
      </w:r>
      <w:r>
        <w:tab/>
        <w:t>Wattstunden</w:t>
      </w:r>
    </w:p>
    <w:p w14:paraId="7AB33BA9" w14:textId="77777777" w:rsidR="0059361A" w:rsidRDefault="0059361A" w:rsidP="004A1AB0">
      <w:pPr>
        <w:pStyle w:val="BasicText"/>
      </w:pPr>
      <w:r>
        <w:t>XML</w:t>
      </w:r>
      <w:r>
        <w:tab/>
      </w:r>
      <w:r>
        <w:tab/>
        <w:t>Extensible Markup Language</w:t>
      </w:r>
    </w:p>
    <w:p w14:paraId="4904C54B" w14:textId="77777777" w:rsidR="0059361A" w:rsidRDefault="0059361A" w:rsidP="004A1AB0">
      <w:pPr>
        <w:pStyle w:val="BasicText"/>
      </w:pPr>
      <w:r>
        <w:t>z.B.</w:t>
      </w:r>
      <w:r>
        <w:tab/>
      </w:r>
      <w:r>
        <w:tab/>
        <w:t>zum Beispiel</w:t>
      </w:r>
    </w:p>
    <w:p w14:paraId="75D66ECE" w14:textId="77777777" w:rsidR="0059361A" w:rsidRDefault="0059361A" w:rsidP="004A1AB0">
      <w:pPr>
        <w:pStyle w:val="BasicText"/>
      </w:pP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6" w:name="_Toc280190825"/>
      <w:r w:rsidRPr="003C7E2E">
        <w:lastRenderedPageBreak/>
        <w:t>Symbolverzeichnis</w:t>
      </w:r>
      <w:bookmarkEnd w:id="6"/>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7" w:name="_Toc280190826"/>
      <w:r w:rsidRPr="003C7E2E">
        <w:lastRenderedPageBreak/>
        <w:t>Einleitung</w:t>
      </w:r>
      <w:r w:rsidR="00F10A49" w:rsidRPr="003C7E2E">
        <w:t xml:space="preserve"> / Motivation</w:t>
      </w:r>
      <w:bookmarkEnd w:id="7"/>
    </w:p>
    <w:p w14:paraId="45BB44D5" w14:textId="77777777" w:rsidR="00D8703C" w:rsidRDefault="00D8703C" w:rsidP="00D8703C">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w:t>
      </w:r>
      <w:r>
        <w:t>u</w:t>
      </w:r>
      <w:r>
        <w:t>ten Aufschwung erhalten.</w:t>
      </w:r>
    </w:p>
    <w:p w14:paraId="3C4C897A" w14:textId="4E19474B" w:rsidR="00D8703C" w:rsidRDefault="00D8703C" w:rsidP="00D8703C">
      <w:pPr>
        <w:pStyle w:val="BasicText"/>
      </w:pPr>
      <w:r>
        <w:t>Dabei hat insbesondere die Google Glass mit ihrer leichten Bauweise und Ungebunde</w:t>
      </w:r>
      <w:r>
        <w:t>n</w:t>
      </w:r>
      <w:r>
        <w:t>heit zu nahestehenden Computern die Möglichkeit</w:t>
      </w:r>
      <w:r w:rsidR="00E533BD">
        <w:t>,</w:t>
      </w:r>
      <w:r>
        <w:t xml:space="preserve"> den Bereich des </w:t>
      </w:r>
      <w:r w:rsidR="00E533BD">
        <w:t>U</w:t>
      </w:r>
      <w:r w:rsidRPr="0096115D">
        <w:t>biquitous</w:t>
      </w:r>
      <w:r>
        <w:t xml:space="preserve"> Comp</w:t>
      </w:r>
      <w:r>
        <w:t>u</w:t>
      </w:r>
      <w:r>
        <w:t>ting zu verändern. Anders als Smartphones, Tablets oder konkurrierende Wearables bietet die Google Glass dabei die Chance</w:t>
      </w:r>
      <w:r w:rsidR="00E533BD">
        <w:t>,</w:t>
      </w:r>
      <w:r>
        <w:t xml:space="preserve"> durchgängig in das Sichtfeld des Trägers i</w:t>
      </w:r>
      <w:r>
        <w:t>n</w:t>
      </w:r>
      <w:r>
        <w:t>tegriert zu sein. So bieten sich neue Möglichkeiten von Nutzerinteraktion die den G</w:t>
      </w:r>
      <w:r>
        <w:t>e</w:t>
      </w:r>
      <w:r>
        <w:t xml:space="preserve">danken des </w:t>
      </w:r>
      <w:proofErr w:type="spellStart"/>
      <w:r>
        <w:t>anywhere</w:t>
      </w:r>
      <w:proofErr w:type="spellEnd"/>
      <w:r>
        <w:t xml:space="preserve"> und </w:t>
      </w:r>
      <w:proofErr w:type="spellStart"/>
      <w:r>
        <w:t>anytime</w:t>
      </w:r>
      <w:proofErr w:type="spellEnd"/>
      <w:r>
        <w:t xml:space="preserve"> auf eine neue Ebene bringen könnten, da die benöti</w:t>
      </w:r>
      <w:r>
        <w:t>g</w:t>
      </w:r>
      <w:r>
        <w:t xml:space="preserve">te Handlung durch den Nutzer minimiert wird. </w:t>
      </w:r>
    </w:p>
    <w:p w14:paraId="5F42EEF3" w14:textId="1C29C286" w:rsidR="00D8703C" w:rsidRDefault="00D8703C" w:rsidP="00D8703C">
      <w:pPr>
        <w:pStyle w:val="BasicText"/>
      </w:pPr>
      <w:r>
        <w:t xml:space="preserve">Anders als die </w:t>
      </w:r>
      <w:proofErr w:type="spellStart"/>
      <w:r>
        <w:t>Oculus</w:t>
      </w:r>
      <w:proofErr w:type="spellEnd"/>
      <w:r>
        <w:t xml:space="preserve"> Rift ist die Google Glass dabei ein Gerät</w:t>
      </w:r>
      <w:r w:rsidR="00E533BD">
        <w:t>,</w:t>
      </w:r>
      <w:r>
        <w:t xml:space="preserve"> welches nicht zum A</w:t>
      </w:r>
      <w:r>
        <w:t>n</w:t>
      </w:r>
      <w:r>
        <w:t>zeigen virtueller Welten bzw. der virtuellen Darstellung realer Um</w:t>
      </w:r>
      <w:r w:rsidR="00E533BD">
        <w:t>gebungen entwickelt wurde. Viel</w:t>
      </w:r>
      <w:r>
        <w:t>mehr bietet sie die Möglichkeit ähnlich einem Interface aus Computerspi</w:t>
      </w:r>
      <w:r>
        <w:t>e</w:t>
      </w:r>
      <w:r>
        <w:t xml:space="preserve">len, sich über die Wahrnehmung des Nutzers zu legen und diese mit kontextsensitiver Information anzureichern. </w:t>
      </w:r>
    </w:p>
    <w:p w14:paraId="25D5D41E" w14:textId="4244166E" w:rsidR="00D8703C" w:rsidRDefault="00D8703C" w:rsidP="00D8703C">
      <w:pPr>
        <w:pStyle w:val="BasicText"/>
      </w:pPr>
      <w:r>
        <w:t>Diese Erweiterung in der Wahrnehmung bietet vielzählige Möglichkeiten. Anders als bei bekannten mobilen Geräten bietet die AR-Brille die Chance</w:t>
      </w:r>
      <w:r w:rsidR="00E533BD">
        <w:t>,</w:t>
      </w:r>
      <w:r>
        <w:t xml:space="preserve"> dem Nutzer zusätzliche Informationen zu dem von ihm Betrachteten zu liefern</w:t>
      </w:r>
      <w:r w:rsidR="00E533BD">
        <w:t>,</w:t>
      </w:r>
      <w:r>
        <w:t xml:space="preserve"> ohne dabei seine Handlung zu unterbrechen. Es wäre also zum Beispiel möglich dringend notwendige Information für den Arbeitsfluss zu integrieren</w:t>
      </w:r>
      <w:r w:rsidR="00E533BD">
        <w:t>,</w:t>
      </w:r>
      <w:r>
        <w:t xml:space="preserve"> ohne dabei die Arbeit unterbrechen zu müssen.</w:t>
      </w:r>
      <w:r w:rsidR="007B43E4">
        <w:t xml:space="preserve"> </w:t>
      </w:r>
    </w:p>
    <w:p w14:paraId="7E5C5B08" w14:textId="0D0575FC" w:rsidR="00303D22" w:rsidRDefault="00303D22" w:rsidP="00D8703C">
      <w:pPr>
        <w:pStyle w:val="BasicText"/>
      </w:pPr>
      <w:r>
        <w:t xml:space="preserve">Diese Arbeit ist ein Teil des </w:t>
      </w:r>
      <w:proofErr w:type="spellStart"/>
      <w:r>
        <w:t>Glassroom</w:t>
      </w:r>
      <w:proofErr w:type="spellEnd"/>
      <w:r>
        <w:t xml:space="preserve"> Projekts, welches vom Lehrstuhl für Informat</w:t>
      </w:r>
      <w:r>
        <w:t>i</w:t>
      </w:r>
      <w:r>
        <w:t>onsmanagement und Wirtschaftsinformatik (IMWI) der Universität Osnabrück in K</w:t>
      </w:r>
      <w:r>
        <w:t>o</w:t>
      </w:r>
      <w:r>
        <w:t>operation mit namhaften Partnern durchgeführt wird. Im Rahmen dieses Projekts sollen die Möglichkeiten der Nutzung von Brillen der Augmented Reality (AR) und Virtual Reality (VR) zur Schulung und Nutzung im Anlagen- und Maschinenbau erforscht we</w:t>
      </w:r>
      <w:r>
        <w:t>r</w:t>
      </w:r>
      <w:r>
        <w:t>den. So sollen bisherige, veraltete Methoden in diesen Bereichen auf Dauer ersetzt we</w:t>
      </w:r>
      <w:r>
        <w:t>r</w:t>
      </w:r>
      <w:r>
        <w:t>den.</w:t>
      </w:r>
    </w:p>
    <w:p w14:paraId="173755B2" w14:textId="38932B6D" w:rsidR="00D8703C" w:rsidRDefault="00D8703C" w:rsidP="00D8703C">
      <w:pPr>
        <w:pStyle w:val="BasicText"/>
      </w:pPr>
      <w:r>
        <w:t>Inwieweit eine solche kontextsensitive Erweiterung mit der Google Glass</w:t>
      </w:r>
      <w:r w:rsidR="00303D22">
        <w:t>, dem heute am weitesten verbreiten und bekanntesten Beispiel für ein Gerät der Augmented Real</w:t>
      </w:r>
      <w:r w:rsidR="00303D22">
        <w:t>i</w:t>
      </w:r>
      <w:r w:rsidR="00303D22">
        <w:t>ty,</w:t>
      </w:r>
      <w:r>
        <w:t xml:space="preserve"> möglich ist</w:t>
      </w:r>
      <w:r w:rsidR="00E533BD">
        <w:t>,</w:t>
      </w:r>
      <w:r>
        <w:t xml:space="preserve"> soll Bestandteil dieser wissenschaftlichen Arbeit sein.</w:t>
      </w:r>
      <w:r w:rsidR="005B519F">
        <w:t xml:space="preserve"> Dafür werden nach Definition von </w:t>
      </w:r>
      <w:proofErr w:type="spellStart"/>
      <w:r w:rsidR="005B519F">
        <w:t>Kontextsensitivät</w:t>
      </w:r>
      <w:proofErr w:type="spellEnd"/>
      <w:r w:rsidR="005B519F">
        <w:t xml:space="preserve"> und der Vorstellung der Google Glass als Vertr</w:t>
      </w:r>
      <w:r w:rsidR="005B519F">
        <w:t>e</w:t>
      </w:r>
      <w:r w:rsidR="005B519F">
        <w:t>ter der Augmented Reality in die Funktionsweise und die Idee der implementierten A</w:t>
      </w:r>
      <w:r w:rsidR="005B519F">
        <w:t>p</w:t>
      </w:r>
      <w:r w:rsidR="005B519F">
        <w:lastRenderedPageBreak/>
        <w:t>plikation eingeführt. Die Implementation dieser wird daraufhin dargelegt und einige Schlüsselpunkte der Prog</w:t>
      </w:r>
      <w:r w:rsidR="00E533BD">
        <w:t>r</w:t>
      </w:r>
      <w:r w:rsidR="005B519F">
        <w:t>ammierung werden erklärt. Im Anschluss soll eine kurze Fal</w:t>
      </w:r>
      <w:r w:rsidR="005B519F">
        <w:t>l</w:t>
      </w:r>
      <w:r w:rsidR="005B519F">
        <w:t xml:space="preserve">studie mit </w:t>
      </w:r>
      <w:r w:rsidR="00303D22">
        <w:t>einer beispielhaften Anwendung der implementierten Applikation durchg</w:t>
      </w:r>
      <w:r w:rsidR="00303D22">
        <w:t>e</w:t>
      </w:r>
      <w:r w:rsidR="00303D22">
        <w:t>führt werden. Die Arbeit schließt mit einem Fazit und gibt Ausblick auf die weiteren sich ergebenden Forschungsschwerpunkte</w:t>
      </w:r>
      <w:r w:rsidR="00B13F6F">
        <w:t>.</w:t>
      </w:r>
      <w:r w:rsidR="00303D22">
        <w:t xml:space="preserve"> </w:t>
      </w:r>
    </w:p>
    <w:p w14:paraId="4E7E3DA7" w14:textId="08DDC525" w:rsidR="00297DC8" w:rsidRPr="003C7E2E" w:rsidRDefault="00F10A49" w:rsidP="005B519F">
      <w:pPr>
        <w:pStyle w:val="berschrift1"/>
      </w:pPr>
      <w:bookmarkStart w:id="8" w:name="_Toc280190827"/>
      <w:r w:rsidRPr="003C7E2E">
        <w:lastRenderedPageBreak/>
        <w:t>Kontextsensitivität</w:t>
      </w:r>
      <w:bookmarkEnd w:id="8"/>
    </w:p>
    <w:p w14:paraId="5C10048F" w14:textId="69B376E9" w:rsidR="00E8643D" w:rsidRPr="003C7E2E" w:rsidRDefault="00F10A49" w:rsidP="00E8643D">
      <w:pPr>
        <w:pStyle w:val="berschrift2"/>
      </w:pPr>
      <w:bookmarkStart w:id="9" w:name="_Toc280190828"/>
      <w:r w:rsidRPr="003C7E2E">
        <w:t>Definition</w:t>
      </w:r>
      <w:bookmarkEnd w:id="9"/>
    </w:p>
    <w:p w14:paraId="7C4AF6AD" w14:textId="47AE555C"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w:t>
      </w:r>
      <w:proofErr w:type="spellStart"/>
      <w:r w:rsidR="00AF36DA" w:rsidRPr="003C7E2E">
        <w:rPr>
          <w:rFonts w:eastAsiaTheme="minorHAnsi"/>
          <w:lang w:eastAsia="en-US"/>
        </w:rPr>
        <w:t>Theimer</w:t>
      </w:r>
      <w:proofErr w:type="spellEnd"/>
      <w:r w:rsidR="00AF36DA" w:rsidRPr="003C7E2E">
        <w:rPr>
          <w:rFonts w:eastAsiaTheme="minorHAnsi"/>
          <w:lang w:eastAsia="en-US"/>
        </w:rPr>
        <w:t xml:space="preserve">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w:t>
      </w:r>
      <w:r w:rsidR="00E533BD">
        <w:rPr>
          <w:rFonts w:eastAsiaTheme="minorHAnsi"/>
          <w:lang w:eastAsia="en-US"/>
        </w:rPr>
        <w:t>,</w:t>
      </w:r>
      <w:r w:rsidRPr="003C7E2E">
        <w:rPr>
          <w:rFonts w:eastAsiaTheme="minorHAnsi"/>
          <w:lang w:eastAsia="en-US"/>
        </w:rPr>
        <w:t xml:space="preserve"> mit dem zur Koordination einer Belegschaft der Aufenthaltsort der einzel</w:t>
      </w:r>
      <w:r w:rsidR="00AE424D">
        <w:rPr>
          <w:rFonts w:eastAsiaTheme="minorHAnsi"/>
          <w:lang w:eastAsia="en-US"/>
        </w:rPr>
        <w:t xml:space="preserve">nen Mitarbeiter ermittelt </w:t>
      </w:r>
      <w:r w:rsidR="00E533BD">
        <w:rPr>
          <w:rFonts w:eastAsiaTheme="minorHAnsi"/>
          <w:lang w:eastAsia="en-US"/>
        </w:rPr>
        <w:t>wurde</w:t>
      </w:r>
      <w:r w:rsidR="001A10C8" w:rsidRPr="003C7E2E">
        <w:rPr>
          <w:rFonts w:eastAsiaTheme="minorHAnsi"/>
          <w:lang w:eastAsia="en-US"/>
        </w:rPr>
        <w:t>.</w:t>
      </w:r>
      <w:r w:rsidR="00E533BD">
        <w:rPr>
          <w:rFonts w:eastAsiaTheme="minorHAnsi"/>
          <w:lang w:eastAsia="en-US"/>
        </w:rPr>
        <w:t xml:space="preserve"> Dafür wurden</w:t>
      </w:r>
      <w:r w:rsidR="0024195D">
        <w:rPr>
          <w:rFonts w:eastAsiaTheme="minorHAnsi"/>
          <w:lang w:eastAsia="en-US"/>
        </w:rPr>
        <w:t xml:space="preserve"> die Mitarbeiter mit „</w:t>
      </w:r>
      <w:proofErr w:type="spellStart"/>
      <w:r w:rsidR="0024195D">
        <w:rPr>
          <w:rFonts w:eastAsiaTheme="minorHAnsi"/>
          <w:lang w:eastAsia="en-US"/>
        </w:rPr>
        <w:t>Active</w:t>
      </w:r>
      <w:proofErr w:type="spellEnd"/>
      <w:r w:rsidR="0024195D">
        <w:rPr>
          <w:rFonts w:eastAsiaTheme="minorHAnsi"/>
          <w:lang w:eastAsia="en-US"/>
        </w:rPr>
        <w:t xml:space="preserve"> </w:t>
      </w:r>
      <w:proofErr w:type="spellStart"/>
      <w:r w:rsidR="0024195D">
        <w:rPr>
          <w:rFonts w:eastAsiaTheme="minorHAnsi"/>
          <w:lang w:eastAsia="en-US"/>
        </w:rPr>
        <w:t>Badges</w:t>
      </w:r>
      <w:proofErr w:type="spellEnd"/>
      <w:r w:rsidR="0024195D">
        <w:rPr>
          <w:rFonts w:eastAsiaTheme="minorHAnsi"/>
          <w:lang w:eastAsia="en-US"/>
        </w:rPr>
        <w:t>“ ausgestattet und anhand dieser geortet</w:t>
      </w:r>
      <w:r w:rsidR="00E533BD">
        <w:rPr>
          <w:rFonts w:eastAsiaTheme="minorHAnsi"/>
          <w:lang w:eastAsia="en-US"/>
        </w:rPr>
        <w:t>.</w:t>
      </w:r>
      <w:r w:rsidR="0024195D">
        <w:rPr>
          <w:rFonts w:eastAsiaTheme="minorHAnsi"/>
          <w:lang w:eastAsia="en-US"/>
        </w:rPr>
        <w:t xml:space="preserve"> </w:t>
      </w:r>
      <w:r w:rsidR="001A10C8" w:rsidRPr="003C7E2E">
        <w:rPr>
          <w:rFonts w:eastAsiaTheme="minorHAnsi"/>
          <w:lang w:eastAsia="en-US"/>
        </w:rPr>
        <w:t xml:space="preserve">Mit dieser Information </w:t>
      </w:r>
      <w:r w:rsidR="00E533BD">
        <w:rPr>
          <w:rFonts w:eastAsiaTheme="minorHAnsi"/>
          <w:lang w:eastAsia="en-US"/>
        </w:rPr>
        <w:t xml:space="preserve">konnten dann </w:t>
      </w:r>
      <w:r w:rsidR="001A10C8" w:rsidRPr="003C7E2E">
        <w:rPr>
          <w:rFonts w:eastAsiaTheme="minorHAnsi"/>
          <w:lang w:eastAsia="en-US"/>
        </w:rPr>
        <w:t xml:space="preserve"> die Abläufe verbessert werden, um zum Beispiel das Tel</w:t>
      </w:r>
      <w:r w:rsidR="001A10C8" w:rsidRPr="003C7E2E">
        <w:rPr>
          <w:rFonts w:eastAsiaTheme="minorHAnsi"/>
          <w:lang w:eastAsia="en-US"/>
        </w:rPr>
        <w:t>e</w:t>
      </w:r>
      <w:r w:rsidR="001A10C8" w:rsidRPr="003C7E2E">
        <w:rPr>
          <w:rFonts w:eastAsiaTheme="minorHAnsi"/>
          <w:lang w:eastAsia="en-US"/>
        </w:rPr>
        <w:t>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515B1BB5" w:rsidR="00355E2E" w:rsidRDefault="00355E2E" w:rsidP="001A10C8">
      <w:pPr>
        <w:rPr>
          <w:rFonts w:eastAsiaTheme="minorHAnsi"/>
          <w:lang w:eastAsia="en-US"/>
        </w:rPr>
      </w:pPr>
      <w:r w:rsidRPr="003C7E2E">
        <w:rPr>
          <w:rFonts w:eastAsiaTheme="minorHAnsi"/>
          <w:lang w:eastAsia="en-US"/>
        </w:rPr>
        <w:t xml:space="preserve">Um </w:t>
      </w:r>
      <w:r w:rsidR="00AE424D">
        <w:rPr>
          <w:rFonts w:eastAsiaTheme="minorHAnsi"/>
          <w:lang w:eastAsia="en-US"/>
        </w:rPr>
        <w:t xml:space="preserve">aber </w:t>
      </w:r>
      <w:r w:rsidRPr="003C7E2E">
        <w:rPr>
          <w:rFonts w:eastAsiaTheme="minorHAnsi"/>
          <w:lang w:eastAsia="en-US"/>
        </w:rPr>
        <w:t>zu einer Definition für Kontextsensitivität zu kommen</w:t>
      </w:r>
      <w:r w:rsidR="00E533BD">
        <w:rPr>
          <w:rFonts w:eastAsiaTheme="minorHAnsi"/>
          <w:lang w:eastAsia="en-US"/>
        </w:rPr>
        <w:t>,</w:t>
      </w:r>
      <w:r w:rsidRPr="003C7E2E">
        <w:rPr>
          <w:rFonts w:eastAsiaTheme="minorHAnsi"/>
          <w:lang w:eastAsia="en-US"/>
        </w:rPr>
        <w:t xml:space="preserve"> ist es notwendig</w:t>
      </w:r>
      <w:r w:rsidR="00E533BD">
        <w:rPr>
          <w:rFonts w:eastAsiaTheme="minorHAnsi"/>
          <w:lang w:eastAsia="en-US"/>
        </w:rPr>
        <w:t>,</w:t>
      </w:r>
      <w:r w:rsidRPr="003C7E2E">
        <w:rPr>
          <w:rFonts w:eastAsiaTheme="minorHAnsi"/>
          <w:lang w:eastAsia="en-US"/>
        </w:rPr>
        <w:t xml:space="preserve"> z</w:t>
      </w:r>
      <w:r w:rsidRPr="003C7E2E">
        <w:rPr>
          <w:rFonts w:eastAsiaTheme="minorHAnsi"/>
          <w:lang w:eastAsia="en-US"/>
        </w:rPr>
        <w:t>u</w:t>
      </w:r>
      <w:r w:rsidRPr="003C7E2E">
        <w:rPr>
          <w:rFonts w:eastAsiaTheme="minorHAnsi"/>
          <w:lang w:eastAsia="en-US"/>
        </w:rPr>
        <w:t xml:space="preserve">nächst dem Kontext Aufmerksamkeit zu schenken. </w:t>
      </w:r>
    </w:p>
    <w:p w14:paraId="6C964E4D" w14:textId="13C121A9"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w:t>
      </w:r>
      <w:r w:rsidR="00E533BD">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00E533BD">
        <w:rPr>
          <w:rFonts w:eastAsiaTheme="minorHAnsi"/>
          <w:lang w:eastAsia="en-US"/>
        </w:rPr>
        <w:t>;</w:t>
      </w:r>
      <w:r w:rsidRPr="003C7E2E">
        <w:rPr>
          <w:rFonts w:eastAsiaTheme="minorHAnsi"/>
          <w:lang w:eastAsia="en-US"/>
        </w:rPr>
        <w:t xml:space="preserve"> sie beschreiben Kontext wie folgt:</w:t>
      </w:r>
    </w:p>
    <w:p w14:paraId="5D46C86C" w14:textId="5D3F3016" w:rsidR="00355E2E" w:rsidRPr="003C7E2E" w:rsidRDefault="00355E2E" w:rsidP="00355E2E">
      <w:pPr>
        <w:rPr>
          <w:rStyle w:val="AnfhrungszeichenZeichen"/>
          <w:rFonts w:eastAsiaTheme="minorHAnsi"/>
        </w:rPr>
      </w:pPr>
      <w:r w:rsidRPr="003C7E2E">
        <w:rPr>
          <w:rStyle w:val="AnfhrungszeichenZeichen"/>
          <w:rFonts w:eastAsiaTheme="minorHAnsi"/>
        </w:rPr>
        <w:t>„</w:t>
      </w:r>
      <w:r w:rsidR="00E533BD">
        <w:rPr>
          <w:rStyle w:val="AnfhrungszeichenZeichen"/>
          <w:rFonts w:eastAsiaTheme="minorHAnsi"/>
        </w:rPr>
        <w:t>[</w:t>
      </w:r>
      <w:proofErr w:type="spellStart"/>
      <w:r w:rsidR="00E533BD">
        <w:rPr>
          <w:rStyle w:val="AnfhrungszeichenZeichen"/>
          <w:rFonts w:eastAsiaTheme="minorHAnsi"/>
        </w:rPr>
        <w:t>Context</w:t>
      </w:r>
      <w:proofErr w:type="spellEnd"/>
      <w:r w:rsidR="00E533BD">
        <w:rPr>
          <w:rStyle w:val="AnfhrungszeichenZeichen"/>
          <w:rFonts w:eastAsiaTheme="minorHAnsi"/>
        </w:rPr>
        <w:t xml:space="preserve"> </w:t>
      </w:r>
      <w:proofErr w:type="spellStart"/>
      <w:r w:rsidR="00E533BD">
        <w:rPr>
          <w:rStyle w:val="AnfhrungszeichenZeichen"/>
          <w:rFonts w:eastAsiaTheme="minorHAnsi"/>
        </w:rPr>
        <w:t>is</w:t>
      </w:r>
      <w:proofErr w:type="spellEnd"/>
      <w:r w:rsidR="00E533BD">
        <w:rPr>
          <w:rStyle w:val="AnfhrungszeichenZeichen"/>
          <w:rFonts w:eastAsiaTheme="minorHAnsi"/>
        </w:rPr>
        <w:t xml:space="preserve">] </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an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including</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4BED6926" w:rsidR="00355E2E" w:rsidRPr="003C7E2E" w:rsidRDefault="00355E2E" w:rsidP="00355E2E">
      <w:pPr>
        <w:rPr>
          <w:rFonts w:eastAsiaTheme="minorHAnsi"/>
        </w:rPr>
      </w:pPr>
      <w:r w:rsidRPr="003C7E2E">
        <w:rPr>
          <w:rFonts w:eastAsiaTheme="minorHAnsi"/>
        </w:rPr>
        <w:t>Anhand dieser Definition</w:t>
      </w:r>
      <w:r w:rsidR="00E533BD">
        <w:rPr>
          <w:rFonts w:eastAsiaTheme="minorHAnsi"/>
        </w:rPr>
        <w:t>,</w:t>
      </w:r>
      <w:r w:rsidRPr="003C7E2E">
        <w:rPr>
          <w:rFonts w:eastAsiaTheme="minorHAnsi"/>
        </w:rPr>
        <w:t xml:space="preserve"> mit der die Autoren damals klar den Kontext als Information abgrenzten</w:t>
      </w:r>
      <w:r w:rsidR="00E533BD">
        <w:rPr>
          <w:rFonts w:eastAsiaTheme="minorHAnsi"/>
        </w:rPr>
        <w:t>,</w:t>
      </w:r>
      <w:r w:rsidRPr="003C7E2E">
        <w:rPr>
          <w:rFonts w:eastAsiaTheme="minorHAnsi"/>
        </w:rPr>
        <w:t xml:space="preserve"> die für den Nutzer in seiner Interaktion re</w:t>
      </w:r>
      <w:r w:rsidR="00E533BD">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Default="00355E2E" w:rsidP="001A10C8">
      <w:pPr>
        <w:rPr>
          <w:rStyle w:val="AnfhrungszeichenZeichen"/>
          <w:rFonts w:eastAsiaTheme="minorHAnsi"/>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provide</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25C9F68" w14:textId="733512DA" w:rsidR="00AE424D" w:rsidRPr="003C7E2E" w:rsidRDefault="00AE424D" w:rsidP="001A10C8">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sidR="00E533BD">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sidR="00E533BD">
        <w:rPr>
          <w:rFonts w:eastAsiaTheme="minorHAnsi"/>
        </w:rPr>
        <w:t>;</w:t>
      </w:r>
      <w:r>
        <w:rPr>
          <w:rFonts w:eastAsiaTheme="minorHAnsi"/>
        </w:rPr>
        <w:t xml:space="preserve"> diese soll daher</w:t>
      </w:r>
      <w:r w:rsidRPr="003C7E2E">
        <w:rPr>
          <w:rFonts w:eastAsiaTheme="minorHAnsi"/>
        </w:rPr>
        <w:t xml:space="preserve"> hier genutzt werden.</w:t>
      </w:r>
    </w:p>
    <w:p w14:paraId="75889E75" w14:textId="74FAE79B" w:rsidR="001A10C8" w:rsidRPr="003C7E2E" w:rsidRDefault="00A372FE" w:rsidP="001A10C8">
      <w:pPr>
        <w:rPr>
          <w:rFonts w:eastAsiaTheme="minorHAnsi"/>
          <w:lang w:eastAsia="en-US"/>
        </w:rPr>
      </w:pPr>
      <w:r w:rsidRPr="003C7E2E">
        <w:rPr>
          <w:rFonts w:eastAsiaTheme="minorHAnsi"/>
          <w:lang w:eastAsia="en-US"/>
        </w:rPr>
        <w:t xml:space="preserve">Heute wird </w:t>
      </w:r>
      <w:r w:rsidR="00AE424D">
        <w:rPr>
          <w:rFonts w:eastAsiaTheme="minorHAnsi"/>
          <w:lang w:eastAsia="en-US"/>
        </w:rPr>
        <w:t xml:space="preserve">die </w:t>
      </w:r>
      <w:r w:rsidRPr="003C7E2E">
        <w:rPr>
          <w:rFonts w:eastAsiaTheme="minorHAnsi"/>
          <w:lang w:eastAsia="en-US"/>
        </w:rPr>
        <w:t>Kontextsensitivität als Unterfeld des Ubiquitous</w:t>
      </w:r>
      <w:r w:rsidR="00E533BD">
        <w:rPr>
          <w:rFonts w:eastAsiaTheme="minorHAnsi"/>
          <w:lang w:eastAsia="en-US"/>
        </w:rPr>
        <w:t xml:space="preserve"> (bzw. P</w:t>
      </w:r>
      <w:r w:rsidR="00B754C6" w:rsidRPr="003C7E2E">
        <w:rPr>
          <w:rFonts w:eastAsiaTheme="minorHAnsi"/>
          <w:lang w:eastAsia="en-US"/>
        </w:rPr>
        <w:t>ervasive)</w:t>
      </w:r>
      <w:r w:rsidRPr="003C7E2E">
        <w:rPr>
          <w:rFonts w:eastAsiaTheme="minorHAnsi"/>
          <w:lang w:eastAsia="en-US"/>
        </w:rPr>
        <w:t xml:space="preserve"> Co</w:t>
      </w:r>
      <w:r w:rsidRPr="003C7E2E">
        <w:rPr>
          <w:rFonts w:eastAsiaTheme="minorHAnsi"/>
          <w:lang w:eastAsia="en-US"/>
        </w:rPr>
        <w:t>m</w:t>
      </w:r>
      <w:r w:rsidRPr="003C7E2E">
        <w:rPr>
          <w:rFonts w:eastAsiaTheme="minorHAnsi"/>
          <w:lang w:eastAsia="en-US"/>
        </w:rPr>
        <w:t xml:space="preserve">puting gesehen </w:t>
      </w:r>
      <w:r w:rsidRPr="003C7E2E">
        <w:rPr>
          <w:rFonts w:eastAsiaTheme="minorHAnsi"/>
          <w:lang w:eastAsia="en-US"/>
        </w:rPr>
        <w:fldChar w:fldCharType="begin" w:fldLock="1"/>
      </w:r>
      <w:r w:rsidR="00075A6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lastRenderedPageBreak/>
        <w:t>nene Datenmenge</w:t>
      </w:r>
      <w:r w:rsidR="00AE424D">
        <w:rPr>
          <w:rFonts w:eastAsiaTheme="minorHAnsi"/>
          <w:lang w:eastAsia="en-US"/>
        </w:rPr>
        <w:t xml:space="preserve"> in den mobilen Endgeräten</w:t>
      </w:r>
      <w:r w:rsidR="00AF36DA" w:rsidRPr="003C7E2E">
        <w:rPr>
          <w:rFonts w:eastAsiaTheme="minorHAnsi"/>
          <w:lang w:eastAsia="en-US"/>
        </w:rPr>
        <w:t xml:space="preserv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w:t>
      </w:r>
      <w:proofErr w:type="spellStart"/>
      <w:r w:rsidR="00B12753">
        <w:rPr>
          <w:rFonts w:eastAsiaTheme="minorHAnsi"/>
          <w:lang w:eastAsia="en-US"/>
        </w:rPr>
        <w:t>Indulska</w:t>
      </w:r>
      <w:proofErr w:type="spellEnd"/>
      <w:r w:rsidR="00B12753">
        <w:rPr>
          <w:rFonts w:eastAsiaTheme="minorHAnsi"/>
          <w:lang w:eastAsia="en-US"/>
        </w:rPr>
        <w:t xml:space="preserve"> und Sutton gehen sogar soweit</w:t>
      </w:r>
      <w:r w:rsidR="00E533BD">
        <w:rPr>
          <w:rFonts w:eastAsiaTheme="minorHAnsi"/>
          <w:lang w:eastAsia="en-US"/>
        </w:rPr>
        <w:t>,</w:t>
      </w:r>
      <w:r w:rsidR="00B12753">
        <w:rPr>
          <w:rFonts w:eastAsiaTheme="minorHAnsi"/>
          <w:lang w:eastAsia="en-US"/>
        </w:rPr>
        <w:t xml:space="preserve"> Kontextsensitivität als die Voraussetzung für ein „</w:t>
      </w:r>
      <w:proofErr w:type="spellStart"/>
      <w:r w:rsidR="00B12753">
        <w:rPr>
          <w:rFonts w:eastAsiaTheme="minorHAnsi"/>
          <w:lang w:eastAsia="en-US"/>
        </w:rPr>
        <w:t>anywhere</w:t>
      </w:r>
      <w:proofErr w:type="spellEnd"/>
      <w:r w:rsidR="00B12753">
        <w:rPr>
          <w:rFonts w:eastAsiaTheme="minorHAnsi"/>
          <w:lang w:eastAsia="en-US"/>
        </w:rPr>
        <w:t xml:space="preserve">, </w:t>
      </w:r>
      <w:proofErr w:type="spellStart"/>
      <w:r w:rsidR="00B12753">
        <w:rPr>
          <w:rFonts w:eastAsiaTheme="minorHAnsi"/>
          <w:lang w:eastAsia="en-US"/>
        </w:rPr>
        <w:t>anytime</w:t>
      </w:r>
      <w:proofErr w:type="spellEnd"/>
      <w:r w:rsidR="00B12753">
        <w:rPr>
          <w:rFonts w:eastAsiaTheme="minorHAnsi"/>
          <w:lang w:eastAsia="en-US"/>
        </w:rPr>
        <w:t xml:space="preserve">“ Computing zu sehen </w:t>
      </w:r>
      <w:r w:rsidR="00B12753">
        <w:rPr>
          <w:rFonts w:eastAsiaTheme="minorHAnsi"/>
          <w:lang w:eastAsia="en-US"/>
        </w:rPr>
        <w:fldChar w:fldCharType="begin" w:fldLock="1"/>
      </w:r>
      <w:r w:rsidR="00514870">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61663E1F" w14:textId="0E2E6DA0" w:rsidR="009C3964" w:rsidRPr="003C7E2E" w:rsidRDefault="00F10A49" w:rsidP="009C3964">
      <w:pPr>
        <w:pStyle w:val="berschrift2"/>
      </w:pPr>
      <w:bookmarkStart w:id="10" w:name="_Toc280190829"/>
      <w:r w:rsidRPr="003C7E2E">
        <w:t>Möglichkeiten der Kontextsensitivität</w:t>
      </w:r>
      <w:bookmarkEnd w:id="10"/>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3BFF793C" w:rsidR="00473B0A" w:rsidRDefault="00473B0A" w:rsidP="00E40ACD">
      <w:proofErr w:type="spellStart"/>
      <w:r>
        <w:t>Baldauf</w:t>
      </w:r>
      <w:proofErr w:type="spellEnd"/>
      <w:r>
        <w:t xml:space="preserve">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rsidR="0065209B">
        <w:t xml:space="preserve"> </w:t>
      </w:r>
      <w:r w:rsidR="00E533BD">
        <w:t xml:space="preserve">eine Großzahl </w:t>
      </w:r>
      <w:r>
        <w:t>wissenschaftlicher Arbe</w:t>
      </w:r>
      <w:r>
        <w:t>i</w:t>
      </w:r>
      <w:r>
        <w:t>ten der letzten zwei Jahrzehnte (1990-2014) analysiert und dabei eine Vielzahl von K</w:t>
      </w:r>
      <w:r>
        <w:t>a</w:t>
      </w:r>
      <w:r>
        <w:t xml:space="preserve">tegorisierungsmöglichkeiten für </w:t>
      </w:r>
      <w:r w:rsidR="00AE424D">
        <w:t>k</w:t>
      </w:r>
      <w:r>
        <w:t>ontextsensitive Systeme und Applikationen festgeha</w:t>
      </w:r>
      <w:r>
        <w:t>l</w:t>
      </w:r>
      <w:r>
        <w:t>ten. Da eine Eingrenzung und Betrachtung all</w:t>
      </w:r>
      <w:r w:rsidR="00E533BD">
        <w:t xml:space="preserve"> diese</w:t>
      </w:r>
      <w:r>
        <w:t>r den Rahmen dieser Arbeit deutlich sprengen würde</w:t>
      </w:r>
      <w:r w:rsidR="00E533BD">
        <w:t>,</w:t>
      </w:r>
      <w:r>
        <w:t xml:space="preserve"> wird im </w:t>
      </w:r>
      <w:r w:rsidR="00AE424D">
        <w:t>F</w:t>
      </w:r>
      <w:r>
        <w:t>olgenden die Kategorisierung nach der Stelle der Informat</w:t>
      </w:r>
      <w:r>
        <w:t>i</w:t>
      </w:r>
      <w:r>
        <w:t>onsverarbeitung sowie die Art des Sensors zur Informationsgewinnung beispielhaft b</w:t>
      </w:r>
      <w:r>
        <w:t>e</w:t>
      </w:r>
      <w:r>
        <w:t>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8CB6747" w:rsidR="00DF4D79" w:rsidRDefault="00DF4D79" w:rsidP="00DF4D79">
            <w:pPr>
              <w:spacing w:line="276" w:lineRule="auto"/>
              <w:jc w:val="left"/>
            </w:pPr>
            <w:r>
              <w:t xml:space="preserve">Freiluft: Global </w:t>
            </w:r>
            <w:proofErr w:type="spellStart"/>
            <w:r>
              <w:t>Positioning</w:t>
            </w:r>
            <w:proofErr w:type="spellEnd"/>
            <w:r>
              <w:t xml:space="preserve"> System (GPS)</w:t>
            </w:r>
            <w:r w:rsidR="00303D22">
              <w:t xml:space="preserve">, </w:t>
            </w:r>
            <w:proofErr w:type="spellStart"/>
            <w:r w:rsidR="00303D22">
              <w:t>Assisted</w:t>
            </w:r>
            <w:proofErr w:type="spellEnd"/>
            <w:r w:rsidR="00303D22">
              <w:t xml:space="preserve"> GPS</w:t>
            </w:r>
            <w:r>
              <w:t xml:space="preserve">, Global System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0A6C6B20" w:rsidR="00DF4D79" w:rsidRPr="00FC02FE" w:rsidRDefault="00356D86" w:rsidP="00DF4D79">
      <w:pPr>
        <w:pStyle w:val="Beschriftung"/>
        <w:rPr>
          <w:b w:val="0"/>
        </w:rPr>
      </w:pPr>
      <w:bookmarkStart w:id="11" w:name="_Toc280190793"/>
      <w:r>
        <w:t xml:space="preserve">Tabelle </w:t>
      </w:r>
      <w:fldSimple w:instr=" STYLEREF 1 \s ">
        <w:r>
          <w:rPr>
            <w:noProof/>
          </w:rPr>
          <w:t>2</w:t>
        </w:r>
      </w:fldSimple>
      <w:r>
        <w:t>.</w:t>
      </w:r>
      <w:fldSimple w:instr=" SEQ Tabelle \* ARABIC \s 1 ">
        <w:r>
          <w:rPr>
            <w:noProof/>
          </w:rPr>
          <w:t>1</w:t>
        </w:r>
      </w:fldSimple>
      <w:r w:rsidR="00DF4D79" w:rsidRPr="00FC02FE">
        <w:rPr>
          <w:b w:val="0"/>
        </w:rPr>
        <w:tab/>
      </w:r>
      <w:r w:rsidR="00DF4D79">
        <w:rPr>
          <w:b w:val="0"/>
        </w:rPr>
        <w:t xml:space="preserve">Häufig genutzte physische Sensoren </w:t>
      </w:r>
      <w:r w:rsidR="00DF4D79">
        <w:rPr>
          <w:b w:val="0"/>
        </w:rPr>
        <w:br/>
        <w:t xml:space="preserve">(in Anlehnung an </w:t>
      </w:r>
      <w:r w:rsidR="00DF4D79">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sidR="00DF4D79">
        <w:rPr>
          <w:b w:val="0"/>
        </w:rPr>
        <w:fldChar w:fldCharType="separate"/>
      </w:r>
      <w:r w:rsidR="00DF4D79" w:rsidRPr="001B0760">
        <w:rPr>
          <w:b w:val="0"/>
          <w:noProof/>
        </w:rPr>
        <w:t>(Baldauf et al. 2007, S. 266)</w:t>
      </w:r>
      <w:r w:rsidR="00DF4D79">
        <w:rPr>
          <w:b w:val="0"/>
        </w:rPr>
        <w:fldChar w:fldCharType="end"/>
      </w:r>
      <w:r w:rsidR="00DF4D79">
        <w:rPr>
          <w:b w:val="0"/>
        </w:rPr>
        <w:t xml:space="preserve"> )</w:t>
      </w:r>
      <w:bookmarkEnd w:id="11"/>
    </w:p>
    <w:p w14:paraId="76447709" w14:textId="7CD15862" w:rsidR="001B0760" w:rsidRDefault="009C3964" w:rsidP="00E40ACD">
      <w:commentRangeStart w:id="12"/>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2"/>
      <w:r w:rsidR="00AE424D">
        <w:rPr>
          <w:rStyle w:val="Kommentarzeichen"/>
        </w:rPr>
        <w:commentReference w:id="12"/>
      </w:r>
      <w:r w:rsidRPr="003C7E2E">
        <w:t xml:space="preserve"> schlägt daher eine Einteilung der kontextsensitiven Systeme </w:t>
      </w:r>
      <w:r w:rsidR="003C7E2E" w:rsidRPr="003C7E2E">
        <w:t>in drei Kat</w:t>
      </w:r>
      <w:r w:rsidR="003C7E2E" w:rsidRPr="003C7E2E">
        <w:t>e</w:t>
      </w:r>
      <w:r w:rsidR="003C7E2E" w:rsidRPr="003C7E2E">
        <w:t xml:space="preserve">gorien </w:t>
      </w:r>
      <w:r w:rsidR="00111521">
        <w:t>vor, die sich besonders in der Verarbeitung der gewonnen kontextsensitiven I</w:t>
      </w:r>
      <w:r w:rsidR="00111521">
        <w:t>n</w:t>
      </w:r>
      <w:r w:rsidR="00111521">
        <w:t xml:space="preserve">formationen unterscheiden. </w:t>
      </w:r>
      <w:r w:rsidR="00FC2AB7">
        <w:t>Die drei von ihm vorgeschlagenen Kategorien sind: „</w:t>
      </w:r>
      <w:proofErr w:type="spellStart"/>
      <w:r w:rsidR="00FC2AB7" w:rsidRPr="00FC2AB7">
        <w:rPr>
          <w:i/>
        </w:rPr>
        <w:t>Direct</w:t>
      </w:r>
      <w:proofErr w:type="spellEnd"/>
      <w:r w:rsidR="00FC2AB7" w:rsidRPr="00FC2AB7">
        <w:rPr>
          <w:i/>
        </w:rPr>
        <w:t xml:space="preserve"> </w:t>
      </w:r>
      <w:proofErr w:type="spellStart"/>
      <w:r w:rsidR="00FC2AB7" w:rsidRPr="00FC2AB7">
        <w:rPr>
          <w:i/>
        </w:rPr>
        <w:t>sensor</w:t>
      </w:r>
      <w:proofErr w:type="spellEnd"/>
      <w:r w:rsidR="00FC2AB7" w:rsidRPr="00FC2AB7">
        <w:rPr>
          <w:i/>
        </w:rPr>
        <w:t xml:space="preserve"> </w:t>
      </w:r>
      <w:proofErr w:type="spellStart"/>
      <w:r w:rsidR="00FC2AB7" w:rsidRPr="00FC2AB7">
        <w:rPr>
          <w:i/>
        </w:rPr>
        <w:t>access</w:t>
      </w:r>
      <w:proofErr w:type="spellEnd"/>
      <w:r w:rsidR="00FC2AB7" w:rsidRPr="00FC2AB7">
        <w:t>“</w:t>
      </w:r>
      <w:r w:rsidR="00FC2AB7">
        <w:t>, „</w:t>
      </w:r>
      <w:r w:rsidR="00FC2AB7" w:rsidRPr="00FC2AB7">
        <w:rPr>
          <w:i/>
        </w:rPr>
        <w:t xml:space="preserve">Middleware </w:t>
      </w:r>
      <w:proofErr w:type="spellStart"/>
      <w:r w:rsidR="00FC2AB7" w:rsidRPr="00FC2AB7">
        <w:rPr>
          <w:i/>
        </w:rPr>
        <w:t>infrastructure</w:t>
      </w:r>
      <w:proofErr w:type="spellEnd"/>
      <w:r w:rsidR="00FC2AB7" w:rsidRPr="00FC2AB7">
        <w:rPr>
          <w:i/>
        </w:rPr>
        <w:t>“</w:t>
      </w:r>
      <w:r w:rsidR="00FC2AB7">
        <w:t xml:space="preserve"> und „</w:t>
      </w:r>
      <w:proofErr w:type="spellStart"/>
      <w:r w:rsidR="00FC2AB7" w:rsidRPr="00FC2AB7">
        <w:rPr>
          <w:i/>
        </w:rPr>
        <w:t>Context</w:t>
      </w:r>
      <w:proofErr w:type="spellEnd"/>
      <w:r w:rsidR="00FC2AB7" w:rsidRPr="00FC2AB7">
        <w:rPr>
          <w:i/>
        </w:rPr>
        <w:t xml:space="preserve"> </w:t>
      </w:r>
      <w:proofErr w:type="spellStart"/>
      <w:r w:rsidR="00FC2AB7" w:rsidRPr="00FC2AB7">
        <w:rPr>
          <w:i/>
        </w:rPr>
        <w:t>server</w:t>
      </w:r>
      <w:proofErr w:type="spellEnd"/>
      <w:r w:rsidR="00E533BD">
        <w:t>“.</w:t>
      </w:r>
      <w:r w:rsidR="00FC2AB7" w:rsidRPr="00FC2AB7">
        <w:t xml:space="preserve"> </w:t>
      </w:r>
      <w:commentRangeStart w:id="13"/>
      <w:r w:rsidR="00E533BD">
        <w:t>D</w:t>
      </w:r>
      <w:r w:rsidR="00FC2AB7">
        <w:t>ie Verarbeitung der Information geht dabei von direkt im Gerät verankert, über eine Verarbeitung auf implementierten Zwischenebenen, aber immer noch im Gerät hin zu einer Client-Server-Struktur, bei der jegliche Verarbeitung auf einem kontaktierten Server stattfi</w:t>
      </w:r>
      <w:r w:rsidR="00FC2AB7">
        <w:t>n</w:t>
      </w:r>
      <w:r w:rsidR="00FC2AB7">
        <w:t>det.</w:t>
      </w:r>
      <w:r w:rsidR="00FC2AB7" w:rsidRPr="00FC2AB7">
        <w:t xml:space="preserve"> </w:t>
      </w:r>
      <w:commentRangeStart w:id="14"/>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4"/>
      <w:r w:rsidR="007B43E4">
        <w:rPr>
          <w:rStyle w:val="Kommentarzeichen"/>
        </w:rPr>
        <w:commentReference w:id="14"/>
      </w:r>
      <w:r w:rsidR="00FC2AB7">
        <w:t>.</w:t>
      </w:r>
      <w:r w:rsidR="007B43E4">
        <w:t xml:space="preserve"> </w:t>
      </w:r>
      <w:commentRangeEnd w:id="13"/>
      <w:r w:rsidR="00E533BD">
        <w:rPr>
          <w:rStyle w:val="Kommentarzeichen"/>
        </w:rPr>
        <w:commentReference w:id="13"/>
      </w:r>
    </w:p>
    <w:p w14:paraId="3DE06067" w14:textId="46A794B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w:t>
      </w:r>
      <w:r w:rsidR="00E533BD">
        <w:t xml:space="preserve"> genutzt werden um zu bestimmen</w:t>
      </w:r>
      <w:r w:rsidR="00B07654">
        <w:t xml:space="preserve"> ob es hell oder dunkel ist, eine Uhr kann dem Gerät die Zeit mitteilen und eine GPS-Sensor den Stan</w:t>
      </w:r>
      <w:r w:rsidR="00B07654">
        <w:t>d</w:t>
      </w:r>
      <w:r w:rsidR="00B07654">
        <w:t>ort auf der Welt. Weiterführen</w:t>
      </w:r>
      <w:r w:rsidR="00AE424D">
        <w:t>d</w:t>
      </w:r>
      <w:r w:rsidR="00B07654">
        <w:t xml:space="preserve"> lassen sich diese Informationen verknüpfen</w:t>
      </w:r>
      <w:r w:rsidR="00E533BD">
        <w:t>,</w:t>
      </w:r>
      <w:r w:rsidR="00B07654">
        <w:t xml:space="preserve">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6D0A3B2C" w:rsidR="00A07A3D" w:rsidRDefault="007B43E4" w:rsidP="00FC2AB7">
      <w:r>
        <w:t>Im Rahmen dieser Arbeit soll eine Kombination der beiden Kategorisierung</w:t>
      </w:r>
      <w:r w:rsidR="00F01C45">
        <w:t>en</w:t>
      </w:r>
      <w:r>
        <w:t xml:space="preserve"> zum Ei</w:t>
      </w:r>
      <w:r>
        <w:t>n</w:t>
      </w:r>
      <w:r>
        <w:t xml:space="preserve">satz kommen. Dabei wird ein besonderer </w:t>
      </w:r>
      <w:r w:rsidR="00E533BD">
        <w:t>Schwerpunkt auf Middleware I</w:t>
      </w:r>
      <w:r>
        <w:t xml:space="preserve">nfrastructure und </w:t>
      </w:r>
      <w:proofErr w:type="spellStart"/>
      <w:r>
        <w:t>Context</w:t>
      </w:r>
      <w:proofErr w:type="spellEnd"/>
      <w:r>
        <w:t xml:space="preserve"> Server und </w:t>
      </w:r>
      <w:r w:rsidR="00DC776D">
        <w:t>auf die visuel</w:t>
      </w:r>
      <w:r w:rsidR="00F01C45">
        <w:t>len</w:t>
      </w:r>
      <w:r w:rsidR="00AE424D">
        <w:t xml:space="preserve"> Kontextarten gelegt.</w:t>
      </w:r>
    </w:p>
    <w:p w14:paraId="59DA64A1" w14:textId="2E92CBB2" w:rsidR="00E533BD"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5" w:name="_Toc280190830"/>
      <w:r>
        <w:t xml:space="preserve">Marker / QR </w:t>
      </w:r>
      <w:r w:rsidRPr="003C7E2E">
        <w:t>Codes</w:t>
      </w:r>
      <w:bookmarkEnd w:id="15"/>
    </w:p>
    <w:p w14:paraId="0B83E950" w14:textId="61B733F7" w:rsidR="00473B0A" w:rsidRDefault="00473B0A" w:rsidP="00473B0A">
      <w:pPr>
        <w:pStyle w:val="BasicText"/>
      </w:pPr>
      <w:commentRangeStart w:id="16"/>
      <w:r>
        <w:t>Als spezielle Art der visuellen Kontextsensitivität sollten Identifizierung</w:t>
      </w:r>
      <w:r w:rsidR="00E533BD">
        <w:t>en</w:t>
      </w:r>
      <w:r>
        <w:t xml:space="preserve"> von Obje</w:t>
      </w:r>
      <w:r>
        <w:t>k</w:t>
      </w:r>
      <w:r>
        <w:t>ten und Orten anhand von Markern gesehen werden. Die dafür am häufigsten genutzt</w:t>
      </w:r>
      <w:r w:rsidR="00E533BD">
        <w:t>en</w:t>
      </w:r>
      <w:r>
        <w:t xml:space="preserve"> Möglichkeit</w:t>
      </w:r>
      <w:r w:rsidR="00E533BD">
        <w:t>en</w:t>
      </w:r>
      <w:r>
        <w:t xml:space="preserve"> sind die QR (Quick Response) Codes (Quelle benötigt).</w:t>
      </w:r>
      <w:commentRangeEnd w:id="16"/>
      <w:r w:rsidR="00A16B16">
        <w:rPr>
          <w:rStyle w:val="Kommentarzeichen"/>
        </w:rPr>
        <w:commentReference w:id="16"/>
      </w:r>
    </w:p>
    <w:p w14:paraId="179A0A25" w14:textId="2B1ACBAD" w:rsidR="00473B0A" w:rsidRPr="00473B0A" w:rsidRDefault="00473B0A" w:rsidP="00473B0A">
      <w:pPr>
        <w:pStyle w:val="BasicText"/>
      </w:pPr>
      <w:r>
        <w:t>QR Codes sind zweidimensionale matrixbasierte Barcodes die Information sowohl ve</w:t>
      </w:r>
      <w:r>
        <w:t>r</w:t>
      </w:r>
      <w:r>
        <w:t>tikaler als auch in horizontaler Richtung enthalten</w:t>
      </w:r>
      <w:r w:rsidR="00E533BD">
        <w:t xml:space="preserve"> (siehe </w:t>
      </w:r>
      <w:r w:rsidR="00E533BD">
        <w:rPr>
          <w:rStyle w:val="SchwacherVerweis"/>
        </w:rPr>
        <w:t>Abb. 2.1)</w:t>
      </w:r>
      <w:r>
        <w:t>. Sie wurden entw</w:t>
      </w:r>
      <w:r>
        <w:t>i</w:t>
      </w:r>
      <w:r>
        <w:t xml:space="preserve">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Speichervermögen und es ist nicht möglich</w:t>
      </w:r>
      <w:r w:rsidR="00E533BD">
        <w:t>,</w:t>
      </w:r>
      <w:r>
        <w:t xml:space="preserve"> die Codes mit dem menschlichen Auge nachzuvollziehen </w:t>
      </w:r>
      <w:r>
        <w:fldChar w:fldCharType="begin" w:fldLock="1"/>
      </w:r>
      <w:r w:rsidR="00573092">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7" w:name="_Ref295840185"/>
      <w:bookmarkStart w:id="18" w:name="_Toc300656931"/>
      <w:bookmarkStart w:id="19" w:name="_Toc305486701"/>
      <w:bookmarkStart w:id="20" w:name="_Toc280190801"/>
      <w:r w:rsidRPr="00C33FAB">
        <w:t xml:space="preserve">Abb. </w:t>
      </w:r>
      <w:fldSimple w:instr=" STYLEREF 1 \s ">
        <w:r>
          <w:rPr>
            <w:noProof/>
          </w:rPr>
          <w:t>2</w:t>
        </w:r>
      </w:fldSimple>
      <w:r w:rsidRPr="00C33FAB">
        <w:t>.</w:t>
      </w:r>
      <w:fldSimple w:instr=" SEQ Abb. \* ARABIC \s 1 ">
        <w:r>
          <w:rPr>
            <w:noProof/>
          </w:rPr>
          <w:t>1</w:t>
        </w:r>
      </w:fldSimple>
      <w:bookmarkEnd w:id="17"/>
      <w:r w:rsidRPr="00FC02FE">
        <w:rPr>
          <w:b w:val="0"/>
        </w:rPr>
        <w:tab/>
      </w:r>
      <w:bookmarkEnd w:id="18"/>
      <w:bookmarkEnd w:id="19"/>
      <w:r>
        <w:rPr>
          <w:b w:val="0"/>
        </w:rPr>
        <w:t>QR Code für den Titel dieser Arbeit</w:t>
      </w:r>
      <w:bookmarkEnd w:id="20"/>
    </w:p>
    <w:p w14:paraId="4DF44C39" w14:textId="190F7D10" w:rsidR="00AC3A7E" w:rsidRDefault="00AC3A7E" w:rsidP="00AC3A7E">
      <w:pPr>
        <w:pStyle w:val="BasicText"/>
      </w:pPr>
      <w:r>
        <w:t xml:space="preserve">QR Codes wurden 1994 von dem japanischen Unternehmen </w:t>
      </w:r>
      <w:proofErr w:type="spellStart"/>
      <w:r>
        <w:t>Denso</w:t>
      </w:r>
      <w:proofErr w:type="spellEnd"/>
      <w:r>
        <w:t>-Wave entwickelt. Es existieren 40 verschiedene Versionen des QR Codes</w:t>
      </w:r>
      <w:r w:rsidR="00E533BD">
        <w:t>,</w:t>
      </w:r>
      <w:r>
        <w:t xml:space="preserve">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2A534A0F" w14:textId="6DFFB45A" w:rsidR="00E533BD"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 xml:space="preserve">mung </w:t>
      </w:r>
      <w:r w:rsidR="00E533BD">
        <w:t xml:space="preserve">in </w:t>
      </w:r>
      <w:r>
        <w:t xml:space="preserve">der Industrie aufzufinden. </w:t>
      </w:r>
      <w:r w:rsidR="00E533BD">
        <w:t>Dabei</w:t>
      </w:r>
      <w:r>
        <w:t xml:space="preserve"> haben sie</w:t>
      </w:r>
      <w:r w:rsidR="00E533BD">
        <w:t xml:space="preserve"> immer</w:t>
      </w:r>
      <w:r>
        <w:t xml:space="preserve"> den </w:t>
      </w:r>
      <w:r w:rsidR="00E533BD">
        <w:t>Zweck</w:t>
      </w:r>
      <w:r>
        <w:t xml:space="preserve"> Objekte oder Orte zu identifizieren und weitere kontextsensitive Informationen zum Gescannten a</w:t>
      </w:r>
      <w:r>
        <w:t>n</w:t>
      </w:r>
      <w:r>
        <w:t>zuzeigen. Sei es die Internetseite eines Unternehmens in der Werbung, oder aber ein informativer Text über ein Ausstellungsstück in einem Museum. Zusätzlich ist es mö</w:t>
      </w:r>
      <w:r>
        <w:t>g</w:t>
      </w:r>
      <w:r>
        <w:t>lich</w:t>
      </w:r>
      <w:r w:rsidR="00E533BD">
        <w:t>,</w:t>
      </w:r>
      <w:r>
        <w:t xml:space="preserve"> die vom QR</w:t>
      </w:r>
      <w:r w:rsidR="00E533BD">
        <w:t xml:space="preserve"> </w:t>
      </w:r>
      <w:r>
        <w:t>Code zur Verfügung gestellte Information mit</w:t>
      </w:r>
      <w:r w:rsidR="00E533BD">
        <w:t>, von</w:t>
      </w:r>
      <w:r>
        <w:t xml:space="preserve"> weiteren Sensoren des Geräts</w:t>
      </w:r>
      <w:r w:rsidR="00E533BD">
        <w:t>,</w:t>
      </w:r>
      <w:r>
        <w:t xml:space="preserve"> festgestellte Informationen zu verknüpfen, um so ein ganzheitliches ko</w:t>
      </w:r>
      <w:r>
        <w:t>n</w:t>
      </w:r>
      <w:r>
        <w:t xml:space="preserve">textsensitives System zu erreichen. </w:t>
      </w:r>
      <w:r>
        <w:fldChar w:fldCharType="begin" w:fldLock="1"/>
      </w:r>
      <w:r w:rsidR="00573092">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1" w:name="_Toc280190831"/>
      <w:r>
        <w:t>Location-</w:t>
      </w:r>
      <w:proofErr w:type="spellStart"/>
      <w:r w:rsidR="00F10A49" w:rsidRPr="003C7E2E">
        <w:t>Based</w:t>
      </w:r>
      <w:proofErr w:type="spellEnd"/>
      <w:r w:rsidR="00F10A49" w:rsidRPr="003C7E2E">
        <w:t xml:space="preserve"> Services</w:t>
      </w:r>
      <w:bookmarkEnd w:id="21"/>
    </w:p>
    <w:p w14:paraId="6F0BBC5C" w14:textId="3838DDAE" w:rsidR="00E120DF" w:rsidRDefault="00B12753" w:rsidP="00FC02FE">
      <w:pPr>
        <w:pStyle w:val="BasicText"/>
      </w:pPr>
      <w:r>
        <w:t xml:space="preserve">Ortsbasierte Dienste (engl. </w:t>
      </w:r>
      <w:r w:rsidR="008D37AC">
        <w:t>Location-</w:t>
      </w:r>
      <w:proofErr w:type="spellStart"/>
      <w:r w:rsidR="006F6A78">
        <w:t>Based</w:t>
      </w:r>
      <w:proofErr w:type="spellEnd"/>
      <w:r w:rsidR="006F6A78">
        <w:t xml:space="preserve"> Services</w:t>
      </w:r>
      <w:r>
        <w:t xml:space="preserve">) </w:t>
      </w:r>
      <w:r w:rsidR="006F6A78">
        <w:t>sind unter Normalnutzer</w:t>
      </w:r>
      <w:r w:rsidR="0059361A">
        <w:t>n</w:t>
      </w:r>
      <w:r w:rsidR="006F6A78">
        <w:t xml:space="preserve"> von </w:t>
      </w:r>
      <w:r w:rsidR="0059361A">
        <w:t>m</w:t>
      </w:r>
      <w:r w:rsidR="006F6A78">
        <w:t>obilen Endgeräten die heute wohl am weit</w:t>
      </w:r>
      <w:r w:rsidR="00386873">
        <w:t>esten verbreitet</w:t>
      </w:r>
      <w:r w:rsidR="0059361A">
        <w:t>en</w:t>
      </w:r>
      <w:r w:rsidR="005F1383">
        <w:t xml:space="preserve"> und bekanntesten</w:t>
      </w:r>
      <w:r w:rsidR="006F6A78">
        <w:t xml:space="preserve"> </w:t>
      </w:r>
      <w:r w:rsidR="00F01C45">
        <w:t>Be</w:t>
      </w:r>
      <w:r w:rsidR="00F01C45">
        <w:t>i</w:t>
      </w:r>
      <w:r w:rsidR="00F01C45">
        <w:t>spiele</w:t>
      </w:r>
      <w:r w:rsidR="006F6A78">
        <w:t xml:space="preserve"> unter den kontextsensitiven Anwendungen</w:t>
      </w:r>
      <w:r w:rsidR="00A16B16">
        <w:t>. D</w:t>
      </w:r>
      <w:r w:rsidR="00E120DF">
        <w:t xml:space="preserve">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Akzeptanz dieser Dienste unter Endkunden </w:t>
      </w:r>
      <w:r w:rsidR="006F6A78">
        <w:fldChar w:fldCharType="begin" w:fldLock="1"/>
      </w:r>
      <w:r w:rsidR="00514870">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rsidR="006F6A78">
        <w:fldChar w:fldCharType="separate"/>
      </w:r>
      <w:r w:rsidR="00514870" w:rsidRPr="00514870">
        <w:rPr>
          <w:noProof/>
        </w:rPr>
        <w:t>(Kölmel und Yellowmap AG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w:t>
      </w:r>
      <w:r w:rsidR="00386873">
        <w:t>r</w:t>
      </w:r>
      <w:r w:rsidR="00386873">
        <w:t>schungsarbeiten benötigt werden.</w:t>
      </w:r>
      <w:r w:rsidR="00851384">
        <w:t xml:space="preserve"> Neuere Veröffentlichungen beschäftigen sich eher mit der Verknüpfung von bestehen</w:t>
      </w:r>
      <w:r>
        <w:t>den Location-</w:t>
      </w:r>
      <w:proofErr w:type="spellStart"/>
      <w:r>
        <w:t>B</w:t>
      </w:r>
      <w:r w:rsidR="00851384">
        <w:t>ased</w:t>
      </w:r>
      <w:proofErr w:type="spellEnd"/>
      <w:r w:rsidR="00851384">
        <w:t xml:space="preserve"> Services mit weiteren Technologien. </w:t>
      </w:r>
      <w:r w:rsidR="00851384">
        <w:fldChar w:fldCharType="begin" w:fldLock="1"/>
      </w:r>
      <w:r w:rsidR="00075A6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87E7BC2" w:rsidR="006F6A78" w:rsidRDefault="00E120DF" w:rsidP="00FC02FE">
      <w:pPr>
        <w:pStyle w:val="BasicText"/>
      </w:pPr>
      <w:r>
        <w:t>Auch die immense Fülle an rein</w:t>
      </w:r>
      <w:r w:rsidR="0059361A">
        <w:t xml:space="preserve">en ortsbasierten Applikationen, wie bspw. </w:t>
      </w:r>
      <w:proofErr w:type="spellStart"/>
      <w:r>
        <w:t>Foursquare</w:t>
      </w:r>
      <w:proofErr w:type="spellEnd"/>
      <w:r w:rsidR="0059361A">
        <w:t xml:space="preserve"> (siehe </w:t>
      </w:r>
      <w:proofErr w:type="spellStart"/>
      <w:r w:rsidR="0059361A">
        <w:rPr>
          <w:rStyle w:val="SchwacherVerweis"/>
        </w:rPr>
        <w:t>Abb</w:t>
      </w:r>
      <w:proofErr w:type="spellEnd"/>
      <w:r w:rsidR="0059361A">
        <w:rPr>
          <w:rStyle w:val="SchwacherVerweis"/>
        </w:rPr>
        <w:t xml:space="preserve"> 2.2) </w:t>
      </w:r>
      <w:r w:rsidR="0059361A">
        <w:t xml:space="preserve">oder </w:t>
      </w:r>
      <w:proofErr w:type="spellStart"/>
      <w:r w:rsidR="0059361A">
        <w:t>Yelp</w:t>
      </w:r>
      <w:proofErr w:type="spellEnd"/>
      <w:r>
        <w:t xml:space="preserve"> und Applikationen die ihrem Kerndienst Extrainformationen </w:t>
      </w:r>
      <w:r>
        <w:lastRenderedPageBreak/>
        <w:t>durch ortsbasierte Dienste hinzufügen</w:t>
      </w:r>
      <w:r w:rsidR="0059361A">
        <w:t>, wie</w:t>
      </w:r>
      <w:r>
        <w:t xml:space="preserve"> </w:t>
      </w:r>
      <w:r w:rsidR="00853293">
        <w:t>bspw. Facebook</w:t>
      </w:r>
      <w:r w:rsidR="0059361A">
        <w:t>,</w:t>
      </w:r>
      <w:r w:rsidR="00853293">
        <w:t xml:space="preserve"> </w:t>
      </w:r>
      <w:r>
        <w:t>sprechen für die Annahme, dass Location-</w:t>
      </w:r>
      <w:proofErr w:type="spellStart"/>
      <w:r>
        <w:t>Based</w:t>
      </w:r>
      <w:proofErr w:type="spellEnd"/>
      <w:r>
        <w:t xml:space="preserve"> Services akzeptierte Anwendungen in der Welt der </w:t>
      </w:r>
      <w:r w:rsidR="0059361A">
        <w:t>mobilen</w:t>
      </w:r>
      <w:r>
        <w:t xml:space="preserve"> </w:t>
      </w:r>
      <w:r w:rsidR="0059361A">
        <w:t>En</w:t>
      </w:r>
      <w:r w:rsidR="0059361A">
        <w:t>d</w:t>
      </w:r>
      <w:r w:rsidR="0059361A">
        <w:t>geräte</w:t>
      </w:r>
      <w:r>
        <w:t xml:space="preserve">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2" w:name="_Toc280190802"/>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2"/>
    </w:p>
    <w:p w14:paraId="72265950" w14:textId="0E4856C4" w:rsidR="008D37AC" w:rsidRDefault="008D37AC" w:rsidP="008D37AC">
      <w:pPr>
        <w:pStyle w:val="Anfhrungszeichen"/>
      </w:pPr>
      <w:r w:rsidRPr="00386873">
        <w:rPr>
          <w:i w:val="0"/>
        </w:rPr>
        <w:t>Das UMTS-Forum beschreibt Location-</w:t>
      </w:r>
      <w:proofErr w:type="spellStart"/>
      <w:r w:rsidRPr="00386873">
        <w:rPr>
          <w:i w:val="0"/>
        </w:rPr>
        <w:t>Based</w:t>
      </w:r>
      <w:proofErr w:type="spellEnd"/>
      <w:r w:rsidRPr="00386873">
        <w:rPr>
          <w:i w:val="0"/>
        </w:rPr>
        <w:t xml:space="preserve"> Services bereits in seinem 13. </w:t>
      </w:r>
      <w:r w:rsidR="00C71E7C">
        <w:rPr>
          <w:i w:val="0"/>
        </w:rPr>
        <w:t>Report</w:t>
      </w:r>
      <w:r w:rsidR="0059361A">
        <w:rPr>
          <w:i w:val="0"/>
        </w:rPr>
        <w:t xml:space="preserve"> von 2001</w:t>
      </w:r>
      <w:r w:rsidR="00C71E7C">
        <w:rPr>
          <w:i w:val="0"/>
        </w:rPr>
        <w:t xml:space="preserve">, </w:t>
      </w:r>
      <w:r w:rsidR="004F5180">
        <w:rPr>
          <w:i w:val="0"/>
        </w:rPr>
        <w:t>als einen Service der es Nutzern oder Geräten ermöglicht andere Personen, Fah</w:t>
      </w:r>
      <w:r w:rsidR="004F5180">
        <w:rPr>
          <w:i w:val="0"/>
        </w:rPr>
        <w:t>r</w:t>
      </w:r>
      <w:r w:rsidR="004F5180">
        <w:rPr>
          <w:i w:val="0"/>
        </w:rPr>
        <w:t>zeuge, Ressourcen, Dienste oder Maschinen anhand ihrer Personen zu ermitteln. Zudem ermög</w:t>
      </w:r>
      <w:r w:rsidR="0059361A">
        <w:rPr>
          <w:i w:val="0"/>
        </w:rPr>
        <w:t>licht es dem</w:t>
      </w:r>
      <w:r w:rsidR="004F5180">
        <w:rPr>
          <w:i w:val="0"/>
        </w:rPr>
        <w:t xml:space="preserve"> Nutzer</w:t>
      </w:r>
      <w:r w:rsidR="0059361A">
        <w:rPr>
          <w:i w:val="0"/>
        </w:rPr>
        <w:t>,</w:t>
      </w:r>
      <w:r w:rsidR="004F5180">
        <w:rPr>
          <w:i w:val="0"/>
        </w:rPr>
        <w:t xml:space="preserve"> seine eigene Position zu ermitteln.</w:t>
      </w:r>
      <w:r>
        <w:t xml:space="preserve"> </w:t>
      </w:r>
      <w:r>
        <w:fldChar w:fldCharType="begin" w:fldLock="1"/>
      </w:r>
      <w:r w:rsidR="00CE02AF">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BBDCFF7"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und </w:t>
      </w:r>
      <w:proofErr w:type="spellStart"/>
      <w:r w:rsidR="00303D22">
        <w:t>assisted</w:t>
      </w:r>
      <w:proofErr w:type="spellEnd"/>
      <w:r w:rsidR="00303D22">
        <w:t xml:space="preserve"> GPS (</w:t>
      </w:r>
      <w:proofErr w:type="spellStart"/>
      <w:r>
        <w:t>aGPS</w:t>
      </w:r>
      <w:proofErr w:type="spellEnd"/>
      <w:r w:rsidR="00303D22">
        <w:t xml:space="preserve">) </w:t>
      </w:r>
      <w:r w:rsidR="00303D22">
        <w:fldChar w:fldCharType="begin" w:fldLock="1"/>
      </w:r>
      <w:r w:rsidR="001169A5">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303D22">
        <w:fldChar w:fldCharType="separate"/>
      </w:r>
      <w:r w:rsidR="00303D22" w:rsidRPr="00303D22">
        <w:rPr>
          <w:noProof/>
        </w:rPr>
        <w:t>(Djuknic und Richton 2001, S. 123)</w:t>
      </w:r>
      <w:r w:rsidR="00303D22">
        <w:fldChar w:fldCharType="end"/>
      </w:r>
      <w:r w:rsidR="00817132">
        <w:t xml:space="preserve">, aber auch eine Ermittlung anhand von Nutzereingaben oder durch andere Applikationen ist denkbar </w:t>
      </w:r>
      <w:r w:rsidR="00817132">
        <w:fldChar w:fldCharType="begin" w:fldLock="1"/>
      </w:r>
      <w:r w:rsidR="00514870">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w:t>
      </w:r>
      <w:r w:rsidR="00DF4D79">
        <w:t>l</w:t>
      </w:r>
      <w:r w:rsidR="00DF4D79">
        <w:t xml:space="preserve">liten </w:t>
      </w:r>
      <w:r w:rsidR="0059361A">
        <w:t>oder Sendemasten geschehen kann.</w:t>
      </w:r>
      <w:r w:rsidR="00DF4D79">
        <w:t xml:space="preserve"> </w:t>
      </w:r>
      <w:r w:rsidR="0059361A">
        <w:t>O</w:t>
      </w:r>
      <w:r w:rsidR="00DF4D79">
        <w:t>der ob sich um eine Lokalisierung in einem Gebäude handelt</w:t>
      </w:r>
      <w:r w:rsidR="00AC3A7E">
        <w:t>, welche dann zum Beispiel über die be</w:t>
      </w:r>
      <w:r w:rsidR="0059361A">
        <w:t xml:space="preserve">reits genannten QR </w:t>
      </w:r>
      <w:r w:rsidR="00AC3A7E">
        <w:t>Codes g</w:t>
      </w:r>
      <w:r w:rsidR="00AC3A7E">
        <w:t>e</w:t>
      </w:r>
      <w:r w:rsidR="00AC3A7E">
        <w:t>schehen könnte</w:t>
      </w:r>
      <w:r w:rsidR="00DF4D79">
        <w:t xml:space="preserve"> </w:t>
      </w:r>
      <w:r w:rsidR="007010D3">
        <w:fldChar w:fldCharType="begin" w:fldLock="1"/>
      </w:r>
      <w:r w:rsidR="00075A68">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7010D3">
        <w:fldChar w:fldCharType="separate"/>
      </w:r>
      <w:r w:rsidR="007010D3" w:rsidRPr="007010D3">
        <w:rPr>
          <w:noProof/>
        </w:rPr>
        <w:t>(Chang et al. 2007, S. 231)</w:t>
      </w:r>
      <w:r w:rsidR="007010D3">
        <w:fldChar w:fldCharType="end"/>
      </w:r>
    </w:p>
    <w:p w14:paraId="2CC41627" w14:textId="0B80732D" w:rsidR="00297DC8" w:rsidRDefault="00F10A49" w:rsidP="00F10A49">
      <w:pPr>
        <w:pStyle w:val="berschrift3"/>
      </w:pPr>
      <w:bookmarkStart w:id="23" w:name="_Toc280190832"/>
      <w:r w:rsidRPr="003C7E2E">
        <w:lastRenderedPageBreak/>
        <w:t>Objekt- und Bilderkennung</w:t>
      </w:r>
      <w:bookmarkEnd w:id="23"/>
    </w:p>
    <w:p w14:paraId="46380E9C" w14:textId="1E5BC2CA" w:rsidR="00C75BB0" w:rsidRDefault="00C75BB0" w:rsidP="00445923">
      <w:pPr>
        <w:pStyle w:val="BasicText"/>
      </w:pPr>
      <w:r>
        <w:t>Objekt- und Bilderkennung</w:t>
      </w:r>
      <w:r w:rsidR="00330AFC">
        <w:t xml:space="preserve"> (engl. </w:t>
      </w:r>
      <w:proofErr w:type="spellStart"/>
      <w:r w:rsidR="00330AFC">
        <w:t>Object</w:t>
      </w:r>
      <w:proofErr w:type="spellEnd"/>
      <w:r w:rsidR="00330AFC">
        <w:t xml:space="preserve"> Recognition)</w:t>
      </w:r>
      <w:r>
        <w:t xml:space="preserve"> sind als Unterbereich der Co</w:t>
      </w:r>
      <w:r>
        <w:t>m</w:t>
      </w:r>
      <w:r>
        <w:t>puter Vision zu sehen</w:t>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w:t>
      </w:r>
      <w:r w:rsidR="0059361A">
        <w:t>,</w:t>
      </w:r>
      <w:r>
        <w:t xml:space="preserve"> über den erste wissenschaf</w:t>
      </w:r>
      <w:r>
        <w:t>t</w:t>
      </w:r>
      <w:r>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E02AF">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2011)" }, "properties" : { "noteIndex" : 0 }, "schema" : "https://github.com/citation-style-language/schema/raw/master/csl-citation.json" }</w:instrText>
      </w:r>
      <w:r w:rsidR="00CD30C3">
        <w:fldChar w:fldCharType="separate"/>
      </w:r>
      <w:r w:rsidR="00CE02AF" w:rsidRPr="00CE02AF">
        <w:rPr>
          <w:noProof/>
        </w:rPr>
        <w:t>(Szeliski 2010)</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4"/>
      <w:r>
        <w:t>Applikationen</w:t>
      </w:r>
      <w:r w:rsidR="00CD30C3">
        <w:t>,</w:t>
      </w:r>
      <w:r>
        <w:t xml:space="preserve"> </w:t>
      </w:r>
      <w:r w:rsidR="00CD30C3">
        <w:t>welche</w:t>
      </w:r>
      <w:r w:rsidR="00926CFB">
        <w:t xml:space="preserve"> Texterkennung </w:t>
      </w:r>
      <w:commentRangeEnd w:id="24"/>
      <w:r w:rsidR="00926CFB">
        <w:rPr>
          <w:rStyle w:val="Kommentarzeichen"/>
        </w:rPr>
        <w:commentReference w:id="24"/>
      </w:r>
      <w:r w:rsidR="00926CFB">
        <w:t xml:space="preserve">(engl. Optical </w:t>
      </w:r>
      <w:proofErr w:type="spellStart"/>
      <w:r w:rsidR="00926CFB">
        <w:t>Character</w:t>
      </w:r>
      <w:proofErr w:type="spellEnd"/>
      <w:r w:rsidR="00926CFB">
        <w:t xml:space="preserve">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5"/>
      <w:r>
        <w:t>Google Gog</w:t>
      </w:r>
      <w:r>
        <w:t>g</w:t>
      </w:r>
      <w:r w:rsidR="00CD30C3">
        <w:t>les</w:t>
      </w:r>
      <w:commentRangeEnd w:id="25"/>
      <w:r w:rsidR="00CD30C3">
        <w:rPr>
          <w:rStyle w:val="Kommentarzeichen"/>
        </w:rPr>
        <w:commentReference w:id="25"/>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13AF29EF"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6"/>
      <w:r w:rsidR="00610415">
        <w:t>Für die Gewinnung der Beschreibung gibt es verschiedene A</w:t>
      </w:r>
      <w:r w:rsidR="0059361A">
        <w:t>nsätze, die von Kantenerkennung und</w:t>
      </w:r>
      <w:r w:rsidR="00610415">
        <w:t xml:space="preserve"> Ecke</w:t>
      </w:r>
      <w:r w:rsidR="00610415">
        <w:t>n</w:t>
      </w:r>
      <w:r w:rsidR="00610415">
        <w:t xml:space="preserve">erkennung bis zur sogenannten </w:t>
      </w:r>
      <w:proofErr w:type="spellStart"/>
      <w:r w:rsidR="00610415">
        <w:t>Blob</w:t>
      </w:r>
      <w:proofErr w:type="spellEnd"/>
      <w:r w:rsidR="00610415">
        <w:t xml:space="preserve"> Erkennung reicht</w:t>
      </w:r>
      <w:commentRangeEnd w:id="26"/>
      <w:r w:rsidR="00610415">
        <w:rPr>
          <w:rStyle w:val="Kommentarzeichen"/>
        </w:rPr>
        <w:commentReference w:id="26"/>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27" w:name="_Toc280190833"/>
      <w:r w:rsidR="00F10A49" w:rsidRPr="003C7E2E">
        <w:t>Google Glass</w:t>
      </w:r>
      <w:bookmarkEnd w:id="27"/>
    </w:p>
    <w:p w14:paraId="2003000F" w14:textId="178AC097" w:rsidR="00F23E20" w:rsidRDefault="00F10A49" w:rsidP="00F10A49">
      <w:pPr>
        <w:pStyle w:val="berschrift2"/>
      </w:pPr>
      <w:bookmarkStart w:id="28" w:name="_Toc280190834"/>
      <w:r w:rsidRPr="003C7E2E">
        <w:t>Die Google Glass als Vertreter der Augmented Reality</w:t>
      </w:r>
      <w:bookmarkEnd w:id="28"/>
    </w:p>
    <w:p w14:paraId="33F8A5AC" w14:textId="1F31C90D"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ty) ein intensiv beachteter Forschungsbereich.</w:t>
      </w:r>
      <w:r w:rsidR="00177C26">
        <w:t xml:space="preserve"> Hierbei geht es um die Integration von virtuellen Elementen in die Realität und a</w:t>
      </w:r>
      <w:r w:rsidR="00F72C28">
        <w:t xml:space="preserve">nders </w:t>
      </w:r>
      <w:r w:rsidR="00595339">
        <w:t>als in der virtuellen Realität</w:t>
      </w:r>
      <w:r w:rsidR="00F72C28">
        <w:t xml:space="preserve"> nicht um die künstliche Darstel</w:t>
      </w:r>
      <w:r w:rsidR="00177C26">
        <w:t xml:space="preserve">lung von Räumen und Objekten </w:t>
      </w:r>
      <w:r w:rsidR="00177C26">
        <w:fldChar w:fldCharType="begin" w:fldLock="1"/>
      </w:r>
      <w:r w:rsidR="001169A5">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177C26">
        <w:fldChar w:fldCharType="separate"/>
      </w:r>
      <w:r w:rsidR="00177C26" w:rsidRPr="00F72C28">
        <w:rPr>
          <w:noProof/>
        </w:rPr>
        <w:t>(Azuma 1997, S. 2)</w:t>
      </w:r>
      <w:r w:rsidR="00177C26">
        <w:fldChar w:fldCharType="end"/>
      </w:r>
      <w:r w:rsidR="00177C26">
        <w:t>.</w:t>
      </w:r>
      <w:r w:rsidR="00F72C28">
        <w:t xml:space="preserve"> In dieser Weise wird die Augmented Reality genutzt um dem Nutzer die Möglichkeit zu bieten mit der ihm umgebenden Umwelt zu interagieren, während diese gleichzeitig um virt</w:t>
      </w:r>
      <w:r w:rsidR="00F72C28">
        <w:t>u</w:t>
      </w:r>
      <w:r w:rsidR="00F72C28">
        <w:t>elle Elemente erweitert wird</w:t>
      </w:r>
      <w:r w:rsidR="00C26EB0">
        <w:t xml:space="preserve"> </w:t>
      </w:r>
      <w:r w:rsidR="00C26EB0">
        <w:fldChar w:fldCharType="begin" w:fldLock="1"/>
      </w:r>
      <w:r w:rsidR="00514870">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C26EB0">
        <w:fldChar w:fldCharType="separate"/>
      </w:r>
      <w:r w:rsidR="00C26EB0" w:rsidRPr="00C26EB0">
        <w:rPr>
          <w:noProof/>
        </w:rPr>
        <w:t>(Huang et al. 2013, S. 1–2)</w:t>
      </w:r>
      <w:r w:rsidR="00C26EB0">
        <w:fldChar w:fldCharType="end"/>
      </w:r>
      <w:r w:rsidR="00F72C28">
        <w:t>.</w:t>
      </w:r>
      <w:r w:rsidR="00FA4567">
        <w:t xml:space="preserve"> </w:t>
      </w:r>
    </w:p>
    <w:p w14:paraId="2302FA64" w14:textId="15976764" w:rsidR="00410951" w:rsidRDefault="00FA4567" w:rsidP="008D59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rsidR="001169A5">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w:t>
      </w:r>
      <w:r w:rsidR="0059361A">
        <w:t>gestellt werden. Er schließt zu</w:t>
      </w:r>
      <w:r>
        <w:t>dem 2D Ei</w:t>
      </w:r>
      <w:r>
        <w:t>n</w:t>
      </w:r>
      <w:r>
        <w:t>blendungen konsequent als Teil der Augmented Reality aus.</w:t>
      </w:r>
      <w:r w:rsidR="008D59B3">
        <w:t xml:space="preserve"> Spätere Definitionen wie die von Huang et al. </w:t>
      </w:r>
      <w:r w:rsidR="008D59B3">
        <w:fldChar w:fldCharType="begin" w:fldLock="1"/>
      </w:r>
      <w:r w:rsidR="00514870">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gorie als Mobile Augmented Reality (MAR) und unterteilen diese weiter in 6 Unterk</w:t>
      </w:r>
      <w:r w:rsidR="00C045CE">
        <w:t>a</w:t>
      </w:r>
      <w:r w:rsidR="00C045CE">
        <w:t>tegorien</w:t>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 xml:space="preserve">Personal Digital </w:t>
      </w:r>
      <w:proofErr w:type="spellStart"/>
      <w:r>
        <w:t>Assistants</w:t>
      </w:r>
      <w:proofErr w:type="spellEnd"/>
      <w:r>
        <w:t xml:space="preserve"> (PDAs)</w:t>
      </w:r>
    </w:p>
    <w:p w14:paraId="4823FAF6" w14:textId="1DB6982B" w:rsidR="001616A2" w:rsidRDefault="001616A2" w:rsidP="001616A2">
      <w:pPr>
        <w:pStyle w:val="Anfhrungszeichen"/>
        <w:numPr>
          <w:ilvl w:val="0"/>
          <w:numId w:val="25"/>
        </w:numPr>
      </w:pPr>
      <w:proofErr w:type="spellStart"/>
      <w:r>
        <w:t>Tablet</w:t>
      </w:r>
      <w:proofErr w:type="spellEnd"/>
      <w:r>
        <w:t xml:space="preserve"> Personal Computer (Tablets)</w:t>
      </w:r>
    </w:p>
    <w:p w14:paraId="189816FD" w14:textId="3CEB23D1" w:rsidR="001616A2" w:rsidRDefault="001616A2" w:rsidP="001616A2">
      <w:pPr>
        <w:pStyle w:val="Anfhrungszeichen"/>
        <w:numPr>
          <w:ilvl w:val="0"/>
          <w:numId w:val="25"/>
        </w:numPr>
      </w:pPr>
      <w:r>
        <w:t>Ultra Mobile PCs (UMPCs)</w:t>
      </w:r>
    </w:p>
    <w:p w14:paraId="52F5DB4E" w14:textId="6396EA16" w:rsidR="001616A2" w:rsidRDefault="00C65796" w:rsidP="001616A2">
      <w:pPr>
        <w:pStyle w:val="Anfhrungszeichen"/>
        <w:numPr>
          <w:ilvl w:val="0"/>
          <w:numId w:val="25"/>
        </w:numPr>
      </w:pPr>
      <w:r>
        <w:t>Mobiltelefone</w:t>
      </w:r>
    </w:p>
    <w:p w14:paraId="23C9DE1F" w14:textId="158032BD" w:rsidR="001616A2" w:rsidRDefault="00C65796" w:rsidP="001616A2">
      <w:pPr>
        <w:pStyle w:val="Anfhrungszeichen"/>
        <w:numPr>
          <w:ilvl w:val="0"/>
          <w:numId w:val="25"/>
        </w:numPr>
      </w:pPr>
      <w:r>
        <w:t>AR-</w:t>
      </w:r>
      <w:r w:rsidR="001616A2">
        <w:t>Brillen</w:t>
      </w:r>
    </w:p>
    <w:p w14:paraId="39F07B96" w14:textId="507C69EF" w:rsidR="005C731C" w:rsidRDefault="00C65796" w:rsidP="000713B5">
      <w:pPr>
        <w:pStyle w:val="BasicText"/>
      </w:pPr>
      <w:r>
        <w:t>Die AR-</w:t>
      </w:r>
      <w:r w:rsidR="00DB35F7">
        <w:t xml:space="preserve">Brille </w:t>
      </w:r>
      <w:r w:rsidR="009800AC">
        <w:t xml:space="preserve">von </w:t>
      </w:r>
      <w:r w:rsidR="00DB35F7">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w:t>
      </w:r>
      <w:r w:rsidR="00DF5A74">
        <w:t>Juni während der Unternehmensmesse Google I/O 2012 im Rahmen des Project Glass offiz</w:t>
      </w:r>
      <w:r w:rsidR="00DF5A74">
        <w:t>i</w:t>
      </w:r>
      <w:r w:rsidR="00DF5A74">
        <w:t xml:space="preserve">ell vorgestellt </w:t>
      </w:r>
      <w:r w:rsidR="00DF5A74">
        <w:fldChar w:fldCharType="begin" w:fldLock="1"/>
      </w:r>
      <w:r w:rsidR="00AE424D">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F5A74">
        <w:fldChar w:fldCharType="separate"/>
      </w:r>
      <w:r w:rsidR="00DF5A74" w:rsidRPr="00DF5A74">
        <w:rPr>
          <w:noProof/>
        </w:rPr>
        <w:t>(Google 2012)</w:t>
      </w:r>
      <w:r w:rsidR="00DF5A74">
        <w:fldChar w:fldCharType="end"/>
      </w:r>
      <w:r w:rsidR="00DF5A74">
        <w:t xml:space="preserve">. </w:t>
      </w:r>
      <w:r w:rsidR="000713B5">
        <w:t xml:space="preserve"> In den Verkauf ging das Gerät dann im Frühjahr 2013</w:t>
      </w:r>
      <w:r w:rsidR="00552704">
        <w:t>, gleichzeitig mit dem Glass Development Kit</w:t>
      </w:r>
      <w:r w:rsidR="000713B5">
        <w:t xml:space="preserve"> für Entwickler und anerkannte Tester</w:t>
      </w:r>
      <w:r w:rsidR="00552704">
        <w:t xml:space="preserve"> </w:t>
      </w:r>
      <w:r w:rsidR="00552704">
        <w:lastRenderedPageBreak/>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w:t>
      </w:r>
      <w:r w:rsidR="00DF5A74">
        <w:t xml:space="preserve"> befindet sich Project Glass in der Open Beta und ist daher</w:t>
      </w:r>
      <w:r w:rsidR="000713B5">
        <w:t xml:space="preserve"> nur in sehr kleiner Aufla</w:t>
      </w:r>
      <w:r w:rsidR="00DF5A74">
        <w:t xml:space="preserve">ge </w:t>
      </w:r>
      <w:r w:rsidR="000713B5">
        <w:t xml:space="preserve">für Entwickler und Forschungszwecke </w:t>
      </w:r>
      <w:commentRangeStart w:id="29"/>
      <w:r w:rsidR="000713B5">
        <w:t>verfügbar.</w:t>
      </w:r>
      <w:commentRangeEnd w:id="29"/>
      <w:r w:rsidR="00D74C65">
        <w:rPr>
          <w:rStyle w:val="Kommentarzeichen"/>
        </w:rPr>
        <w:commentReference w:id="29"/>
      </w:r>
    </w:p>
    <w:p w14:paraId="410B19E0" w14:textId="3F8D279D" w:rsidR="00F10A49" w:rsidRDefault="00F10A49" w:rsidP="000713B5">
      <w:pPr>
        <w:pStyle w:val="berschrift2"/>
      </w:pPr>
      <w:bookmarkStart w:id="30" w:name="_Toc280190835"/>
      <w:r w:rsidRPr="003C7E2E">
        <w:t>Spezifikationen und Besonderheiten der Google Glass</w:t>
      </w:r>
      <w:bookmarkEnd w:id="30"/>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1" w:name="_Toc280190836"/>
      <w:r w:rsidRPr="003C7E2E">
        <w:t>Hardwarespezifikationen</w:t>
      </w:r>
      <w:bookmarkEnd w:id="31"/>
    </w:p>
    <w:p w14:paraId="188A8310" w14:textId="77777777" w:rsidR="00EB566B" w:rsidRDefault="00EB566B" w:rsidP="00EB566B">
      <w:pPr>
        <w:pStyle w:val="Beschriftung"/>
        <w:keepNext/>
      </w:pPr>
      <w:r>
        <w:rPr>
          <w:noProof/>
        </w:rPr>
        <w:drawing>
          <wp:inline distT="0" distB="0" distL="0" distR="0" wp14:anchorId="72854FC2" wp14:editId="69D9C8F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2" w:name="_Toc280190803"/>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2"/>
    </w:p>
    <w:p w14:paraId="43F0BF27" w14:textId="4834A1A7" w:rsidR="00A61E73" w:rsidRDefault="005B3483" w:rsidP="00EB566B">
      <w:pPr>
        <w:pStyle w:val="BasicText"/>
      </w:pPr>
      <w:r>
        <w:t>Bei der Googl</w:t>
      </w:r>
      <w:r w:rsidR="00115D4C">
        <w:t>e Glass handelt es sich um eine</w:t>
      </w:r>
      <w:r>
        <w:t xml:space="preserve"> über wahlweise Sprachbefeh</w:t>
      </w:r>
      <w:r w:rsidR="00115D4C">
        <w:t>le oder ein Touchpad bedienbare</w:t>
      </w:r>
      <w:r>
        <w:t xml:space="preserv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4327AE58" w:rsidR="00396266" w:rsidRDefault="00396266" w:rsidP="00EB566B">
      <w:pPr>
        <w:pStyle w:val="BasicText"/>
      </w:pPr>
      <w:r>
        <w:t>Allerdings stellt sie ihre Inhalte nicht durch Projektion auf Brillengläsern dar, sondern integriert ein kleines Display in die obere rechte Ecke des Sichtfeldes</w:t>
      </w:r>
      <w:r w:rsidR="002045F6">
        <w:t xml:space="preserve"> des Trägers</w:t>
      </w:r>
      <w:r w:rsidR="00115D4C">
        <w:t>;</w:t>
      </w:r>
      <w:r>
        <w:t xml:space="preserve"> es hand</w:t>
      </w:r>
      <w:r w:rsidR="009A03DA">
        <w:t>elt sich hier also um ein Head-</w:t>
      </w:r>
      <w:proofErr w:type="spellStart"/>
      <w:r w:rsidR="009A03DA">
        <w:t>U</w:t>
      </w:r>
      <w:r>
        <w:t>p</w:t>
      </w:r>
      <w:proofErr w:type="spellEnd"/>
      <w:r>
        <w:t>-Display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xml:space="preserve">. </w:t>
      </w:r>
      <w:r>
        <w:lastRenderedPageBreak/>
        <w:t>Dabei hat e</w:t>
      </w:r>
      <w:r w:rsidR="00177C26">
        <w:t xml:space="preserve">s durch das Prisma Display den </w:t>
      </w:r>
      <w:r>
        <w:t>Eindruck</w:t>
      </w:r>
      <w:r w:rsidR="00115D4C">
        <w:t>,</w:t>
      </w:r>
      <w:r>
        <w:t xml:space="preserve"> als würde die Benutzeroberfläc</w:t>
      </w:r>
      <w:r w:rsidR="00115D4C">
        <w:t>he in einiger Entfernung vor dem</w:t>
      </w:r>
      <w:r>
        <w:t xml:space="preserve">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267E28D0" w:rsidR="00E51F72" w:rsidRDefault="00A61E73" w:rsidP="00E51F72">
      <w:pPr>
        <w:pStyle w:val="BasicText"/>
      </w:pPr>
      <w:r>
        <w:t xml:space="preserve">Im hinteren Teil des Geräts befinden sich ein einzelliger Lithium Polymer Akku mit 2.1 </w:t>
      </w:r>
      <w:r w:rsidR="005C096E">
        <w:t>Wattstunden (</w:t>
      </w:r>
      <w:proofErr w:type="spellStart"/>
      <w:r>
        <w:t>Wh</w:t>
      </w:r>
      <w:proofErr w:type="spellEnd"/>
      <w:r w:rsidR="005C096E">
        <w:t>)</w:t>
      </w:r>
      <w:r>
        <w:t xml:space="preserve"> und ein</w:t>
      </w:r>
      <w:r w:rsidR="00115D4C">
        <w:t>em</w:t>
      </w:r>
      <w:r>
        <w:t xml:space="preserve"> </w:t>
      </w:r>
      <w:commentRangeStart w:id="33"/>
      <w:proofErr w:type="spellStart"/>
      <w:r>
        <w:t>Bone</w:t>
      </w:r>
      <w:proofErr w:type="spellEnd"/>
      <w:r>
        <w:t xml:space="preserve"> </w:t>
      </w:r>
      <w:proofErr w:type="spellStart"/>
      <w:r>
        <w:t>Conduction</w:t>
      </w:r>
      <w:proofErr w:type="spellEnd"/>
      <w:r>
        <w:t xml:space="preserve"> Speaker</w:t>
      </w:r>
      <w:commentRangeEnd w:id="33"/>
      <w:r w:rsidR="005C096E">
        <w:rPr>
          <w:rStyle w:val="Kommentarzeichen"/>
        </w:rPr>
        <w:commentReference w:id="33"/>
      </w:r>
      <w:r>
        <w:t xml:space="preserve">. An der rechten Seite </w:t>
      </w:r>
      <w:r w:rsidR="002045F6">
        <w:t>ist</w:t>
      </w:r>
      <w:r>
        <w:t xml:space="preserve"> ein Touchpad</w:t>
      </w:r>
      <w:r w:rsidR="002045F6">
        <w:t xml:space="preserve"> zu finden,</w:t>
      </w:r>
      <w:r>
        <w:t xml:space="preserve"> welches die Eingabe ähnlich einem Notebook-Touchpad ermö</w:t>
      </w:r>
      <w:r>
        <w:t>g</w:t>
      </w:r>
      <w:r>
        <w:t xml:space="preserve">licht. An der Verlängerung des </w:t>
      </w:r>
      <w:proofErr w:type="spellStart"/>
      <w:r>
        <w:t>Touchmoduls</w:t>
      </w:r>
      <w:proofErr w:type="spellEnd"/>
      <w:r>
        <w:t xml:space="preserve"> befinden sich die Recheneinheit mit Mi</w:t>
      </w:r>
      <w:r>
        <w:t>k</w:t>
      </w:r>
      <w:r>
        <w:t>rofon, GPS-Einheit, einer 5 Megapixel-Kamera, sowie Beschleunigungs- und Erschütt</w:t>
      </w:r>
      <w:r>
        <w:t>e</w:t>
      </w:r>
      <w:r>
        <w:t>rungssensoren.  D</w:t>
      </w:r>
      <w:r w:rsidR="00AB5999">
        <w:t>as User Interface</w:t>
      </w:r>
      <w:r>
        <w:t xml:space="preserve"> </w:t>
      </w:r>
      <w:r w:rsidR="00AB5999">
        <w:t>(</w:t>
      </w:r>
      <w:r>
        <w:t>UI</w:t>
      </w:r>
      <w:r w:rsidR="00AB5999">
        <w:t>)</w:t>
      </w:r>
      <w:r>
        <w:t xml:space="preserve"> wird dem Träger auf </w:t>
      </w:r>
      <w:r w:rsidR="00323698">
        <w:t>einem Prisma Display mit einer nativen Auflösung von 640x360 Pixel</w:t>
      </w:r>
      <w:r w:rsidR="002045F6">
        <w:t xml:space="preserve"> </w:t>
      </w:r>
      <w:r w:rsidR="00115D4C">
        <w:t>angezeigt.</w:t>
      </w:r>
      <w:r w:rsidR="00323698">
        <w:t xml:space="preserve"> Das Gerät hat eine Speicherk</w:t>
      </w:r>
      <w:r w:rsidR="00323698">
        <w:t>a</w:t>
      </w:r>
      <w:r w:rsidR="00323698">
        <w:t xml:space="preserve">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w:t>
      </w:r>
      <w:r w:rsidR="00DF3E1E">
        <w:t>u</w:t>
      </w:r>
      <w:r w:rsidR="00DF3E1E">
        <w:t>e</w:t>
      </w:r>
      <w:r w:rsidR="00115D4C">
        <w:t>rt wird das Gerät von einem ARM-</w:t>
      </w:r>
      <w:r w:rsidR="00DF3E1E">
        <w:t xml:space="preserve">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1C58E996" w:rsidR="00396266" w:rsidRDefault="00396266" w:rsidP="00396266">
      <w:r>
        <w:t>Das Gerät hat bei starker Bea</w:t>
      </w:r>
      <w:r w:rsidR="00115D4C">
        <w:t>nspruchung, wie zum Beispiel dem</w:t>
      </w:r>
      <w:r>
        <w:t xml:space="preserve"> Aufnehmen eines 720p-Videos oder der durchgehende Berechnung von aufwändigen Algorithmen eine ungefähre Akkulaufzeit von einer Stunde. Dies lässt darauf schließen, dass es nicht als allzeit eingeschaltetes, sondern als </w:t>
      </w:r>
      <w:r w:rsidR="00115D4C">
        <w:t>nur im Bedarfsfall</w:t>
      </w:r>
      <w:r>
        <w:t xml:space="preserve">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4" w:name="_Toc280190837"/>
      <w:r w:rsidRPr="003C7E2E">
        <w:t>Softwarespezifikationen</w:t>
      </w:r>
      <w:bookmarkEnd w:id="34"/>
    </w:p>
    <w:p w14:paraId="1A56CD7B" w14:textId="4E1FBABA" w:rsidR="003367B9" w:rsidRDefault="00F41A02" w:rsidP="003367B9">
      <w:pPr>
        <w:pStyle w:val="BasicText"/>
      </w:pPr>
      <w:r>
        <w:t>Die Glass benutzt Google</w:t>
      </w:r>
      <w:r w:rsidR="00987069">
        <w:t>s</w:t>
      </w:r>
      <w:r>
        <w:t xml:space="preserve"> hauseigenes Betriebssystem </w:t>
      </w:r>
      <w:r w:rsidR="00115D4C">
        <w:t>für den mobilen Markt,</w:t>
      </w:r>
      <w:r w:rsidR="00A83DD3">
        <w:t xml:space="preserve"> </w:t>
      </w:r>
      <w:r w:rsidR="00177C26">
        <w:t>‚</w:t>
      </w:r>
      <w:proofErr w:type="spellStart"/>
      <w:r>
        <w:t>Andr</w:t>
      </w:r>
      <w:r>
        <w:t>o</w:t>
      </w:r>
      <w:r>
        <w:t>id</w:t>
      </w:r>
      <w:proofErr w:type="spellEnd"/>
      <w:r w:rsidR="00177C26">
        <w:t>’</w:t>
      </w:r>
      <w:r w:rsidR="00115D4C">
        <w:t>.</w:t>
      </w:r>
      <w:r w:rsidR="001A0F85">
        <w:t xml:space="preserve"> </w:t>
      </w:r>
      <w:r w:rsidR="00115D4C">
        <w:t>D</w:t>
      </w:r>
      <w:r w:rsidR="00777D5E">
        <w:t>ies ermöglicht es Entwicklern in einer gewohnten Umgebung zu arbeiten.</w:t>
      </w:r>
      <w:r w:rsidR="003367B9">
        <w:t xml:space="preserve"> Bei </w:t>
      </w:r>
      <w:proofErr w:type="spellStart"/>
      <w:r w:rsidR="003367B9">
        <w:t>Android</w:t>
      </w:r>
      <w:proofErr w:type="spellEnd"/>
      <w:r w:rsidR="003367B9">
        <w:t xml:space="preserve">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115D4C">
        <w:t xml:space="preserve">; zum Stand dieser Arbeit ist die aktuellste Version die </w:t>
      </w:r>
      <w:commentRangeStart w:id="35"/>
      <w:r w:rsidR="00115D4C">
        <w:t>Major Version 5.0.</w:t>
      </w:r>
      <w:r w:rsidR="003367B9">
        <w:t xml:space="preserve"> </w:t>
      </w:r>
      <w:commentRangeEnd w:id="35"/>
      <w:r w:rsidR="00115D4C">
        <w:rPr>
          <w:rStyle w:val="Kommentarzeichen"/>
        </w:rPr>
        <w:commentReference w:id="35"/>
      </w:r>
    </w:p>
    <w:p w14:paraId="68E643AD" w14:textId="72DCDFA5" w:rsidR="003367B9" w:rsidRDefault="00115D4C" w:rsidP="003367B9">
      <w:pPr>
        <w:pStyle w:val="BasicText"/>
      </w:pPr>
      <w:proofErr w:type="spellStart"/>
      <w:r>
        <w:t>Android</w:t>
      </w:r>
      <w:proofErr w:type="spellEnd"/>
      <w:r>
        <w:t xml:space="preserve"> basiert in hohem</w:t>
      </w:r>
      <w:r w:rsidR="003367B9">
        <w:t xml:space="preserve"> Maß </w:t>
      </w:r>
      <w:r>
        <w:t>auf der Programmiersprache Java.</w:t>
      </w:r>
      <w:r w:rsidR="003367B9">
        <w:t xml:space="preserve"> </w:t>
      </w:r>
      <w:r>
        <w:t>D</w:t>
      </w:r>
      <w:r w:rsidR="003367B9">
        <w:t xml:space="preserve">iese wird allerdings anders als auf dem Desktop nicht von einer Virtual </w:t>
      </w:r>
      <w:proofErr w:type="spellStart"/>
      <w:r w:rsidR="003367B9">
        <w:t>Machine</w:t>
      </w:r>
      <w:proofErr w:type="spellEnd"/>
      <w:r w:rsidR="003367B9">
        <w:t xml:space="preserve"> (VM) von Oracle, sondern von einer Eigenentwicklung von Google ausgeführt, der </w:t>
      </w:r>
      <w:proofErr w:type="spellStart"/>
      <w:r w:rsidR="003367B9">
        <w:t>Dalvik</w:t>
      </w:r>
      <w:proofErr w:type="spellEnd"/>
      <w:r w:rsidR="003367B9">
        <w:t xml:space="preserve"> VM. </w:t>
      </w:r>
      <w:proofErr w:type="spellStart"/>
      <w:r w:rsidR="003367B9">
        <w:t>Dalvik</w:t>
      </w:r>
      <w:proofErr w:type="spellEnd"/>
      <w:r w:rsidR="003367B9">
        <w:t xml:space="preserve"> wurde mit besonderer Aufmerksamkeit für die mobile Plattform entwickelt und führt automatisch grundlegende Aufgaben wie Speichermanagement und Multithreading für den Nutzer aus</w:t>
      </w:r>
      <w:r w:rsidR="00F83A19">
        <w:t>.</w:t>
      </w:r>
      <w:r w:rsidR="003367B9">
        <w:t xml:space="preserve"> Die Verwendung der Java-Plattform ermöglicht es Entwicklern</w:t>
      </w:r>
      <w:r w:rsidR="00AB5999">
        <w:t>,</w:t>
      </w:r>
      <w:r w:rsidR="003367B9">
        <w:t xml:space="preserve"> auf bekannten M</w:t>
      </w:r>
      <w:r w:rsidR="003367B9">
        <w:t>e</w:t>
      </w:r>
      <w:r w:rsidR="003367B9">
        <w:t>thoden und Bibliotheken zurückzugreifen</w:t>
      </w:r>
      <w:r w:rsidR="00F83A19">
        <w:t xml:space="preserve"> </w:t>
      </w:r>
      <w:r w:rsidR="00F83A19">
        <w:fldChar w:fldCharType="begin" w:fldLock="1"/>
      </w:r>
      <w:r w:rsidR="00F83A19">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F83A19">
        <w:fldChar w:fldCharType="separate"/>
      </w:r>
      <w:r w:rsidR="00F83A19" w:rsidRPr="00847EEB">
        <w:rPr>
          <w:noProof/>
        </w:rPr>
        <w:t>(Saha 2008, S. 49)</w:t>
      </w:r>
      <w:r w:rsidR="00F83A19">
        <w:fldChar w:fldCharType="end"/>
      </w:r>
      <w:r w:rsidR="003367B9">
        <w:t>.</w:t>
      </w:r>
    </w:p>
    <w:p w14:paraId="70DDC8CC" w14:textId="0668F569" w:rsidR="00EB6657" w:rsidRDefault="00777D5E" w:rsidP="00E51F72">
      <w:pPr>
        <w:pStyle w:val="BasicText"/>
      </w:pPr>
      <w:r>
        <w:t>Zum Ansprechen</w:t>
      </w:r>
      <w:r w:rsidR="00EB6657">
        <w:t xml:space="preserve"> der s</w:t>
      </w:r>
      <w:r w:rsidR="00AB5999">
        <w:t>peziellen Komponenten der AR-</w:t>
      </w:r>
      <w:r w:rsidR="00EB6657">
        <w:t>Brille hat Google zu dem</w:t>
      </w:r>
      <w:r w:rsidR="00A83DD3">
        <w:t xml:space="preserve"> ei</w:t>
      </w:r>
      <w:r w:rsidR="00EB6657">
        <w:t>ne Erwei</w:t>
      </w:r>
      <w:r w:rsidR="001A0F85">
        <w:t>terung des</w:t>
      </w:r>
      <w:r w:rsidR="00EB6657">
        <w:t xml:space="preserve"> </w:t>
      </w:r>
      <w:proofErr w:type="spellStart"/>
      <w:r w:rsidR="00EB6657">
        <w:t>Android</w:t>
      </w:r>
      <w:proofErr w:type="spellEnd"/>
      <w:r w:rsidR="001A0F85">
        <w:t xml:space="preserve"> Software Development Kit (SDK)</w:t>
      </w:r>
      <w:r w:rsidR="00F41A02">
        <w:t xml:space="preserve">, </w:t>
      </w:r>
      <w:r w:rsidR="00EB6657">
        <w:t>das</w:t>
      </w:r>
      <w:r w:rsidR="00715E6B">
        <w:t xml:space="preserve"> Glass Development Kit (GDK)</w:t>
      </w:r>
      <w:r w:rsidR="00AB5999">
        <w:t>,</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246C9EB5" w:rsidR="003367B9" w:rsidRDefault="003367B9" w:rsidP="003367B9">
      <w:pPr>
        <w:pStyle w:val="BasicText"/>
      </w:pPr>
      <w:r>
        <w:lastRenderedPageBreak/>
        <w:t>GDK übernimmt auf der Glass im Wesentlichen die Verwaltung der Glass</w:t>
      </w:r>
      <w:r w:rsidR="00AB5999">
        <w:t>-</w:t>
      </w:r>
      <w:r>
        <w:t>eigenen Komponenten. Zudem werden Methoden zur Verfügung gestellt um ein Erstellen der speziell für die AR Brille entwickelten U</w:t>
      </w:r>
      <w:r w:rsidR="009A03DA">
        <w:t>I-Elementen</w:t>
      </w:r>
      <w:r w:rsidR="00AB5999">
        <w:t>,</w:t>
      </w:r>
      <w:r>
        <w:t xml:space="preserve"> den Cards</w:t>
      </w:r>
      <w:r w:rsidR="00AB5999">
        <w:t>,</w:t>
      </w:r>
      <w:r>
        <w:t xml:space="preserve"> zu erm</w:t>
      </w:r>
      <w:commentRangeStart w:id="36"/>
      <w:r>
        <w:t>öglichen</w:t>
      </w:r>
      <w:commentRangeEnd w:id="36"/>
      <w:r w:rsidR="00D74C65">
        <w:rPr>
          <w:rStyle w:val="Kommentarzeichen"/>
        </w:rPr>
        <w:commentReference w:id="36"/>
      </w:r>
      <w:r>
        <w:t>.</w:t>
      </w:r>
    </w:p>
    <w:p w14:paraId="0BE18ADA" w14:textId="789DCBF2" w:rsidR="00F10A49" w:rsidRDefault="00F10A49" w:rsidP="003367B9">
      <w:pPr>
        <w:pStyle w:val="berschrift1"/>
      </w:pPr>
      <w:bookmarkStart w:id="37" w:name="_Toc280190838"/>
      <w:r w:rsidRPr="003C7E2E">
        <w:lastRenderedPageBreak/>
        <w:t xml:space="preserve">Einblendung von kontextsensitiven Inhalten auf der </w:t>
      </w:r>
      <w:r w:rsidR="001F7883">
        <w:t xml:space="preserve">Google </w:t>
      </w:r>
      <w:r w:rsidRPr="003C7E2E">
        <w:t>Glass</w:t>
      </w:r>
      <w:bookmarkEnd w:id="37"/>
    </w:p>
    <w:p w14:paraId="526DB443" w14:textId="74601E9D" w:rsidR="005C731C" w:rsidRPr="00205993" w:rsidRDefault="00205993" w:rsidP="00205993">
      <w:pPr>
        <w:pStyle w:val="BasicText"/>
      </w:pPr>
      <w:r>
        <w:t xml:space="preserve">In diesem Kapitel </w:t>
      </w:r>
      <w:r w:rsidR="00AB5999">
        <w:t xml:space="preserve">soll in die Idee </w:t>
      </w:r>
      <w:r>
        <w:t>und Funktionsweise der implementierten Applikation, sowie der genutzten Bibliotheken eingeführt</w:t>
      </w:r>
      <w:r w:rsidR="00AB5999">
        <w:t xml:space="preserve"> werden</w:t>
      </w:r>
      <w:r>
        <w:t>.</w:t>
      </w:r>
    </w:p>
    <w:p w14:paraId="036D7995" w14:textId="38BB1758" w:rsidR="00F10A49" w:rsidRDefault="00F10A49" w:rsidP="00F10A49">
      <w:pPr>
        <w:pStyle w:val="berschrift2"/>
      </w:pPr>
      <w:bookmarkStart w:id="38" w:name="_Toc280190839"/>
      <w:r w:rsidRPr="003C7E2E">
        <w:t>Idee und Funktionsweise der kontextsensitiven Applikation</w:t>
      </w:r>
      <w:bookmarkEnd w:id="38"/>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13733D0F" w:rsidR="00DA003C" w:rsidRDefault="00DA003C" w:rsidP="00DA003C">
      <w:pPr>
        <w:pStyle w:val="Beschriftung"/>
      </w:pPr>
      <w:bookmarkStart w:id="39" w:name="_Toc280190804"/>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 xml:space="preserve">Darstellung </w:t>
      </w:r>
      <w:r w:rsidR="00AB5999">
        <w:rPr>
          <w:b w:val="0"/>
        </w:rPr>
        <w:t xml:space="preserve">der </w:t>
      </w:r>
      <w:r w:rsidR="002F389F">
        <w:rPr>
          <w:b w:val="0"/>
        </w:rPr>
        <w:t>Funktionsweise der kontextsensitiven Applikation</w:t>
      </w:r>
      <w:bookmarkEnd w:id="39"/>
    </w:p>
    <w:p w14:paraId="17811488" w14:textId="77777777" w:rsidR="00C65796" w:rsidRDefault="00C65796" w:rsidP="00C65796">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 wie der Ko</w:t>
      </w:r>
      <w:r>
        <w:t>m</w:t>
      </w:r>
      <w:r>
        <w:t>pass erfüllt streng genommen bereits die Anforderungen, um als kontextsensitive A</w:t>
      </w:r>
      <w:r>
        <w:t>p</w:t>
      </w:r>
      <w:r>
        <w:t>plikation akzeptiert werden zu können. Hier wird anhand der Position des Nutzers über GPS die Himmelsrichtungen ermittelt, es werden also ortsbasierte Informationen ang</w:t>
      </w:r>
      <w:r>
        <w:t>e</w:t>
      </w:r>
      <w:r>
        <w:t>zeigt und somit die Wahrnehmung des Nutzer um in seinem Kontext relevante Inform</w:t>
      </w:r>
      <w:r>
        <w:t>a</w:t>
      </w:r>
      <w:r>
        <w:t>tionen ergänzt, was sowohl der in 2.2.1 angesprochenen Definition eines Location-</w:t>
      </w:r>
      <w:proofErr w:type="spellStart"/>
      <w:r>
        <w:t>Based</w:t>
      </w:r>
      <w:proofErr w:type="spellEnd"/>
      <w:r>
        <w:t xml:space="preserve"> Services, als auch der in 2.1 genannten eines Kontextsensitiven Systems genügt. </w:t>
      </w:r>
    </w:p>
    <w:p w14:paraId="70416308" w14:textId="72191DA3" w:rsidR="00C65796" w:rsidRDefault="00C65796" w:rsidP="00F457DA">
      <w:pPr>
        <w:pStyle w:val="BasicText"/>
      </w:pPr>
      <w:r>
        <w:t>Auch einige von freien Entwicklern veröffentlichte Anwendungen gehen den Weg der Kontextsensitivität und nutzen die Möglichkeiten der Google Glas, um die über Sens</w:t>
      </w:r>
      <w:r>
        <w:t>o</w:t>
      </w:r>
      <w:r>
        <w:t xml:space="preserve">ren ermittelten Außenwelteinflüsse auszuwerten und so dem Nutzer kontextsensitive Informationen </w:t>
      </w:r>
      <w:commentRangeStart w:id="40"/>
      <w:r>
        <w:t>anzubieten</w:t>
      </w:r>
      <w:commentRangeEnd w:id="40"/>
      <w:r>
        <w:rPr>
          <w:rStyle w:val="Kommentarzeichen"/>
        </w:rPr>
        <w:commentReference w:id="40"/>
      </w:r>
      <w:r>
        <w:t>. So sind Applikationen erhältlich, die Filmtrailer beim B</w:t>
      </w:r>
      <w:r>
        <w:t>e</w:t>
      </w:r>
      <w:r>
        <w:t xml:space="preserve">trachten eines Posters einblenden, oder anhand der Position des Nutzers relevante </w:t>
      </w:r>
      <w:proofErr w:type="spellStart"/>
      <w:r>
        <w:t>W</w:t>
      </w:r>
      <w:r>
        <w:t>i</w:t>
      </w:r>
      <w:r>
        <w:t>kipediaartikel</w:t>
      </w:r>
      <w:proofErr w:type="spellEnd"/>
      <w:r>
        <w:t xml:space="preserve"> anzeigen.</w:t>
      </w:r>
    </w:p>
    <w:p w14:paraId="1ED898BA" w14:textId="497A133E" w:rsidR="004F01F1" w:rsidRDefault="00C65796" w:rsidP="00F457DA">
      <w:pPr>
        <w:pStyle w:val="BasicText"/>
      </w:pPr>
      <w:r>
        <w:t>Die Idee zur</w:t>
      </w:r>
      <w:r w:rsidR="004F01F1">
        <w:t xml:space="preserve"> Applikation</w:t>
      </w:r>
      <w:r w:rsidR="00AB5999">
        <w:t xml:space="preserve"> dieser Arbeit</w:t>
      </w:r>
      <w:r w:rsidR="004F01F1">
        <w:t xml:space="preserve"> entstand direkt aus dem angeschlossenen Fo</w:t>
      </w:r>
      <w:r w:rsidR="004F01F1">
        <w:t>r</w:t>
      </w:r>
      <w:r w:rsidR="004F01F1">
        <w:t xml:space="preserve">schungsprojekt </w:t>
      </w:r>
      <w:proofErr w:type="spellStart"/>
      <w:r w:rsidR="004F01F1">
        <w:t>Glassroom</w:t>
      </w:r>
      <w:proofErr w:type="spellEnd"/>
      <w:r w:rsidR="004F01F1">
        <w:t xml:space="preserve">. Durch Nutzung einer AR-Brille, in diesem Fall der Google </w:t>
      </w:r>
      <w:r w:rsidR="004F01F1">
        <w:lastRenderedPageBreak/>
        <w:t xml:space="preserve">Glass, soll es </w:t>
      </w:r>
      <w:r w:rsidR="00611C26">
        <w:t xml:space="preserve">einem Mitarbeiter im technischen Kundendienst </w:t>
      </w:r>
      <w:r w:rsidR="004F01F1">
        <w:t>ermöglicht werden</w:t>
      </w:r>
      <w:r w:rsidR="00AB5999">
        <w:t>,</w:t>
      </w:r>
      <w:r w:rsidR="00611C26">
        <w:t xml:space="preserve"> allein durch Interaktion mit der AR-Brille zusätzliche Information zu der vor ihm liegenden Aufgabe </w:t>
      </w:r>
      <w:r w:rsidR="001F7883">
        <w:t>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5D50E845" w14:textId="36F97C01" w:rsidR="00410951" w:rsidRDefault="001F7883" w:rsidP="00F457DA">
      <w:pPr>
        <w:pStyle w:val="BasicText"/>
      </w:pPr>
      <w:r>
        <w:t>Die B</w:t>
      </w:r>
      <w:r w:rsidR="00C65796">
        <w:t>rille schickt da</w:t>
      </w:r>
      <w:r w:rsidR="00AB5999">
        <w:t>zu</w:t>
      </w:r>
      <w:r>
        <w:t xml:space="preserve"> das Foto an einen Server</w:t>
      </w:r>
      <w:r w:rsidR="00AB5999">
        <w:t>,</w:t>
      </w:r>
      <w:r>
        <w:t xml:space="preserve">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 xml:space="preserve">det. Erreicht der </w:t>
      </w:r>
      <w:proofErr w:type="spellStart"/>
      <w:r>
        <w:t>Matchingprozess</w:t>
      </w:r>
      <w:proofErr w:type="spellEnd"/>
      <w:r>
        <w:t xml:space="preserve"> mit keinem der bekannten Bilder eine vorher festg</w:t>
      </w:r>
      <w:r>
        <w:t>e</w:t>
      </w:r>
      <w:r>
        <w:t>legte Akzeptanzgrenze</w:t>
      </w:r>
      <w:r w:rsidR="00AB5999">
        <w:t>,</w:t>
      </w:r>
      <w:r>
        <w:t xml:space="preserve"> wird der Prozess abgebrochen und dem Nutzer eine entspr</w:t>
      </w:r>
      <w:r>
        <w:t>e</w:t>
      </w:r>
      <w:r>
        <w:t>chende Fehlermeldung angezeigt.</w:t>
      </w:r>
    </w:p>
    <w:p w14:paraId="0BB4C45F" w14:textId="50F06F34"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w:t>
      </w:r>
      <w:proofErr w:type="spellStart"/>
      <w:r w:rsidR="00410951">
        <w:t>Cloud</w:t>
      </w:r>
      <w:proofErr w:type="spellEnd"/>
      <w:r w:rsidR="00410951">
        <w:t xml:space="preserve"> ausgelagert. Auf der </w:t>
      </w:r>
      <w:r w:rsidR="00D54ECB">
        <w:t>Glass selber verbleiben nur die</w:t>
      </w:r>
      <w:r w:rsidR="00410951">
        <w:t xml:space="preserve"> den User direkt betreffenden Prozesse wie UI-Darstellung, Fotogr</w:t>
      </w:r>
      <w:r w:rsidR="00410951">
        <w:t>a</w:t>
      </w:r>
      <w:r w:rsidR="00410951">
        <w:t xml:space="preserve">fieren, Upload des Bildes und Anzeigen der Ergebnisse. </w:t>
      </w:r>
      <w:r w:rsidR="00745AB1">
        <w:t>Eine weitere Einschränkung entstand durch die Auslagerung der benötigten Methoden</w:t>
      </w:r>
      <w:r w:rsidR="00ED2EFC">
        <w:t xml:space="preserve"> zur SURF </w:t>
      </w:r>
      <w:proofErr w:type="spellStart"/>
      <w:r w:rsidR="00ED2EFC">
        <w:t>Keypointerke</w:t>
      </w:r>
      <w:r w:rsidR="00ED2EFC">
        <w:t>n</w:t>
      </w:r>
      <w:r w:rsidR="00ED2EFC">
        <w:t>nung</w:t>
      </w:r>
      <w:proofErr w:type="spellEnd"/>
      <w:r w:rsidR="00ED2EFC">
        <w:t xml:space="preserve"> und </w:t>
      </w:r>
      <w:proofErr w:type="spellStart"/>
      <w:r w:rsidR="00ED2EFC">
        <w:t>Deskriptorextraktion</w:t>
      </w:r>
      <w:proofErr w:type="spellEnd"/>
      <w:r w:rsidR="00745AB1">
        <w:t xml:space="preserve"> in der angewandten Computer Vision Bibliothek in ein </w:t>
      </w:r>
      <w:proofErr w:type="spellStart"/>
      <w:r w:rsidR="00745AB1">
        <w:t>Nonfree</w:t>
      </w:r>
      <w:proofErr w:type="spellEnd"/>
      <w:r w:rsidR="00745AB1">
        <w:t>-Modul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w:t>
      </w:r>
      <w:proofErr w:type="spellStart"/>
      <w:r w:rsidR="005C096E">
        <w:t>Android</w:t>
      </w:r>
      <w:proofErr w:type="spellEnd"/>
      <w:r w:rsidR="005C096E">
        <w:t>-Version v</w:t>
      </w:r>
      <w:commentRangeStart w:id="41"/>
      <w:r w:rsidR="005C096E">
        <w:t>erfü</w:t>
      </w:r>
      <w:r w:rsidR="00FF4AE5">
        <w:t>g</w:t>
      </w:r>
      <w:r w:rsidR="005C096E">
        <w:t>bar.</w:t>
      </w:r>
      <w:r w:rsidR="00745AB1">
        <w:t xml:space="preserve"> </w:t>
      </w:r>
      <w:commentRangeEnd w:id="41"/>
      <w:r w:rsidR="005C096E">
        <w:rPr>
          <w:rStyle w:val="Kommentarzeichen"/>
        </w:rPr>
        <w:commentReference w:id="41"/>
      </w:r>
    </w:p>
    <w:p w14:paraId="17C02827" w14:textId="77777777" w:rsidR="00B2183F" w:rsidRDefault="00B2183F" w:rsidP="00B2183F">
      <w:pPr>
        <w:pStyle w:val="BasicText"/>
      </w:pPr>
      <w:r>
        <w:t xml:space="preserve">Der </w:t>
      </w:r>
      <w:proofErr w:type="spellStart"/>
      <w:r>
        <w:t>Matchingprozess</w:t>
      </w:r>
      <w:proofErr w:type="spellEnd"/>
      <w:r>
        <w:t xml:space="preserve"> erfolgt dabei in 4 Schritten:</w:t>
      </w:r>
    </w:p>
    <w:p w14:paraId="41D12BD9" w14:textId="77777777" w:rsidR="00B2183F" w:rsidRDefault="00B2183F" w:rsidP="00B2183F">
      <w:pPr>
        <w:pStyle w:val="BasicText"/>
        <w:numPr>
          <w:ilvl w:val="0"/>
          <w:numId w:val="23"/>
        </w:numPr>
      </w:pPr>
      <w:proofErr w:type="spellStart"/>
      <w:r>
        <w:t>Keypointerkennung</w:t>
      </w:r>
      <w:proofErr w:type="spellEnd"/>
      <w:r>
        <w:t xml:space="preserve"> im hochgeladenen Bild</w:t>
      </w:r>
    </w:p>
    <w:p w14:paraId="108BE8D8" w14:textId="32E70E36" w:rsidR="00B2183F" w:rsidRDefault="00B2183F" w:rsidP="00B2183F">
      <w:pPr>
        <w:pStyle w:val="BasicText"/>
        <w:numPr>
          <w:ilvl w:val="0"/>
          <w:numId w:val="23"/>
        </w:numPr>
      </w:pPr>
      <w:r>
        <w:t>Extraktion der Deskriptoren</w:t>
      </w:r>
      <w:r w:rsidR="00AB5999">
        <w:t>.</w:t>
      </w:r>
      <w:r>
        <w:t xml:space="preserve"> die das Bild beschreiben</w:t>
      </w:r>
    </w:p>
    <w:p w14:paraId="6270651B" w14:textId="77777777" w:rsidR="00B2183F" w:rsidRDefault="00B2183F" w:rsidP="00B2183F">
      <w:pPr>
        <w:pStyle w:val="BasicText"/>
        <w:numPr>
          <w:ilvl w:val="0"/>
          <w:numId w:val="23"/>
        </w:numPr>
      </w:pPr>
      <w:proofErr w:type="spellStart"/>
      <w:r>
        <w:t>Matching</w:t>
      </w:r>
      <w:proofErr w:type="spellEnd"/>
      <w:r>
        <w:t xml:space="preserve">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4F0D090F" w:rsidR="00D74C65" w:rsidRDefault="00410951" w:rsidP="00F457DA">
      <w:pPr>
        <w:pStyle w:val="BasicText"/>
      </w:pPr>
      <w:r>
        <w:t>Dies</w:t>
      </w:r>
      <w:r w:rsidR="00D54ECB">
        <w:t>e</w:t>
      </w:r>
      <w:r>
        <w:t xml:space="preserve"> Vorgehensweise hat besonders im Bereich der Skalierbarkeit enorme Vorteile.</w:t>
      </w:r>
      <w:r w:rsidR="00AB5999">
        <w:t xml:space="preserve"> Zudem verschwindet durch die serverseitige Pflege der Vergleichsdaten, sowie das Problem der inkonsistenten und redundanten Datenhaltung. </w:t>
      </w:r>
      <w:r w:rsidR="00D54ECB">
        <w:t>Es erleichtert aber auch den nachträglichen Austausch der AR-Brille</w:t>
      </w:r>
      <w:r w:rsidR="009267C7">
        <w:t xml:space="preserve"> oder sogar d</w:t>
      </w:r>
      <w:r w:rsidR="00F310C6">
        <w:t>ie Integration eines weiteren mob</w:t>
      </w:r>
      <w:r w:rsidR="00F310C6">
        <w:t>i</w:t>
      </w:r>
      <w:r w:rsidR="00F310C6">
        <w:t>len Gerätes</w:t>
      </w:r>
      <w:r w:rsidR="00D54ECB">
        <w:t xml:space="preserve">, </w:t>
      </w:r>
      <w:r w:rsidR="00F82036">
        <w:t>da der Server über eine einfache REST-API (</w:t>
      </w:r>
      <w:proofErr w:type="spellStart"/>
      <w:r w:rsidR="00F82036" w:rsidRPr="00F82036">
        <w:t>Representational</w:t>
      </w:r>
      <w:proofErr w:type="spellEnd"/>
      <w:r w:rsidR="00F82036">
        <w:t xml:space="preserve"> State Tran</w:t>
      </w:r>
      <w:r w:rsidR="00F82036">
        <w:t>s</w:t>
      </w:r>
      <w:r w:rsidR="00F82036">
        <w:t xml:space="preserve">fer - </w:t>
      </w:r>
      <w:proofErr w:type="spellStart"/>
      <w:r w:rsidR="00F82036">
        <w:t>Application</w:t>
      </w:r>
      <w:proofErr w:type="spellEnd"/>
      <w:r w:rsidR="00F82036">
        <w:t xml:space="preserve"> </w:t>
      </w:r>
      <w:proofErr w:type="spellStart"/>
      <w:r w:rsidR="00F82036">
        <w:t>Pro</w:t>
      </w:r>
      <w:r w:rsidR="00F310C6">
        <w:t>gramming</w:t>
      </w:r>
      <w:proofErr w:type="spellEnd"/>
      <w:r w:rsidR="00F310C6">
        <w:t xml:space="preserve"> Interface) verfügt. </w:t>
      </w:r>
    </w:p>
    <w:p w14:paraId="5C9ED5A3" w14:textId="55EF08BE"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rsidR="00514870">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2" w:name="_Toc280190840"/>
      <w:r w:rsidRPr="003C7E2E">
        <w:t>Vorstellung von OpenCV und der verwendeten Algorithmen</w:t>
      </w:r>
      <w:bookmarkEnd w:id="42"/>
    </w:p>
    <w:p w14:paraId="593D4A26" w14:textId="1433D9AE" w:rsidR="005C731C" w:rsidRPr="00205993" w:rsidRDefault="00205993" w:rsidP="00205993">
      <w:pPr>
        <w:pStyle w:val="BasicText"/>
      </w:pPr>
      <w:r>
        <w:t xml:space="preserve">Im Folgenden werden </w:t>
      </w:r>
      <w:r w:rsidR="00AB5999">
        <w:t>die für die Bilderkennung essenz</w:t>
      </w:r>
      <w:r>
        <w:t xml:space="preserve">ielle </w:t>
      </w:r>
      <w:r w:rsidR="00D74C65">
        <w:t>Bibliothek</w:t>
      </w:r>
      <w:r>
        <w:t xml:space="preserve"> OpenCV und die dahinterstehenden genutzten Algorithmen vorgestellt und beispielhaft erläutert.</w:t>
      </w:r>
    </w:p>
    <w:p w14:paraId="7C7B6CD2" w14:textId="12D013C5" w:rsidR="00F10A49" w:rsidRDefault="00937C91" w:rsidP="00F10A49">
      <w:pPr>
        <w:pStyle w:val="berschrift3"/>
      </w:pPr>
      <w:bookmarkStart w:id="43" w:name="_Toc280190841"/>
      <w:r>
        <w:t>OpenCV</w:t>
      </w:r>
      <w:r w:rsidR="00BD6B09">
        <w:t xml:space="preserve"> und </w:t>
      </w:r>
      <w:proofErr w:type="spellStart"/>
      <w:r w:rsidR="00BD6B09">
        <w:t>Java</w:t>
      </w:r>
      <w:r w:rsidR="00253F28">
        <w:t>CPP</w:t>
      </w:r>
      <w:bookmarkEnd w:id="43"/>
      <w:proofErr w:type="spellEnd"/>
    </w:p>
    <w:p w14:paraId="7C68498A" w14:textId="6EC1A548"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w:t>
      </w:r>
      <w:proofErr w:type="spellStart"/>
      <w:r w:rsidR="00937C91">
        <w:t>JavaCV</w:t>
      </w:r>
      <w:proofErr w:type="spellEnd"/>
      <w:r w:rsidR="00937C91">
        <w:t xml:space="preserve"> von </w:t>
      </w:r>
      <w:proofErr w:type="spellStart"/>
      <w:r w:rsidR="00F76AA6">
        <w:t>Bytedeco</w:t>
      </w:r>
      <w:proofErr w:type="spellEnd"/>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w:t>
      </w:r>
      <w:r w:rsidR="00AB5999">
        <w:t>,</w:t>
      </w:r>
      <w:r w:rsidR="00322859">
        <w:t xml:space="preserve"> die gängige M</w:t>
      </w:r>
      <w:r w:rsidR="00322859">
        <w:t>e</w:t>
      </w:r>
      <w:r w:rsidR="00322859">
        <w:t>thoden der Computer Vision in sich vereint und so Forschern und inter</w:t>
      </w:r>
      <w:r w:rsidR="00AB5999">
        <w:t>essierten Nutzern einen Einstieg</w:t>
      </w:r>
      <w:r w:rsidR="00322859">
        <w:t xml:space="preserve"> bietet.</w:t>
      </w:r>
      <w:r w:rsidR="00BD6B09">
        <w:t xml:space="preserve"> OpenCV wird aktiv für C++, Java, Python, Ruby, </w:t>
      </w:r>
      <w:proofErr w:type="spellStart"/>
      <w:r w:rsidR="00BD6B09">
        <w:t>Matlab</w:t>
      </w:r>
      <w:proofErr w:type="spellEnd"/>
      <w:r w:rsidR="00BD6B09">
        <w:t xml:space="preserve"> und e</w:t>
      </w:r>
      <w:r w:rsidR="00BD6B09">
        <w:t>i</w:t>
      </w:r>
      <w:r w:rsidR="00BD6B09">
        <w:t>nige</w:t>
      </w:r>
      <w:r w:rsidR="00AB5999">
        <w:t>n</w:t>
      </w:r>
      <w:r w:rsidR="00BD6B09">
        <w:t xml:space="preserve"> weiter</w:t>
      </w:r>
      <w:r w:rsidR="00AB5999">
        <w:t>en</w:t>
      </w:r>
      <w:r w:rsidR="00BD6B09">
        <w:t xml:space="preserve">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xml:space="preserve">. Auch für </w:t>
      </w:r>
      <w:proofErr w:type="spellStart"/>
      <w:r w:rsidR="00BD6B09">
        <w:t>Android</w:t>
      </w:r>
      <w:proofErr w:type="spellEnd"/>
      <w:r w:rsidR="00BD6B09">
        <w:t xml:space="preserve"> findet man Implementationen. Die Umsetzungen für die verschiedenen Pr</w:t>
      </w:r>
      <w:r w:rsidR="00BD6B09">
        <w:t>o</w:t>
      </w:r>
      <w:r w:rsidR="00BD6B09">
        <w:t xml:space="preserve">grammiersprachen sind allerdings verschieden </w:t>
      </w:r>
      <w:r w:rsidR="00803B19">
        <w:t xml:space="preserve">weit entwickelt </w:t>
      </w:r>
      <w:r w:rsidR="00BD6B09">
        <w:t>und so kann es vorko</w:t>
      </w:r>
      <w:r w:rsidR="00BD6B09">
        <w:t>m</w:t>
      </w:r>
      <w:r w:rsidR="00BD6B09">
        <w:t>men, dass wichtige Grundfunktionen in der genutzten Sprache noch gar nicht zur Ve</w:t>
      </w:r>
      <w:r w:rsidR="00BD6B09">
        <w:t>r</w:t>
      </w:r>
      <w:r w:rsidR="00BD6B09">
        <w:t>fügung stehen und aus diesem Grund auf die Ke</w:t>
      </w:r>
      <w:r w:rsidR="00253F28">
        <w:t>rnimplementierung in C++ zurück</w:t>
      </w:r>
      <w:r w:rsidR="00BD6B09">
        <w:t>g</w:t>
      </w:r>
      <w:r w:rsidR="00BD6B09">
        <w:t>e</w:t>
      </w:r>
      <w:r w:rsidR="00BD6B09">
        <w:t>griffen wer</w:t>
      </w:r>
      <w:r w:rsidR="00803B19">
        <w:t>den mu</w:t>
      </w:r>
      <w:r w:rsidR="00BD6B09">
        <w:t xml:space="preserve">ss. </w:t>
      </w:r>
    </w:p>
    <w:p w14:paraId="608C9CD9" w14:textId="1BBC41AF" w:rsidR="00F76AA6" w:rsidRDefault="00F76AA6" w:rsidP="00A25DB4">
      <w:pPr>
        <w:pStyle w:val="BasicText"/>
      </w:pPr>
      <w:r>
        <w:t>Um solche Probleme zu umgehen</w:t>
      </w:r>
      <w:r w:rsidR="00803B19">
        <w:t>,</w:t>
      </w:r>
      <w:r>
        <w:t xml:space="preserve"> wurde für die Implementierung des hier vorgestellten Prototypen auf </w:t>
      </w:r>
      <w:proofErr w:type="spellStart"/>
      <w:r>
        <w:t>JavaCPP</w:t>
      </w:r>
      <w:proofErr w:type="spellEnd"/>
      <w:r>
        <w:t xml:space="preserve">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die unter anderem auch eine Umsetzung von OpenCV für Java beinhalte</w:t>
      </w:r>
      <w:r w:rsidR="00803B19">
        <w:t>n</w:t>
      </w:r>
      <w:r>
        <w:t xml:space="preserve">. Umgesetzt wurden diese von </w:t>
      </w:r>
      <w:proofErr w:type="spellStart"/>
      <w:r>
        <w:t>Byt</w:t>
      </w:r>
      <w:r>
        <w:t>e</w:t>
      </w:r>
      <w:r>
        <w:t>deco</w:t>
      </w:r>
      <w:proofErr w:type="spellEnd"/>
      <w:r>
        <w:t>, einer Gemeinschaft von Entwicklern, die sich dem Ziel verschrieben haben</w:t>
      </w:r>
      <w:r w:rsidR="00803B19">
        <w:t>,</w:t>
      </w:r>
      <w:r>
        <w:t xml:space="preserve"> C++ Bibliotheken in Java zugänglich zu machen. Durch Nutzung dieser konnte ein gut ko</w:t>
      </w:r>
      <w:r>
        <w:t>n</w:t>
      </w:r>
      <w:r>
        <w:t xml:space="preserve">figurierbarer Zugang zu OpenCV geschaffen werden. </w:t>
      </w:r>
      <w:r w:rsidR="000026B3">
        <w:t>Zur Implementierung dieser A</w:t>
      </w:r>
      <w:r w:rsidR="000026B3">
        <w:t>r</w:t>
      </w:r>
      <w:r w:rsidR="000026B3">
        <w:t>beit wurde OpenCV in der Version 2.4.9</w:t>
      </w:r>
      <w:r w:rsidR="00253F28">
        <w:t xml:space="preserve"> und</w:t>
      </w:r>
      <w:r w:rsidR="000026B3">
        <w:t xml:space="preserve"> </w:t>
      </w:r>
      <w:proofErr w:type="spellStart"/>
      <w:r w:rsidR="000026B3">
        <w:t>JavaCPP</w:t>
      </w:r>
      <w:proofErr w:type="spellEnd"/>
      <w:r w:rsidR="000026B3">
        <w:t xml:space="preserve"> in der Version 0.9 genutzt.</w:t>
      </w:r>
    </w:p>
    <w:p w14:paraId="56DD5135" w14:textId="4FB2ED95" w:rsidR="00F10A49" w:rsidRDefault="00F10A49" w:rsidP="00F10A49">
      <w:pPr>
        <w:pStyle w:val="berschrift3"/>
      </w:pPr>
      <w:bookmarkStart w:id="44" w:name="_Toc280190842"/>
      <w:r w:rsidRPr="003C7E2E">
        <w:lastRenderedPageBreak/>
        <w:t>SURF</w:t>
      </w:r>
      <w:r w:rsidR="00552704">
        <w:t xml:space="preserve"> und</w:t>
      </w:r>
      <w:r w:rsidR="00937C91">
        <w:t xml:space="preserve"> </w:t>
      </w:r>
      <w:r w:rsidR="00CF7E56">
        <w:t xml:space="preserve">Fast </w:t>
      </w:r>
      <w:proofErr w:type="spellStart"/>
      <w:r w:rsidR="00CF7E56">
        <w:t>Approximate</w:t>
      </w:r>
      <w:proofErr w:type="spellEnd"/>
      <w:r w:rsidR="00CF7E56">
        <w:t xml:space="preserve"> </w:t>
      </w:r>
      <w:proofErr w:type="spellStart"/>
      <w:r w:rsidR="00937C91">
        <w:t>Nearest</w:t>
      </w:r>
      <w:proofErr w:type="spellEnd"/>
      <w:r w:rsidR="00937C91">
        <w:t xml:space="preserve"> </w:t>
      </w:r>
      <w:proofErr w:type="spellStart"/>
      <w:r w:rsidR="00937C91">
        <w:t>Neighbor</w:t>
      </w:r>
      <w:proofErr w:type="spellEnd"/>
      <w:r w:rsidR="00937C91">
        <w:t xml:space="preserve"> </w:t>
      </w:r>
      <w:commentRangeStart w:id="45"/>
      <w:proofErr w:type="spellStart"/>
      <w:r w:rsidR="00937C91">
        <w:t>Matching</w:t>
      </w:r>
      <w:commentRangeEnd w:id="45"/>
      <w:proofErr w:type="spellEnd"/>
      <w:r w:rsidR="009267C7">
        <w:rPr>
          <w:rStyle w:val="Kommentarzeichen"/>
          <w:b w:val="0"/>
          <w:kern w:val="0"/>
        </w:rPr>
        <w:commentReference w:id="45"/>
      </w:r>
      <w:bookmarkEnd w:id="44"/>
    </w:p>
    <w:p w14:paraId="2E12D62E" w14:textId="04616F34" w:rsidR="005C096E" w:rsidRDefault="005C096E" w:rsidP="005C096E">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w:t>
      </w:r>
      <w:r w:rsidR="00370BA9">
        <w:t xml:space="preserve">Fast </w:t>
      </w:r>
      <w:proofErr w:type="spellStart"/>
      <w:r w:rsidR="00370BA9">
        <w:t>Approximate</w:t>
      </w:r>
      <w:proofErr w:type="spellEnd"/>
      <w:r w:rsidR="00370BA9">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46" w:name="_Toc280190805"/>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proofErr w:type="spellStart"/>
      <w:r>
        <w:rPr>
          <w:b w:val="0"/>
        </w:rPr>
        <w:t>Keypointerkennung</w:t>
      </w:r>
      <w:proofErr w:type="spellEnd"/>
      <w:r>
        <w:rPr>
          <w:b w:val="0"/>
        </w:rPr>
        <w:t xml:space="preserve"> auf einem </w:t>
      </w:r>
      <w:r w:rsidR="00244D84">
        <w:rPr>
          <w:b w:val="0"/>
        </w:rPr>
        <w:t>Logo</w:t>
      </w:r>
      <w:bookmarkEnd w:id="46"/>
    </w:p>
    <w:p w14:paraId="1AD3B426" w14:textId="5109AD95"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w:t>
      </w:r>
      <w:proofErr w:type="spellStart"/>
      <w:r w:rsidR="00FE1BCF">
        <w:t>Scale</w:t>
      </w:r>
      <w:proofErr w:type="spellEnd"/>
      <w:r w:rsidR="00FE1BCF">
        <w:t xml:space="preserve"> Invariant Feature Transform (</w:t>
      </w:r>
      <w:commentRangeStart w:id="47"/>
      <w:r w:rsidR="00FE1BCF">
        <w:t>SIFT</w:t>
      </w:r>
      <w:commentRangeEnd w:id="47"/>
      <w:r w:rsidR="00800A48">
        <w:rPr>
          <w:rStyle w:val="Kommentarzeichen"/>
        </w:rPr>
        <w:commentReference w:id="47"/>
      </w:r>
      <w:r w:rsidR="00D54331">
        <w:t>)</w:t>
      </w:r>
      <w:r w:rsidR="007011CD">
        <w:t xml:space="preserve"> </w:t>
      </w:r>
      <w:r w:rsidR="00261D68">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261D68">
        <w:fldChar w:fldCharType="separate"/>
      </w:r>
      <w:r w:rsidR="001169A5" w:rsidRPr="001169A5">
        <w:rPr>
          <w:noProof/>
        </w:rPr>
        <w:t>(Bay et al. 2008, S. 3)</w:t>
      </w:r>
      <w:r w:rsidR="00261D68">
        <w:fldChar w:fldCharType="end"/>
      </w:r>
      <w:r w:rsidR="00D54331">
        <w:t>. Bei be</w:t>
      </w:r>
      <w:r w:rsidR="00D54331">
        <w:t>i</w:t>
      </w:r>
      <w:r w:rsidR="00D54331">
        <w:t xml:space="preserve">den ist hier hervorzuheben, dass sie zum korrekten Arbeiten Bilder in Graustufen </w:t>
      </w:r>
      <w:commentRangeStart w:id="48"/>
      <w:r w:rsidR="00D54331">
        <w:t>ben</w:t>
      </w:r>
      <w:r w:rsidR="00D54331">
        <w:t>ö</w:t>
      </w:r>
      <w:r w:rsidR="00D54331">
        <w:t xml:space="preserve">tigen. </w:t>
      </w:r>
      <w:commentRangeEnd w:id="48"/>
      <w:r w:rsidR="00D54331">
        <w:rPr>
          <w:rStyle w:val="Kommentarzeichen"/>
        </w:rPr>
        <w:commentReference w:id="48"/>
      </w:r>
      <w:r w:rsidR="00D54331">
        <w:t>Anders</w:t>
      </w:r>
      <w:r w:rsidR="00253F28">
        <w:t xml:space="preserve"> als SIFT, welches </w:t>
      </w:r>
      <w:r w:rsidR="00D54331">
        <w:t xml:space="preserve">eine Bildpyramide baut, um diese dann mit </w:t>
      </w:r>
      <w:proofErr w:type="spellStart"/>
      <w:r w:rsidR="00F07E5A">
        <w:t>Gaussf</w:t>
      </w:r>
      <w:r w:rsidR="00D54331">
        <w:t>ilter</w:t>
      </w:r>
      <w:proofErr w:type="spellEnd"/>
      <w:r w:rsidR="00D54331">
        <w:t xml:space="preserve"> mit ansteigendem </w:t>
      </w:r>
      <w:proofErr w:type="spellStart"/>
      <w:r w:rsidR="00D54331">
        <w:t>Sigmawert</w:t>
      </w:r>
      <w:proofErr w:type="spellEnd"/>
      <w:r w:rsidR="00D54331">
        <w:t xml:space="preserve"> zu bearbeiten und so aus der Differenz der einzelnen Eb</w:t>
      </w:r>
      <w:r w:rsidR="00D54331">
        <w:t>e</w:t>
      </w:r>
      <w:r w:rsidR="00D54331">
        <w:t>nen relevan</w:t>
      </w:r>
      <w:r w:rsidR="00F07E5A">
        <w:t>te Bildpunkte zu erkennen, nutzt</w:t>
      </w:r>
      <w:r w:rsidR="00D54331">
        <w:t xml:space="preserve"> SURF einen </w:t>
      </w:r>
      <w:proofErr w:type="spellStart"/>
      <w:r w:rsidR="00D54331">
        <w:t>Stack</w:t>
      </w:r>
      <w:proofErr w:type="spellEnd"/>
      <w:r w:rsidR="00803B19">
        <w:t>,</w:t>
      </w:r>
      <w:r w:rsidR="00D54331">
        <w:t xml:space="preserve">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514870">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F07E5A">
        <w:fldChar w:fldCharType="separate"/>
      </w:r>
      <w:r w:rsidR="00514870" w:rsidRPr="00514870">
        <w:rPr>
          <w:noProof/>
        </w:rPr>
        <w:t>(Juan und Gwun 2009)</w:t>
      </w:r>
      <w:r w:rsidR="00F07E5A">
        <w:fldChar w:fldCharType="end"/>
      </w:r>
      <w:r w:rsidR="00F07E5A">
        <w:t xml:space="preserve">. </w:t>
      </w:r>
      <w:r w:rsidR="00D54331">
        <w:t xml:space="preserve"> </w:t>
      </w:r>
    </w:p>
    <w:p w14:paraId="1DCA7E86" w14:textId="510E4D06" w:rsidR="005B519F" w:rsidRDefault="005B519F" w:rsidP="005B519F">
      <w:pPr>
        <w:pStyle w:val="BasicText"/>
      </w:pPr>
      <w:commentRangeStart w:id="49"/>
      <w:r>
        <w:t>Bei SURF handelt es sich</w:t>
      </w:r>
      <w:r w:rsidR="00D74C65">
        <w:t xml:space="preserve"> um einen</w:t>
      </w:r>
      <w:r>
        <w:t xml:space="preserve"> </w:t>
      </w:r>
      <w:proofErr w:type="spellStart"/>
      <w:r>
        <w:t>Keypointerkennungs</w:t>
      </w:r>
      <w:proofErr w:type="spellEnd"/>
      <w:r w:rsidR="00D74C65">
        <w:t>-</w:t>
      </w:r>
      <w:r>
        <w:t xml:space="preserve"> und </w:t>
      </w:r>
      <w:r w:rsidR="00D74C65">
        <w:t>B</w:t>
      </w:r>
      <w:r>
        <w:t>eschreibungsalgorit</w:t>
      </w:r>
      <w:r>
        <w:t>h</w:t>
      </w:r>
      <w:r>
        <w:t>mus, welcher in der Lage ist</w:t>
      </w:r>
      <w:r w:rsidR="00803B19">
        <w:t>,</w:t>
      </w:r>
      <w:r>
        <w:t xml:space="preserve"> trotz Skalierung und Drehung Bilder und Objekte wiede</w:t>
      </w:r>
      <w:r>
        <w:t>r</w:t>
      </w:r>
      <w:r>
        <w:t xml:space="preserve">zuerkennen. Der Algorithmus wurde von Bay et al. </w:t>
      </w:r>
      <w:r>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fldChar w:fldCharType="separate"/>
      </w:r>
      <w:r w:rsidR="001169A5" w:rsidRPr="001169A5">
        <w:rPr>
          <w:noProof/>
        </w:rPr>
        <w:t>( 2008, S. 1)</w:t>
      </w:r>
      <w:r>
        <w:fldChar w:fldCharType="end"/>
      </w:r>
      <w:r w:rsidR="00803B19">
        <w:t xml:space="preserve">  vorgestellt und gilt seit</w:t>
      </w:r>
      <w:r>
        <w:t xml:space="preserve">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fldChar w:fldCharType="begin" w:fldLock="1"/>
      </w:r>
      <w:r w:rsidR="00CE02AF">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fldChar w:fldCharType="begin" w:fldLock="1"/>
      </w:r>
      <w:r w:rsidR="00573092">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w:t>
      </w:r>
      <w:proofErr w:type="spellStart"/>
      <w:r>
        <w:t>Keypoints</w:t>
      </w:r>
      <w:proofErr w:type="spellEnd"/>
      <w:r>
        <w:t xml:space="preserve"> (FREAK) </w:t>
      </w:r>
      <w:r>
        <w:fldChar w:fldCharType="begin" w:fldLock="1"/>
      </w:r>
      <w:r w:rsidR="001169A5">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w:t>
      </w:r>
      <w:proofErr w:type="spellStart"/>
      <w:r>
        <w:t>Algortihmen</w:t>
      </w:r>
      <w:proofErr w:type="spellEnd"/>
      <w:r>
        <w:t>, welche bei einer ihnen a</w:t>
      </w:r>
      <w:r>
        <w:t>n</w:t>
      </w:r>
      <w:r>
        <w:lastRenderedPageBreak/>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rsidR="00803B19">
        <w:t xml:space="preserve"> als</w:t>
      </w:r>
      <w:r>
        <w:t xml:space="preserve"> am zuverlässigsten heraus.</w:t>
      </w:r>
      <w:commentRangeEnd w:id="49"/>
      <w:r w:rsidR="00D74C65">
        <w:rPr>
          <w:rStyle w:val="Kommentarzeichen"/>
        </w:rPr>
        <w:commentReference w:id="49"/>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0" w:name="_Toc280190806"/>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w:t>
      </w:r>
      <w:proofErr w:type="spellStart"/>
      <w:r>
        <w:rPr>
          <w:b w:val="0"/>
        </w:rPr>
        <w:t>Keypointerkennung</w:t>
      </w:r>
      <w:proofErr w:type="spellEnd"/>
      <w:r>
        <w:rPr>
          <w:b w:val="0"/>
        </w:rPr>
        <w:t xml:space="preserve"> auf einem Foto</w:t>
      </w:r>
      <w:bookmarkEnd w:id="50"/>
    </w:p>
    <w:p w14:paraId="4C134835" w14:textId="7193DCF3" w:rsidR="007011CD" w:rsidRDefault="007011CD" w:rsidP="00F07E5A">
      <w:pPr>
        <w:pStyle w:val="BasicText"/>
      </w:pPr>
      <w:r>
        <w:t>Nach Erkenn</w:t>
      </w:r>
      <w:r w:rsidR="00F7034E">
        <w:t xml:space="preserve">ung und Berechnung der einzelnen Bildpunkte wird anhand dieser von SURF das Bild in Quadrate aufgeteilt und </w:t>
      </w:r>
      <w:r w:rsidR="00803B19">
        <w:t xml:space="preserve">für </w:t>
      </w:r>
      <w:r w:rsidR="00F7034E">
        <w:t>diese für diese dann jeweils die Ausric</w:t>
      </w:r>
      <w:r w:rsidR="00F7034E">
        <w:t>h</w:t>
      </w:r>
      <w:r w:rsidR="00F7034E">
        <w:t xml:space="preserve">tung bestimmt </w:t>
      </w:r>
      <w:r w:rsidR="00F7034E">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F7034E">
        <w:fldChar w:fldCharType="separate"/>
      </w:r>
      <w:r w:rsidR="001169A5" w:rsidRPr="001169A5">
        <w:rPr>
          <w:noProof/>
        </w:rPr>
        <w:t>(Bay et al. 2008, S. 7)</w:t>
      </w:r>
      <w:r w:rsidR="00F7034E">
        <w:fldChar w:fldCharType="end"/>
      </w:r>
      <w:r w:rsidR="00F7034E">
        <w:t>. Dieser Schritt wird im Folgenden als Beschre</w:t>
      </w:r>
      <w:r w:rsidR="00F7034E">
        <w:t>i</w:t>
      </w:r>
      <w:r w:rsidR="00F7034E">
        <w:t>bung des Bildes genutzt und anhand dieser kann eine Wiedererkennung des dargestel</w:t>
      </w:r>
      <w:r w:rsidR="00F7034E">
        <w:t>l</w:t>
      </w:r>
      <w:r w:rsidR="00F7034E">
        <w:t xml:space="preserve">ten Objekts geschehen. </w:t>
      </w:r>
    </w:p>
    <w:p w14:paraId="5AEC89DF" w14:textId="7E365256" w:rsidR="004B2DDE" w:rsidRDefault="0003714E" w:rsidP="00F07E5A">
      <w:pPr>
        <w:pStyle w:val="BasicText"/>
      </w:pPr>
      <w:commentRangeStart w:id="51"/>
      <w:r>
        <w:t xml:space="preserve">Dieser Vorgang geschieht bei einem </w:t>
      </w:r>
      <w:r w:rsidR="00B752B6">
        <w:t xml:space="preserve">Fast </w:t>
      </w:r>
      <w:proofErr w:type="spellStart"/>
      <w:r w:rsidR="00B752B6">
        <w:t>Approximate</w:t>
      </w:r>
      <w:proofErr w:type="spellEnd"/>
      <w:r w:rsidR="00B752B6">
        <w:t xml:space="preserve"> </w:t>
      </w:r>
      <w:proofErr w:type="spellStart"/>
      <w:r w:rsidR="00B752B6">
        <w:t>Nearest</w:t>
      </w:r>
      <w:proofErr w:type="spellEnd"/>
      <w:r w:rsidR="00B752B6">
        <w:t xml:space="preserve"> </w:t>
      </w:r>
      <w:proofErr w:type="spellStart"/>
      <w:r w:rsidR="00B752B6">
        <w:t>Neighbor</w:t>
      </w:r>
      <w:proofErr w:type="spellEnd"/>
      <w:r w:rsidR="00B752B6">
        <w:t xml:space="preserve"> </w:t>
      </w:r>
      <w:proofErr w:type="spellStart"/>
      <w:r w:rsidR="00803B19">
        <w:t>Matching</w:t>
      </w:r>
      <w:proofErr w:type="spellEnd"/>
      <w:r w:rsidR="00803B19">
        <w:t xml:space="preserve"> für beide Bilder. Dabei</w:t>
      </w:r>
      <w:r>
        <w:t xml:space="preserve"> werden die Deskriptoren nacheinander verglichen und eine Übe</w:t>
      </w:r>
      <w:r>
        <w:t>r</w:t>
      </w:r>
      <w:r>
        <w:t xml:space="preserve">einstimmung beider </w:t>
      </w:r>
      <w:r w:rsidR="00B752B6">
        <w:t>zu ihrem besten und ihrem zweitbesten Nachbarn ermittelt</w:t>
      </w:r>
      <w:r>
        <w:t xml:space="preserve">. </w:t>
      </w:r>
    </w:p>
    <w:commentRangeEnd w:id="51"/>
    <w:p w14:paraId="69AFC6FA" w14:textId="77777777" w:rsidR="00F845E8" w:rsidRDefault="008F4712" w:rsidP="00F845E8">
      <w:pPr>
        <w:pStyle w:val="BasicText"/>
        <w:keepNext/>
      </w:pPr>
      <w:r>
        <w:rPr>
          <w:rStyle w:val="Kommentarzeichen"/>
        </w:rPr>
        <w:lastRenderedPageBreak/>
        <w:commentReference w:id="51"/>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2" w:name="_Toc280190807"/>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 xml:space="preserve">Fast </w:t>
      </w:r>
      <w:proofErr w:type="spellStart"/>
      <w:r w:rsidR="00253F28">
        <w:rPr>
          <w:b w:val="0"/>
        </w:rPr>
        <w:t>Approximate</w:t>
      </w:r>
      <w:proofErr w:type="spellEnd"/>
      <w:r w:rsidR="00253F28">
        <w:rPr>
          <w:b w:val="0"/>
        </w:rPr>
        <w:t xml:space="preserve"> </w:t>
      </w:r>
      <w:proofErr w:type="spellStart"/>
      <w:r w:rsidR="00253F28">
        <w:rPr>
          <w:b w:val="0"/>
        </w:rPr>
        <w:t>Neighbor</w:t>
      </w:r>
      <w:proofErr w:type="spellEnd"/>
      <w:r w:rsidR="00253F28">
        <w:rPr>
          <w:b w:val="0"/>
        </w:rPr>
        <w:t xml:space="preserve"> </w:t>
      </w:r>
      <w:proofErr w:type="spellStart"/>
      <w:r w:rsidR="00253F28">
        <w:rPr>
          <w:b w:val="0"/>
        </w:rPr>
        <w:t>Matching</w:t>
      </w:r>
      <w:proofErr w:type="spellEnd"/>
      <w:r>
        <w:rPr>
          <w:b w:val="0"/>
        </w:rPr>
        <w:t xml:space="preserve"> </w:t>
      </w:r>
      <w:r w:rsidR="00253F28">
        <w:rPr>
          <w:b w:val="0"/>
        </w:rPr>
        <w:t>der beiden Bilder</w:t>
      </w:r>
      <w:bookmarkEnd w:id="52"/>
    </w:p>
    <w:p w14:paraId="3A43B3F8" w14:textId="075A3154" w:rsidR="005B519F" w:rsidRPr="00F07E5A" w:rsidRDefault="005B519F" w:rsidP="005B519F">
      <w:pPr>
        <w:pStyle w:val="BasicText"/>
      </w:pPr>
      <w:commentRangeStart w:id="53"/>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commentRangeEnd w:id="53"/>
      <w:r w:rsidR="004A0EE0">
        <w:rPr>
          <w:rStyle w:val="Kommentarzeichen"/>
        </w:rPr>
        <w:commentReference w:id="53"/>
      </w:r>
      <w:r>
        <w:t>.</w:t>
      </w:r>
    </w:p>
    <w:p w14:paraId="1777D4D8" w14:textId="77777777" w:rsidR="00800A48" w:rsidRPr="00FA7ED3" w:rsidRDefault="00800A48" w:rsidP="00FA7ED3"/>
    <w:p w14:paraId="135C93D6" w14:textId="094C998C" w:rsidR="00F10A49" w:rsidRDefault="00F10A49" w:rsidP="00F10A49">
      <w:pPr>
        <w:pStyle w:val="berschrift1"/>
      </w:pPr>
      <w:bookmarkStart w:id="54" w:name="_Toc280190843"/>
      <w:r w:rsidRPr="003C7E2E">
        <w:lastRenderedPageBreak/>
        <w:t>Umsetzung einer kontextsensitiven Applikation mit OpenCV</w:t>
      </w:r>
      <w:bookmarkEnd w:id="54"/>
    </w:p>
    <w:p w14:paraId="1C170742" w14:textId="29415B01" w:rsidR="00C65796" w:rsidRPr="00C65796" w:rsidRDefault="00811D92" w:rsidP="00C65796">
      <w:pPr>
        <w:pStyle w:val="BasicText"/>
      </w:pPr>
      <w:r>
        <w:t>In diesem Kapitel werden zuerst die verwendeten technischen Komponenten der umg</w:t>
      </w:r>
      <w:r>
        <w:t>e</w:t>
      </w:r>
      <w:r>
        <w:t>setzten protypischen App</w:t>
      </w:r>
      <w:r w:rsidR="00356D86">
        <w:t>likation vorgestellt. Im Anschluss wird in die Implementation eingeführt, um diese im Anschluss auszuwerten.</w:t>
      </w:r>
    </w:p>
    <w:p w14:paraId="1B939F22" w14:textId="5EBF104B" w:rsidR="00F10A49" w:rsidRDefault="00F10A49" w:rsidP="00F10A49">
      <w:pPr>
        <w:pStyle w:val="berschrift2"/>
      </w:pPr>
      <w:bookmarkStart w:id="55" w:name="_Toc280190844"/>
      <w:r w:rsidRPr="003C7E2E">
        <w:t xml:space="preserve">Vorstellung der Implementation </w:t>
      </w:r>
      <w:r w:rsidR="007165C2">
        <w:t>und ihrer Komponenten</w:t>
      </w:r>
      <w:bookmarkEnd w:id="55"/>
    </w:p>
    <w:p w14:paraId="0291EA5D" w14:textId="33D8DDE9" w:rsidR="00356D86" w:rsidRDefault="00401B10" w:rsidP="008C65C7">
      <w:pPr>
        <w:pStyle w:val="BasicText"/>
      </w:pPr>
      <w:r>
        <w:t xml:space="preserve">Wie bereits </w:t>
      </w:r>
      <w:r w:rsidR="00803B19">
        <w:t>erwähnt</w:t>
      </w:r>
      <w:r>
        <w:t xml:space="preserve">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w:t>
      </w:r>
      <w:r w:rsidR="00356D86">
        <w:t>,</w:t>
      </w:r>
      <w:r w:rsidR="00363962">
        <w:t xml:space="preserve"> welcher jegliche A</w:t>
      </w:r>
      <w:r>
        <w:t>ufgaben im Bereich des Matching</w:t>
      </w:r>
      <w:r w:rsidR="00356D86">
        <w:t>s</w:t>
      </w:r>
      <w:r w:rsidR="00363962">
        <w:t>, der Verwaltung</w:t>
      </w:r>
      <w:r>
        <w:t xml:space="preserve"> und der Informationsabfrage übernimmt.</w:t>
      </w:r>
      <w:r w:rsidR="008C65C7">
        <w:t xml:space="preserve"> Der Übersicht halber sind die wichtigsten genutzten technischen Komponenten in der </w:t>
      </w:r>
      <w:r w:rsidR="008C65C7" w:rsidRPr="008C65C7">
        <w:rPr>
          <w:rStyle w:val="IntensiverVerweis"/>
        </w:rPr>
        <w:t>Tabelle 5.1</w:t>
      </w:r>
      <w:r w:rsidR="008C65C7">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560"/>
        <w:gridCol w:w="3599"/>
      </w:tblGrid>
      <w:tr w:rsidR="008C65C7" w:rsidRPr="00FC02FE" w14:paraId="72962D85" w14:textId="2869EAD9" w:rsidTr="008C65C7">
        <w:trPr>
          <w:trHeight w:val="247"/>
          <w:jc w:val="center"/>
        </w:trPr>
        <w:tc>
          <w:tcPr>
            <w:tcW w:w="1900" w:type="dxa"/>
            <w:tcBorders>
              <w:top w:val="single" w:sz="12" w:space="0" w:color="auto"/>
              <w:left w:val="nil"/>
              <w:bottom w:val="single" w:sz="4" w:space="0" w:color="auto"/>
              <w:right w:val="nil"/>
            </w:tcBorders>
          </w:tcPr>
          <w:p w14:paraId="39A55E75" w14:textId="1333F75C" w:rsidR="00356D86" w:rsidRPr="00F149E7" w:rsidRDefault="00356D86" w:rsidP="00356D86">
            <w:pPr>
              <w:pStyle w:val="KeinLeerraum"/>
              <w:rPr>
                <w:rStyle w:val="BasicCharItalic"/>
                <w:lang w:val="en-US"/>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hideMark/>
          </w:tcPr>
          <w:p w14:paraId="18258619" w14:textId="5DA1691F" w:rsidR="00356D86" w:rsidRPr="00FC02FE" w:rsidRDefault="00356D86" w:rsidP="00356D86">
            <w:pPr>
              <w:pStyle w:val="KeinLeerraum"/>
              <w:tabs>
                <w:tab w:val="center" w:pos="2777"/>
              </w:tabs>
              <w:rPr>
                <w:rStyle w:val="BasicCharItalic"/>
              </w:rPr>
            </w:pPr>
            <w:r>
              <w:rPr>
                <w:rStyle w:val="BasicCharItalic"/>
              </w:rPr>
              <w:t>Einsatzbereich</w:t>
            </w:r>
          </w:p>
        </w:tc>
        <w:tc>
          <w:tcPr>
            <w:tcW w:w="1560" w:type="dxa"/>
            <w:tcBorders>
              <w:top w:val="single" w:sz="12" w:space="0" w:color="auto"/>
              <w:left w:val="nil"/>
              <w:bottom w:val="single" w:sz="4" w:space="0" w:color="auto"/>
              <w:right w:val="nil"/>
            </w:tcBorders>
          </w:tcPr>
          <w:p w14:paraId="72F36C81" w14:textId="56FDFAE1" w:rsidR="00356D86" w:rsidRDefault="00356D86" w:rsidP="00356D86">
            <w:pPr>
              <w:pStyle w:val="KeinLeerraum"/>
              <w:tabs>
                <w:tab w:val="center" w:pos="2777"/>
              </w:tabs>
              <w:rPr>
                <w:rStyle w:val="BasicCharItalic"/>
              </w:rPr>
            </w:pPr>
            <w:r>
              <w:rPr>
                <w:rStyle w:val="BasicCharItalic"/>
              </w:rPr>
              <w:t>Versionsnummer</w:t>
            </w:r>
          </w:p>
        </w:tc>
        <w:tc>
          <w:tcPr>
            <w:tcW w:w="3599" w:type="dxa"/>
            <w:tcBorders>
              <w:top w:val="single" w:sz="12" w:space="0" w:color="auto"/>
              <w:left w:val="nil"/>
              <w:bottom w:val="single" w:sz="4" w:space="0" w:color="auto"/>
              <w:right w:val="nil"/>
            </w:tcBorders>
          </w:tcPr>
          <w:p w14:paraId="02634C25" w14:textId="688E6C7E" w:rsidR="00356D86" w:rsidRDefault="00356D86" w:rsidP="00356D86">
            <w:pPr>
              <w:pStyle w:val="KeinLeerraum"/>
              <w:tabs>
                <w:tab w:val="center" w:pos="2777"/>
              </w:tabs>
              <w:rPr>
                <w:rStyle w:val="BasicCharItalic"/>
              </w:rPr>
            </w:pPr>
            <w:r>
              <w:rPr>
                <w:rStyle w:val="BasicCharItalic"/>
              </w:rPr>
              <w:t>Webseite</w:t>
            </w:r>
          </w:p>
        </w:tc>
      </w:tr>
      <w:tr w:rsidR="008C65C7" w:rsidRPr="00FC02FE" w14:paraId="20FDA958" w14:textId="366CDB98" w:rsidTr="008C65C7">
        <w:trPr>
          <w:trHeight w:val="625"/>
          <w:jc w:val="center"/>
        </w:trPr>
        <w:tc>
          <w:tcPr>
            <w:tcW w:w="1900" w:type="dxa"/>
            <w:tcBorders>
              <w:top w:val="single" w:sz="4" w:space="0" w:color="auto"/>
              <w:left w:val="nil"/>
              <w:bottom w:val="single" w:sz="4" w:space="0" w:color="auto"/>
              <w:right w:val="nil"/>
            </w:tcBorders>
          </w:tcPr>
          <w:p w14:paraId="065D2940" w14:textId="0918AA69" w:rsidR="00356D86" w:rsidRPr="00FC02FE" w:rsidRDefault="00356D86" w:rsidP="00356D86">
            <w:pPr>
              <w:spacing w:line="276" w:lineRule="auto"/>
              <w:jc w:val="left"/>
            </w:pPr>
            <w:r>
              <w:t>Glass Develo</w:t>
            </w:r>
            <w:r>
              <w:t>p</w:t>
            </w:r>
            <w:r>
              <w:t>ment Kit (GDK)</w:t>
            </w:r>
          </w:p>
        </w:tc>
        <w:tc>
          <w:tcPr>
            <w:tcW w:w="1559" w:type="dxa"/>
            <w:tcBorders>
              <w:top w:val="single" w:sz="4" w:space="0" w:color="auto"/>
              <w:left w:val="nil"/>
              <w:bottom w:val="single" w:sz="4" w:space="0" w:color="auto"/>
              <w:right w:val="nil"/>
            </w:tcBorders>
          </w:tcPr>
          <w:p w14:paraId="3F043F50" w14:textId="0FFBFA4F" w:rsidR="00356D86" w:rsidRPr="00FC02FE"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7BA38F57" w14:textId="77777777" w:rsidR="00356D86" w:rsidRDefault="00356D86" w:rsidP="00356D86">
            <w:pPr>
              <w:spacing w:line="276" w:lineRule="auto"/>
              <w:jc w:val="left"/>
            </w:pPr>
            <w:r>
              <w:t>XE 22.0</w:t>
            </w:r>
          </w:p>
          <w:p w14:paraId="4D3CB706" w14:textId="77777777" w:rsidR="00356D86" w:rsidRDefault="00356D86" w:rsidP="00356D86">
            <w:pPr>
              <w:spacing w:line="276" w:lineRule="auto"/>
              <w:jc w:val="left"/>
            </w:pPr>
          </w:p>
        </w:tc>
        <w:tc>
          <w:tcPr>
            <w:tcW w:w="3599" w:type="dxa"/>
            <w:tcBorders>
              <w:top w:val="single" w:sz="4" w:space="0" w:color="auto"/>
              <w:left w:val="nil"/>
              <w:bottom w:val="single" w:sz="4" w:space="0" w:color="auto"/>
              <w:right w:val="nil"/>
            </w:tcBorders>
          </w:tcPr>
          <w:p w14:paraId="093119E3" w14:textId="44C46E65" w:rsidR="00356D86" w:rsidRDefault="008C65C7" w:rsidP="00356D86">
            <w:pPr>
              <w:spacing w:line="276" w:lineRule="auto"/>
              <w:jc w:val="left"/>
            </w:pPr>
            <w:r w:rsidRPr="008C65C7">
              <w:t>https://developers.google.com/glass/develop/gdk/index</w:t>
            </w:r>
          </w:p>
        </w:tc>
      </w:tr>
      <w:tr w:rsidR="008C65C7" w:rsidRPr="00FC02FE" w14:paraId="77D5F180" w14:textId="77777777" w:rsidTr="008C65C7">
        <w:trPr>
          <w:trHeight w:val="625"/>
          <w:jc w:val="center"/>
        </w:trPr>
        <w:tc>
          <w:tcPr>
            <w:tcW w:w="1900" w:type="dxa"/>
            <w:tcBorders>
              <w:top w:val="single" w:sz="4" w:space="0" w:color="auto"/>
              <w:left w:val="nil"/>
              <w:bottom w:val="single" w:sz="4" w:space="0" w:color="auto"/>
              <w:right w:val="nil"/>
            </w:tcBorders>
          </w:tcPr>
          <w:p w14:paraId="2326B06A" w14:textId="659EBD80" w:rsidR="00356D86" w:rsidRDefault="00356D86" w:rsidP="00356D86">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1E4AA096" w14:textId="15D8B709" w:rsidR="00356D86"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2FFF584F" w14:textId="709B3B86" w:rsidR="00356D86" w:rsidRDefault="00356D86" w:rsidP="00356D86">
            <w:pPr>
              <w:spacing w:line="276" w:lineRule="auto"/>
              <w:jc w:val="left"/>
            </w:pPr>
            <w:r>
              <w:t>2.1</w:t>
            </w:r>
          </w:p>
        </w:tc>
        <w:tc>
          <w:tcPr>
            <w:tcW w:w="3599" w:type="dxa"/>
            <w:tcBorders>
              <w:top w:val="single" w:sz="4" w:space="0" w:color="auto"/>
              <w:left w:val="nil"/>
              <w:bottom w:val="single" w:sz="4" w:space="0" w:color="auto"/>
              <w:right w:val="nil"/>
            </w:tcBorders>
          </w:tcPr>
          <w:p w14:paraId="71EBA2EA" w14:textId="338F33F5" w:rsidR="00356D86" w:rsidRDefault="008C65C7" w:rsidP="00356D86">
            <w:pPr>
              <w:spacing w:line="276" w:lineRule="auto"/>
              <w:jc w:val="left"/>
            </w:pPr>
            <w:r w:rsidRPr="008C65C7">
              <w:t>http://gradle.org</w:t>
            </w:r>
          </w:p>
        </w:tc>
      </w:tr>
      <w:tr w:rsidR="008C65C7" w:rsidRPr="00FC02FE" w14:paraId="2676484A" w14:textId="77777777" w:rsidTr="008C65C7">
        <w:trPr>
          <w:trHeight w:val="625"/>
          <w:jc w:val="center"/>
        </w:trPr>
        <w:tc>
          <w:tcPr>
            <w:tcW w:w="1900" w:type="dxa"/>
            <w:tcBorders>
              <w:top w:val="single" w:sz="4" w:space="0" w:color="auto"/>
              <w:left w:val="nil"/>
              <w:bottom w:val="single" w:sz="4" w:space="0" w:color="auto"/>
              <w:right w:val="nil"/>
            </w:tcBorders>
          </w:tcPr>
          <w:p w14:paraId="57B1E370" w14:textId="22C00924" w:rsidR="00356D86" w:rsidRDefault="00356D86" w:rsidP="00356D86">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E6F157B" w14:textId="3C2B5DC7" w:rsidR="00356D86" w:rsidRDefault="00356D86" w:rsidP="00356D86">
            <w:pPr>
              <w:spacing w:line="276" w:lineRule="auto"/>
              <w:jc w:val="left"/>
            </w:pPr>
            <w:r>
              <w:t>Glass Client &amp; OCV Server</w:t>
            </w:r>
          </w:p>
        </w:tc>
        <w:tc>
          <w:tcPr>
            <w:tcW w:w="1560" w:type="dxa"/>
            <w:tcBorders>
              <w:top w:val="single" w:sz="4" w:space="0" w:color="auto"/>
              <w:left w:val="nil"/>
              <w:bottom w:val="single" w:sz="4" w:space="0" w:color="auto"/>
              <w:right w:val="nil"/>
            </w:tcBorders>
          </w:tcPr>
          <w:p w14:paraId="6697E8B2" w14:textId="66B981DE" w:rsidR="00356D86" w:rsidRDefault="00356D86" w:rsidP="00356D86">
            <w:pPr>
              <w:spacing w:line="276" w:lineRule="auto"/>
              <w:jc w:val="left"/>
            </w:pPr>
            <w:r>
              <w:t>4.3.5</w:t>
            </w:r>
          </w:p>
        </w:tc>
        <w:tc>
          <w:tcPr>
            <w:tcW w:w="3599" w:type="dxa"/>
            <w:tcBorders>
              <w:top w:val="single" w:sz="4" w:space="0" w:color="auto"/>
              <w:left w:val="nil"/>
              <w:bottom w:val="single" w:sz="4" w:space="0" w:color="auto"/>
              <w:right w:val="nil"/>
            </w:tcBorders>
          </w:tcPr>
          <w:p w14:paraId="6CC6ECC6" w14:textId="5F7F697E" w:rsidR="00356D86" w:rsidRDefault="008C65C7" w:rsidP="00356D86">
            <w:pPr>
              <w:spacing w:line="276" w:lineRule="auto"/>
              <w:jc w:val="left"/>
            </w:pPr>
            <w:r w:rsidRPr="008C65C7">
              <w:t>https://hc.apache.org</w:t>
            </w:r>
          </w:p>
        </w:tc>
      </w:tr>
      <w:tr w:rsidR="008C65C7" w:rsidRPr="00FC02FE" w14:paraId="33393F41" w14:textId="77777777" w:rsidTr="008C65C7">
        <w:trPr>
          <w:trHeight w:val="625"/>
          <w:jc w:val="center"/>
        </w:trPr>
        <w:tc>
          <w:tcPr>
            <w:tcW w:w="1900" w:type="dxa"/>
            <w:tcBorders>
              <w:top w:val="single" w:sz="4" w:space="0" w:color="auto"/>
              <w:left w:val="nil"/>
              <w:bottom w:val="single" w:sz="4" w:space="0" w:color="auto"/>
              <w:right w:val="nil"/>
            </w:tcBorders>
          </w:tcPr>
          <w:p w14:paraId="6A5D3577" w14:textId="363C63C0" w:rsidR="00356D86" w:rsidRDefault="00356D86" w:rsidP="00356D86">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14D90308" w14:textId="45CB8D00"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6455F37D" w14:textId="38C0785B" w:rsidR="00356D86" w:rsidRDefault="008C65C7" w:rsidP="00356D86">
            <w:pPr>
              <w:spacing w:line="276" w:lineRule="auto"/>
              <w:jc w:val="left"/>
            </w:pPr>
            <w:r>
              <w:t>6.1.10</w:t>
            </w:r>
          </w:p>
        </w:tc>
        <w:tc>
          <w:tcPr>
            <w:tcW w:w="3599" w:type="dxa"/>
            <w:tcBorders>
              <w:top w:val="single" w:sz="4" w:space="0" w:color="auto"/>
              <w:left w:val="nil"/>
              <w:bottom w:val="single" w:sz="4" w:space="0" w:color="auto"/>
              <w:right w:val="nil"/>
            </w:tcBorders>
          </w:tcPr>
          <w:p w14:paraId="506AFB58" w14:textId="4222332B" w:rsidR="00356D86" w:rsidRDefault="008C65C7" w:rsidP="00356D86">
            <w:pPr>
              <w:spacing w:line="276" w:lineRule="auto"/>
              <w:jc w:val="left"/>
            </w:pPr>
            <w:r w:rsidRPr="008C65C7">
              <w:t>http://www.eclipse.org/jetty/</w:t>
            </w:r>
          </w:p>
        </w:tc>
      </w:tr>
      <w:tr w:rsidR="008C65C7" w:rsidRPr="00FC02FE" w14:paraId="33A931B9" w14:textId="77777777" w:rsidTr="008C65C7">
        <w:trPr>
          <w:trHeight w:val="625"/>
          <w:jc w:val="center"/>
        </w:trPr>
        <w:tc>
          <w:tcPr>
            <w:tcW w:w="1900" w:type="dxa"/>
            <w:tcBorders>
              <w:top w:val="single" w:sz="4" w:space="0" w:color="auto"/>
              <w:left w:val="nil"/>
              <w:bottom w:val="single" w:sz="4" w:space="0" w:color="auto"/>
              <w:right w:val="nil"/>
            </w:tcBorders>
          </w:tcPr>
          <w:p w14:paraId="7BEDCEC5" w14:textId="43042D30" w:rsidR="00356D86" w:rsidRDefault="00356D86" w:rsidP="00E1568F">
            <w:pPr>
              <w:spacing w:line="276" w:lineRule="auto"/>
              <w:jc w:val="left"/>
            </w:pPr>
            <w:r>
              <w:t>Spring</w:t>
            </w:r>
            <w:r w:rsidR="00E1568F">
              <w:t xml:space="preserve"> Fram</w:t>
            </w:r>
            <w:r w:rsidR="00E1568F">
              <w:t>e</w:t>
            </w:r>
            <w:r w:rsidR="00E1568F">
              <w:t>work</w:t>
            </w:r>
          </w:p>
        </w:tc>
        <w:tc>
          <w:tcPr>
            <w:tcW w:w="1559" w:type="dxa"/>
            <w:tcBorders>
              <w:top w:val="single" w:sz="4" w:space="0" w:color="auto"/>
              <w:left w:val="nil"/>
              <w:bottom w:val="single" w:sz="4" w:space="0" w:color="auto"/>
              <w:right w:val="nil"/>
            </w:tcBorders>
          </w:tcPr>
          <w:p w14:paraId="6D22595E" w14:textId="03A020B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9CB6A73" w14:textId="209F8CD5" w:rsidR="00356D86" w:rsidRDefault="008C65C7" w:rsidP="00356D86">
            <w:pPr>
              <w:spacing w:line="276" w:lineRule="auto"/>
              <w:jc w:val="left"/>
            </w:pPr>
            <w:r>
              <w:t>4.1.3</w:t>
            </w:r>
          </w:p>
        </w:tc>
        <w:tc>
          <w:tcPr>
            <w:tcW w:w="3599" w:type="dxa"/>
            <w:tcBorders>
              <w:top w:val="single" w:sz="4" w:space="0" w:color="auto"/>
              <w:left w:val="nil"/>
              <w:bottom w:val="single" w:sz="4" w:space="0" w:color="auto"/>
              <w:right w:val="nil"/>
            </w:tcBorders>
          </w:tcPr>
          <w:p w14:paraId="6BBFAEFE" w14:textId="48813A1F" w:rsidR="00356D86" w:rsidRDefault="008C65C7" w:rsidP="00356D86">
            <w:pPr>
              <w:spacing w:line="276" w:lineRule="auto"/>
              <w:jc w:val="left"/>
            </w:pPr>
            <w:r w:rsidRPr="008C65C7">
              <w:t>http://spring.io</w:t>
            </w:r>
          </w:p>
        </w:tc>
      </w:tr>
      <w:tr w:rsidR="008C65C7" w:rsidRPr="00FC02FE" w14:paraId="164801EA" w14:textId="77777777" w:rsidTr="008C65C7">
        <w:trPr>
          <w:trHeight w:val="625"/>
          <w:jc w:val="center"/>
        </w:trPr>
        <w:tc>
          <w:tcPr>
            <w:tcW w:w="1900" w:type="dxa"/>
            <w:tcBorders>
              <w:top w:val="single" w:sz="4" w:space="0" w:color="auto"/>
              <w:left w:val="nil"/>
              <w:bottom w:val="single" w:sz="4" w:space="0" w:color="auto"/>
              <w:right w:val="nil"/>
            </w:tcBorders>
          </w:tcPr>
          <w:p w14:paraId="6607AEC2" w14:textId="1B67712D" w:rsidR="00356D86" w:rsidRDefault="00356D86" w:rsidP="00356D86">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4FC840E3" w14:textId="6AF292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06E1A55" w14:textId="1C6B46F8" w:rsidR="00356D86" w:rsidRDefault="008C65C7" w:rsidP="00356D86">
            <w:pPr>
              <w:spacing w:line="276" w:lineRule="auto"/>
              <w:jc w:val="left"/>
            </w:pPr>
            <w:r>
              <w:t>3.2.3</w:t>
            </w:r>
          </w:p>
        </w:tc>
        <w:tc>
          <w:tcPr>
            <w:tcW w:w="3599" w:type="dxa"/>
            <w:tcBorders>
              <w:top w:val="single" w:sz="4" w:space="0" w:color="auto"/>
              <w:left w:val="nil"/>
              <w:bottom w:val="single" w:sz="4" w:space="0" w:color="auto"/>
              <w:right w:val="nil"/>
            </w:tcBorders>
          </w:tcPr>
          <w:p w14:paraId="2AF50EDD" w14:textId="3717858D" w:rsidR="00356D86" w:rsidRDefault="008C65C7" w:rsidP="00356D86">
            <w:pPr>
              <w:spacing w:line="276" w:lineRule="auto"/>
              <w:jc w:val="left"/>
            </w:pPr>
            <w:r w:rsidRPr="008C65C7">
              <w:t>https://maven.apache.org</w:t>
            </w:r>
          </w:p>
        </w:tc>
      </w:tr>
      <w:tr w:rsidR="008C65C7" w:rsidRPr="00FC02FE" w14:paraId="034F3D43" w14:textId="77777777" w:rsidTr="008C65C7">
        <w:trPr>
          <w:trHeight w:val="625"/>
          <w:jc w:val="center"/>
        </w:trPr>
        <w:tc>
          <w:tcPr>
            <w:tcW w:w="1900" w:type="dxa"/>
            <w:tcBorders>
              <w:top w:val="single" w:sz="4" w:space="0" w:color="auto"/>
              <w:left w:val="nil"/>
              <w:bottom w:val="single" w:sz="4" w:space="0" w:color="auto"/>
              <w:right w:val="nil"/>
            </w:tcBorders>
          </w:tcPr>
          <w:p w14:paraId="09E12CE0" w14:textId="11EDF32F" w:rsidR="00356D86" w:rsidRDefault="00356D86" w:rsidP="00356D86">
            <w:pPr>
              <w:spacing w:line="276" w:lineRule="auto"/>
              <w:jc w:val="left"/>
            </w:pPr>
            <w:r>
              <w:t>Log4j</w:t>
            </w:r>
          </w:p>
        </w:tc>
        <w:tc>
          <w:tcPr>
            <w:tcW w:w="1559" w:type="dxa"/>
            <w:tcBorders>
              <w:top w:val="single" w:sz="4" w:space="0" w:color="auto"/>
              <w:left w:val="nil"/>
              <w:bottom w:val="single" w:sz="4" w:space="0" w:color="auto"/>
              <w:right w:val="nil"/>
            </w:tcBorders>
          </w:tcPr>
          <w:p w14:paraId="1E834BB8" w14:textId="76EDCA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DFC8A1E" w14:textId="428753DC" w:rsidR="00356D86" w:rsidRDefault="008C65C7" w:rsidP="00356D86">
            <w:pPr>
              <w:spacing w:line="276" w:lineRule="auto"/>
              <w:jc w:val="left"/>
            </w:pPr>
            <w:r>
              <w:t>2.1</w:t>
            </w:r>
          </w:p>
        </w:tc>
        <w:tc>
          <w:tcPr>
            <w:tcW w:w="3599" w:type="dxa"/>
            <w:tcBorders>
              <w:top w:val="single" w:sz="4" w:space="0" w:color="auto"/>
              <w:left w:val="nil"/>
              <w:bottom w:val="single" w:sz="4" w:space="0" w:color="auto"/>
              <w:right w:val="nil"/>
            </w:tcBorders>
          </w:tcPr>
          <w:p w14:paraId="4C4B642F" w14:textId="489CEA20" w:rsidR="00356D86" w:rsidRDefault="008C65C7" w:rsidP="00356D86">
            <w:pPr>
              <w:spacing w:line="276" w:lineRule="auto"/>
              <w:jc w:val="left"/>
            </w:pPr>
            <w:r w:rsidRPr="008C65C7">
              <w:t>http://logging.apache.org/log4j/2.x/</w:t>
            </w:r>
          </w:p>
        </w:tc>
      </w:tr>
      <w:tr w:rsidR="008C65C7" w:rsidRPr="00FC02FE" w14:paraId="3E0BB895" w14:textId="77777777" w:rsidTr="008C65C7">
        <w:trPr>
          <w:trHeight w:val="625"/>
          <w:jc w:val="center"/>
        </w:trPr>
        <w:tc>
          <w:tcPr>
            <w:tcW w:w="1900" w:type="dxa"/>
            <w:tcBorders>
              <w:top w:val="single" w:sz="4" w:space="0" w:color="auto"/>
              <w:left w:val="nil"/>
              <w:bottom w:val="single" w:sz="4" w:space="0" w:color="auto"/>
              <w:right w:val="nil"/>
            </w:tcBorders>
          </w:tcPr>
          <w:p w14:paraId="67023C84" w14:textId="4708FD46" w:rsidR="00356D86" w:rsidRDefault="00356D86" w:rsidP="00356D86">
            <w:pPr>
              <w:spacing w:line="276" w:lineRule="auto"/>
              <w:jc w:val="left"/>
            </w:pPr>
            <w:r>
              <w:t>GSON</w:t>
            </w:r>
          </w:p>
        </w:tc>
        <w:tc>
          <w:tcPr>
            <w:tcW w:w="1559" w:type="dxa"/>
            <w:tcBorders>
              <w:top w:val="single" w:sz="4" w:space="0" w:color="auto"/>
              <w:left w:val="nil"/>
              <w:bottom w:val="single" w:sz="4" w:space="0" w:color="auto"/>
              <w:right w:val="nil"/>
            </w:tcBorders>
          </w:tcPr>
          <w:p w14:paraId="5BD873B6" w14:textId="1B8133A9"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19DBEC34" w14:textId="1B31A8C3" w:rsidR="00356D86" w:rsidRDefault="008C65C7" w:rsidP="00356D86">
            <w:pPr>
              <w:spacing w:line="276" w:lineRule="auto"/>
              <w:jc w:val="left"/>
            </w:pPr>
            <w:r>
              <w:t>2.2.4</w:t>
            </w:r>
          </w:p>
        </w:tc>
        <w:tc>
          <w:tcPr>
            <w:tcW w:w="3599" w:type="dxa"/>
            <w:tcBorders>
              <w:top w:val="single" w:sz="4" w:space="0" w:color="auto"/>
              <w:left w:val="nil"/>
              <w:bottom w:val="single" w:sz="4" w:space="0" w:color="auto"/>
              <w:right w:val="nil"/>
            </w:tcBorders>
          </w:tcPr>
          <w:p w14:paraId="25014DA0" w14:textId="5961E240" w:rsidR="00356D86" w:rsidRDefault="008C65C7" w:rsidP="00356D86">
            <w:pPr>
              <w:spacing w:line="276" w:lineRule="auto"/>
              <w:jc w:val="left"/>
            </w:pPr>
            <w:r w:rsidRPr="008C65C7">
              <w:t>https://code.google.com/p/google-gson/</w:t>
            </w:r>
          </w:p>
        </w:tc>
      </w:tr>
      <w:tr w:rsidR="008C65C7" w:rsidRPr="00FC02FE" w14:paraId="15EC4911" w14:textId="77777777" w:rsidTr="008C65C7">
        <w:trPr>
          <w:trHeight w:val="625"/>
          <w:jc w:val="center"/>
        </w:trPr>
        <w:tc>
          <w:tcPr>
            <w:tcW w:w="1900" w:type="dxa"/>
            <w:tcBorders>
              <w:top w:val="single" w:sz="4" w:space="0" w:color="auto"/>
              <w:left w:val="nil"/>
              <w:bottom w:val="single" w:sz="4" w:space="0" w:color="auto"/>
              <w:right w:val="nil"/>
            </w:tcBorders>
          </w:tcPr>
          <w:p w14:paraId="3091EAC2" w14:textId="24BBBD63" w:rsidR="00356D86" w:rsidRDefault="00356D86" w:rsidP="00356D86">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68E7CFF8" w14:textId="46A78E2B"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0223F7A" w14:textId="71C83CB4" w:rsidR="00356D86" w:rsidRDefault="008C65C7" w:rsidP="00356D86">
            <w:pPr>
              <w:spacing w:line="276" w:lineRule="auto"/>
              <w:jc w:val="left"/>
            </w:pPr>
            <w:r>
              <w:t>0.9</w:t>
            </w:r>
          </w:p>
        </w:tc>
        <w:tc>
          <w:tcPr>
            <w:tcW w:w="3599" w:type="dxa"/>
            <w:tcBorders>
              <w:top w:val="single" w:sz="4" w:space="0" w:color="auto"/>
              <w:left w:val="nil"/>
              <w:bottom w:val="single" w:sz="4" w:space="0" w:color="auto"/>
              <w:right w:val="nil"/>
            </w:tcBorders>
          </w:tcPr>
          <w:p w14:paraId="5CE9F1C0" w14:textId="64CFFB58" w:rsidR="00356D86" w:rsidRDefault="008C65C7" w:rsidP="00356D86">
            <w:pPr>
              <w:spacing w:line="276" w:lineRule="auto"/>
              <w:jc w:val="left"/>
            </w:pPr>
            <w:r w:rsidRPr="008C65C7">
              <w:t>https://github.com/bytedeco/javacpp</w:t>
            </w:r>
          </w:p>
        </w:tc>
      </w:tr>
      <w:tr w:rsidR="008C65C7" w:rsidRPr="00FC02FE" w14:paraId="1C596ED3" w14:textId="77777777" w:rsidTr="008C65C7">
        <w:trPr>
          <w:trHeight w:val="625"/>
          <w:jc w:val="center"/>
        </w:trPr>
        <w:tc>
          <w:tcPr>
            <w:tcW w:w="1900" w:type="dxa"/>
            <w:tcBorders>
              <w:top w:val="single" w:sz="4" w:space="0" w:color="auto"/>
              <w:left w:val="nil"/>
              <w:bottom w:val="nil"/>
              <w:right w:val="nil"/>
            </w:tcBorders>
          </w:tcPr>
          <w:p w14:paraId="655E5C12" w14:textId="2DFD56AA" w:rsidR="00356D86" w:rsidRDefault="00356D86" w:rsidP="00356D86">
            <w:pPr>
              <w:spacing w:line="276" w:lineRule="auto"/>
              <w:jc w:val="left"/>
            </w:pPr>
            <w:r>
              <w:t>OpenCV</w:t>
            </w:r>
          </w:p>
        </w:tc>
        <w:tc>
          <w:tcPr>
            <w:tcW w:w="1559" w:type="dxa"/>
            <w:tcBorders>
              <w:top w:val="single" w:sz="4" w:space="0" w:color="auto"/>
              <w:left w:val="nil"/>
              <w:bottom w:val="nil"/>
              <w:right w:val="nil"/>
            </w:tcBorders>
          </w:tcPr>
          <w:p w14:paraId="6FFF04BD" w14:textId="2505F52B" w:rsidR="00356D86" w:rsidRDefault="00356D86" w:rsidP="00356D86">
            <w:pPr>
              <w:spacing w:line="276" w:lineRule="auto"/>
              <w:jc w:val="left"/>
            </w:pPr>
            <w:r>
              <w:t>OCV Server</w:t>
            </w:r>
          </w:p>
        </w:tc>
        <w:tc>
          <w:tcPr>
            <w:tcW w:w="1560" w:type="dxa"/>
            <w:tcBorders>
              <w:top w:val="single" w:sz="4" w:space="0" w:color="auto"/>
              <w:left w:val="nil"/>
              <w:bottom w:val="nil"/>
              <w:right w:val="nil"/>
            </w:tcBorders>
          </w:tcPr>
          <w:p w14:paraId="2565BD93" w14:textId="29CDC213" w:rsidR="00356D86" w:rsidRDefault="008C65C7" w:rsidP="00356D86">
            <w:pPr>
              <w:spacing w:line="276" w:lineRule="auto"/>
              <w:jc w:val="left"/>
            </w:pPr>
            <w:r>
              <w:t>2.4.9</w:t>
            </w:r>
          </w:p>
        </w:tc>
        <w:tc>
          <w:tcPr>
            <w:tcW w:w="3599" w:type="dxa"/>
            <w:tcBorders>
              <w:top w:val="single" w:sz="4" w:space="0" w:color="auto"/>
              <w:left w:val="nil"/>
              <w:bottom w:val="nil"/>
              <w:right w:val="nil"/>
            </w:tcBorders>
          </w:tcPr>
          <w:p w14:paraId="4B266E11" w14:textId="0FB88AA9" w:rsidR="00356D86" w:rsidRDefault="008C65C7" w:rsidP="00356D86">
            <w:pPr>
              <w:spacing w:line="276" w:lineRule="auto"/>
              <w:jc w:val="left"/>
            </w:pPr>
            <w:r w:rsidRPr="008C65C7">
              <w:t>http://opencv.org</w:t>
            </w:r>
          </w:p>
        </w:tc>
      </w:tr>
    </w:tbl>
    <w:p w14:paraId="3228B755" w14:textId="3972DFF1" w:rsidR="00356D86" w:rsidRPr="00FC02FE" w:rsidRDefault="00356D86" w:rsidP="00356D86">
      <w:pPr>
        <w:pStyle w:val="Beschriftung"/>
        <w:rPr>
          <w:b w:val="0"/>
        </w:rPr>
      </w:pPr>
      <w:bookmarkStart w:id="56" w:name="_Toc280190794"/>
      <w:r>
        <w:lastRenderedPageBreak/>
        <w:t xml:space="preserve">Tabelle </w:t>
      </w:r>
      <w:fldSimple w:instr=" STYLEREF 1 \s ">
        <w:r>
          <w:rPr>
            <w:noProof/>
          </w:rPr>
          <w:t>5</w:t>
        </w:r>
      </w:fldSimple>
      <w:r>
        <w:t>.</w:t>
      </w:r>
      <w:fldSimple w:instr=" SEQ Tabelle \* ARABIC \s 1 ">
        <w:r>
          <w:rPr>
            <w:noProof/>
          </w:rPr>
          <w:t>1</w:t>
        </w:r>
      </w:fldSimple>
      <w:r w:rsidRPr="00FC02FE">
        <w:rPr>
          <w:b w:val="0"/>
        </w:rPr>
        <w:tab/>
      </w:r>
      <w:r>
        <w:rPr>
          <w:b w:val="0"/>
        </w:rPr>
        <w:t>Übersicht der genutzten Komponenten</w:t>
      </w:r>
      <w:bookmarkEnd w:id="56"/>
      <w:r>
        <w:rPr>
          <w:b w:val="0"/>
        </w:rPr>
        <w:t xml:space="preserve">  </w:t>
      </w:r>
    </w:p>
    <w:p w14:paraId="515ADD5D" w14:textId="40C8FD7D" w:rsidR="0058736C" w:rsidRDefault="0058736C" w:rsidP="00401B10">
      <w:pPr>
        <w:pStyle w:val="BasicText"/>
      </w:pPr>
      <w:r>
        <w:t>Der Glass Client wurde mit der zu dem Zeitpunkt dieser Arbeit aktuellsten Ve</w:t>
      </w:r>
      <w:r w:rsidR="00CA5AFD">
        <w:t xml:space="preserve">rsion des Glass Development Kits </w:t>
      </w:r>
      <w:commentRangeStart w:id="57"/>
      <w:r w:rsidR="00CA5AFD">
        <w:t xml:space="preserve">(XE 22.0) </w:t>
      </w:r>
      <w:commentRangeEnd w:id="57"/>
      <w:r w:rsidR="00CA5AFD">
        <w:rPr>
          <w:rStyle w:val="Kommentarzeichen"/>
        </w:rPr>
        <w:commentReference w:id="57"/>
      </w:r>
      <w:r w:rsidR="00CA5AFD">
        <w:t xml:space="preserve">programmiert, </w:t>
      </w:r>
      <w:r w:rsidR="009E7404">
        <w:t>welche</w:t>
      </w:r>
      <w:r w:rsidR="00CA5AFD">
        <w:t xml:space="preserve"> auf der </w:t>
      </w:r>
      <w:proofErr w:type="spellStart"/>
      <w:r w:rsidR="00CA5AFD">
        <w:t>Android</w:t>
      </w:r>
      <w:proofErr w:type="spellEnd"/>
      <w:r w:rsidR="00CA5AFD">
        <w:t xml:space="preserve"> Version 4.4.2</w:t>
      </w:r>
      <w:r w:rsidR="009E7404">
        <w:t xml:space="preserve"> basiert</w:t>
      </w:r>
      <w:r w:rsidR="00CA5AFD">
        <w:t xml:space="preserve">. </w:t>
      </w:r>
      <w:commentRangeStart w:id="58"/>
      <w:r w:rsidR="00CA5AFD">
        <w:t xml:space="preserve">Die Verwaltung der Bibliotheken geschieht auf Clientseite mit </w:t>
      </w:r>
      <w:proofErr w:type="spellStart"/>
      <w:r w:rsidR="00CA5AFD">
        <w:t>Gradle</w:t>
      </w:r>
      <w:proofErr w:type="spellEnd"/>
      <w:r w:rsidR="00CA5AFD">
        <w:t xml:space="preserve">, einer Paketverwaltung und Kompilierautomatisierung, die von Google zur Entwicklung von </w:t>
      </w:r>
      <w:proofErr w:type="spellStart"/>
      <w:r w:rsidR="00CA5AFD">
        <w:t>Android</w:t>
      </w:r>
      <w:proofErr w:type="spellEnd"/>
      <w:r w:rsidR="00CA5AFD">
        <w:t>-Applikationen empfohlen wird.</w:t>
      </w:r>
      <w:commentRangeEnd w:id="58"/>
      <w:r w:rsidR="00CA5AFD">
        <w:rPr>
          <w:rStyle w:val="Kommentarzeichen"/>
        </w:rPr>
        <w:commentReference w:id="58"/>
      </w:r>
      <w:r w:rsidR="00CA5AFD">
        <w:t xml:space="preserve"> Die Standardbibliotheken von </w:t>
      </w:r>
      <w:proofErr w:type="spellStart"/>
      <w:r w:rsidR="00CA5AFD">
        <w:t>Android</w:t>
      </w:r>
      <w:proofErr w:type="spellEnd"/>
      <w:r w:rsidR="00CA5AFD">
        <w:t xml:space="preserve"> wurden durch den gezielten Einsatz </w:t>
      </w:r>
      <w:commentRangeStart w:id="59"/>
      <w:r w:rsidR="00CA5AFD">
        <w:t xml:space="preserve">der Apache HTTP Components </w:t>
      </w:r>
      <w:commentRangeEnd w:id="59"/>
      <w:r w:rsidR="00CA5AFD">
        <w:rPr>
          <w:rStyle w:val="Kommentarzeichen"/>
        </w:rPr>
        <w:commentReference w:id="59"/>
      </w:r>
      <w:r w:rsidR="00CA5AFD">
        <w:t>in der Version 4.3.5 erwe</w:t>
      </w:r>
      <w:r w:rsidR="00CA5AFD">
        <w:t>i</w:t>
      </w:r>
      <w:r w:rsidR="00CA5AFD">
        <w:t xml:space="preserve">tert. Dabei handelt es sich um in der Java-Welt etablierte Bibliotheken zur HTTP Kommunikationen auf Client- und Server-Seite. </w:t>
      </w:r>
      <w:r w:rsidR="008C65C7">
        <w:t>Apache stellt</w:t>
      </w:r>
      <w:r w:rsidR="00CA5AFD">
        <w:t xml:space="preserve"> zudem eine eigene Vers</w:t>
      </w:r>
      <w:r w:rsidR="00CA5AFD">
        <w:t>i</w:t>
      </w:r>
      <w:r w:rsidR="00CA5AFD">
        <w:t xml:space="preserve">on der Bibliothek für das </w:t>
      </w:r>
      <w:proofErr w:type="spellStart"/>
      <w:r w:rsidR="00CA5AFD">
        <w:t>Android</w:t>
      </w:r>
      <w:proofErr w:type="spellEnd"/>
      <w:r w:rsidR="00CA5AFD">
        <w:t>-System bereit</w:t>
      </w:r>
      <w:r w:rsidR="00B1103D">
        <w:t xml:space="preserve">, was der </w:t>
      </w:r>
      <w:r w:rsidR="00E1568F">
        <w:t>dem mobilen Betriebssystem eigenen Rechteverwaltung Aufmerksamkeit schenkt</w:t>
      </w:r>
      <w:r w:rsidR="00CA5AFD">
        <w:t>.</w:t>
      </w:r>
    </w:p>
    <w:p w14:paraId="15D3A80A" w14:textId="10BFE580" w:rsidR="00CA5AFD" w:rsidRDefault="00CA5AFD" w:rsidP="00401B10">
      <w:pPr>
        <w:pStyle w:val="BasicText"/>
      </w:pPr>
      <w:r>
        <w:t>Der OpenCV-Server (OCV-Server) nutzt als Grundg</w:t>
      </w:r>
      <w:r w:rsidR="007165C2">
        <w:t>erüst ei</w:t>
      </w:r>
      <w:r w:rsidR="002045F6">
        <w:t xml:space="preserve">nen </w:t>
      </w:r>
      <w:proofErr w:type="spellStart"/>
      <w:r w:rsidR="002045F6">
        <w:t>Jetty</w:t>
      </w:r>
      <w:proofErr w:type="spellEnd"/>
      <w:r w:rsidR="002045F6">
        <w:t>-Server</w:t>
      </w:r>
      <w:r w:rsidR="00B1103D">
        <w:t>. B</w:t>
      </w:r>
      <w:r w:rsidR="00985602">
        <w:t xml:space="preserve">ei </w:t>
      </w:r>
      <w:proofErr w:type="spellStart"/>
      <w:r w:rsidR="00985602">
        <w:t>Jetty</w:t>
      </w:r>
      <w:proofErr w:type="spellEnd"/>
      <w:r w:rsidR="00985602">
        <w:t xml:space="preserve"> handelt es sich um ein frei erhältliches Server-Framework der </w:t>
      </w:r>
      <w:proofErr w:type="spellStart"/>
      <w:r w:rsidR="00985602">
        <w:t>Eclipse</w:t>
      </w:r>
      <w:proofErr w:type="spellEnd"/>
      <w:r w:rsidR="00985602">
        <w:t xml:space="preserve"> </w:t>
      </w:r>
      <w:proofErr w:type="spellStart"/>
      <w:r w:rsidR="00985602">
        <w:t>Foundation</w:t>
      </w:r>
      <w:proofErr w:type="spellEnd"/>
      <w:r w:rsidR="00985602">
        <w:t xml:space="preserve"> </w:t>
      </w:r>
      <w:r w:rsidR="00985602">
        <w:fldChar w:fldCharType="begin" w:fldLock="1"/>
      </w:r>
      <w:r w:rsidR="00EC1226">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985602">
        <w:fldChar w:fldCharType="separate"/>
      </w:r>
      <w:r w:rsidR="00985602" w:rsidRPr="00985602">
        <w:rPr>
          <w:noProof/>
        </w:rPr>
        <w:t>(Eclipse Foundation 2014)</w:t>
      </w:r>
      <w:r w:rsidR="00985602">
        <w:fldChar w:fldCharType="end"/>
      </w:r>
      <w:r w:rsidR="00985602">
        <w:t>. Dies</w:t>
      </w:r>
      <w:r w:rsidR="002045F6">
        <w:t xml:space="preserve">er </w:t>
      </w:r>
      <w:r w:rsidR="00985602">
        <w:t xml:space="preserve">wurde </w:t>
      </w:r>
      <w:r w:rsidR="002045F6">
        <w:t xml:space="preserve">zur </w:t>
      </w:r>
      <w:r w:rsidR="00985602">
        <w:t xml:space="preserve">einfachen </w:t>
      </w:r>
      <w:r w:rsidR="002045F6">
        <w:t>Umsetz</w:t>
      </w:r>
      <w:r w:rsidR="007165C2">
        <w:t>ung des Model</w:t>
      </w:r>
      <w:r w:rsidR="00B1103D">
        <w:t>-View-Controller-Prinzips (MVC)</w:t>
      </w:r>
      <w:r w:rsidR="00C65796">
        <w:t xml:space="preserve"> </w:t>
      </w:r>
      <w:r w:rsidR="007165C2">
        <w:t>um</w:t>
      </w:r>
      <w:r w:rsidR="00E1568F">
        <w:t xml:space="preserve"> das</w:t>
      </w:r>
      <w:r w:rsidR="007165C2">
        <w:t xml:space="preserve"> </w:t>
      </w:r>
      <w:r>
        <w:t>Spring</w:t>
      </w:r>
      <w:r w:rsidR="00E1568F">
        <w:t xml:space="preserve"> Framework </w:t>
      </w:r>
      <w:r w:rsidR="00985602">
        <w:t>erweitert</w:t>
      </w:r>
      <w:r w:rsidR="007165C2">
        <w:t>.</w:t>
      </w:r>
      <w:r w:rsidR="00E1568F">
        <w:t xml:space="preserve"> </w:t>
      </w:r>
      <w:r w:rsidR="007165C2">
        <w:t>Zur Bibliotheksve</w:t>
      </w:r>
      <w:r w:rsidR="007165C2">
        <w:t>r</w:t>
      </w:r>
      <w:r w:rsidR="007165C2">
        <w:t>waltung</w:t>
      </w:r>
      <w:r w:rsidR="00985602">
        <w:t xml:space="preserve"> und Kompilierautomatisierung und wegen der </w:t>
      </w:r>
      <w:commentRangeStart w:id="60"/>
      <w:r w:rsidR="00985602">
        <w:t xml:space="preserve">guten Integration mit </w:t>
      </w:r>
      <w:proofErr w:type="spellStart"/>
      <w:r w:rsidR="00985602">
        <w:t>Jetty</w:t>
      </w:r>
      <w:proofErr w:type="spellEnd"/>
      <w:r w:rsidR="007165C2">
        <w:t xml:space="preserve"> </w:t>
      </w:r>
      <w:commentRangeEnd w:id="60"/>
      <w:r w:rsidR="00B1103D">
        <w:rPr>
          <w:rStyle w:val="Kommentarzeichen"/>
        </w:rPr>
        <w:commentReference w:id="60"/>
      </w:r>
      <w:r w:rsidR="007165C2">
        <w:t xml:space="preserve">kommt </w:t>
      </w:r>
      <w:proofErr w:type="spellStart"/>
      <w:r w:rsidR="007165C2">
        <w:t>Maven</w:t>
      </w:r>
      <w:proofErr w:type="spellEnd"/>
      <w:r w:rsidR="00985602">
        <w:t xml:space="preserve"> zum Einsatz. D</w:t>
      </w:r>
      <w:r w:rsidR="007165C2">
        <w:t xml:space="preserve">as </w:t>
      </w:r>
      <w:proofErr w:type="spellStart"/>
      <w:r w:rsidR="007165C2">
        <w:t>Logging</w:t>
      </w:r>
      <w:proofErr w:type="spellEnd"/>
      <w:r w:rsidR="007165C2">
        <w:t xml:space="preserve"> der Serveraktivitäten</w:t>
      </w:r>
      <w:r w:rsidR="00E21734">
        <w:t xml:space="preserve"> und -fehler</w:t>
      </w:r>
      <w:r w:rsidR="007165C2">
        <w:t xml:space="preserve"> geschieht über die Log4j-Bibliothek </w:t>
      </w:r>
      <w:r w:rsidR="00985602">
        <w:t xml:space="preserve">von Apache </w:t>
      </w:r>
      <w:r w:rsidR="007165C2">
        <w:t>und jegli</w:t>
      </w:r>
      <w:r w:rsidR="00985602">
        <w:t>che</w:t>
      </w:r>
      <w:r w:rsidR="007165C2">
        <w:t xml:space="preserve"> Nutzung von JSON-Dateien wird mit der GSON-Bibliothek </w:t>
      </w:r>
      <w:r w:rsidR="00985602">
        <w:t>von Google</w:t>
      </w:r>
      <w:r w:rsidR="00EC1226">
        <w:t>, welche eine Erstellung von JSON aus Java O</w:t>
      </w:r>
      <w:r w:rsidR="00EC1226">
        <w:t>b</w:t>
      </w:r>
      <w:r w:rsidR="00EC1226">
        <w:t xml:space="preserve">jekten und </w:t>
      </w:r>
      <w:proofErr w:type="spellStart"/>
      <w:r w:rsidR="00EC1226">
        <w:t>vice-versa</w:t>
      </w:r>
      <w:proofErr w:type="spellEnd"/>
      <w:r w:rsidR="00985602">
        <w:t xml:space="preserve"> </w:t>
      </w:r>
      <w:r w:rsidR="007165C2">
        <w:t>realisiert</w:t>
      </w:r>
      <w:r w:rsidR="00EC1226">
        <w:t xml:space="preserve"> </w:t>
      </w:r>
      <w:r w:rsidR="00EC1226">
        <w:fldChar w:fldCharType="begin" w:fldLock="1"/>
      </w:r>
      <w:r w:rsidR="007010D3">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EC1226">
        <w:fldChar w:fldCharType="separate"/>
      </w:r>
      <w:r w:rsidR="00EC1226" w:rsidRPr="00EC1226">
        <w:rPr>
          <w:noProof/>
        </w:rPr>
        <w:t>(Singh et al. 2014)</w:t>
      </w:r>
      <w:r w:rsidR="00EC1226">
        <w:fldChar w:fldCharType="end"/>
      </w:r>
      <w:r w:rsidR="007165C2">
        <w:t xml:space="preserve">. Die Rechenlogik des Servers nutzt </w:t>
      </w:r>
      <w:proofErr w:type="spellStart"/>
      <w:r w:rsidR="007165C2">
        <w:t>JavaCPP</w:t>
      </w:r>
      <w:proofErr w:type="spellEnd"/>
      <w:r w:rsidR="00E21734">
        <w:t xml:space="preserve"> in der Version 0.9, welches</w:t>
      </w:r>
      <w:r w:rsidR="007165C2">
        <w:t xml:space="preserve"> OpenCV in der Version 2.4.9 zur Verfügung stellt</w:t>
      </w:r>
      <w:r w:rsidR="00B1103D">
        <w:t>. Auch auf dem Server werden</w:t>
      </w:r>
      <w:r w:rsidR="007165C2">
        <w:t xml:space="preserve"> zur Behandlung von HTTP-Anfragen und Antworten die Apache HTTP Components genutzt.</w:t>
      </w:r>
    </w:p>
    <w:p w14:paraId="3373FCA4" w14:textId="77777777" w:rsidR="00356D86" w:rsidRPr="00401B10" w:rsidRDefault="00356D86" w:rsidP="00401B10">
      <w:pPr>
        <w:pStyle w:val="BasicText"/>
      </w:pPr>
    </w:p>
    <w:p w14:paraId="16B891CC" w14:textId="52621255" w:rsidR="00800A48" w:rsidRDefault="00800A48" w:rsidP="002E70B5">
      <w:pPr>
        <w:pStyle w:val="berschrift2"/>
      </w:pPr>
      <w:bookmarkStart w:id="61" w:name="_Toc280190845"/>
      <w:bookmarkStart w:id="62" w:name="_Ref280434892"/>
      <w:r>
        <w:lastRenderedPageBreak/>
        <w:t>Glass Client</w:t>
      </w:r>
      <w:bookmarkEnd w:id="61"/>
      <w:bookmarkEnd w:id="62"/>
    </w:p>
    <w:p w14:paraId="3BEA86F9" w14:textId="77777777" w:rsidR="007A0E35" w:rsidRDefault="007A0E35" w:rsidP="005962DF">
      <w:pPr>
        <w:pStyle w:val="BasicText"/>
      </w:pPr>
      <w:r w:rsidRPr="007A0E35">
        <w:rPr>
          <w:noProof/>
        </w:rPr>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bookmarkStart w:id="63" w:name="_Toc280190808"/>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63"/>
    </w:p>
    <w:p w14:paraId="0BAE38B1" w14:textId="6A95057A" w:rsidR="00F3378B" w:rsidRDefault="00F3378B" w:rsidP="005962DF">
      <w:pPr>
        <w:pStyle w:val="BasicText"/>
      </w:pPr>
      <w:r>
        <w:t xml:space="preserve">Der auf der Google Glass ausgeführte Client hat zwei Hauptkomponenten: die </w:t>
      </w:r>
      <w:proofErr w:type="spellStart"/>
      <w:r>
        <w:t>CameraView</w:t>
      </w:r>
      <w:proofErr w:type="spellEnd"/>
      <w:r>
        <w:t xml:space="preserve">-Klasse, welche die Verwaltung der Kamera gegenüber dem </w:t>
      </w:r>
      <w:proofErr w:type="spellStart"/>
      <w:r>
        <w:t>Android</w:t>
      </w:r>
      <w:proofErr w:type="spellEnd"/>
      <w:r>
        <w:t xml:space="preserve">-System übernimmt und die </w:t>
      </w:r>
      <w:proofErr w:type="spellStart"/>
      <w:r>
        <w:t>MainActivity</w:t>
      </w:r>
      <w:proofErr w:type="spellEnd"/>
      <w:r>
        <w:t>-Klasse,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w:t>
      </w:r>
      <w:proofErr w:type="spellStart"/>
      <w:r w:rsidR="002F2421">
        <w:t>MainActivi</w:t>
      </w:r>
      <w:r w:rsidR="002C4D40">
        <w:t>ty</w:t>
      </w:r>
      <w:proofErr w:type="spellEnd"/>
      <w:r w:rsidR="002C4D40">
        <w:t>-Klasse beim Hochladen</w:t>
      </w:r>
      <w:r w:rsidR="002F2421">
        <w:t xml:space="preserve"> der Bilder an den Server unterstützt</w:t>
      </w:r>
      <w:r w:rsidR="008962CA">
        <w:t xml:space="preserve">, sowie zwei versteckte Klassen innerhalb von </w:t>
      </w:r>
      <w:commentRangeStart w:id="64"/>
      <w:proofErr w:type="spellStart"/>
      <w:r w:rsidR="008962CA">
        <w:t>MainActivity</w:t>
      </w:r>
      <w:proofErr w:type="spellEnd"/>
      <w:r w:rsidR="008962CA">
        <w:t>.</w:t>
      </w:r>
      <w:r w:rsidR="002F2421">
        <w:t>.</w:t>
      </w:r>
      <w:commentRangeEnd w:id="64"/>
      <w:r w:rsidR="008962CA">
        <w:rPr>
          <w:rStyle w:val="Kommentarzeichen"/>
        </w:rPr>
        <w:commentReference w:id="64"/>
      </w:r>
    </w:p>
    <w:p w14:paraId="2E6ACA99" w14:textId="1FB20A89"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w:t>
      </w:r>
      <w:r w:rsidR="00D13F12">
        <w:t xml:space="preserve">, durch einfaches Tippen auf das </w:t>
      </w:r>
      <w:proofErr w:type="spellStart"/>
      <w:r w:rsidR="00D13F12">
        <w:t>Touchbedienfeld</w:t>
      </w:r>
      <w:proofErr w:type="spellEnd"/>
      <w:r w:rsidR="00D13F12">
        <w:t xml:space="preserve"> der Glass wird das Foto aufgenommen</w:t>
      </w:r>
      <w:r w:rsidR="00D40680">
        <w:t>.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sidRPr="00E21734">
        <w:rPr>
          <w:rStyle w:val="SchwacherVerweis"/>
          <w:color w:val="auto"/>
        </w:rPr>
        <w:t>Code 5.1</w:t>
      </w:r>
      <w:r w:rsidR="00D40680">
        <w:rPr>
          <w:rStyle w:val="SchwacherVerweis"/>
        </w:rPr>
        <w:t>)</w:t>
      </w:r>
      <w:r>
        <w:t>.</w:t>
      </w:r>
      <w:r w:rsidR="008D3090">
        <w:t xml:space="preserve"> Dies garantiert eine weitere Verfügbarkeit der B</w:t>
      </w:r>
      <w:r w:rsidR="008D3090">
        <w:t>e</w:t>
      </w:r>
      <w:r w:rsidR="008D3090">
        <w:t>nutzeroberfläche bei gleichzeitiger,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w:t>
      </w:r>
      <w:proofErr w:type="spellStart"/>
      <w:r w:rsidRPr="005962DF">
        <w:rPr>
          <w:rFonts w:ascii="Menlo" w:eastAsiaTheme="minorHAnsi" w:hAnsi="Menlo" w:cs="Courier"/>
          <w:b/>
          <w:bCs/>
          <w:color w:val="000080"/>
          <w:sz w:val="22"/>
          <w:szCs w:val="22"/>
        </w:rPr>
        <w:t>class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asyncUploading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extends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AsyncTask</w:t>
      </w:r>
      <w:proofErr w:type="spellEnd"/>
      <w:r w:rsidRPr="005962DF">
        <w:rPr>
          <w:rFonts w:ascii="Menlo" w:eastAsiaTheme="minorHAnsi" w:hAnsi="Menlo" w:cs="Courier"/>
          <w:color w:val="000000"/>
          <w:sz w:val="22"/>
          <w:szCs w:val="22"/>
        </w:rPr>
        <w:t>&lt;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660E7A"/>
          <w:sz w:val="22"/>
          <w:szCs w:val="22"/>
        </w:rPr>
        <w:t>dialog</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new</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MainActivity.</w:t>
      </w:r>
      <w:r w:rsidRPr="005962DF">
        <w:rPr>
          <w:rFonts w:ascii="Menlo" w:eastAsiaTheme="minorHAnsi" w:hAnsi="Menlo" w:cs="Courier"/>
          <w:b/>
          <w:bCs/>
          <w:color w:val="000080"/>
          <w:sz w:val="22"/>
          <w:szCs w:val="22"/>
        </w:rPr>
        <w:t>this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onPreExecute</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008000"/>
          <w:sz w:val="22"/>
          <w:szCs w:val="22"/>
        </w:rPr>
        <w:t>"</w:t>
      </w:r>
      <w:proofErr w:type="spellStart"/>
      <w:r w:rsidRPr="005962DF">
        <w:rPr>
          <w:rFonts w:ascii="Menlo" w:eastAsiaTheme="minorHAnsi" w:hAnsi="Menlo" w:cs="Courier"/>
          <w:b/>
          <w:bCs/>
          <w:color w:val="008000"/>
          <w:sz w:val="22"/>
          <w:szCs w:val="22"/>
        </w:rPr>
        <w:t>Loading</w:t>
      </w:r>
      <w:proofErr w:type="spellEnd"/>
      <w:r w:rsidRPr="005962DF">
        <w:rPr>
          <w:rFonts w:ascii="Menlo" w:eastAsiaTheme="minorHAnsi" w:hAnsi="Menlo" w:cs="Courier"/>
          <w:b/>
          <w:bCs/>
          <w:color w:val="008000"/>
          <w:sz w:val="22"/>
          <w:szCs w:val="22"/>
        </w:rPr>
        <w: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000080"/>
          <w:sz w:val="22"/>
          <w:szCs w:val="22"/>
        </w:rPr>
        <w:t>false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w:t>
      </w:r>
      <w:proofErr w:type="spellStart"/>
      <w:r w:rsidRPr="005962DF">
        <w:rPr>
          <w:rFonts w:ascii="Menlo" w:eastAsiaTheme="minorHAnsi" w:hAnsi="Menlo" w:cs="Courier"/>
          <w:color w:val="808000"/>
          <w:sz w:val="22"/>
          <w:szCs w:val="22"/>
        </w:rPr>
        <w:t>Override</w:t>
      </w:r>
      <w:proofErr w:type="spellEnd"/>
      <w:r w:rsidRPr="005962DF">
        <w:rPr>
          <w:rFonts w:ascii="Menlo" w:eastAsiaTheme="minorHAnsi" w:hAnsi="Menlo" w:cs="Courier"/>
          <w:color w:val="808000"/>
          <w:sz w:val="22"/>
          <w:szCs w:val="22"/>
        </w:rPr>
        <w:br/>
      </w:r>
      <w:r w:rsidRPr="005962DF">
        <w:rPr>
          <w:rFonts w:ascii="Menlo" w:eastAsiaTheme="minorHAnsi" w:hAnsi="Menlo" w:cs="Courier"/>
          <w:color w:val="808000"/>
          <w:sz w:val="22"/>
          <w:szCs w:val="22"/>
        </w:rPr>
        <w:lastRenderedPageBreak/>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doInBackground</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params</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Upload.</w:t>
      </w:r>
      <w:r w:rsidRPr="005962DF">
        <w:rPr>
          <w:rFonts w:ascii="Menlo" w:eastAsiaTheme="minorHAnsi" w:hAnsi="Menlo" w:cs="Courier"/>
          <w:i/>
          <w:iCs/>
          <w:color w:val="000000"/>
          <w:sz w:val="22"/>
          <w:szCs w:val="22"/>
        </w:rPr>
        <w:t>upload</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b/>
          <w:bCs/>
          <w:color w:val="660E7A"/>
          <w:sz w:val="22"/>
          <w:szCs w:val="22"/>
        </w:rPr>
        <w:t>image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return</w:t>
      </w:r>
      <w:proofErr w:type="spellEnd"/>
      <w:r w:rsidRPr="005962DF">
        <w:rPr>
          <w:rFonts w:ascii="Menlo" w:eastAsiaTheme="minorHAnsi" w:hAnsi="Menlo" w:cs="Courier"/>
          <w:b/>
          <w:bCs/>
          <w:color w:val="000080"/>
          <w:sz w:val="22"/>
          <w:szCs w:val="22"/>
        </w:rPr>
        <w:t xml:space="preserve">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onPostExecute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result</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if</w:t>
      </w:r>
      <w:proofErr w:type="spellEnd"/>
      <w:r w:rsidRPr="005962DF">
        <w:rPr>
          <w:rFonts w:ascii="Menlo" w:eastAsiaTheme="minorHAnsi" w:hAnsi="Menlo" w:cs="Courier"/>
          <w:b/>
          <w:bCs/>
          <w:color w:val="000080"/>
          <w:sz w:val="22"/>
          <w:szCs w:val="22"/>
        </w:rPr>
        <w:t xml:space="preserve"> </w:t>
      </w:r>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color w:val="000000"/>
          <w:sz w:val="22"/>
          <w:szCs w:val="22"/>
        </w:rPr>
        <w:t>updateMainUi</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65" w:name="_Toc280190784"/>
      <w:r>
        <w:t xml:space="preserve">Code </w:t>
      </w:r>
      <w:fldSimple w:instr=" STYLEREF 1 \s ">
        <w:r>
          <w:rPr>
            <w:noProof/>
          </w:rPr>
          <w:t>5</w:t>
        </w:r>
      </w:fldSimple>
      <w:r>
        <w:t>.</w:t>
      </w:r>
      <w:fldSimple w:instr=" SEQ Code \* ARABIC \s 1 ">
        <w:r>
          <w:rPr>
            <w:noProof/>
          </w:rPr>
          <w:t>1</w:t>
        </w:r>
      </w:fldSimple>
      <w:r w:rsidR="005962DF" w:rsidRPr="00FC02FE">
        <w:rPr>
          <w:b w:val="0"/>
        </w:rPr>
        <w:tab/>
      </w:r>
      <w:r w:rsidR="005962DF">
        <w:rPr>
          <w:b w:val="0"/>
        </w:rPr>
        <w:t xml:space="preserve">Asynchroner </w:t>
      </w:r>
      <w:proofErr w:type="spellStart"/>
      <w:r w:rsidR="005962DF">
        <w:rPr>
          <w:b w:val="0"/>
        </w:rPr>
        <w:t>Uploadprozess</w:t>
      </w:r>
      <w:bookmarkEnd w:id="65"/>
      <w:proofErr w:type="spellEnd"/>
    </w:p>
    <w:p w14:paraId="55068277" w14:textId="6702742C" w:rsidR="005962DF" w:rsidRDefault="000530FE" w:rsidP="005962DF">
      <w:pPr>
        <w:pStyle w:val="BasicText"/>
      </w:pPr>
      <w:r>
        <w:t xml:space="preserve">Der asynchrone Prozess greift für die Ausführung des Uploads auf eine eigene </w:t>
      </w:r>
      <w:proofErr w:type="spellStart"/>
      <w:r>
        <w:t>Uploa</w:t>
      </w:r>
      <w:r>
        <w:t>d</w:t>
      </w:r>
      <w:r>
        <w:t>verwaltung</w:t>
      </w:r>
      <w:proofErr w:type="spellEnd"/>
      <w:r>
        <w:t xml:space="preserve"> </w:t>
      </w:r>
      <w:r w:rsidR="00E21734">
        <w:t>(</w:t>
      </w:r>
      <w:r w:rsidR="00E21734" w:rsidRPr="00E21734">
        <w:rPr>
          <w:rStyle w:val="IntensiverVerweis"/>
        </w:rPr>
        <w:t>Code 5.2</w:t>
      </w:r>
      <w:r w:rsidR="00E21734">
        <w:t xml:space="preserve">) </w:t>
      </w:r>
      <w:r>
        <w:t xml:space="preserve">zurück, welche </w:t>
      </w:r>
      <w:commentRangeStart w:id="66"/>
      <w:r>
        <w:t>Apache</w:t>
      </w:r>
      <w:r w:rsidR="004A2423">
        <w:t xml:space="preserve"> HTTP Components</w:t>
      </w:r>
      <w:r>
        <w:t xml:space="preserve"> </w:t>
      </w:r>
      <w:commentRangeEnd w:id="66"/>
      <w:r>
        <w:rPr>
          <w:rStyle w:val="Kommentarzeichen"/>
        </w:rPr>
        <w:commentReference w:id="66"/>
      </w:r>
      <w:r w:rsidR="00D40680">
        <w:t>nutzt um die</w:t>
      </w:r>
      <w:r>
        <w:t xml:space="preserve"> A</w:t>
      </w:r>
      <w:r>
        <w:t>n</w:t>
      </w:r>
      <w:r>
        <w:t xml:space="preserve">frage an den Server </w:t>
      </w:r>
      <w:r w:rsidR="00D40680">
        <w:t xml:space="preserve">vorzubereiten, </w:t>
      </w:r>
      <w:r>
        <w:t xml:space="preserve">zu stellen und die Antwort </w:t>
      </w:r>
      <w:r w:rsidR="00D40680">
        <w:t xml:space="preserve">im </w:t>
      </w:r>
      <w:r>
        <w:t>Anschluss zu empfa</w:t>
      </w:r>
      <w:r>
        <w:t>n</w:t>
      </w:r>
      <w:r>
        <w:t>gen, auszuwerten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Fehlermeldung angezeigt.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try</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DefaultHttpClient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MultipartEntityBuilder</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MultipartEntityBuilder.</w:t>
      </w:r>
      <w:r w:rsidRPr="000530FE">
        <w:rPr>
          <w:rFonts w:ascii="Menlo" w:eastAsiaTheme="minorHAnsi" w:hAnsi="Menlo" w:cs="Courier"/>
          <w:i/>
          <w:iCs/>
          <w:color w:val="000000"/>
          <w:sz w:val="22"/>
          <w:szCs w:val="22"/>
        </w:rPr>
        <w:t>create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entity.addTextBody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name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entity.addBinaryBody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file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color w:val="000000"/>
          <w:sz w:val="22"/>
          <w:szCs w:val="22"/>
        </w:rPr>
        <w:t>image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httpPost.setEntity</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entity.build</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HttpResponse</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httpClient.execute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int</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response.getStatusLine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getStatusCode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8000"/>
          <w:sz w:val="22"/>
          <w:szCs w:val="22"/>
        </w:rPr>
        <w:t xml:space="preserve">" Something in </w:t>
      </w:r>
      <w:proofErr w:type="spellStart"/>
      <w:r w:rsidRPr="000530FE">
        <w:rPr>
          <w:rFonts w:ascii="Menlo" w:eastAsiaTheme="minorHAnsi" w:hAnsi="Menlo" w:cs="Courier"/>
          <w:b/>
          <w:bCs/>
          <w:color w:val="008000"/>
          <w:sz w:val="22"/>
          <w:szCs w:val="22"/>
        </w:rPr>
        <w:t>the</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uploading</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process</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HttpEntity</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 xml:space="preserve"> = </w:t>
      </w:r>
      <w:bookmarkStart w:id="67" w:name="_GoBack"/>
      <w:bookmarkEnd w:id="67"/>
      <w:proofErr w:type="spellStart"/>
      <w:r w:rsidRPr="000530FE">
        <w:rPr>
          <w:rFonts w:ascii="Menlo" w:eastAsiaTheme="minorHAnsi" w:hAnsi="Menlo" w:cs="Courier"/>
          <w:color w:val="000000"/>
          <w:sz w:val="22"/>
          <w:szCs w:val="22"/>
        </w:rPr>
        <w:t>EntityUtils.</w:t>
      </w:r>
      <w:r w:rsidRPr="000530FE">
        <w:rPr>
          <w:rFonts w:ascii="Menlo" w:eastAsiaTheme="minorHAnsi" w:hAnsi="Menlo" w:cs="Courier"/>
          <w:i/>
          <w:iCs/>
          <w:color w:val="000000"/>
          <w:sz w:val="22"/>
          <w:szCs w:val="22"/>
        </w:rPr>
        <w:t>toString</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xml:space="preserve">// parse </w:t>
      </w:r>
      <w:proofErr w:type="spellStart"/>
      <w:r w:rsidRPr="000530FE">
        <w:rPr>
          <w:rFonts w:ascii="Menlo" w:eastAsiaTheme="minorHAnsi" w:hAnsi="Menlo" w:cs="Courier"/>
          <w:i/>
          <w:iCs/>
          <w:color w:val="808080"/>
          <w:sz w:val="22"/>
          <w:szCs w:val="22"/>
        </w:rPr>
        <w:t>to</w:t>
      </w:r>
      <w:proofErr w:type="spellEnd"/>
      <w:r w:rsidRPr="000530FE">
        <w:rPr>
          <w:rFonts w:ascii="Menlo" w:eastAsiaTheme="minorHAnsi" w:hAnsi="Menlo" w:cs="Courier"/>
          <w:i/>
          <w:iCs/>
          <w:color w:val="808080"/>
          <w:sz w:val="22"/>
          <w:szCs w:val="22"/>
        </w:rPr>
        <w:t xml:space="preserve"> JSON</w:t>
      </w:r>
      <w:r w:rsidRPr="000530FE">
        <w:rPr>
          <w:rFonts w:ascii="Menlo" w:eastAsiaTheme="minorHAnsi" w:hAnsi="Menlo" w:cs="Courier"/>
          <w:i/>
          <w:iCs/>
          <w:color w:val="808080"/>
          <w:sz w:val="22"/>
          <w:szCs w:val="22"/>
        </w:rPr>
        <w:b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result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result.getString</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message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responseEntity.consumeContent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"Something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terrible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rPr>
          <w:b w:val="0"/>
        </w:rPr>
      </w:pPr>
      <w:bookmarkStart w:id="68" w:name="_Toc280190785"/>
      <w:r>
        <w:t xml:space="preserve">Code </w:t>
      </w:r>
      <w:fldSimple w:instr=" STYLEREF 1 \s ">
        <w:r>
          <w:rPr>
            <w:noProof/>
          </w:rPr>
          <w:t>5</w:t>
        </w:r>
      </w:fldSimple>
      <w:r>
        <w:t>.</w:t>
      </w:r>
      <w:fldSimple w:instr=" SEQ Code \* ARABIC \s 1 ">
        <w:r>
          <w:rPr>
            <w:noProof/>
          </w:rPr>
          <w:t>2</w:t>
        </w:r>
      </w:fldSimple>
      <w:r w:rsidR="000530FE" w:rsidRPr="00FC02FE">
        <w:rPr>
          <w:b w:val="0"/>
        </w:rPr>
        <w:tab/>
      </w:r>
      <w:r w:rsidR="000530FE">
        <w:rPr>
          <w:b w:val="0"/>
        </w:rPr>
        <w:t>Erstellung der Anfrage und Auswertung der Antwort</w:t>
      </w:r>
      <w:bookmarkEnd w:id="68"/>
    </w:p>
    <w:p w14:paraId="52280155" w14:textId="787F93ED" w:rsidR="0058736C" w:rsidRPr="0058736C" w:rsidRDefault="0058736C" w:rsidP="0058736C">
      <w:pPr>
        <w:pStyle w:val="BasicText"/>
      </w:pPr>
      <w:r>
        <w:t xml:space="preserve">Nach der Antwort der </w:t>
      </w:r>
      <w:proofErr w:type="spellStart"/>
      <w:r>
        <w:t>Uploadverwaltung</w:t>
      </w:r>
      <w:proofErr w:type="spellEnd"/>
      <w:r>
        <w:t xml:space="preserve"> wird das Ergebnis an eine Methode zur A</w:t>
      </w:r>
      <w:r>
        <w:t>n</w:t>
      </w:r>
      <w:r>
        <w:t>passung der Benutzeroberfläche (</w:t>
      </w:r>
      <w:r w:rsidRPr="00E21734">
        <w:rPr>
          <w:rStyle w:val="IntensiverVerweis"/>
        </w:rPr>
        <w:t>Code 5.3</w:t>
      </w:r>
      <w:r>
        <w:rPr>
          <w:rStyle w:val="SchwacherVerweis"/>
        </w:rPr>
        <w:t>)</w:t>
      </w:r>
      <w:r>
        <w:t xml:space="preserve"> weitergeleitet. Diese erstellt zur Anzeige </w:t>
      </w:r>
      <w:r>
        <w:lastRenderedPageBreak/>
        <w:t xml:space="preserve">des Ergebnisses eine Card und </w:t>
      </w:r>
      <w:proofErr w:type="spellStart"/>
      <w:r>
        <w:t>befüllt</w:t>
      </w:r>
      <w:proofErr w:type="spellEnd"/>
      <w:r>
        <w:t xml:space="preserve"> diese mit dem Ergebnis, um sie dann für den Nu</w:t>
      </w:r>
      <w:r>
        <w:t>t</w:t>
      </w:r>
      <w:r>
        <w:t>zer sichtbar in den Vordergrund zu bringen.</w:t>
      </w:r>
    </w:p>
    <w:p w14:paraId="0DA27711" w14:textId="7AB07CEB" w:rsidR="00D40680"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D40680">
        <w:rPr>
          <w:rFonts w:ascii="Menlo" w:eastAsiaTheme="minorHAnsi" w:hAnsi="Menlo" w:cs="Courier"/>
          <w:b/>
          <w:bCs/>
          <w:color w:val="000080"/>
          <w:sz w:val="22"/>
          <w:szCs w:val="22"/>
        </w:rPr>
        <w:t>public</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b/>
          <w:bCs/>
          <w:color w:val="000080"/>
          <w:sz w:val="22"/>
          <w:szCs w:val="22"/>
        </w:rPr>
        <w:t>void</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updateMainUi</w:t>
      </w:r>
      <w:proofErr w:type="spellEnd"/>
      <w:r w:rsidRPr="00D40680">
        <w:rPr>
          <w:rFonts w:ascii="Menlo" w:eastAsiaTheme="minorHAnsi" w:hAnsi="Menlo" w:cs="Courier"/>
          <w:color w:val="000000"/>
          <w:sz w:val="22"/>
          <w:szCs w:val="22"/>
        </w:rPr>
        <w:t xml:space="preserve">(String </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 {</w:t>
      </w:r>
      <w:r w:rsidRPr="00D40680">
        <w:rPr>
          <w:rFonts w:ascii="Menlo" w:eastAsiaTheme="minorHAnsi" w:hAnsi="Menlo" w:cs="Courier"/>
          <w:color w:val="000000"/>
          <w:sz w:val="22"/>
          <w:szCs w:val="22"/>
        </w:rPr>
        <w:b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b/>
          <w:bCs/>
          <w:color w:val="000080"/>
          <w:sz w:val="22"/>
          <w:szCs w:val="22"/>
        </w:rPr>
        <w:t>new</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b/>
          <w:bCs/>
          <w:color w:val="000080"/>
          <w:sz w:val="22"/>
          <w:szCs w:val="22"/>
        </w:rPr>
        <w:t>this</w:t>
      </w:r>
      <w:proofErr w:type="spellEnd"/>
      <w:r w:rsidRPr="00D40680">
        <w:rPr>
          <w:rFonts w:ascii="Menlo" w:eastAsiaTheme="minorHAnsi" w:hAnsi="Menlo" w:cs="Courier"/>
          <w:color w:val="CC7832"/>
          <w:sz w:val="22"/>
          <w:szCs w:val="22"/>
        </w:rPr>
        <w:t xml:space="preserve">, </w:t>
      </w:r>
      <w:proofErr w:type="spellStart"/>
      <w:r w:rsidRPr="00D40680">
        <w:rPr>
          <w:rFonts w:ascii="Menlo" w:eastAsiaTheme="minorHAnsi" w:hAnsi="Menlo" w:cs="Courier"/>
          <w:color w:val="000000"/>
          <w:sz w:val="22"/>
          <w:szCs w:val="22"/>
        </w:rPr>
        <w:t>CardBuilder.Layout.</w:t>
      </w:r>
      <w:r w:rsidRPr="00D40680">
        <w:rPr>
          <w:rFonts w:ascii="Menlo" w:eastAsiaTheme="minorHAnsi" w:hAnsi="Menlo" w:cs="Courier"/>
          <w:b/>
          <w:bCs/>
          <w:i/>
          <w:iCs/>
          <w:color w:val="660E7A"/>
          <w:sz w:val="22"/>
          <w:szCs w:val="22"/>
        </w:rPr>
        <w:t>TEXT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i/>
          <w:iCs/>
          <w:color w:val="808080"/>
          <w:sz w:val="22"/>
          <w:szCs w:val="22"/>
        </w:rPr>
        <w:t xml:space="preserve"> </w:t>
      </w:r>
      <w:r w:rsidRPr="00D40680">
        <w:rPr>
          <w:rFonts w:ascii="Menlo" w:eastAsiaTheme="minorHAnsi" w:hAnsi="Menlo" w:cs="Courier"/>
          <w:i/>
          <w:iCs/>
          <w:color w:val="808080"/>
          <w:sz w:val="22"/>
          <w:szCs w:val="22"/>
        </w:rPr>
        <w:br/>
        <w:t xml:space="preserve">    </w:t>
      </w:r>
      <w:proofErr w:type="spellStart"/>
      <w:r w:rsidRPr="00D40680">
        <w:rPr>
          <w:rFonts w:ascii="Menlo" w:eastAsiaTheme="minorHAnsi" w:hAnsi="Menlo" w:cs="Courier"/>
          <w:color w:val="000000"/>
          <w:sz w:val="22"/>
          <w:szCs w:val="22"/>
        </w:rPr>
        <w:t>cardBuilder.setText</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color w:val="000000"/>
          <w:sz w:val="22"/>
          <w:szCs w:val="22"/>
        </w:rPr>
        <w:t xml:space="preserve">View </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color w:val="000000"/>
          <w:sz w:val="22"/>
          <w:szCs w:val="22"/>
        </w:rPr>
        <w:t>cardBuilder.getView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660E7A"/>
          <w:sz w:val="22"/>
          <w:szCs w:val="22"/>
        </w:rPr>
        <w:t>cameraView</w:t>
      </w:r>
      <w:r w:rsidRPr="00D40680">
        <w:rPr>
          <w:rFonts w:ascii="Menlo" w:eastAsiaTheme="minorHAnsi" w:hAnsi="Menlo" w:cs="Courier"/>
          <w:color w:val="000000"/>
          <w:sz w:val="22"/>
          <w:szCs w:val="22"/>
        </w:rPr>
        <w:t>.releaseCamera</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000080"/>
          <w:sz w:val="22"/>
          <w:szCs w:val="22"/>
        </w:rPr>
        <w:t>this</w:t>
      </w:r>
      <w:r w:rsidRPr="00D40680">
        <w:rPr>
          <w:rFonts w:ascii="Menlo" w:eastAsiaTheme="minorHAnsi" w:hAnsi="Menlo" w:cs="Courier"/>
          <w:color w:val="000000"/>
          <w:sz w:val="22"/>
          <w:szCs w:val="22"/>
        </w:rPr>
        <w:t>.setContentView</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r>
      <w:r w:rsidRPr="00D40680">
        <w:rPr>
          <w:rFonts w:ascii="Menlo" w:eastAsiaTheme="minorHAnsi" w:hAnsi="Menlo" w:cs="Courier"/>
          <w:color w:val="000000"/>
          <w:sz w:val="22"/>
          <w:szCs w:val="22"/>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rPr>
          <w:b w:val="0"/>
        </w:rPr>
      </w:pPr>
      <w:bookmarkStart w:id="69" w:name="_Toc280190786"/>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69"/>
    </w:p>
    <w:p w14:paraId="0896A02C" w14:textId="158B6518" w:rsidR="00D13F12" w:rsidRPr="00D13F12" w:rsidRDefault="00D13F12" w:rsidP="00D13F12">
      <w:r>
        <w:t xml:space="preserve">Im Anschluss ist der Vorgang durch einfaches Tippen auf das </w:t>
      </w:r>
      <w:proofErr w:type="spellStart"/>
      <w:r>
        <w:t>Touchfeld</w:t>
      </w:r>
      <w:proofErr w:type="spellEnd"/>
      <w:r>
        <w:t xml:space="preserve"> neustartbar.</w:t>
      </w:r>
    </w:p>
    <w:p w14:paraId="6B7A2636" w14:textId="286DB2CF" w:rsidR="008A203F" w:rsidRDefault="00F83A19" w:rsidP="002E70B5">
      <w:pPr>
        <w:pStyle w:val="berschrift2"/>
      </w:pPr>
      <w:bookmarkStart w:id="70" w:name="_Toc280190846"/>
      <w:r>
        <w:t xml:space="preserve">OCV </w:t>
      </w:r>
      <w:r w:rsidR="00800A48">
        <w:t>Server</w:t>
      </w:r>
      <w:bookmarkEnd w:id="70"/>
    </w:p>
    <w:p w14:paraId="2CBF16DF" w14:textId="551FC84F" w:rsidR="008A203F" w:rsidRDefault="00DA7C33" w:rsidP="008A203F">
      <w:pPr>
        <w:pStyle w:val="Code"/>
        <w:ind w:left="0"/>
        <w:rPr>
          <w:b/>
          <w:sz w:val="18"/>
          <w:szCs w:val="18"/>
        </w:rPr>
      </w:pPr>
      <w:r>
        <w:rPr>
          <w:b/>
          <w:noProof/>
          <w:sz w:val="18"/>
          <w:szCs w:val="18"/>
          <w:lang w:eastAsia="de-DE"/>
        </w:rPr>
        <w:drawing>
          <wp:inline distT="0" distB="0" distL="0" distR="0" wp14:anchorId="0D9352FE" wp14:editId="0FE16657">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6701DCCA" w14:textId="17321AD5" w:rsidR="00411E27" w:rsidRPr="00392910" w:rsidRDefault="008A203F" w:rsidP="00CC28DE">
      <w:pPr>
        <w:pStyle w:val="Beschriftung"/>
        <w:rPr>
          <w:sz w:val="18"/>
          <w:szCs w:val="18"/>
        </w:rPr>
      </w:pPr>
      <w:bookmarkStart w:id="71" w:name="_Toc280190809"/>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71"/>
    </w:p>
    <w:p w14:paraId="6FABD9EF" w14:textId="2FC5E3AC" w:rsidR="00411E27" w:rsidRDefault="00D13F12" w:rsidP="00D13F12">
      <w:r>
        <w:t>Die Anwendungsmöglichkeiten des OCV Server erstrecken sich auf zwei Bereiche:</w:t>
      </w:r>
    </w:p>
    <w:p w14:paraId="0C4AE1D2" w14:textId="7E3D2A1A" w:rsidR="00D13F12" w:rsidRDefault="00D13F12" w:rsidP="00D13F12">
      <w:pPr>
        <w:pStyle w:val="Listenabsatz"/>
        <w:numPr>
          <w:ilvl w:val="0"/>
          <w:numId w:val="26"/>
        </w:numPr>
      </w:pPr>
      <w:r>
        <w:t>Das Hinzufügen von Objekten zur Datenbasis des Servers</w:t>
      </w:r>
    </w:p>
    <w:p w14:paraId="377E2ACF" w14:textId="1BD8B67A" w:rsidR="00D13F12" w:rsidRDefault="00954E14" w:rsidP="00D13F12">
      <w:pPr>
        <w:pStyle w:val="Listenabsatz"/>
        <w:numPr>
          <w:ilvl w:val="0"/>
          <w:numId w:val="26"/>
        </w:numPr>
      </w:pPr>
      <w:r>
        <w:t>Die Analyse</w:t>
      </w:r>
      <w:r w:rsidR="00D13F12">
        <w:t xml:space="preserve"> </w:t>
      </w:r>
      <w:r>
        <w:t>eines gesendeten Bildes</w:t>
      </w:r>
      <w:r w:rsidR="00D13F12">
        <w:t xml:space="preserve"> mit </w:t>
      </w:r>
      <w:proofErr w:type="spellStart"/>
      <w:r w:rsidR="00D13F12">
        <w:t>Matching</w:t>
      </w:r>
      <w:proofErr w:type="spellEnd"/>
      <w:r w:rsidR="00D13F12">
        <w:t xml:space="preserve"> gegen die Datenbasis</w:t>
      </w:r>
    </w:p>
    <w:p w14:paraId="638EF4DF" w14:textId="1CE74221" w:rsidR="00226DB4" w:rsidRDefault="00226DB4" w:rsidP="00226DB4">
      <w:r>
        <w:t>Die Ausführung der beiden Grundfunktion geschieht grundsätzlich unabhängig vone</w:t>
      </w:r>
      <w:r>
        <w:t>i</w:t>
      </w:r>
      <w:r>
        <w:t>nander, allerdings wird dabei auf die gleichen Klassen, insbesondere im Bereich der SURF-Analyse der Bilder und der Datenverwaltung, zurückgegriffen</w:t>
      </w:r>
      <w:r w:rsidR="00D1457A">
        <w:t xml:space="preserve"> (siehe </w:t>
      </w:r>
      <w:r w:rsidR="00D1457A" w:rsidRPr="00D1457A">
        <w:rPr>
          <w:rStyle w:val="IntensiverVerweis"/>
        </w:rPr>
        <w:t>Abb. 5.2</w:t>
      </w:r>
      <w:r w:rsidR="00D1457A">
        <w:t>)</w:t>
      </w:r>
      <w:r>
        <w:t>.</w:t>
      </w:r>
    </w:p>
    <w:p w14:paraId="26D68245" w14:textId="352069C4" w:rsidR="002E70B5" w:rsidRDefault="002E70B5" w:rsidP="002E70B5">
      <w:pPr>
        <w:pStyle w:val="berschrift3"/>
      </w:pPr>
      <w:bookmarkStart w:id="72" w:name="_Toc280190847"/>
      <w:r>
        <w:lastRenderedPageBreak/>
        <w:t>Hinzufügen eines neuen Objekts</w:t>
      </w:r>
      <w:bookmarkEnd w:id="72"/>
    </w:p>
    <w:p w14:paraId="640FA7F5" w14:textId="77777777" w:rsidR="00511FC3" w:rsidRPr="00954E14"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954E14">
        <w:rPr>
          <w:rFonts w:ascii="Menlo" w:eastAsiaTheme="minorHAnsi" w:hAnsi="Menlo" w:cs="Courier"/>
          <w:b/>
          <w:bCs/>
          <w:color w:val="000080"/>
          <w:sz w:val="22"/>
          <w:szCs w:val="22"/>
        </w:rPr>
        <w:t>public</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b/>
          <w:bCs/>
          <w:color w:val="000080"/>
          <w:sz w:val="22"/>
          <w:szCs w:val="22"/>
        </w:rPr>
        <w:t>static</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getPlainSummary</w:t>
      </w:r>
      <w:proofErr w:type="spellEnd"/>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color w:val="000080"/>
          <w:sz w:val="22"/>
          <w:szCs w:val="22"/>
        </w:rPr>
        <w:t>try</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color w:val="000000"/>
          <w:sz w:val="22"/>
          <w:szCs w:val="22"/>
        </w:rPr>
        <w:t>Document</w:t>
      </w:r>
      <w:proofErr w:type="spellEnd"/>
      <w:r w:rsidRPr="00954E14">
        <w:rPr>
          <w:rFonts w:ascii="Menlo" w:eastAsiaTheme="minorHAnsi" w:hAnsi="Menlo" w:cs="Courier"/>
          <w:color w:val="000000"/>
          <w:sz w:val="22"/>
          <w:szCs w:val="22"/>
        </w:rPr>
        <w:t xml:space="preserve"> </w:t>
      </w:r>
      <w:proofErr w:type="spellStart"/>
      <w:r w:rsidRPr="00954E14">
        <w:rPr>
          <w:rFonts w:ascii="Menlo" w:eastAsiaTheme="minorHAnsi" w:hAnsi="Menlo" w:cs="Courier"/>
          <w:color w:val="000000"/>
          <w:sz w:val="22"/>
          <w:szCs w:val="22"/>
        </w:rPr>
        <w:t>doc</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Jsoup.</w:t>
      </w:r>
      <w:r w:rsidRPr="00954E14">
        <w:rPr>
          <w:rFonts w:ascii="Menlo" w:eastAsiaTheme="minorHAnsi" w:hAnsi="Menlo" w:cs="Courier"/>
          <w:i/>
          <w:iCs/>
          <w:color w:val="000000"/>
          <w:sz w:val="22"/>
          <w:szCs w:val="22"/>
        </w:rPr>
        <w:t>parse</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b/>
          <w:bCs/>
          <w:color w:val="000080"/>
          <w:sz w:val="22"/>
          <w:szCs w:val="22"/>
        </w:rPr>
        <w:t>new</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URL(</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openStream</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 xml:space="preserve">, </w:t>
      </w:r>
      <w:r w:rsidRPr="00954E14">
        <w:rPr>
          <w:rFonts w:ascii="Menlo" w:eastAsiaTheme="minorHAnsi" w:hAnsi="Menlo" w:cs="Courier"/>
          <w:b/>
          <w:bCs/>
          <w:color w:val="008000"/>
          <w:sz w:val="22"/>
          <w:szCs w:val="22"/>
        </w:rPr>
        <w:t>"UTF-8"</w:t>
      </w:r>
      <w:r w:rsidRPr="00954E14">
        <w:rPr>
          <w:rFonts w:ascii="Menlo" w:eastAsiaTheme="minorHAnsi" w:hAnsi="Menlo" w:cs="Courier"/>
          <w:color w:val="CC7832"/>
          <w:sz w:val="22"/>
          <w:szCs w:val="22"/>
        </w:rPr>
        <w:t xml:space="preserve">,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Elements </w:t>
      </w:r>
      <w:proofErr w:type="spellStart"/>
      <w:r w:rsidRPr="00954E14">
        <w:rPr>
          <w:rFonts w:ascii="Menlo" w:eastAsiaTheme="minorHAnsi" w:hAnsi="Menlo" w:cs="Courier"/>
          <w:color w:val="000000"/>
          <w:sz w:val="22"/>
          <w:szCs w:val="22"/>
        </w:rPr>
        <w:t>paragraphs</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doc.select</w:t>
      </w:r>
      <w:proofErr w:type="spellEnd"/>
      <w:r w:rsidRPr="00954E14">
        <w:rPr>
          <w:rFonts w:ascii="Menlo" w:eastAsiaTheme="minorHAnsi" w:hAnsi="Menlo" w:cs="Courier"/>
          <w:color w:val="000000"/>
          <w:sz w:val="22"/>
          <w:szCs w:val="22"/>
        </w:rPr>
        <w:t>(</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mw</w:t>
      </w:r>
      <w:proofErr w:type="spellEnd"/>
      <w:r w:rsidRPr="00954E14">
        <w:rPr>
          <w:rFonts w:ascii="Menlo" w:eastAsiaTheme="minorHAnsi" w:hAnsi="Menlo" w:cs="Courier"/>
          <w:b/>
          <w:bCs/>
          <w:color w:val="008000"/>
          <w:sz w:val="22"/>
          <w:szCs w:val="22"/>
        </w:rPr>
        <w:t>-content-text p"</w:t>
      </w:r>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 </w:t>
      </w:r>
      <w:proofErr w:type="spellStart"/>
      <w:r w:rsidRPr="00954E14">
        <w:rPr>
          <w:rFonts w:ascii="Menlo" w:eastAsiaTheme="minorHAnsi" w:hAnsi="Menlo" w:cs="Courier"/>
          <w:color w:val="000000"/>
          <w:sz w:val="22"/>
          <w:szCs w:val="22"/>
        </w:rPr>
        <w:t>firstParagraph</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paragraphs.first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.debug</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 </w:t>
      </w:r>
      <w:r w:rsidRPr="00954E14">
        <w:rPr>
          <w:rFonts w:ascii="Menlo" w:eastAsiaTheme="minorHAnsi" w:hAnsi="Menlo" w:cs="Courier"/>
          <w:b/>
          <w:bCs/>
          <w:color w:val="000080"/>
          <w:sz w:val="22"/>
          <w:szCs w:val="22"/>
        </w:rPr>
        <w:t xml:space="preserve">catch </w:t>
      </w:r>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Exception</w:t>
      </w:r>
      <w:proofErr w:type="spellEnd"/>
      <w:r w:rsidRPr="00954E14">
        <w:rPr>
          <w:rFonts w:ascii="Menlo" w:eastAsiaTheme="minorHAnsi" w:hAnsi="Menlo" w:cs="Courier"/>
          <w:color w:val="000000"/>
          <w:sz w:val="22"/>
          <w:szCs w:val="22"/>
        </w:rPr>
        <w:t xml:space="preserve"> e)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.error</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e.getMessage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color w:val="000000"/>
          <w:sz w:val="22"/>
          <w:szCs w:val="22"/>
        </w:rPr>
        <w:t>e.printStackTrace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Nothing</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found</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here</w:t>
      </w:r>
      <w:proofErr w:type="spellEnd"/>
      <w:r w:rsidRPr="00954E14">
        <w:rPr>
          <w:rFonts w:ascii="Menlo" w:eastAsiaTheme="minorHAnsi" w:hAnsi="Menlo" w:cs="Courier"/>
          <w:b/>
          <w:bCs/>
          <w:color w:val="008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w:t>
      </w:r>
    </w:p>
    <w:p w14:paraId="6CA3D117" w14:textId="10938E97" w:rsidR="00511FC3" w:rsidRDefault="00511FC3" w:rsidP="00511FC3">
      <w:pPr>
        <w:pStyle w:val="Beschriftung"/>
        <w:jc w:val="both"/>
      </w:pPr>
      <w:bookmarkStart w:id="73" w:name="_Toc280190787"/>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73"/>
    </w:p>
    <w:p w14:paraId="3D6BF79F" w14:textId="3F523392" w:rsidR="002E70B5" w:rsidRDefault="002E70B5" w:rsidP="002E70B5">
      <w:pPr>
        <w:pStyle w:val="BasicText"/>
      </w:pPr>
      <w:r>
        <w:t xml:space="preserve">Ein neues Objekt kann über ein POST-Request an die URL des Servers (bspw. </w:t>
      </w:r>
      <w:r w:rsidRPr="002E70B5">
        <w:t>loca</w:t>
      </w:r>
      <w:r w:rsidRPr="002E70B5">
        <w:t>l</w:t>
      </w:r>
      <w:r w:rsidRPr="002E70B5">
        <w:t>host:8080/</w:t>
      </w:r>
      <w:proofErr w:type="spellStart"/>
      <w:r w:rsidRPr="002E70B5">
        <w:t>opencvserver</w:t>
      </w:r>
      <w:proofErr w:type="spellEnd"/>
      <w:r w:rsidRPr="002E70B5">
        <w:t>-server/</w:t>
      </w:r>
      <w:proofErr w:type="spellStart"/>
      <w:r w:rsidRPr="002E70B5">
        <w:t>add</w:t>
      </w:r>
      <w:proofErr w:type="spellEnd"/>
      <w:r>
        <w:t xml:space="preserve">) geschehen. Diese Anfrage wird vom </w:t>
      </w:r>
      <w:proofErr w:type="spellStart"/>
      <w:r>
        <w:t>OCV_Controller</w:t>
      </w:r>
      <w:proofErr w:type="spellEnd"/>
      <w:r>
        <w:t xml:space="preserve"> entgegengenommen und weiter bearbeitet.</w:t>
      </w:r>
    </w:p>
    <w:p w14:paraId="4F913703" w14:textId="642FA81B" w:rsidR="002E70B5" w:rsidRDefault="002E70B5" w:rsidP="002E70B5">
      <w:pPr>
        <w:pStyle w:val="BasicText"/>
      </w:pPr>
      <w:r>
        <w:t xml:space="preserve">Nach erfolgreichen Hochladen und Überprüfung des hochgeladenen Bildes wird eine Anfrage an den </w:t>
      </w:r>
      <w:proofErr w:type="spellStart"/>
      <w:r>
        <w:t>WikiHandler</w:t>
      </w:r>
      <w:proofErr w:type="spellEnd"/>
      <w:r>
        <w:t xml:space="preserve"> </w:t>
      </w:r>
      <w:r w:rsidR="00E21734">
        <w:t>(</w:t>
      </w:r>
      <w:r w:rsidR="00E21734" w:rsidRPr="00E21734">
        <w:rPr>
          <w:rStyle w:val="IntensiverVerweis"/>
        </w:rPr>
        <w:t>Code 5.4</w:t>
      </w:r>
      <w:r w:rsidR="00E21734">
        <w:t xml:space="preserve">) </w:t>
      </w:r>
      <w:r>
        <w:t xml:space="preserve">geschickt, der eine Suche in Suche in der freien Internetenzyklopädie Wikipedia nach dem mitgelieferten Namen des Objektes durchführt und im Anschluss den ersten Absatz des Ergebnisses extrahiert. </w:t>
      </w:r>
    </w:p>
    <w:p w14:paraId="2EC67000" w14:textId="77777777" w:rsidR="00511FC3" w:rsidRPr="00511FC3"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getDescriptor</w:t>
      </w:r>
      <w:proofErr w:type="spellEnd"/>
      <w:r w:rsidRPr="00511FC3">
        <w:rPr>
          <w:rFonts w:ascii="Menlo" w:eastAsiaTheme="minorHAnsi" w:hAnsi="Menlo" w:cs="Courier"/>
          <w:color w:val="000000"/>
          <w:sz w:val="22"/>
          <w:szCs w:val="22"/>
        </w:rPr>
        <w:t xml:space="preserve">(File </w:t>
      </w:r>
      <w:proofErr w:type="spellStart"/>
      <w:r w:rsidRPr="00511FC3">
        <w:rPr>
          <w:rFonts w:ascii="Menlo" w:eastAsiaTheme="minorHAnsi" w:hAnsi="Menlo" w:cs="Courier"/>
          <w:color w:val="000000"/>
          <w:sz w:val="22"/>
          <w:szCs w:val="22"/>
        </w:rPr>
        <w:t>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b/>
          <w:bCs/>
          <w:color w:val="000080"/>
          <w:sz w:val="22"/>
          <w:szCs w:val="22"/>
        </w:rPr>
        <w:t>boolean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debug</w:t>
      </w:r>
      <w:proofErr w:type="spellEnd"/>
      <w:r w:rsidRPr="00511FC3">
        <w:rPr>
          <w:rFonts w:ascii="Menlo" w:eastAsiaTheme="minorHAnsi" w:hAnsi="Menlo" w:cs="Courier"/>
          <w:color w:val="000000"/>
          <w:sz w:val="22"/>
          <w:szCs w:val="22"/>
        </w:rPr>
        <w:t>) {</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 xml:space="preserve">opencv_features2d.KeyPoint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opencv_features2d.KeyPoint()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opencv_highgui.</w:t>
      </w:r>
      <w:r w:rsidRPr="00511FC3">
        <w:rPr>
          <w:rFonts w:ascii="Menlo" w:eastAsiaTheme="minorHAnsi" w:hAnsi="Menlo" w:cs="Courier"/>
          <w:i/>
          <w:iCs/>
          <w:color w:val="000000"/>
          <w:sz w:val="22"/>
          <w:szCs w:val="22"/>
        </w:rPr>
        <w:t>imread</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image.getAbsolutePath</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opencv_imgproc.</w:t>
      </w:r>
      <w:r w:rsidRPr="00511FC3">
        <w:rPr>
          <w:rFonts w:ascii="Menlo" w:eastAsiaTheme="minorHAnsi" w:hAnsi="Menlo" w:cs="Courier"/>
          <w:i/>
          <w:iCs/>
          <w:color w:val="000000"/>
          <w:sz w:val="22"/>
          <w:szCs w:val="22"/>
        </w:rPr>
        <w:t>cvtColor</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pencv_imgproc.</w:t>
      </w:r>
      <w:r w:rsidRPr="00511FC3">
        <w:rPr>
          <w:rFonts w:ascii="Menlo" w:eastAsiaTheme="minorHAnsi" w:hAnsi="Menlo" w:cs="Courier"/>
          <w:b/>
          <w:bCs/>
          <w:i/>
          <w:iCs/>
          <w:color w:val="660E7A"/>
          <w:sz w:val="22"/>
          <w:szCs w:val="22"/>
        </w:rPr>
        <w:t>COLOR_BGR2GRAY</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i/>
          <w:iCs/>
          <w:color w:val="660E7A"/>
          <w:sz w:val="22"/>
          <w:szCs w:val="22"/>
        </w:rPr>
        <w:t>surfFeatureDetector</w:t>
      </w:r>
      <w:r w:rsidRPr="00511FC3">
        <w:rPr>
          <w:rFonts w:ascii="Menlo" w:eastAsiaTheme="minorHAnsi" w:hAnsi="Menlo" w:cs="Courier"/>
          <w:color w:val="000000"/>
          <w:sz w:val="22"/>
          <w:szCs w:val="22"/>
        </w:rPr>
        <w:t>.detect</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i/>
          <w:iCs/>
          <w:color w:val="660E7A"/>
          <w:sz w:val="22"/>
          <w:szCs w:val="22"/>
        </w:rPr>
        <w:t>surfDescriptorExtractor</w:t>
      </w:r>
      <w:r w:rsidRPr="00511FC3">
        <w:rPr>
          <w:rFonts w:ascii="Menlo" w:eastAsiaTheme="minorHAnsi" w:hAnsi="Menlo" w:cs="Courier"/>
          <w:color w:val="000000"/>
          <w:sz w:val="22"/>
          <w:szCs w:val="22"/>
        </w:rPr>
        <w:t>.compute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000000"/>
          <w:sz w:val="22"/>
          <w:szCs w:val="22"/>
        </w:rPr>
        <w:t xml:space="preserve"> </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F9FC145" w14:textId="1E4FF407" w:rsidR="00511FC3" w:rsidRDefault="00511FC3" w:rsidP="00511FC3">
      <w:pPr>
        <w:pStyle w:val="Beschriftung"/>
        <w:jc w:val="both"/>
      </w:pPr>
      <w:bookmarkStart w:id="74" w:name="_Toc280190788"/>
      <w:r>
        <w:t xml:space="preserve">Code </w:t>
      </w:r>
      <w:fldSimple w:instr=" STYLEREF 1 \s ">
        <w:r>
          <w:rPr>
            <w:noProof/>
          </w:rPr>
          <w:t>5</w:t>
        </w:r>
      </w:fldSimple>
      <w:r>
        <w:t>.</w:t>
      </w:r>
      <w:fldSimple w:instr=" SEQ Code \* ARABIC \s 1 ">
        <w:r>
          <w:rPr>
            <w:noProof/>
          </w:rPr>
          <w:t>5</w:t>
        </w:r>
      </w:fldSimple>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74"/>
      <w:proofErr w:type="spellEnd"/>
    </w:p>
    <w:p w14:paraId="369CB753" w14:textId="3854C5FD" w:rsidR="002E70B5" w:rsidRDefault="00954E14" w:rsidP="002E70B5">
      <w:pPr>
        <w:pStyle w:val="BasicText"/>
      </w:pPr>
      <w:r>
        <w:t>Danach</w:t>
      </w:r>
      <w:r w:rsidR="002E70B5">
        <w:t xml:space="preserve"> wird du</w:t>
      </w:r>
      <w:r>
        <w:t xml:space="preserve">rch den </w:t>
      </w:r>
      <w:proofErr w:type="spellStart"/>
      <w:r>
        <w:t>OCV_Descriptor</w:t>
      </w:r>
      <w:proofErr w:type="spellEnd"/>
      <w:r>
        <w:t xml:space="preserve"> </w:t>
      </w:r>
      <w:r w:rsidR="00E21734">
        <w:t>(</w:t>
      </w:r>
      <w:r w:rsidR="00E21734" w:rsidRPr="00E21734">
        <w:rPr>
          <w:rStyle w:val="IntensiverVerweis"/>
        </w:rPr>
        <w:t>Code 5.5</w:t>
      </w:r>
      <w:r w:rsidR="00E21734">
        <w:t>)</w:t>
      </w:r>
      <w:r w:rsidR="00086451">
        <w:t xml:space="preserve"> </w:t>
      </w:r>
      <w:r w:rsidR="002E70B5">
        <w:t xml:space="preserve">eine </w:t>
      </w:r>
      <w:proofErr w:type="spellStart"/>
      <w:r w:rsidR="002E70B5">
        <w:t>Keypointanalyse</w:t>
      </w:r>
      <w:proofErr w:type="spellEnd"/>
      <w:r w:rsidR="002E70B5">
        <w:t xml:space="preserve"> und </w:t>
      </w:r>
      <w:proofErr w:type="spellStart"/>
      <w:r w:rsidR="002E70B5">
        <w:t>D</w:t>
      </w:r>
      <w:r w:rsidR="002E70B5">
        <w:t>e</w:t>
      </w:r>
      <w:r w:rsidR="002E70B5">
        <w:t>skriptorextraktion</w:t>
      </w:r>
      <w:proofErr w:type="spellEnd"/>
      <w:r w:rsidR="002E70B5">
        <w:t xml:space="preserve"> mit Hilfe des von OpenCV bereitgestellten SURF-Algorithmus durchgeführt</w:t>
      </w:r>
      <w:r>
        <w:t xml:space="preserve">, diese Ergebnisse werden in einer Matrix zurückgeliefert und vom </w:t>
      </w:r>
      <w:proofErr w:type="spellStart"/>
      <w:r>
        <w:t>Se</w:t>
      </w:r>
      <w:r w:rsidR="00D822C3">
        <w:t>rial</w:t>
      </w:r>
      <w:r w:rsidR="00D822C3">
        <w:t>i</w:t>
      </w:r>
      <w:r w:rsidR="00D822C3">
        <w:t>zer</w:t>
      </w:r>
      <w:proofErr w:type="spellEnd"/>
      <w:r w:rsidR="00D822C3">
        <w:t xml:space="preserve"> gelesen und in eine Extensible Markup Language Datei (XML</w:t>
      </w:r>
      <w:r>
        <w:t>-Datei</w:t>
      </w:r>
      <w:r w:rsidR="00D822C3">
        <w:t>)</w:t>
      </w:r>
      <w:r>
        <w:t xml:space="preserve"> überschrieben um die Ergebnisse für zukünftige Analyseanfragen verfügbar zu machen. </w:t>
      </w:r>
      <w:r w:rsidR="002E70B5">
        <w:t xml:space="preserve"> </w:t>
      </w:r>
    </w:p>
    <w:p w14:paraId="1E8E56DE" w14:textId="1CD9311D" w:rsidR="00511FC3" w:rsidRDefault="00511FC3" w:rsidP="00E74B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serializeMat</w:t>
      </w:r>
      <w:proofErr w:type="spellEnd"/>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sMat</w:t>
      </w:r>
      <w:proofErr w:type="spellEnd"/>
      <w:r w:rsidRPr="00511FC3">
        <w:rPr>
          <w:rFonts w:ascii="Menlo" w:eastAsiaTheme="minorHAnsi" w:hAnsi="Menlo" w:cs="Courier"/>
          <w:color w:val="000000"/>
          <w:sz w:val="22"/>
          <w:szCs w:val="22"/>
        </w:rPr>
        <w:t>) {</w:t>
      </w:r>
      <w:r w:rsidRPr="00511FC3">
        <w:rPr>
          <w:rFonts w:ascii="Menlo" w:eastAsiaTheme="minorHAnsi" w:hAnsi="Menlo" w:cs="Courier"/>
          <w:color w:val="000000"/>
          <w:sz w:val="22"/>
          <w:szCs w:val="22"/>
        </w:rPr>
        <w:br/>
        <w:t xml:space="preserve">    File dir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File(</w:t>
      </w:r>
      <w:proofErr w:type="spellStart"/>
      <w:r w:rsidRPr="00511FC3">
        <w:rPr>
          <w:rFonts w:ascii="Menlo" w:eastAsiaTheme="minorHAnsi" w:hAnsi="Menlo" w:cs="Courier"/>
          <w:b/>
          <w:bCs/>
          <w:i/>
          <w:iCs/>
          <w:color w:val="660E7A"/>
          <w:sz w:val="22"/>
          <w:szCs w:val="22"/>
        </w:rPr>
        <w:t>root</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object_xml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if</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dir.exists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color w:val="000000"/>
          <w:sz w:val="22"/>
          <w:szCs w:val="22"/>
        </w:rPr>
        <w:t>dir.mkdirs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CC7832"/>
          <w:sz w:val="22"/>
          <w:szCs w:val="22"/>
        </w:rPr>
        <w:lastRenderedPageBreak/>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dir.getAbsolutePath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UUID.</w:t>
      </w:r>
      <w:r w:rsidRPr="00511FC3">
        <w:rPr>
          <w:rFonts w:ascii="Menlo" w:eastAsiaTheme="minorHAnsi" w:hAnsi="Menlo" w:cs="Courier"/>
          <w:i/>
          <w:iCs/>
          <w:color w:val="000000"/>
          <w:sz w:val="22"/>
          <w:szCs w:val="22"/>
        </w:rPr>
        <w:t>randomUUID</w:t>
      </w:r>
      <w:proofErr w:type="spellEnd"/>
      <w:r w:rsidRPr="00511FC3">
        <w:rPr>
          <w:rFonts w:ascii="Menlo" w:eastAsiaTheme="minorHAnsi" w:hAnsi="Menlo" w:cs="Courier"/>
          <w:color w:val="000000"/>
          <w:sz w:val="22"/>
          <w:szCs w:val="22"/>
        </w:rPr>
        <w:t xml:space="preserve">() +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storage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pencv_core.FileStorage.</w:t>
      </w:r>
      <w:r w:rsidRPr="00511FC3">
        <w:rPr>
          <w:rFonts w:ascii="Menlo" w:eastAsiaTheme="minorHAnsi" w:hAnsi="Menlo" w:cs="Courier"/>
          <w:b/>
          <w:bCs/>
          <w:i/>
          <w:iCs/>
          <w:color w:val="660E7A"/>
          <w:sz w:val="22"/>
          <w:szCs w:val="22"/>
        </w:rPr>
        <w:t>WRITE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opencv_core.CvMat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sMat.asCvMat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storage.writeObj</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storage.release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C51612B" w14:textId="15ADCDDB" w:rsidR="00511FC3" w:rsidRDefault="00511FC3" w:rsidP="00D80C6F">
      <w:pPr>
        <w:pStyle w:val="Beschriftung"/>
        <w:jc w:val="both"/>
      </w:pPr>
      <w:bookmarkStart w:id="75" w:name="_Toc280190789"/>
      <w:r>
        <w:t xml:space="preserve">Code </w:t>
      </w:r>
      <w:fldSimple w:instr=" STYLEREF 1 \s ">
        <w:r>
          <w:rPr>
            <w:noProof/>
          </w:rPr>
          <w:t>5</w:t>
        </w:r>
      </w:fldSimple>
      <w:r>
        <w:t>.</w:t>
      </w:r>
      <w:fldSimple w:instr=" SEQ Code \* ARABIC \s 1 ">
        <w:r>
          <w:rPr>
            <w:noProof/>
          </w:rPr>
          <w:t>6</w:t>
        </w:r>
      </w:fldSimple>
      <w:r w:rsidRPr="00FC02FE">
        <w:rPr>
          <w:b w:val="0"/>
        </w:rPr>
        <w:tab/>
      </w:r>
      <w:proofErr w:type="spellStart"/>
      <w:r w:rsidR="00DE486D">
        <w:rPr>
          <w:b w:val="0"/>
        </w:rPr>
        <w:t>Serialisierung</w:t>
      </w:r>
      <w:proofErr w:type="spellEnd"/>
      <w:r w:rsidR="00DE486D">
        <w:rPr>
          <w:b w:val="0"/>
        </w:rPr>
        <w:t xml:space="preserve"> ein</w:t>
      </w:r>
      <w:r>
        <w:rPr>
          <w:b w:val="0"/>
        </w:rPr>
        <w:t xml:space="preserve">er </w:t>
      </w:r>
      <w:proofErr w:type="spellStart"/>
      <w:r>
        <w:rPr>
          <w:b w:val="0"/>
        </w:rPr>
        <w:t>Deskriptormatri</w:t>
      </w:r>
      <w:r w:rsidR="00DA7C33">
        <w:rPr>
          <w:b w:val="0"/>
        </w:rPr>
        <w:t>x</w:t>
      </w:r>
      <w:bookmarkEnd w:id="75"/>
      <w:proofErr w:type="spellEnd"/>
    </w:p>
    <w:p w14:paraId="5926EF1E" w14:textId="79526296" w:rsidR="004F16DF" w:rsidRDefault="00483F42" w:rsidP="004F16DF">
      <w:pPr>
        <w:pStyle w:val="BasicText"/>
      </w:pPr>
      <w:r>
        <w:t xml:space="preserve">Der </w:t>
      </w:r>
      <w:proofErr w:type="spellStart"/>
      <w:r>
        <w:t>Serializer</w:t>
      </w:r>
      <w:proofErr w:type="spellEnd"/>
      <w:r w:rsidR="00E21734">
        <w:t xml:space="preserve"> (</w:t>
      </w:r>
      <w:r w:rsidR="00E21734" w:rsidRPr="00E21734">
        <w:rPr>
          <w:rStyle w:val="IntensiverVerweis"/>
        </w:rPr>
        <w:t>Code 5.6</w:t>
      </w:r>
      <w:r w:rsidR="00E21734">
        <w:t>)</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w:t>
      </w:r>
      <w:r w:rsidR="00B41AC6">
        <w:t xml:space="preserve">Aufgrund der Komplexität der von OpenCV genutzten Matrizen, war </w:t>
      </w:r>
      <w:r w:rsidR="00E21734">
        <w:t>dies der effektivste</w:t>
      </w:r>
      <w:r w:rsidR="00B41AC6">
        <w:t xml:space="preserve"> Weg um die ermittelten Deskriptoren für spätere Nutzung zwischen zu speichern.</w:t>
      </w:r>
    </w:p>
    <w:p w14:paraId="03D1CAA4" w14:textId="45B0266B" w:rsidR="004455B3" w:rsidRPr="004F16DF" w:rsidRDefault="00207148" w:rsidP="006275A6">
      <w:pPr>
        <w:pStyle w:val="BasicText"/>
        <w:ind w:left="708"/>
        <w:jc w:val="left"/>
      </w:pPr>
      <w:r>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name</w:t>
      </w:r>
      <w:proofErr w:type="spellEnd"/>
      <w:r w:rsidR="004455B3" w:rsidRPr="00207148">
        <w:rPr>
          <w:rFonts w:ascii="Menlo Regular" w:eastAsiaTheme="minorHAnsi" w:hAnsi="Menlo Regular" w:cs="Menlo Regular"/>
          <w:color w:val="0E0E0E"/>
          <w:sz w:val="22"/>
          <w:szCs w:val="22"/>
          <w:lang w:eastAsia="en-US"/>
        </w:rPr>
        <w:t>":"Club-M</w:t>
      </w:r>
      <w:r>
        <w:rPr>
          <w:rFonts w:ascii="Menlo Regular" w:eastAsiaTheme="minorHAnsi" w:hAnsi="Menlo Regular" w:cs="Menlo Regular"/>
          <w:color w:val="0E0E0E"/>
          <w:sz w:val="22"/>
          <w:szCs w:val="22"/>
          <w:lang w:eastAsia="en-US"/>
        </w:rPr>
        <w:t>a</w:t>
      </w:r>
      <w:r w:rsidR="004455B3" w:rsidRPr="00207148">
        <w:rPr>
          <w:rFonts w:ascii="Menlo Regular" w:eastAsiaTheme="minorHAnsi" w:hAnsi="Menlo Regular" w:cs="Menlo Regular"/>
          <w:color w:val="0E0E0E"/>
          <w:sz w:val="22"/>
          <w:szCs w:val="22"/>
          <w:lang w:eastAsia="en-US"/>
        </w:rPr>
        <w:t>te"</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,"descriptorPath":"/root/Bachelorarbeit/dev/OCV_Server/opencvserver-server/object_xml/d51.xml"</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creationDate</w:t>
      </w:r>
      <w:proofErr w:type="spellEnd"/>
      <w:r w:rsidR="004455B3" w:rsidRPr="00207148">
        <w:rPr>
          <w:rFonts w:ascii="Menlo Regular" w:eastAsiaTheme="minorHAnsi" w:hAnsi="Menlo Regular" w:cs="Menlo Regular"/>
          <w:color w:val="0E0E0E"/>
          <w:sz w:val="22"/>
          <w:szCs w:val="22"/>
          <w:lang w:eastAsia="en-US"/>
        </w:rPr>
        <w:t xml:space="preserve">":"Nov 28, 2014 4:30:28 </w:t>
      </w:r>
      <w:r w:rsidR="007F50D2">
        <w:rPr>
          <w:rFonts w:ascii="Menlo Regular" w:eastAsiaTheme="minorHAnsi" w:hAnsi="Menlo Regular" w:cs="Menlo Regular"/>
          <w:color w:val="0E0E0E"/>
          <w:sz w:val="22"/>
          <w:szCs w:val="22"/>
          <w:lang w:eastAsia="en-US"/>
        </w:rPr>
        <w:t>P</w:t>
      </w:r>
      <w:r w:rsidR="004455B3" w:rsidRPr="00207148">
        <w:rPr>
          <w:rFonts w:ascii="Menlo Regular" w:eastAsiaTheme="minorHAnsi" w:hAnsi="Menlo Regular" w:cs="Menlo Regular"/>
          <w:color w:val="0E0E0E"/>
          <w:sz w:val="22"/>
          <w:szCs w:val="22"/>
          <w:lang w:eastAsia="en-US"/>
        </w:rPr>
        <w:t>M"</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description</w:t>
      </w:r>
      <w:proofErr w:type="spellEnd"/>
      <w:r w:rsidR="004455B3" w:rsidRPr="00207148">
        <w:rPr>
          <w:rFonts w:ascii="Menlo Regular" w:eastAsiaTheme="minorHAnsi" w:hAnsi="Menlo Regular" w:cs="Menlo Regular"/>
          <w:color w:val="0E0E0E"/>
          <w:sz w:val="22"/>
          <w:szCs w:val="22"/>
          <w:lang w:eastAsia="en-US"/>
        </w:rPr>
        <w:t>":"Club-Mate ist ein koffeinhaltiges, alk</w:t>
      </w:r>
      <w:r w:rsidR="004455B3" w:rsidRPr="00207148">
        <w:rPr>
          <w:rFonts w:ascii="Menlo Regular" w:eastAsiaTheme="minorHAnsi" w:hAnsi="Menlo Regular" w:cs="Menlo Regular"/>
          <w:color w:val="0E0E0E"/>
          <w:sz w:val="22"/>
          <w:szCs w:val="22"/>
          <w:lang w:eastAsia="en-US"/>
        </w:rPr>
        <w:t>o</w:t>
      </w:r>
      <w:r w:rsidR="004455B3" w:rsidRPr="00207148">
        <w:rPr>
          <w:rFonts w:ascii="Menlo Regular" w:eastAsiaTheme="minorHAnsi" w:hAnsi="Menlo Regular" w:cs="Menlo Regular"/>
          <w:color w:val="0E0E0E"/>
          <w:sz w:val="22"/>
          <w:szCs w:val="22"/>
          <w:lang w:eastAsia="en-US"/>
        </w:rPr>
        <w:t xml:space="preserve">holfreies Erfrischungsgetränk der Brauerei Loscher aus </w:t>
      </w:r>
      <w:proofErr w:type="spellStart"/>
      <w:r w:rsidR="004455B3" w:rsidRPr="00207148">
        <w:rPr>
          <w:rFonts w:ascii="Menlo Regular" w:eastAsiaTheme="minorHAnsi" w:hAnsi="Menlo Regular" w:cs="Menlo Regular"/>
          <w:color w:val="0E0E0E"/>
          <w:sz w:val="22"/>
          <w:szCs w:val="22"/>
          <w:lang w:eastAsia="en-US"/>
        </w:rPr>
        <w:t>Mönchsteinach</w:t>
      </w:r>
      <w:proofErr w:type="spellEnd"/>
      <w:r w:rsidR="004455B3" w:rsidRPr="00207148">
        <w:rPr>
          <w:rFonts w:ascii="Menlo Regular" w:eastAsiaTheme="minorHAnsi" w:hAnsi="Menlo Regular" w:cs="Menlo Regular"/>
          <w:color w:val="0E0E0E"/>
          <w:sz w:val="22"/>
          <w:szCs w:val="22"/>
          <w:lang w:eastAsia="en-US"/>
        </w:rPr>
        <w:t>. Club-Mate basiert auf der Pflanze Mate und hat einen Koffeingehalt von 20 Milligramm pro 100 Milliliter.[1]"}</w:t>
      </w:r>
    </w:p>
    <w:p w14:paraId="0FCD20C6" w14:textId="7B9112BA" w:rsidR="00994659" w:rsidRDefault="00994659" w:rsidP="00994659">
      <w:pPr>
        <w:pStyle w:val="Beschriftung"/>
        <w:jc w:val="both"/>
      </w:pPr>
      <w:r>
        <w:t xml:space="preserve">Code </w:t>
      </w:r>
      <w:fldSimple w:instr=" STYLEREF 1 \s ">
        <w:r>
          <w:rPr>
            <w:noProof/>
          </w:rPr>
          <w:t>5</w:t>
        </w:r>
      </w:fldSimple>
      <w:r>
        <w:t>.</w:t>
      </w:r>
      <w:fldSimple w:instr=" SEQ Code \* ARABIC \s 1 ">
        <w:r>
          <w:rPr>
            <w:noProof/>
          </w:rPr>
          <w:t>7</w:t>
        </w:r>
      </w:fldSimple>
      <w:r w:rsidRPr="00FC02FE">
        <w:rPr>
          <w:b w:val="0"/>
        </w:rPr>
        <w:tab/>
      </w:r>
      <w:r>
        <w:rPr>
          <w:b w:val="0"/>
        </w:rPr>
        <w:t>Beispiel eines abgespeicherten Objekts</w:t>
      </w:r>
    </w:p>
    <w:p w14:paraId="06DBB0F5" w14:textId="16856BBB" w:rsidR="002E70B5" w:rsidRDefault="002E70B5" w:rsidP="002E70B5">
      <w:pPr>
        <w:pStyle w:val="BasicText"/>
      </w:pPr>
      <w:r>
        <w:t>Nach erfolgreicher</w:t>
      </w:r>
      <w:r w:rsidR="00954E14">
        <w:t xml:space="preserve"> Durchführung der genannten Teilprozesse werden die das Objekt beschreibenden Daten (Name, </w:t>
      </w:r>
      <w:proofErr w:type="spellStart"/>
      <w:r w:rsidR="00954E14">
        <w:t>Wikipediaauszug</w:t>
      </w:r>
      <w:proofErr w:type="spellEnd"/>
      <w:r w:rsidR="00954E14">
        <w:t xml:space="preserve">, absoluter Pfad des </w:t>
      </w:r>
      <w:proofErr w:type="spellStart"/>
      <w:r w:rsidR="00954E14">
        <w:t>Deskriptordok</w:t>
      </w:r>
      <w:r w:rsidR="00954E14">
        <w:t>u</w:t>
      </w:r>
      <w:r w:rsidR="00954E14">
        <w:t>ments</w:t>
      </w:r>
      <w:proofErr w:type="spellEnd"/>
      <w:r w:rsidR="00954E14">
        <w:t xml:space="preserve">) zusammengetragen und gesammelt in einer </w:t>
      </w:r>
      <w:r w:rsidR="00D822C3">
        <w:t xml:space="preserve">JavaScript </w:t>
      </w:r>
      <w:proofErr w:type="spellStart"/>
      <w:r w:rsidR="00D822C3">
        <w:t>Object</w:t>
      </w:r>
      <w:proofErr w:type="spellEnd"/>
      <w:r w:rsidR="00D822C3">
        <w:t xml:space="preserve"> No</w:t>
      </w:r>
      <w:r w:rsidR="00B0384D">
        <w:t>tation</w:t>
      </w:r>
      <w:r w:rsidR="00D822C3">
        <w:t>–Datei (</w:t>
      </w:r>
      <w:r w:rsidR="00954E14">
        <w:t>JSON-Datei</w:t>
      </w:r>
      <w:r w:rsidR="00D822C3">
        <w:t>)</w:t>
      </w:r>
      <w:r w:rsidR="00954E14">
        <w:t xml:space="preserve"> abgespeichert</w:t>
      </w:r>
      <w:r w:rsidR="00E21734">
        <w:t xml:space="preserve"> (</w:t>
      </w:r>
      <w:r w:rsidR="00E21734" w:rsidRPr="00E21734">
        <w:rPr>
          <w:rStyle w:val="IntensiverVerweis"/>
        </w:rPr>
        <w:t>Code 5.</w:t>
      </w:r>
      <w:r w:rsidR="00994659">
        <w:rPr>
          <w:rStyle w:val="IntensiverVerweis"/>
        </w:rPr>
        <w:t>7</w:t>
      </w:r>
      <w:r w:rsidR="00E21734">
        <w:t>)</w:t>
      </w:r>
      <w:r w:rsidR="00954E14">
        <w:t>. Tritt an einer der Teilschritte ein Fehler auf wird dem Nutzer eine Fehlermeldung zurückgegeben und ein entspr</w:t>
      </w:r>
      <w:r w:rsidR="00B20C0A">
        <w:t>echender Fehlerb</w:t>
      </w:r>
      <w:r w:rsidR="00B20C0A">
        <w:t>e</w:t>
      </w:r>
      <w:r w:rsidR="00B20C0A">
        <w:t>richt in die Lo</w:t>
      </w:r>
      <w:r w:rsidR="00954E14">
        <w:t>g-Datei des Servers geschrieben.</w:t>
      </w:r>
    </w:p>
    <w:p w14:paraId="658A8A03" w14:textId="63DD1A18" w:rsidR="00954E14" w:rsidRDefault="00954E14" w:rsidP="00954E14">
      <w:pPr>
        <w:pStyle w:val="berschrift3"/>
      </w:pPr>
      <w:bookmarkStart w:id="76" w:name="_Toc280190848"/>
      <w:r>
        <w:t>Analyse eines gesendeten Bildes</w:t>
      </w:r>
      <w:bookmarkEnd w:id="76"/>
    </w:p>
    <w:p w14:paraId="6D385E04" w14:textId="772C99E1" w:rsidR="00F82728" w:rsidRDefault="00F82728" w:rsidP="00F82728">
      <w:pPr>
        <w:pStyle w:val="BasicText"/>
      </w:pPr>
      <w:r>
        <w:t xml:space="preserve">Die Analyse eine gesendeten Bilder funktioniert ähnlich dem Hinzufügen eines neuen Bildes. Die Anfrage zur Analyse wird vom Controller über ein POST (bspw. </w:t>
      </w:r>
      <w:r w:rsidRPr="00F82728">
        <w:t>loca</w:t>
      </w:r>
      <w:r w:rsidRPr="00F82728">
        <w:t>l</w:t>
      </w:r>
      <w:r w:rsidRPr="00F82728">
        <w:t>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6ECA77E6" w14:textId="77777777" w:rsidR="007144F2" w:rsidRDefault="00F82728" w:rsidP="00F82728">
      <w:pPr>
        <w:pStyle w:val="BasicText"/>
      </w:pPr>
      <w:r>
        <w:lastRenderedPageBreak/>
        <w:t xml:space="preserve">Im Anschluss werden die </w:t>
      </w:r>
      <w:proofErr w:type="spellStart"/>
      <w:r>
        <w:t>Keypoints</w:t>
      </w:r>
      <w:proofErr w:type="spellEnd"/>
      <w:r>
        <w:t xml:space="preserve"> und Deskriptoren für das hochgeladene Bild ermi</w:t>
      </w:r>
      <w:r>
        <w:t>t</w:t>
      </w:r>
      <w:r>
        <w:t>telt um diese mit den gesammelten Objekten vergleichen zu können.</w:t>
      </w:r>
    </w:p>
    <w:p w14:paraId="423BA3D2" w14:textId="02C78474" w:rsidR="007144F2" w:rsidRDefault="007144F2" w:rsidP="007144F2">
      <w:pPr>
        <w:pStyle w:val="BasicText"/>
      </w:pPr>
      <w:r>
        <w:t xml:space="preserve">Der </w:t>
      </w:r>
      <w:proofErr w:type="spellStart"/>
      <w:r>
        <w:t>Matchingprozess</w:t>
      </w:r>
      <w:proofErr w:type="spellEnd"/>
      <w:r>
        <w:t xml:space="preserve"> erfolgt aus Gründen der Effizienzsteigerung für jedes Objekt in einem Thread, alle Threads werden während dieser Zeit von einem Threadpool verwa</w:t>
      </w:r>
      <w:r>
        <w:t>l</w:t>
      </w:r>
      <w:r>
        <w:t xml:space="preserve">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w:t>
      </w:r>
      <w:r>
        <w:t>t</w:t>
      </w:r>
      <w:r>
        <w:t xml:space="preserve">rix und die Matrix mit den Deskriptoren des hochgeladenen Bildes werden dann vereint an den </w:t>
      </w:r>
      <w:proofErr w:type="spellStart"/>
      <w:r>
        <w:t>OCV_Matcher</w:t>
      </w:r>
      <w:proofErr w:type="spellEnd"/>
      <w:r w:rsidR="00E21734">
        <w:t xml:space="preserve"> (</w:t>
      </w:r>
      <w:r w:rsidR="00E21734" w:rsidRPr="00E21734">
        <w:rPr>
          <w:rStyle w:val="IntensiverVerweis"/>
        </w:rPr>
        <w:t>Code 5.8</w:t>
      </w:r>
      <w:r w:rsidR="00E21734">
        <w:t>)</w:t>
      </w:r>
      <w:r>
        <w:t xml:space="preserve"> gegeben. </w:t>
      </w:r>
    </w:p>
    <w:p w14:paraId="582C1288" w14:textId="0DC3AEF4"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color w:val="808000"/>
          <w:sz w:val="22"/>
          <w:szCs w:val="22"/>
        </w:rPr>
        <w:t>@</w:t>
      </w:r>
      <w:proofErr w:type="spellStart"/>
      <w:r w:rsidRPr="00960EC2">
        <w:rPr>
          <w:rFonts w:ascii="Menlo" w:eastAsiaTheme="minorHAnsi" w:hAnsi="Menlo" w:cs="Courier"/>
          <w:color w:val="808000"/>
          <w:sz w:val="22"/>
          <w:szCs w:val="22"/>
        </w:rPr>
        <w:t>Override</w:t>
      </w:r>
      <w:proofErr w:type="spellEnd"/>
      <w:r w:rsidRPr="00960EC2">
        <w:rPr>
          <w:rFonts w:ascii="Menlo" w:eastAsiaTheme="minorHAnsi" w:hAnsi="Menlo" w:cs="Courier"/>
          <w:color w:val="808000"/>
          <w:sz w:val="22"/>
          <w:szCs w:val="22"/>
        </w:rPr>
        <w:br/>
      </w:r>
      <w:proofErr w:type="spellStart"/>
      <w:r w:rsidRPr="00960EC2">
        <w:rPr>
          <w:rFonts w:ascii="Menlo" w:eastAsiaTheme="minorHAnsi" w:hAnsi="Menlo" w:cs="Courier"/>
          <w:b/>
          <w:bCs/>
          <w:color w:val="000080"/>
          <w:sz w:val="22"/>
          <w:szCs w:val="22"/>
        </w:rPr>
        <w:t>public</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 xml:space="preserve"> </w:t>
      </w:r>
      <w:proofErr w:type="spellStart"/>
      <w:r w:rsidRPr="00960EC2">
        <w:rPr>
          <w:rFonts w:ascii="Menlo" w:eastAsiaTheme="minorHAnsi" w:hAnsi="Menlo" w:cs="Courier"/>
          <w:color w:val="000000"/>
          <w:sz w:val="22"/>
          <w:szCs w:val="22"/>
        </w:rPr>
        <w:t>call</w:t>
      </w:r>
      <w:proofErr w:type="spellEnd"/>
      <w:r w:rsidRPr="00960EC2">
        <w:rPr>
          <w:rFonts w:ascii="Menlo" w:eastAsiaTheme="minorHAnsi" w:hAnsi="Menlo" w:cs="Courier"/>
          <w:color w:val="000000"/>
          <w:sz w:val="22"/>
          <w:szCs w:val="22"/>
        </w:rPr>
        <w:t>() {</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o</w:t>
      </w:r>
      <w:r w:rsidRPr="00960EC2">
        <w:rPr>
          <w:rFonts w:ascii="Menlo" w:eastAsiaTheme="minorHAnsi" w:hAnsi="Menlo" w:cs="Courier"/>
          <w:color w:val="000000"/>
          <w:sz w:val="22"/>
          <w:szCs w:val="22"/>
        </w:rPr>
        <w:t>pencv_features2d.DMatchVectorVector()</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660E7A"/>
          <w:sz w:val="22"/>
          <w:szCs w:val="22"/>
        </w:rPr>
        <w:t>matcher</w:t>
      </w:r>
      <w:r w:rsidRPr="00960EC2">
        <w:rPr>
          <w:rFonts w:ascii="Menlo" w:eastAsiaTheme="minorHAnsi" w:hAnsi="Menlo" w:cs="Courier"/>
          <w:color w:val="000000"/>
          <w:sz w:val="22"/>
          <w:szCs w:val="22"/>
        </w:rPr>
        <w:t>.knnMatch</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2</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name</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path</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1BA2F0AF" w14:textId="77777777"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39D7B8F0"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b/>
          <w:bCs/>
          <w:color w:val="000080"/>
          <w:sz w:val="22"/>
          <w:szCs w:val="22"/>
        </w:rPr>
        <w:t xml:space="preserve">private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&lt;Double&gt;()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for</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000080"/>
          <w:sz w:val="22"/>
          <w:szCs w:val="22"/>
        </w:rPr>
        <w:t>int</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 xml:space="preserve">j = </w:t>
      </w:r>
      <w:r w:rsidRPr="00960EC2">
        <w:rPr>
          <w:rFonts w:ascii="Menlo" w:eastAsiaTheme="minorHAnsi" w:hAnsi="Menlo" w:cs="Courier"/>
          <w:color w:val="0000FF"/>
          <w:sz w:val="22"/>
          <w:szCs w:val="22"/>
        </w:rPr>
        <w:t>0</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 xml:space="preserve">j &lt; </w:t>
      </w:r>
      <w:proofErr w:type="spellStart"/>
      <w:r w:rsidRPr="00960EC2">
        <w:rPr>
          <w:rFonts w:ascii="Menlo" w:eastAsiaTheme="minorHAnsi" w:hAnsi="Menlo" w:cs="Courier"/>
          <w:color w:val="000000"/>
          <w:sz w:val="22"/>
          <w:szCs w:val="22"/>
        </w:rPr>
        <w:t>matches.size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j++</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double </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if</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&lt;= </w:t>
      </w:r>
      <w:r w:rsidRPr="00960EC2">
        <w:rPr>
          <w:rFonts w:ascii="Menlo" w:eastAsiaTheme="minorHAnsi" w:hAnsi="Menlo" w:cs="Courier"/>
          <w:b/>
          <w:bCs/>
          <w:color w:val="660E7A"/>
          <w:sz w:val="22"/>
          <w:szCs w:val="22"/>
        </w:rPr>
        <w:t>RATIO</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goodMatches.add</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54F82212"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0929F40" w14:textId="2877EAA3" w:rsidR="00960EC2" w:rsidRDefault="00960EC2" w:rsidP="00960EC2">
      <w:pPr>
        <w:pStyle w:val="Beschriftung"/>
        <w:jc w:val="both"/>
      </w:pPr>
      <w:bookmarkStart w:id="77" w:name="_Toc280190791"/>
      <w:r>
        <w:t xml:space="preserve">Code </w:t>
      </w:r>
      <w:fldSimple w:instr=" STYLEREF 1 \s ">
        <w:r>
          <w:rPr>
            <w:noProof/>
          </w:rPr>
          <w:t>5</w:t>
        </w:r>
      </w:fldSimple>
      <w:r>
        <w:t>.</w:t>
      </w:r>
      <w:fldSimple w:instr=" SEQ Code \* ARABIC \s 1 ">
        <w:r>
          <w:rPr>
            <w:noProof/>
          </w:rPr>
          <w:t>8</w:t>
        </w:r>
      </w:fldSimple>
      <w:r w:rsidRPr="00FC02FE">
        <w:rPr>
          <w:b w:val="0"/>
        </w:rPr>
        <w:tab/>
      </w:r>
      <w:proofErr w:type="spellStart"/>
      <w:r>
        <w:rPr>
          <w:b w:val="0"/>
        </w:rPr>
        <w:t>Matching</w:t>
      </w:r>
      <w:proofErr w:type="spellEnd"/>
      <w:r>
        <w:rPr>
          <w:b w:val="0"/>
        </w:rPr>
        <w:t xml:space="preserve"> der Deskriptoren und Filtern</w:t>
      </w:r>
      <w:r w:rsidR="00AD1B72">
        <w:rPr>
          <w:b w:val="0"/>
        </w:rPr>
        <w:t xml:space="preserve"> der Matches</w:t>
      </w:r>
      <w:bookmarkEnd w:id="77"/>
    </w:p>
    <w:p w14:paraId="588FEE1F" w14:textId="14EB8D01" w:rsidR="007144F2" w:rsidRDefault="007144F2" w:rsidP="00F82728">
      <w:pPr>
        <w:pStyle w:val="BasicText"/>
      </w:pPr>
      <w:r>
        <w:t>Dort wird ein</w:t>
      </w:r>
      <w:r w:rsidR="00F82728">
        <w:t xml:space="preserve"> </w:t>
      </w:r>
      <w:proofErr w:type="spellStart"/>
      <w:r w:rsidR="00F82728">
        <w:t>Matching</w:t>
      </w:r>
      <w:proofErr w:type="spellEnd"/>
      <w:r w:rsidR="00F82728">
        <w:t xml:space="preserve"> nach dem Fast </w:t>
      </w:r>
      <w:proofErr w:type="spellStart"/>
      <w:r w:rsidR="00F82728">
        <w:t>Nearest</w:t>
      </w:r>
      <w:proofErr w:type="spellEnd"/>
      <w:r w:rsidR="00F82728">
        <w:t xml:space="preserve"> </w:t>
      </w:r>
      <w:proofErr w:type="spellStart"/>
      <w:r w:rsidR="00F82728">
        <w:t>Neig</w:t>
      </w:r>
      <w:r w:rsidR="00811D92">
        <w:t>h</w:t>
      </w:r>
      <w:r w:rsidR="00F82728">
        <w:t>bor</w:t>
      </w:r>
      <w:proofErr w:type="spellEnd"/>
      <w:r w:rsidR="00F82728">
        <w:t xml:space="preserve"> Verfahren, wie in </w:t>
      </w:r>
      <w:r w:rsidR="00F82728" w:rsidRPr="00F82728">
        <w:rPr>
          <w:rStyle w:val="SchwacherVerweis"/>
        </w:rPr>
        <w:t>4.2.2</w:t>
      </w:r>
      <w:r w:rsidR="00F82728">
        <w:t xml:space="preserve"> b</w:t>
      </w:r>
      <w:r w:rsidR="00F82728">
        <w:t>e</w:t>
      </w:r>
      <w:r w:rsidR="00F82728">
        <w:t>schrieben, durchge</w:t>
      </w:r>
      <w:r>
        <w:t>führt</w:t>
      </w:r>
      <w:r w:rsidR="00F82728">
        <w:t>. Die Aus</w:t>
      </w:r>
      <w:r>
        <w:t>wahl de</w:t>
      </w:r>
      <w:r w:rsidR="00F82728">
        <w:t xml:space="preserve">s </w:t>
      </w:r>
      <w:r>
        <w:t>besten Ergebnisses und somit einem wiede</w:t>
      </w:r>
      <w:r>
        <w:t>r</w:t>
      </w:r>
      <w:r>
        <w:t>erkannten Objekt erfolgt wie im gleichen Kapitel beschrieben lediglich über die Au</w:t>
      </w:r>
      <w:r>
        <w:t>s</w:t>
      </w:r>
      <w:r>
        <w:t xml:space="preserve">zählung der besten Treffer. </w:t>
      </w:r>
    </w:p>
    <w:p w14:paraId="1F3446E4" w14:textId="7D35DC28" w:rsidR="007144F2" w:rsidRDefault="007144F2" w:rsidP="00F82728">
      <w:pPr>
        <w:pStyle w:val="BasicText"/>
      </w:pPr>
      <w:r>
        <w:t xml:space="preserve">Nach Abschluss aller </w:t>
      </w:r>
      <w:proofErr w:type="spellStart"/>
      <w:r>
        <w:t>Einzelthreads</w:t>
      </w:r>
      <w:proofErr w:type="spellEnd"/>
      <w:r>
        <w:t xml:space="preserve">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w:t>
      </w:r>
      <w:r w:rsidR="007010D3">
        <w:t xml:space="preserve"> Das Beispiel einer solchen Antwort ist in </w:t>
      </w:r>
      <w:r w:rsidR="007010D3" w:rsidRPr="007010D3">
        <w:rPr>
          <w:rStyle w:val="IntensiverVerweis"/>
        </w:rPr>
        <w:t>Code 5.9</w:t>
      </w:r>
      <w:r w:rsidR="007010D3">
        <w:t xml:space="preserve"> zu sehen.</w:t>
      </w:r>
    </w:p>
    <w:p w14:paraId="164BEDA9" w14:textId="3E5FC5CC" w:rsidR="007010D3" w:rsidRDefault="007010D3" w:rsidP="007010D3">
      <w:pPr>
        <w:pStyle w:val="BasicText"/>
        <w:ind w:left="708"/>
        <w:rPr>
          <w:rFonts w:ascii="Menlo Regular" w:hAnsi="Menlo Regular" w:cs="Menlo Regular"/>
          <w:sz w:val="22"/>
          <w:szCs w:val="22"/>
        </w:rPr>
      </w:pPr>
      <w:r w:rsidRPr="007010D3">
        <w:rPr>
          <w:rFonts w:ascii="Menlo Regular" w:hAnsi="Menlo Regular" w:cs="Menlo Regular"/>
          <w:sz w:val="22"/>
          <w:szCs w:val="22"/>
        </w:rPr>
        <w:t>{"</w:t>
      </w:r>
      <w:proofErr w:type="spellStart"/>
      <w:r w:rsidRPr="007010D3">
        <w:rPr>
          <w:rFonts w:ascii="Menlo Regular" w:hAnsi="Menlo Regular" w:cs="Menlo Regular"/>
          <w:sz w:val="22"/>
          <w:szCs w:val="22"/>
        </w:rPr>
        <w:t>message</w:t>
      </w:r>
      <w:proofErr w:type="spellEnd"/>
      <w:r w:rsidRPr="007010D3">
        <w:rPr>
          <w:rFonts w:ascii="Menlo Regular" w:hAnsi="Menlo Regular" w:cs="Menlo Regular"/>
          <w:sz w:val="22"/>
          <w:szCs w:val="22"/>
        </w:rPr>
        <w:t xml:space="preserve">":"Das MacBook Pro (MBP) ist ein Macintosh-Notebook des Unternehmens Apple. Die Produktreihe wurde </w:t>
      </w:r>
      <w:r w:rsidRPr="007010D3">
        <w:rPr>
          <w:rFonts w:ascii="Menlo Regular" w:hAnsi="Menlo Regular" w:cs="Menlo Regular"/>
          <w:sz w:val="22"/>
          <w:szCs w:val="22"/>
        </w:rPr>
        <w:lastRenderedPageBreak/>
        <w:t xml:space="preserve">von Steve Jobs am 10. Januar 2006 auf der </w:t>
      </w:r>
      <w:proofErr w:type="spellStart"/>
      <w:r w:rsidRPr="007010D3">
        <w:rPr>
          <w:rFonts w:ascii="Menlo Regular" w:hAnsi="Menlo Regular" w:cs="Menlo Regular"/>
          <w:sz w:val="22"/>
          <w:szCs w:val="22"/>
        </w:rPr>
        <w:t>Macworld</w:t>
      </w:r>
      <w:proofErr w:type="spellEnd"/>
      <w:r w:rsidRPr="007010D3">
        <w:rPr>
          <w:rFonts w:ascii="Menlo Regular" w:hAnsi="Menlo Regular" w:cs="Menlo Regular"/>
          <w:sz w:val="22"/>
          <w:szCs w:val="22"/>
        </w:rPr>
        <w:t xml:space="preserve">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w:t>
      </w:r>
      <w:r w:rsidRPr="007010D3">
        <w:rPr>
          <w:rFonts w:ascii="Menlo Regular" w:hAnsi="Menlo Regular" w:cs="Menlo Regular"/>
          <w:sz w:val="22"/>
          <w:szCs w:val="22"/>
        </w:rPr>
        <w:t>e</w:t>
      </w:r>
      <w:r w:rsidRPr="007010D3">
        <w:rPr>
          <w:rFonts w:ascii="Menlo Regular" w:hAnsi="Menlo Regular" w:cs="Menlo Regular"/>
          <w:sz w:val="22"/>
          <w:szCs w:val="22"/>
        </w:rPr>
        <w:t>saß.[1]","createdOn":1418565277417,"name":"MacbookPro"}</w:t>
      </w:r>
    </w:p>
    <w:p w14:paraId="7B33E8CA" w14:textId="62A8FD91" w:rsidR="007010D3" w:rsidRPr="007010D3" w:rsidRDefault="007010D3" w:rsidP="007010D3">
      <w:pPr>
        <w:pStyle w:val="Beschriftung"/>
        <w:jc w:val="both"/>
        <w:rPr>
          <w:rFonts w:ascii="Menlo Regular" w:hAnsi="Menlo Regular" w:cs="Menlo Regular"/>
          <w:sz w:val="22"/>
          <w:szCs w:val="22"/>
        </w:rPr>
      </w:pPr>
      <w:bookmarkStart w:id="78" w:name="_Toc280190792"/>
      <w:r>
        <w:t xml:space="preserve">Code </w:t>
      </w:r>
      <w:fldSimple w:instr=" STYLEREF 1 \s ">
        <w:r>
          <w:rPr>
            <w:noProof/>
          </w:rPr>
          <w:t>5</w:t>
        </w:r>
      </w:fldSimple>
      <w:r>
        <w:t>.</w:t>
      </w:r>
      <w:fldSimple w:instr=" SEQ Code \* ARABIC \s 1 ">
        <w:r>
          <w:rPr>
            <w:noProof/>
          </w:rPr>
          <w:t>9</w:t>
        </w:r>
      </w:fldSimple>
      <w:r w:rsidRPr="00FC02FE">
        <w:rPr>
          <w:b w:val="0"/>
        </w:rPr>
        <w:tab/>
      </w:r>
      <w:r>
        <w:rPr>
          <w:b w:val="0"/>
        </w:rPr>
        <w:t>Beispiel einer Antwort des OCV Servers</w:t>
      </w:r>
      <w:bookmarkEnd w:id="78"/>
    </w:p>
    <w:p w14:paraId="231F08E4" w14:textId="3B310785" w:rsidR="007144F2" w:rsidRPr="00F82728" w:rsidRDefault="007144F2" w:rsidP="00F82728">
      <w:pPr>
        <w:pStyle w:val="BasicText"/>
      </w:pPr>
      <w:r>
        <w:t>Falls kein Objekt gefunden werden sollte oder währen der Ausführung der Einzelpr</w:t>
      </w:r>
      <w:r>
        <w:t>o</w:t>
      </w:r>
      <w:r>
        <w:t xml:space="preserve">zesse ein Fehler auftritt, wird </w:t>
      </w:r>
      <w:r w:rsidR="00E21734">
        <w:t xml:space="preserve">auch hier </w:t>
      </w:r>
      <w:r>
        <w:t>dies dem Client über eine Meldung mitgeteilt und ein entsprechender Fehlerbericht in die Log-Datei des Servers geschrieben.</w:t>
      </w:r>
    </w:p>
    <w:p w14:paraId="5AAB3A31" w14:textId="5E57C2CD" w:rsidR="00F10A49" w:rsidRPr="003C7E2E" w:rsidRDefault="00F10A49" w:rsidP="00F10A49">
      <w:pPr>
        <w:pStyle w:val="berschrift2"/>
      </w:pPr>
      <w:bookmarkStart w:id="79" w:name="_Toc280190849"/>
      <w:r w:rsidRPr="003C7E2E">
        <w:t>Auswertung der Applikation</w:t>
      </w:r>
      <w:bookmarkEnd w:id="79"/>
    </w:p>
    <w:p w14:paraId="5DA4839E" w14:textId="49C6D31A" w:rsidR="00F10A49" w:rsidRDefault="00692841" w:rsidP="00F10A49">
      <w:pPr>
        <w:pStyle w:val="BasicText"/>
      </w:pPr>
      <w:r>
        <w:t>Die für die Applikation umgesetzte und entwickelte Applikation zur Objekterkennung und Ermittlung relevanter kontextsensitiver Informationen konnte insgesamt gute E</w:t>
      </w:r>
      <w:r>
        <w:t>r</w:t>
      </w:r>
      <w:r>
        <w:t>gebnisse bringen. Bekannte Objekte konnten in den meisten Fällen wiedererkannt we</w:t>
      </w:r>
      <w:r>
        <w:t>r</w:t>
      </w:r>
      <w:r>
        <w:t xml:space="preserve">den und nur selten erkannte der Algorithmus Objekte gar nicht wieder oder gab falsche Ergebnisse zurück. </w:t>
      </w:r>
    </w:p>
    <w:p w14:paraId="7155A85E" w14:textId="6956AC78" w:rsidR="00061EBC" w:rsidRDefault="00692841" w:rsidP="00061EBC">
      <w:r>
        <w:t xml:space="preserve">Hierbei ist allerdings zu beachten, dass bis zu diesem Endergebnis insbesondere bei dem Hinzufügen neuer Objekte zum Server bestimmte Regeln befolgt werden sollten um dieses Ergebnis zu erreichen. So kam es bei einigen Fällen immer wieder dazu das </w:t>
      </w:r>
      <w:r w:rsidR="00061EBC">
        <w:t xml:space="preserve">Objekte auf fotografierten Bildern erkannt wurden die sich nicht auf diesen befanden. Ein Beispiel für ein solches Objekt ist das in der nachfolgenden </w:t>
      </w:r>
      <w:r w:rsidR="00061EBC" w:rsidRPr="00061EBC">
        <w:rPr>
          <w:rStyle w:val="IntensiverVerweis"/>
        </w:rPr>
        <w:t>Abbildung 5.3</w:t>
      </w:r>
      <w:r w:rsidR="00061EBC" w:rsidRPr="00061EBC">
        <w:t xml:space="preserve"> g</w:t>
      </w:r>
      <w:r w:rsidR="00061EBC" w:rsidRPr="00061EBC">
        <w:t>e</w:t>
      </w:r>
      <w:r w:rsidR="00061EBC" w:rsidRPr="00061EBC">
        <w:t>zeigte</w:t>
      </w:r>
      <w:r w:rsidR="00061EBC">
        <w:t xml:space="preserve"> Buch. </w:t>
      </w:r>
      <w:r w:rsidR="005E61B8">
        <w:rPr>
          <w:rStyle w:val="Kommentarzeichen"/>
        </w:rPr>
        <w:commentReference w:id="80"/>
      </w:r>
    </w:p>
    <w:p w14:paraId="13053413" w14:textId="77777777" w:rsidR="005E61B8" w:rsidRDefault="005E61B8" w:rsidP="00061EBC"/>
    <w:p w14:paraId="547C90AB" w14:textId="7E29211F" w:rsidR="00692841" w:rsidRDefault="00061EBC" w:rsidP="00F10A49">
      <w:pPr>
        <w:pStyle w:val="BasicText"/>
      </w:pPr>
      <w:r>
        <w:lastRenderedPageBreak/>
        <w:t xml:space="preserve"> </w:t>
      </w:r>
      <w:r w:rsidR="00692841">
        <w:t xml:space="preserve"> </w:t>
      </w:r>
      <w:r>
        <w:rPr>
          <w:noProof/>
        </w:rPr>
        <w:drawing>
          <wp:inline distT="0" distB="0" distL="0" distR="0" wp14:anchorId="40096C3A" wp14:editId="196C7874">
            <wp:extent cx="4621220" cy="3470275"/>
            <wp:effectExtent l="0" t="0" r="1905" b="9525"/>
            <wp:docPr id="31" name="Bild 31" descr="HDD:Jannik:Library:Containers:com.apple.mail:Data:Library:Mail Downloads:25C52082-4EDD-446C-8EAE-F55C670DC3E3:IMG_6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D:Jannik:Library:Containers:com.apple.mail:Data:Library:Mail Downloads:25C52082-4EDD-446C-8EAE-F55C670DC3E3:IMG_66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1220" cy="3470275"/>
                    </a:xfrm>
                    <a:prstGeom prst="rect">
                      <a:avLst/>
                    </a:prstGeom>
                    <a:noFill/>
                    <a:ln>
                      <a:noFill/>
                    </a:ln>
                  </pic:spPr>
                </pic:pic>
              </a:graphicData>
            </a:graphic>
          </wp:inline>
        </w:drawing>
      </w:r>
    </w:p>
    <w:p w14:paraId="22E99ABC" w14:textId="50F72211" w:rsidR="00061EBC" w:rsidRDefault="00061EBC" w:rsidP="00061EBC">
      <w:pPr>
        <w:pStyle w:val="Beschriftung"/>
        <w:rPr>
          <w:b w:val="0"/>
        </w:rPr>
      </w:pPr>
      <w:bookmarkStart w:id="81" w:name="_Toc280190810"/>
      <w:r w:rsidRPr="00C33FAB">
        <w:t xml:space="preserve">Abb. </w:t>
      </w:r>
      <w:fldSimple w:instr=" STYLEREF 1 \s ">
        <w:r>
          <w:rPr>
            <w:noProof/>
          </w:rPr>
          <w:t>5</w:t>
        </w:r>
      </w:fldSimple>
      <w:r w:rsidRPr="00C33FAB">
        <w:t>.</w:t>
      </w:r>
      <w:fldSimple w:instr=" SEQ Abb. \* ARABIC \s 1 ">
        <w:r>
          <w:rPr>
            <w:noProof/>
          </w:rPr>
          <w:t>3</w:t>
        </w:r>
      </w:fldSimple>
      <w:r w:rsidRPr="00FC02FE">
        <w:rPr>
          <w:b w:val="0"/>
        </w:rPr>
        <w:tab/>
      </w:r>
      <w:r>
        <w:rPr>
          <w:b w:val="0"/>
        </w:rPr>
        <w:t>Ein Bild mit hoher Fehleranfälligkeit</w:t>
      </w:r>
      <w:bookmarkEnd w:id="81"/>
    </w:p>
    <w:p w14:paraId="16D92192" w14:textId="5FE7B7BC" w:rsidR="00061EBC" w:rsidRDefault="00061EBC" w:rsidP="00F10A49">
      <w:pPr>
        <w:pStyle w:val="BasicText"/>
      </w:pPr>
      <w:r>
        <w:t xml:space="preserve">Der Grund für diese Fehleranfälligkeit liegt in der Beschaffenheit des SURF-Algorithmus und diesem Bild. Beim </w:t>
      </w:r>
      <w:proofErr w:type="spellStart"/>
      <w:r>
        <w:t>Matching</w:t>
      </w:r>
      <w:proofErr w:type="spellEnd"/>
      <w:r>
        <w:t xml:space="preserve"> mit danach hochgeladenen Fotos wurde nämlich nicht etwa das Buch wiedererkannt sondern die das Objekt umgebende Mas</w:t>
      </w:r>
      <w:r>
        <w:t>e</w:t>
      </w:r>
      <w:r>
        <w:t xml:space="preserve">rung des Holztisches. Da dieser Tisch während der Anfertigung der Arbeit auf vielen Fotos immer wieder am Rand auftauchte und durch die Struktur für den Algorithmus einfach zu analysieren ist gelangte der </w:t>
      </w:r>
      <w:proofErr w:type="spellStart"/>
      <w:r>
        <w:t>Matchingprozess</w:t>
      </w:r>
      <w:proofErr w:type="spellEnd"/>
      <w:r>
        <w:t xml:space="preserve"> bei diesem Objekt immer wi</w:t>
      </w:r>
      <w:r>
        <w:t>e</w:t>
      </w:r>
      <w:r>
        <w:t>der zu einer auffallend hohen Übereinstimmung. Diesem Problem konnte bei später durchgeführten Versuchen Einhalt geboten werden indem die Bilder der Objekte gro</w:t>
      </w:r>
      <w:r>
        <w:t>ß</w:t>
      </w:r>
      <w:r>
        <w:t>zügig beschnitten wurden um wirklich nur das wiederzuerkennende Objekt zu enthalten.</w:t>
      </w:r>
    </w:p>
    <w:p w14:paraId="5780A088" w14:textId="1B5350F5" w:rsidR="00061EBC" w:rsidRDefault="00061EBC" w:rsidP="00F10A49">
      <w:pPr>
        <w:pStyle w:val="BasicText"/>
      </w:pPr>
      <w:commentRangeStart w:id="82"/>
      <w:r>
        <w:t>Eine weitere Schwäche der Applikation liegt in der Wahl des SURF-Deskriptors, we</w:t>
      </w:r>
      <w:r>
        <w:t>l</w:t>
      </w:r>
      <w:r>
        <w:t>cher auf die reine Erkennung von in Graustufen hinterlegten Bildern beschränkt ist. Die lässt viel Potenzial bei farbenfrohen Objekten fallen und senkt den Wiedererkennung</w:t>
      </w:r>
      <w:r>
        <w:t>s</w:t>
      </w:r>
      <w:r>
        <w:t xml:space="preserve">wert. </w:t>
      </w:r>
      <w:commentRangeEnd w:id="82"/>
      <w:r w:rsidR="001B2950">
        <w:rPr>
          <w:rStyle w:val="Kommentarzeichen"/>
        </w:rPr>
        <w:commentReference w:id="82"/>
      </w:r>
    </w:p>
    <w:p w14:paraId="67D9123B" w14:textId="0D9D4085" w:rsidR="00CB66CF" w:rsidRDefault="00CB66CF" w:rsidP="00297DC8">
      <w:pPr>
        <w:pStyle w:val="berschrift1"/>
      </w:pPr>
      <w:bookmarkStart w:id="83" w:name="_Toc280190850"/>
      <w:r>
        <w:lastRenderedPageBreak/>
        <w:t>Fallstudie</w:t>
      </w:r>
      <w:bookmarkEnd w:id="83"/>
    </w:p>
    <w:p w14:paraId="0CCE2BE0" w14:textId="5C75D6D0" w:rsidR="002326EE" w:rsidRPr="002326EE" w:rsidRDefault="002326EE" w:rsidP="002326EE">
      <w:pPr>
        <w:pStyle w:val="BasicText"/>
      </w:pPr>
      <w:r>
        <w:t>In diesem Abschnitt soll nach einer kurzen Einführung in die Fallstudie beispielhaft durch eine Anwendung der implementierten Applikation geführt werden.</w:t>
      </w:r>
    </w:p>
    <w:p w14:paraId="54ADA3F5" w14:textId="2477D1E3" w:rsidR="001072AE" w:rsidRPr="001072AE" w:rsidRDefault="001072AE" w:rsidP="001072AE">
      <w:pPr>
        <w:pStyle w:val="berschrift2"/>
      </w:pPr>
      <w:bookmarkStart w:id="84" w:name="_Toc280190851"/>
      <w:r>
        <w:t>Einführung in die Fallstudie</w:t>
      </w:r>
      <w:bookmarkEnd w:id="84"/>
    </w:p>
    <w:p w14:paraId="0E33A9CC" w14:textId="77777777" w:rsidR="001072AE" w:rsidRDefault="00CD49FF" w:rsidP="00CD49FF">
      <w:pPr>
        <w:pStyle w:val="BasicText"/>
      </w:pPr>
      <w:r>
        <w:t xml:space="preserve">Die hier entwickelte Applikation ist im Rahmen des </w:t>
      </w:r>
      <w:proofErr w:type="spellStart"/>
      <w:r>
        <w:t>Glassroom</w:t>
      </w:r>
      <w:proofErr w:type="spellEnd"/>
      <w:r>
        <w:t xml:space="preserve"> Projektes des Lehrstuhls Informationsmanagement und Wirtschaftsinformatik an der Universität Osnabrück en</w:t>
      </w:r>
      <w:r>
        <w:t>t</w:t>
      </w:r>
      <w:r>
        <w:t>standen. Im Rahmen des Projektes sollen die Möglichkeiten von AR und VR-Brillen im Bereich des Maschinen- un</w:t>
      </w:r>
      <w:r w:rsidR="001072AE">
        <w:t xml:space="preserve">d Anlagenbaus erforscht werden. </w:t>
      </w:r>
    </w:p>
    <w:p w14:paraId="6C3D96C6" w14:textId="716E5AD0" w:rsidR="00CD49FF" w:rsidRDefault="001072AE" w:rsidP="00CD49FF">
      <w:pPr>
        <w:pStyle w:val="BasicText"/>
      </w:pPr>
      <w:r>
        <w:t xml:space="preserve">Dafür wurde eine Applikation entwickelt welche durch Wiedererkennung von Objekten und Bildern kontextsensitive Information in die Wahrnehmung des Trägers integriert und diese so aufwandsarm zur Verfügung stellt. </w:t>
      </w:r>
    </w:p>
    <w:p w14:paraId="499064A4" w14:textId="77777777" w:rsidR="009A065D" w:rsidRDefault="009A065D" w:rsidP="00CD49FF">
      <w:pPr>
        <w:pStyle w:val="BasicText"/>
      </w:pPr>
      <w:r>
        <w:rPr>
          <w:noProof/>
        </w:rPr>
        <w:drawing>
          <wp:inline distT="0" distB="0" distL="0" distR="0" wp14:anchorId="69FD54E2" wp14:editId="06650AC9">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7DBFBB6B" w14:textId="68FEC6F7" w:rsidR="009A065D" w:rsidRDefault="009A065D" w:rsidP="009A065D">
      <w:pPr>
        <w:pStyle w:val="Beschriftung"/>
      </w:pPr>
      <w:bookmarkStart w:id="85" w:name="_Toc280190811"/>
      <w:r w:rsidRPr="00C33FAB">
        <w:t xml:space="preserve">Abb. </w:t>
      </w:r>
      <w:fldSimple w:instr=" STYLEREF 1 \s ">
        <w:r>
          <w:rPr>
            <w:noProof/>
          </w:rPr>
          <w:t>6</w:t>
        </w:r>
      </w:fldSimple>
      <w:r w:rsidRPr="00C33FAB">
        <w:t>.</w:t>
      </w:r>
      <w:fldSimple w:instr=" SEQ Abb. \* ARABIC \s 1 ">
        <w:r>
          <w:rPr>
            <w:noProof/>
          </w:rPr>
          <w:t>1</w:t>
        </w:r>
      </w:fldSimple>
      <w:r w:rsidRPr="00FC02FE">
        <w:rPr>
          <w:b w:val="0"/>
        </w:rPr>
        <w:tab/>
      </w:r>
      <w:r>
        <w:rPr>
          <w:b w:val="0"/>
        </w:rPr>
        <w:t>Die Bilder der auf dem Server hinterlegten Objekte</w:t>
      </w:r>
      <w:bookmarkEnd w:id="85"/>
    </w:p>
    <w:p w14:paraId="23BBA9D0" w14:textId="62BD9DC2" w:rsidR="001072AE" w:rsidRDefault="001072AE" w:rsidP="00CD49FF">
      <w:pPr>
        <w:pStyle w:val="BasicText"/>
      </w:pPr>
      <w:r>
        <w:t>Für die Durchführung der Fallstudie wurden auf dem vorgestellten OCV-Server die Bilder von fünf verschiedenen Objekten hinterlegt</w:t>
      </w:r>
      <w:r w:rsidR="002326EE">
        <w:t xml:space="preserve"> (siehe </w:t>
      </w:r>
      <w:r w:rsidR="002326EE" w:rsidRPr="002326EE">
        <w:rPr>
          <w:rStyle w:val="IntensiverVerweis"/>
        </w:rPr>
        <w:t>Abb. 6.1</w:t>
      </w:r>
      <w:r w:rsidR="002326EE">
        <w:t>)</w:t>
      </w:r>
      <w:r>
        <w:t xml:space="preserve">. Diese wurde </w:t>
      </w:r>
      <w:r w:rsidR="0085233C">
        <w:t>beim Hochladen benannt und liegen so zur Wiedererkennung zur Verfügung. Im Idealfall sollen die Objekte beim erneuten Fotografieren mit der Google Glass durch einen A</w:t>
      </w:r>
      <w:r w:rsidR="0085233C">
        <w:t>n</w:t>
      </w:r>
      <w:r w:rsidR="0085233C">
        <w:lastRenderedPageBreak/>
        <w:t>wender wiedererkannt werden und die verknüpfte kontextsensitive Information soll dem Nutzer angeze</w:t>
      </w:r>
      <w:r w:rsidR="009A065D">
        <w:t>i</w:t>
      </w:r>
      <w:r w:rsidR="0085233C">
        <w:t>g</w:t>
      </w:r>
      <w:r w:rsidR="009A065D">
        <w:t>t</w:t>
      </w:r>
      <w:r w:rsidR="0085233C">
        <w:t xml:space="preserve"> werde</w:t>
      </w:r>
      <w:r w:rsidR="009A065D">
        <w:t>n.</w:t>
      </w:r>
    </w:p>
    <w:p w14:paraId="06499AA6" w14:textId="4AE19CBD" w:rsidR="002326EE" w:rsidRDefault="002326EE" w:rsidP="002326EE">
      <w:pPr>
        <w:pStyle w:val="berschrift2"/>
      </w:pPr>
      <w:bookmarkStart w:id="86" w:name="_Toc280190852"/>
      <w:r>
        <w:t>Beispieldurchführung</w:t>
      </w:r>
      <w:bookmarkEnd w:id="86"/>
    </w:p>
    <w:p w14:paraId="2A11BAC1" w14:textId="3D5BDF1C" w:rsidR="002326EE" w:rsidRDefault="002326EE" w:rsidP="002326EE">
      <w:pPr>
        <w:pStyle w:val="BasicText"/>
      </w:pPr>
      <w:r>
        <w:t>Möchte ein Nutzer nun die Applikation auf einer damit ausgestatteten Google Glass nutzen hat er bei Ansicht des Startbildschirms (</w:t>
      </w:r>
      <w:r w:rsidR="00C37731">
        <w:rPr>
          <w:rStyle w:val="IntensiverVerweis"/>
        </w:rPr>
        <w:t>Abb. 6.2)</w:t>
      </w:r>
      <w:r>
        <w:t xml:space="preserve"> zwei verschiedene Möglic</w:t>
      </w:r>
      <w:r>
        <w:t>h</w:t>
      </w:r>
      <w:r>
        <w:t>keiten dies zu erreichen.</w:t>
      </w:r>
    </w:p>
    <w:p w14:paraId="45B1C181" w14:textId="05363CFB" w:rsidR="002326EE" w:rsidRDefault="002326EE" w:rsidP="002326EE">
      <w:pPr>
        <w:pStyle w:val="BasicText"/>
      </w:pPr>
      <w:r>
        <w:t xml:space="preserve"> </w:t>
      </w:r>
      <w:r>
        <w:rPr>
          <w:noProof/>
        </w:rPr>
        <w:drawing>
          <wp:inline distT="0" distB="0" distL="0" distR="0" wp14:anchorId="3F57D3AA" wp14:editId="46A46D1E">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03D0F47B" w14:textId="65BE4C40" w:rsidR="002326EE" w:rsidRDefault="002326EE" w:rsidP="002326EE">
      <w:pPr>
        <w:pStyle w:val="Beschriftung"/>
      </w:pPr>
      <w:bookmarkStart w:id="87" w:name="_Toc280190812"/>
      <w:r w:rsidRPr="00C33FAB">
        <w:t xml:space="preserve">Abb. </w:t>
      </w:r>
      <w:fldSimple w:instr=" STYLEREF 1 \s ">
        <w:r>
          <w:rPr>
            <w:noProof/>
          </w:rPr>
          <w:t>6</w:t>
        </w:r>
      </w:fldSimple>
      <w:r w:rsidRPr="00C33FAB">
        <w:t>.</w:t>
      </w:r>
      <w:fldSimple w:instr=" SEQ Abb. \* ARABIC \s 1 ">
        <w:r>
          <w:rPr>
            <w:noProof/>
          </w:rPr>
          <w:t>2</w:t>
        </w:r>
      </w:fldSimple>
      <w:r w:rsidRPr="00FC02FE">
        <w:rPr>
          <w:b w:val="0"/>
        </w:rPr>
        <w:tab/>
      </w:r>
      <w:r>
        <w:rPr>
          <w:b w:val="0"/>
        </w:rPr>
        <w:t>Der Startbildschirm der Google Glass</w:t>
      </w:r>
      <w:bookmarkEnd w:id="87"/>
    </w:p>
    <w:p w14:paraId="1C97BA40" w14:textId="4746AD80" w:rsidR="002326EE" w:rsidRDefault="00C37731" w:rsidP="002326EE">
      <w:pPr>
        <w:pStyle w:val="BasicText"/>
      </w:pPr>
      <w:r>
        <w:t xml:space="preserve">Das Programm lässt sich einerseits über den integrierten </w:t>
      </w:r>
      <w:proofErr w:type="spellStart"/>
      <w:r>
        <w:t>Applikationslauncher</w:t>
      </w:r>
      <w:proofErr w:type="spellEnd"/>
      <w:r>
        <w:t xml:space="preserve"> der Glass finden. Dieser wird durch ein einfaches Tippen auf das Touchpad erreicht und lässt sich durch Scrollen in horizontaler Richtung durchblättern. Die gewünschte Applikation lässt sich dann durch ein weiteres Tippen auf das Touchpad starten. Die andere Mö</w:t>
      </w:r>
      <w:r>
        <w:t>g</w:t>
      </w:r>
      <w:r>
        <w:t xml:space="preserve">lichkeit in die Applikation zu gelangen ist die Spracherkennung der Google Glass zu nutzen. Dafür </w:t>
      </w:r>
      <w:r w:rsidR="00B80B0F">
        <w:t xml:space="preserve">taucht nach Ansage des Startbefehls „ok </w:t>
      </w:r>
      <w:proofErr w:type="spellStart"/>
      <w:r w:rsidR="00B80B0F">
        <w:t>glass</w:t>
      </w:r>
      <w:proofErr w:type="spellEnd"/>
      <w:r w:rsidR="00B80B0F">
        <w:t>“ ein Menü mit verschied</w:t>
      </w:r>
      <w:r w:rsidR="00B80B0F">
        <w:t>e</w:t>
      </w:r>
      <w:r w:rsidR="00B80B0F">
        <w:t>nen Auswahlmöglichkeiten für Anschlussbefehle auf. Auch in diesem Menü ist die A</w:t>
      </w:r>
      <w:r w:rsidR="00B80B0F">
        <w:t>p</w:t>
      </w:r>
      <w:r w:rsidR="00B80B0F">
        <w:t xml:space="preserve">plikation </w:t>
      </w:r>
      <w:proofErr w:type="spellStart"/>
      <w:r w:rsidR="00B80B0F">
        <w:t>Object</w:t>
      </w:r>
      <w:proofErr w:type="spellEnd"/>
      <w:r w:rsidR="00B80B0F">
        <w:t xml:space="preserve"> Finder zu finden, die </w:t>
      </w:r>
      <w:proofErr w:type="spellStart"/>
      <w:r w:rsidR="00B80B0F">
        <w:t>die</w:t>
      </w:r>
      <w:proofErr w:type="spellEnd"/>
      <w:r w:rsidR="00B80B0F">
        <w:t xml:space="preserve"> hier implementierte Anwendung wiederspi</w:t>
      </w:r>
      <w:r w:rsidR="00B80B0F">
        <w:t>e</w:t>
      </w:r>
      <w:r w:rsidR="00B80B0F">
        <w:t xml:space="preserve">gelt. Beide Möglichkeiten sind in der </w:t>
      </w:r>
      <w:r w:rsidR="00B80B0F" w:rsidRPr="00B80B0F">
        <w:rPr>
          <w:rStyle w:val="IntensiverVerweis"/>
        </w:rPr>
        <w:t>Abbildung 6.3</w:t>
      </w:r>
      <w:r w:rsidR="00B80B0F">
        <w:t xml:space="preserve"> zu sehen.</w:t>
      </w:r>
    </w:p>
    <w:p w14:paraId="22230B3C" w14:textId="50E13EB7" w:rsidR="00B80B0F" w:rsidRDefault="00B80B0F" w:rsidP="002326EE">
      <w:pPr>
        <w:pStyle w:val="BasicText"/>
      </w:pPr>
      <w:r>
        <w:rPr>
          <w:noProof/>
        </w:rPr>
        <w:lastRenderedPageBreak/>
        <w:drawing>
          <wp:inline distT="0" distB="0" distL="0" distR="0" wp14:anchorId="08727C97" wp14:editId="63C29189">
            <wp:extent cx="2670175" cy="1503544"/>
            <wp:effectExtent l="0" t="0" r="0" b="0"/>
            <wp:docPr id="22" name="Bild 22" descr="HDD:Jannik:Development:Bachelorarbeit:screenshots:device-2014-12-11-154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0175" cy="1503544"/>
                    </a:xfrm>
                    <a:prstGeom prst="rect">
                      <a:avLst/>
                    </a:prstGeom>
                    <a:noFill/>
                    <a:ln>
                      <a:noFill/>
                    </a:ln>
                  </pic:spPr>
                </pic:pic>
              </a:graphicData>
            </a:graphic>
          </wp:inline>
        </w:drawing>
      </w:r>
      <w:r>
        <w:rPr>
          <w:noProof/>
        </w:rPr>
        <w:drawing>
          <wp:inline distT="0" distB="0" distL="0" distR="0" wp14:anchorId="548B4ECE" wp14:editId="4F9F41DB">
            <wp:extent cx="2601595" cy="1464929"/>
            <wp:effectExtent l="0" t="0" r="0" b="8890"/>
            <wp:docPr id="23" name="Bild 23" descr="HDD:Jannik:Development:Bachelorarbeit:screenshots:device-2014-12-11-154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screenshots:device-2014-12-11-15425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5013" cy="1466854"/>
                    </a:xfrm>
                    <a:prstGeom prst="rect">
                      <a:avLst/>
                    </a:prstGeom>
                    <a:noFill/>
                    <a:ln>
                      <a:noFill/>
                    </a:ln>
                  </pic:spPr>
                </pic:pic>
              </a:graphicData>
            </a:graphic>
          </wp:inline>
        </w:drawing>
      </w:r>
    </w:p>
    <w:p w14:paraId="6C2FD143" w14:textId="7D7AD0ED" w:rsidR="00B80B0F" w:rsidRDefault="00B80B0F" w:rsidP="00B80B0F">
      <w:pPr>
        <w:pStyle w:val="Beschriftung"/>
        <w:rPr>
          <w:b w:val="0"/>
        </w:rPr>
      </w:pPr>
      <w:bookmarkStart w:id="88" w:name="_Toc280190813"/>
      <w:r w:rsidRPr="00C33FAB">
        <w:t xml:space="preserve">Abb. </w:t>
      </w:r>
      <w:fldSimple w:instr=" STYLEREF 1 \s ">
        <w:r>
          <w:rPr>
            <w:noProof/>
          </w:rPr>
          <w:t>6</w:t>
        </w:r>
      </w:fldSimple>
      <w:r w:rsidRPr="00C33FAB">
        <w:t>.</w:t>
      </w:r>
      <w:fldSimple w:instr=" SEQ Abb. \* ARABIC \s 1 ">
        <w:r>
          <w:rPr>
            <w:noProof/>
          </w:rPr>
          <w:t>3</w:t>
        </w:r>
      </w:fldSimple>
      <w:r w:rsidRPr="00FC02FE">
        <w:rPr>
          <w:b w:val="0"/>
        </w:rPr>
        <w:tab/>
      </w:r>
      <w:r>
        <w:rPr>
          <w:b w:val="0"/>
        </w:rPr>
        <w:t>Die beiden Startmöglichkeiten der Applikation</w:t>
      </w:r>
      <w:bookmarkEnd w:id="88"/>
    </w:p>
    <w:p w14:paraId="2B28E00D" w14:textId="77777777" w:rsidR="00B80B0F" w:rsidRDefault="00B80B0F" w:rsidP="00B80B0F">
      <w:r>
        <w:rPr>
          <w:noProof/>
        </w:rPr>
        <w:drawing>
          <wp:inline distT="0" distB="0" distL="0" distR="0" wp14:anchorId="0329C893" wp14:editId="750064D3">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B1AD550" w14:textId="04565240" w:rsidR="00B80B0F" w:rsidRDefault="00B80B0F" w:rsidP="00B80B0F">
      <w:pPr>
        <w:pStyle w:val="Beschriftung"/>
      </w:pPr>
      <w:bookmarkStart w:id="89" w:name="_Toc280190814"/>
      <w:r w:rsidRPr="00C33FAB">
        <w:t xml:space="preserve">Abb. </w:t>
      </w:r>
      <w:fldSimple w:instr=" STYLEREF 1 \s ">
        <w:r>
          <w:rPr>
            <w:noProof/>
          </w:rPr>
          <w:t>6</w:t>
        </w:r>
      </w:fldSimple>
      <w:r w:rsidRPr="00C33FAB">
        <w:t>.</w:t>
      </w:r>
      <w:fldSimple w:instr=" SEQ Abb. \* ARABIC \s 1 ">
        <w:r>
          <w:rPr>
            <w:noProof/>
          </w:rPr>
          <w:t>4</w:t>
        </w:r>
      </w:fldSimple>
      <w:r w:rsidRPr="00FC02FE">
        <w:rPr>
          <w:b w:val="0"/>
        </w:rPr>
        <w:tab/>
      </w:r>
      <w:r>
        <w:rPr>
          <w:b w:val="0"/>
        </w:rPr>
        <w:t>Der Standardbildschirm der Applikation</w:t>
      </w:r>
      <w:bookmarkEnd w:id="89"/>
    </w:p>
    <w:p w14:paraId="207D8D23" w14:textId="0B99B23B" w:rsidR="0097314C" w:rsidRDefault="00B80B0F" w:rsidP="00B80B0F">
      <w:r>
        <w:t>Nach Start der Applikation gelangt der Nutzer in eine einfache Ansicht in der in Ech</w:t>
      </w:r>
      <w:r>
        <w:t>t</w:t>
      </w:r>
      <w:r>
        <w:t xml:space="preserve">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Dieser Bildschirm ist als Sucher der Applikation zu verstehen. Durch ein einfaches Ti</w:t>
      </w:r>
      <w:r>
        <w:t>p</w:t>
      </w:r>
      <w:r>
        <w:t xml:space="preserve">pen auf das </w:t>
      </w:r>
      <w:proofErr w:type="spellStart"/>
      <w:r>
        <w:t>Touchfeld</w:t>
      </w:r>
      <w:proofErr w:type="spellEnd"/>
      <w:r>
        <w:t xml:space="preserve"> des Gerätes kann der Nutzer ein Foto aufnehmen. </w:t>
      </w:r>
    </w:p>
    <w:p w14:paraId="6BAE1499" w14:textId="0B9C2D11" w:rsidR="00B80B0F" w:rsidRDefault="0097314C" w:rsidP="00B80B0F">
      <w:r>
        <w:rPr>
          <w:noProof/>
        </w:rPr>
        <w:lastRenderedPageBreak/>
        <w:drawing>
          <wp:inline distT="0" distB="0" distL="0" distR="0" wp14:anchorId="0A13F141" wp14:editId="6DA77D65">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9CF30A1" w14:textId="2CABB224" w:rsidR="0097314C" w:rsidRDefault="0097314C" w:rsidP="0097314C">
      <w:pPr>
        <w:pStyle w:val="Beschriftung"/>
        <w:rPr>
          <w:b w:val="0"/>
        </w:rPr>
      </w:pPr>
      <w:bookmarkStart w:id="90" w:name="_Toc280190815"/>
      <w:r w:rsidRPr="00C33FAB">
        <w:t xml:space="preserve">Abb. </w:t>
      </w:r>
      <w:fldSimple w:instr=" STYLEREF 1 \s ">
        <w:r>
          <w:rPr>
            <w:noProof/>
          </w:rPr>
          <w:t>6</w:t>
        </w:r>
      </w:fldSimple>
      <w:r w:rsidRPr="00C33FAB">
        <w:t>.</w:t>
      </w:r>
      <w:fldSimple w:instr=" SEQ Abb. \* ARABIC \s 1 ">
        <w:r>
          <w:rPr>
            <w:noProof/>
          </w:rPr>
          <w:t>5</w:t>
        </w:r>
      </w:fldSimple>
      <w:r w:rsidRPr="00FC02FE">
        <w:rPr>
          <w:b w:val="0"/>
        </w:rPr>
        <w:tab/>
      </w:r>
      <w:r>
        <w:rPr>
          <w:b w:val="0"/>
        </w:rPr>
        <w:t xml:space="preserve">Bestätigung des </w:t>
      </w:r>
      <w:proofErr w:type="spellStart"/>
      <w:r>
        <w:rPr>
          <w:b w:val="0"/>
        </w:rPr>
        <w:t>Fotografierbefehls</w:t>
      </w:r>
      <w:bookmarkEnd w:id="90"/>
      <w:proofErr w:type="spellEnd"/>
    </w:p>
    <w:p w14:paraId="22572DF1" w14:textId="061E59A6" w:rsidR="0097314C" w:rsidRPr="0097314C" w:rsidRDefault="0097314C" w:rsidP="0097314C">
      <w:pPr>
        <w:pStyle w:val="BasicText"/>
      </w:pPr>
      <w:r>
        <w:t>Die Nutzereingabe wird von der Applikation durch ein kurzes Einblenden eines imitie</w:t>
      </w:r>
      <w:r>
        <w:t>r</w:t>
      </w:r>
      <w:r>
        <w:t xml:space="preserve">ten Suchfeldes bestätigt (siehe </w:t>
      </w:r>
      <w:r w:rsidRPr="0097314C">
        <w:rPr>
          <w:rStyle w:val="IntensiverVerweis"/>
        </w:rPr>
        <w:t>Abb. 6.5</w:t>
      </w:r>
      <w:r>
        <w:t>) und nach dem Aufnahme des Bildes wird dem Nutzer das aufgenommene Bild zur Bestätigung angezeigt. Hier ist es dem Nutzer fre</w:t>
      </w:r>
      <w:r>
        <w:t>i</w:t>
      </w:r>
      <w:r>
        <w:t>gestellt, das Bild durch erneutes Tippen zu akzeptieren oder aber durch einfaches vert</w:t>
      </w:r>
      <w:r>
        <w:t>i</w:t>
      </w:r>
      <w:r>
        <w:t>kales Wischen von oben nach unten zu verwerfen und ein neues Bild aufzunehmen.</w:t>
      </w:r>
    </w:p>
    <w:p w14:paraId="32C4FA9D" w14:textId="37A37B60" w:rsidR="0097314C" w:rsidRDefault="0097314C" w:rsidP="00B80B0F">
      <w:r>
        <w:rPr>
          <w:noProof/>
        </w:rPr>
        <w:drawing>
          <wp:inline distT="0" distB="0" distL="0" distR="0" wp14:anchorId="28545085" wp14:editId="18A972BD">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2A3D02D5" w14:textId="0B5216F9" w:rsidR="0097314C" w:rsidRDefault="0097314C" w:rsidP="0097314C">
      <w:pPr>
        <w:pStyle w:val="Beschriftung"/>
        <w:rPr>
          <w:b w:val="0"/>
        </w:rPr>
      </w:pPr>
      <w:bookmarkStart w:id="91" w:name="_Toc280190816"/>
      <w:r w:rsidRPr="00C33FAB">
        <w:t xml:space="preserve">Abb. </w:t>
      </w:r>
      <w:fldSimple w:instr=" STYLEREF 1 \s ">
        <w:r>
          <w:rPr>
            <w:noProof/>
          </w:rPr>
          <w:t>6</w:t>
        </w:r>
      </w:fldSimple>
      <w:r w:rsidRPr="00C33FAB">
        <w:t>.</w:t>
      </w:r>
      <w:fldSimple w:instr=" SEQ Abb. \* ARABIC \s 1 ">
        <w:r>
          <w:rPr>
            <w:noProof/>
          </w:rPr>
          <w:t>6</w:t>
        </w:r>
      </w:fldSimple>
      <w:r w:rsidRPr="00FC02FE">
        <w:rPr>
          <w:b w:val="0"/>
        </w:rPr>
        <w:tab/>
      </w:r>
      <w:r>
        <w:rPr>
          <w:b w:val="0"/>
        </w:rPr>
        <w:t>Vorschaubild mit Akzeptanzanfrage</w:t>
      </w:r>
      <w:bookmarkEnd w:id="91"/>
    </w:p>
    <w:p w14:paraId="520E57FB" w14:textId="35E0D708" w:rsidR="0097314C" w:rsidRPr="0097314C" w:rsidRDefault="0097314C" w:rsidP="0097314C">
      <w:r>
        <w:t>Akzeptiert der Nutzer das aufgenommene Bild wird die Nutzerinterkation gesperrt und die Applikation beginnt wie in</w:t>
      </w:r>
      <w:r w:rsidR="005E61B8">
        <w:t xml:space="preserve"> </w:t>
      </w:r>
      <w:r w:rsidR="005E61B8">
        <w:fldChar w:fldCharType="begin"/>
      </w:r>
      <w:r w:rsidR="005E61B8">
        <w:instrText xml:space="preserve"> REF _Ref280434892 \r \h </w:instrText>
      </w:r>
      <w:r w:rsidR="005E61B8">
        <w:fldChar w:fldCharType="separate"/>
      </w:r>
      <w:r w:rsidR="005E61B8">
        <w:t>5.2</w:t>
      </w:r>
      <w:r w:rsidR="005E61B8">
        <w:fldChar w:fldCharType="end"/>
      </w:r>
      <w:r>
        <w:t xml:space="preserve"> vorgestellt mit dem asynchronen Abspeichern des </w:t>
      </w:r>
      <w:r>
        <w:lastRenderedPageBreak/>
        <w:t>Bildes, um dieses im Anschluss in einem weiteren asynchronen Prozess direkt auf den Server hochzuladen. Im Verlauf dieser beiden Prozesse werden dem Nutzer zwei unte</w:t>
      </w:r>
      <w:r>
        <w:t>r</w:t>
      </w:r>
      <w:r>
        <w:t xml:space="preserve">schiedliche Ladebildschirme gezeigt, welche die beiden Teilabschnitte des Prozesses signalisieren sollen. </w:t>
      </w:r>
      <w:r w:rsidR="006C1B14">
        <w:t xml:space="preserve">Der erste </w:t>
      </w:r>
      <w:r w:rsidR="005E61B8">
        <w:t>zeigt</w:t>
      </w:r>
      <w:r w:rsidR="006C1B14">
        <w:t xml:space="preserve"> dabei den </w:t>
      </w:r>
      <w:r w:rsidR="005E61B8">
        <w:t>Vorgang des Abspeicherns</w:t>
      </w:r>
      <w:r w:rsidR="006C1B14">
        <w:t xml:space="preserve"> und der zweite den des Hochladens (siehe </w:t>
      </w:r>
      <w:proofErr w:type="spellStart"/>
      <w:r w:rsidR="006C1B14" w:rsidRPr="006C1B14">
        <w:rPr>
          <w:rStyle w:val="IntensiverVerweis"/>
        </w:rPr>
        <w:t>Abb</w:t>
      </w:r>
      <w:proofErr w:type="spellEnd"/>
      <w:r w:rsidR="006C1B14" w:rsidRPr="006C1B14">
        <w:rPr>
          <w:rStyle w:val="IntensiverVerweis"/>
        </w:rPr>
        <w:t xml:space="preserve"> 6.7</w:t>
      </w:r>
      <w:r w:rsidR="006C1B14">
        <w:t>).</w:t>
      </w:r>
    </w:p>
    <w:p w14:paraId="6CB9AD5F" w14:textId="6D2D7A5D" w:rsidR="0097314C" w:rsidRDefault="0097314C" w:rsidP="00B80B0F">
      <w:r>
        <w:rPr>
          <w:noProof/>
        </w:rPr>
        <w:drawing>
          <wp:inline distT="0" distB="0" distL="0" distR="0" wp14:anchorId="4018DCC0" wp14:editId="27DD3B02">
            <wp:extent cx="2670175" cy="1503545"/>
            <wp:effectExtent l="0" t="0" r="0" b="0"/>
            <wp:docPr id="27" name="Bild 27" descr="HDD:Jannik:Development:Bachelorarbeit:screenshots:device-2014-12-11-1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D:Jannik:Development:Bachelorarbeit:screenshots:device-2014-12-11-10145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0175" cy="1503545"/>
                    </a:xfrm>
                    <a:prstGeom prst="rect">
                      <a:avLst/>
                    </a:prstGeom>
                    <a:noFill/>
                    <a:ln>
                      <a:noFill/>
                    </a:ln>
                  </pic:spPr>
                </pic:pic>
              </a:graphicData>
            </a:graphic>
          </wp:inline>
        </w:drawing>
      </w:r>
      <w:r w:rsidR="006C1B14">
        <w:rPr>
          <w:noProof/>
        </w:rPr>
        <w:drawing>
          <wp:inline distT="0" distB="0" distL="0" distR="0" wp14:anchorId="04BC3C4C" wp14:editId="0567A2C6">
            <wp:extent cx="2670175" cy="1503545"/>
            <wp:effectExtent l="0" t="0" r="0" b="0"/>
            <wp:docPr id="28" name="Bild 28" descr="HDD:Jannik:Development:Bachelorarbeit:screenshots:device-2014-11-25-135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D:Jannik:Development:Bachelorarbeit:screenshots:device-2014-11-25-1352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1510" cy="1504297"/>
                    </a:xfrm>
                    <a:prstGeom prst="rect">
                      <a:avLst/>
                    </a:prstGeom>
                    <a:noFill/>
                    <a:ln>
                      <a:noFill/>
                    </a:ln>
                  </pic:spPr>
                </pic:pic>
              </a:graphicData>
            </a:graphic>
          </wp:inline>
        </w:drawing>
      </w:r>
    </w:p>
    <w:p w14:paraId="253D22F7" w14:textId="1CB5356B" w:rsidR="006C1B14" w:rsidRDefault="006C1B14" w:rsidP="006C1B14">
      <w:pPr>
        <w:pStyle w:val="Beschriftung"/>
        <w:rPr>
          <w:b w:val="0"/>
        </w:rPr>
      </w:pPr>
      <w:bookmarkStart w:id="92" w:name="_Toc280190817"/>
      <w:r w:rsidRPr="00C33FAB">
        <w:t xml:space="preserve">Abb. </w:t>
      </w:r>
      <w:fldSimple w:instr=" STYLEREF 1 \s ">
        <w:r>
          <w:rPr>
            <w:noProof/>
          </w:rPr>
          <w:t>6</w:t>
        </w:r>
      </w:fldSimple>
      <w:r w:rsidRPr="00C33FAB">
        <w:t>.</w:t>
      </w:r>
      <w:fldSimple w:instr=" SEQ Abb. \* ARABIC \s 1 ">
        <w:r>
          <w:rPr>
            <w:noProof/>
          </w:rPr>
          <w:t>7</w:t>
        </w:r>
      </w:fldSimple>
      <w:r w:rsidRPr="00FC02FE">
        <w:rPr>
          <w:b w:val="0"/>
        </w:rPr>
        <w:tab/>
      </w:r>
      <w:r>
        <w:rPr>
          <w:b w:val="0"/>
        </w:rPr>
        <w:t>Die beiden Ladebildschirme der Applikation</w:t>
      </w:r>
      <w:bookmarkEnd w:id="92"/>
    </w:p>
    <w:p w14:paraId="33C83389" w14:textId="77777777" w:rsidR="005E61B8" w:rsidRDefault="0032061F" w:rsidP="00B80B0F">
      <w:r>
        <w:t>Nach Antwort des Servers wird diese unverzüglich von der Applikation ausgewertet und das</w:t>
      </w:r>
      <w:r w:rsidR="004C2942">
        <w:t>, in diesem Fall</w:t>
      </w:r>
      <w:r w:rsidR="005E61B8">
        <w:t>, richtige</w:t>
      </w:r>
      <w:r>
        <w:t xml:space="preserve"> Ergebnis aufbereitet und dem Nutzer angezeigt (siehe </w:t>
      </w:r>
      <w:r w:rsidRPr="0032061F">
        <w:rPr>
          <w:rStyle w:val="IntensiverVerweis"/>
        </w:rPr>
        <w:t>Abb. 6.8</w:t>
      </w:r>
      <w:r w:rsidR="004C2942">
        <w:t xml:space="preserve">). Sollte keines der hinterlegten Objekte die minimale Anzahl der Matches überschritten haben würde dem Nutzer der Bildschirm aus </w:t>
      </w:r>
      <w:r w:rsidR="004C2942" w:rsidRPr="004C2942">
        <w:rPr>
          <w:rStyle w:val="IntensiverVerweis"/>
        </w:rPr>
        <w:t>Abb. 6.9</w:t>
      </w:r>
      <w:r w:rsidR="004C2942">
        <w:t xml:space="preserve"> angezeigt. </w:t>
      </w:r>
    </w:p>
    <w:p w14:paraId="054BE050" w14:textId="51EF47C8" w:rsidR="0032061F" w:rsidRDefault="0032061F" w:rsidP="00B80B0F">
      <w:r>
        <w:t>Der</w:t>
      </w:r>
      <w:r w:rsidR="005E61B8">
        <w:t xml:space="preserve"> Nutzer</w:t>
      </w:r>
      <w:r>
        <w:t xml:space="preserve"> hat</w:t>
      </w:r>
      <w:r w:rsidR="005E61B8">
        <w:t xml:space="preserve"> im Anschluss</w:t>
      </w:r>
      <w:r>
        <w:t xml:space="preserve"> die Möglichkeit entweder durch einfaches Tippen einen neuen Durchlauf der Applikation zu starten oder aber die App durch vertikales Stre</w:t>
      </w:r>
      <w:r>
        <w:t>i</w:t>
      </w:r>
      <w:r>
        <w:t>chen zu beenden und so zum Hauptbildschirm der AR-Brille zurück zu gelangen.</w:t>
      </w:r>
    </w:p>
    <w:p w14:paraId="620642CA" w14:textId="4AE90779" w:rsidR="006C1B14" w:rsidRDefault="0032061F" w:rsidP="00B80B0F">
      <w:r>
        <w:rPr>
          <w:noProof/>
        </w:rPr>
        <w:drawing>
          <wp:inline distT="0" distB="0" distL="0" distR="0" wp14:anchorId="726E7B63" wp14:editId="6FCF8D2A">
            <wp:extent cx="5394960" cy="3037840"/>
            <wp:effectExtent l="0" t="0" r="0" b="10160"/>
            <wp:docPr id="29" name="Bild 29" descr="HDD:Jannik:Development:Bachelorarbeit:screenshots:device-2014-12-11-10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D:Jannik:Development:Bachelorarbeit:screenshots:device-2014-12-11-1053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C5275C2" w14:textId="6EBBFD3B" w:rsidR="0032061F" w:rsidRDefault="0032061F" w:rsidP="0032061F">
      <w:pPr>
        <w:pStyle w:val="Beschriftung"/>
        <w:rPr>
          <w:b w:val="0"/>
        </w:rPr>
      </w:pPr>
      <w:bookmarkStart w:id="93" w:name="_Toc280190818"/>
      <w:r w:rsidRPr="00C33FAB">
        <w:t xml:space="preserve">Abb. </w:t>
      </w:r>
      <w:fldSimple w:instr=" STYLEREF 1 \s ">
        <w:r>
          <w:rPr>
            <w:noProof/>
          </w:rPr>
          <w:t>6</w:t>
        </w:r>
      </w:fldSimple>
      <w:r w:rsidRPr="00C33FAB">
        <w:t>.</w:t>
      </w:r>
      <w:fldSimple w:instr=" SEQ Abb. \* ARABIC \s 1 ">
        <w:r>
          <w:rPr>
            <w:noProof/>
          </w:rPr>
          <w:t>8</w:t>
        </w:r>
      </w:fldSimple>
      <w:r w:rsidRPr="00FC02FE">
        <w:rPr>
          <w:b w:val="0"/>
        </w:rPr>
        <w:tab/>
      </w:r>
      <w:r>
        <w:rPr>
          <w:b w:val="0"/>
        </w:rPr>
        <w:t>Das Ergebnis der Anfrage</w:t>
      </w:r>
      <w:bookmarkEnd w:id="93"/>
    </w:p>
    <w:p w14:paraId="21B65E75" w14:textId="3722EFE0" w:rsidR="0032061F" w:rsidRDefault="004C2942" w:rsidP="00B80B0F">
      <w:r>
        <w:rPr>
          <w:noProof/>
        </w:rPr>
        <w:lastRenderedPageBreak/>
        <w:drawing>
          <wp:inline distT="0" distB="0" distL="0" distR="0" wp14:anchorId="4BE3DF80" wp14:editId="70C455F8">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17F93C3" w14:textId="1961375B" w:rsidR="004C2942" w:rsidRDefault="004C2942" w:rsidP="004C2942">
      <w:pPr>
        <w:pStyle w:val="Beschriftung"/>
        <w:rPr>
          <w:b w:val="0"/>
        </w:rPr>
      </w:pPr>
      <w:bookmarkStart w:id="94" w:name="_Toc280190819"/>
      <w:r w:rsidRPr="00C33FAB">
        <w:t xml:space="preserve">Abb. </w:t>
      </w:r>
      <w:fldSimple w:instr=" STYLEREF 1 \s ">
        <w:r>
          <w:rPr>
            <w:noProof/>
          </w:rPr>
          <w:t>6</w:t>
        </w:r>
      </w:fldSimple>
      <w:r w:rsidRPr="00C33FAB">
        <w:t>.</w:t>
      </w:r>
      <w:fldSimple w:instr=" SEQ Abb. \* ARABIC \s 1 ">
        <w:r>
          <w:rPr>
            <w:noProof/>
          </w:rPr>
          <w:t>9</w:t>
        </w:r>
      </w:fldSimple>
      <w:r w:rsidRPr="00FC02FE">
        <w:rPr>
          <w:b w:val="0"/>
        </w:rPr>
        <w:tab/>
      </w:r>
      <w:r>
        <w:rPr>
          <w:b w:val="0"/>
        </w:rPr>
        <w:t xml:space="preserve">Das </w:t>
      </w:r>
      <w:r w:rsidR="00506216">
        <w:rPr>
          <w:b w:val="0"/>
        </w:rPr>
        <w:t>negative Ergebnis einer anderen Anfrage</w:t>
      </w:r>
      <w:bookmarkEnd w:id="94"/>
    </w:p>
    <w:p w14:paraId="525923B0" w14:textId="77777777" w:rsidR="004C2942" w:rsidRPr="00B80B0F" w:rsidRDefault="004C2942" w:rsidP="00B80B0F"/>
    <w:p w14:paraId="3A3024CC" w14:textId="77777777" w:rsidR="00297DC8" w:rsidRDefault="00D572EA" w:rsidP="00297DC8">
      <w:pPr>
        <w:pStyle w:val="berschrift1"/>
      </w:pPr>
      <w:bookmarkStart w:id="95" w:name="_Toc280190853"/>
      <w:r w:rsidRPr="003C7E2E">
        <w:lastRenderedPageBreak/>
        <w:t>Fazit und Ausblick</w:t>
      </w:r>
      <w:bookmarkEnd w:id="95"/>
    </w:p>
    <w:p w14:paraId="6225B709" w14:textId="77777777" w:rsidR="00323797" w:rsidRDefault="00323797" w:rsidP="00323797">
      <w:pPr>
        <w:pStyle w:val="BasicText"/>
      </w:pPr>
      <w:r>
        <w:t>In der vorliegenden Arbeit wurde ausführlich auf die erarbeitete Applikation zur Erke</w:t>
      </w:r>
      <w:r>
        <w:t>n</w:t>
      </w:r>
      <w:r>
        <w:t>nung von Objekten und der damit verbundenen Gewinnung und Anzeige von kontex</w:t>
      </w:r>
      <w:r>
        <w:t>t</w:t>
      </w:r>
      <w:r>
        <w:t>sensitiver Information eingegangen. Dazu wurde Kontextsensitivität definiert und d</w:t>
      </w:r>
      <w:r>
        <w:t>a</w:t>
      </w:r>
      <w:r>
        <w:t>nach beispielhaft auf verschiedene Vertreter von kontextsensitiven Systemen eingega</w:t>
      </w:r>
      <w:r>
        <w:t>n</w:t>
      </w:r>
      <w:r>
        <w:t>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Applikation wurde im Anschluss umrissen,  um dann genauer auf die genutzten Algorithmen, Bibliotheken und in Auszügen auf die Implementation einzugehen. Die Beispielnutzung der Applikation wurde zum Schluss der Arbeit in einer kurzen Fallstudie dargelegt um eine solche Nutzung zu verdeutl</w:t>
      </w:r>
      <w:r>
        <w:t>i</w:t>
      </w:r>
      <w:r>
        <w:t>chen.</w:t>
      </w:r>
    </w:p>
    <w:p w14:paraId="0E013111" w14:textId="77777777" w:rsidR="001B2950" w:rsidRDefault="00323797" w:rsidP="00323797">
      <w:pPr>
        <w:pStyle w:val="BasicText"/>
      </w:pPr>
      <w:r>
        <w:t>Abschließend lässt sich sagen, dass mit dieser Arbeit gezeigt wurde, dass ein Potenzial in der Nutzung von kontextsensitiven Informationen in der Industrie vorhanden ist. Es ist möglich durch die Nutzung von darauf spezialisierten Algorithmen, Objekte in Fotos und somit der, den Nutzer umgebenden Realität, wiederzuerkennen und diese mit I</w:t>
      </w:r>
      <w:r>
        <w:t>n</w:t>
      </w:r>
      <w:r>
        <w:t xml:space="preserve">formation zu verknüpfen um auf Basis dieser weitergehende Information zu hinterlegen oder beispielsweise anschließende Arbeitsschritte einzuleiten. </w:t>
      </w:r>
    </w:p>
    <w:p w14:paraId="6654578D" w14:textId="62435013" w:rsidR="00323797" w:rsidRDefault="001B2950" w:rsidP="00323797">
      <w:pPr>
        <w:pStyle w:val="BasicText"/>
      </w:pPr>
      <w:r>
        <w:t>Auch wurden die Schwächen der Plattform Google Glass insbesondere im Bereich der Akkulaufzeit und Rechenleistung aufgezeigt und die Vorteile einer Client- / Serverl</w:t>
      </w:r>
      <w:r>
        <w:t>ö</w:t>
      </w:r>
      <w:r>
        <w:t xml:space="preserve">sung für eine kontextsensitive Anwendung der Augmented Reality erläutert. </w:t>
      </w:r>
    </w:p>
    <w:p w14:paraId="4B63E3A2" w14:textId="7271AEFB" w:rsidR="001B2950" w:rsidRPr="00323797" w:rsidRDefault="001B2950" w:rsidP="00323797">
      <w:pPr>
        <w:pStyle w:val="BasicText"/>
      </w:pPr>
      <w:r>
        <w:t>Für zukünftige Arbeiten ist vor allem eine Erweiterung der Applikation in Richtung noch genauerer Information möglich. So ist zum Beispiel die Nutzung von zusätzlichen Sensoren denkbar um zum Beispiel auf Grundlage der Ortsdaten des Nutzers eine Vo</w:t>
      </w:r>
      <w:r>
        <w:t>r</w:t>
      </w:r>
      <w:r>
        <w:t xml:space="preserve">auswahl der hinterlegten Objekte zu treffen. Auch im Bereich der Objekterkennung sind Erweiterungen insbesondere mit Blick auf die Wahl des </w:t>
      </w:r>
      <w:proofErr w:type="spellStart"/>
      <w:r>
        <w:t>Matching</w:t>
      </w:r>
      <w:proofErr w:type="spellEnd"/>
      <w:r>
        <w:t xml:space="preserve"> und Analysevorga</w:t>
      </w:r>
      <w:r>
        <w:t>n</w:t>
      </w:r>
      <w:r>
        <w:t>ges denkbar. Hier sollten auf Dauer vermutliche modernere Ansätze des Matchings g</w:t>
      </w:r>
      <w:r>
        <w:t>e</w:t>
      </w:r>
      <w:r>
        <w:t xml:space="preserve">nutzt werden und dazu </w:t>
      </w:r>
      <w:commentRangeStart w:id="96"/>
      <w:r>
        <w:t>die Forschung im Bereich der Computer Vision beobachtet we</w:t>
      </w:r>
      <w:r>
        <w:t>r</w:t>
      </w:r>
      <w:r>
        <w:t>den. Aber auch eine Ergänzung um weitere Informationsträger wie QR Codes neben der reinen Objekterkennung wären Ansätze die als Verbesserungsvorschlag für eine A</w:t>
      </w:r>
      <w:r>
        <w:t>n</w:t>
      </w:r>
      <w:r>
        <w:t>wendung dieser Art denkbar wären.</w:t>
      </w:r>
      <w:commentRangeEnd w:id="96"/>
      <w:r w:rsidR="001F74D5">
        <w:rPr>
          <w:rStyle w:val="Kommentarzeichen"/>
        </w:rPr>
        <w:commentReference w:id="96"/>
      </w:r>
    </w:p>
    <w:p w14:paraId="58D262C0" w14:textId="77777777" w:rsidR="00B07CC5" w:rsidRPr="003C7E2E" w:rsidRDefault="00B07CC5" w:rsidP="00D85134">
      <w:pPr>
        <w:pStyle w:val="berschrift1"/>
        <w:numPr>
          <w:ilvl w:val="0"/>
          <w:numId w:val="0"/>
        </w:numPr>
      </w:pPr>
      <w:bookmarkStart w:id="97" w:name="Literaturverzeichnis"/>
      <w:bookmarkStart w:id="98" w:name="_Toc70927232"/>
      <w:bookmarkStart w:id="99" w:name="_Toc280190854"/>
      <w:r w:rsidRPr="003C7E2E">
        <w:lastRenderedPageBreak/>
        <w:t>Literaturverzeichnis</w:t>
      </w:r>
      <w:bookmarkEnd w:id="97"/>
      <w:bookmarkEnd w:id="98"/>
      <w:bookmarkEnd w:id="99"/>
    </w:p>
    <w:bookmarkStart w:id="100" w:name="_Toc70927233"/>
    <w:p w14:paraId="34B78F3E" w14:textId="3E9382D1" w:rsidR="00CE02AF" w:rsidRPr="00CE02AF" w:rsidRDefault="00124E8A">
      <w:pPr>
        <w:pStyle w:val="StandardWeb"/>
        <w:ind w:left="480" w:hanging="480"/>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CE02AF" w:rsidRPr="00CE02AF">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0FF17D1" w14:textId="77777777" w:rsidR="00CE02AF" w:rsidRPr="00CE02AF" w:rsidRDefault="00CE02AF">
      <w:pPr>
        <w:pStyle w:val="StandardWeb"/>
        <w:ind w:left="480" w:hanging="480"/>
        <w:rPr>
          <w:noProof/>
        </w:rPr>
      </w:pPr>
      <w:r w:rsidRPr="00CE02AF">
        <w:rPr>
          <w:noProof/>
        </w:rPr>
        <w:t>Alahi, A.; Ortiz, R.; Vandergheynst, P. (2012) FREAK: Fast Retina Keypoint. 2012 IEEE Conference on Computer Vision and Pattern Recognition. IEEE, 510–517.</w:t>
      </w:r>
    </w:p>
    <w:p w14:paraId="55415BAE" w14:textId="77777777" w:rsidR="00CE02AF" w:rsidRPr="00CE02AF" w:rsidRDefault="00CE02AF">
      <w:pPr>
        <w:pStyle w:val="StandardWeb"/>
        <w:ind w:left="480" w:hanging="480"/>
        <w:rPr>
          <w:noProof/>
        </w:rPr>
      </w:pPr>
      <w:r w:rsidRPr="00CE02AF">
        <w:rPr>
          <w:noProof/>
        </w:rPr>
        <w:t>Azuma, Ronald T. (1997) A Survey of Augmented Reality. Presence: Teleoperators and Virtual Environments, 6 (4):355–385.</w:t>
      </w:r>
    </w:p>
    <w:p w14:paraId="4767093D" w14:textId="77777777" w:rsidR="00CE02AF" w:rsidRPr="00CE02AF" w:rsidRDefault="00CE02AF">
      <w:pPr>
        <w:pStyle w:val="StandardWeb"/>
        <w:ind w:left="480" w:hanging="480"/>
        <w:rPr>
          <w:noProof/>
        </w:rPr>
      </w:pPr>
      <w:r w:rsidRPr="00CE02AF">
        <w:rPr>
          <w:noProof/>
        </w:rPr>
        <w:t>Baldauf, Matthias; Dustdar, Schahram; Rosenberg, Florian (2007) A survey on context-aware systems. International Journal of Ad Hoc and Ubiquitous Computing, 2 (4):263–277.</w:t>
      </w:r>
    </w:p>
    <w:p w14:paraId="56DA4519" w14:textId="77777777" w:rsidR="00CE02AF" w:rsidRPr="00CE02AF" w:rsidRDefault="00CE02AF">
      <w:pPr>
        <w:pStyle w:val="StandardWeb"/>
        <w:ind w:left="480" w:hanging="480"/>
        <w:rPr>
          <w:noProof/>
        </w:rPr>
      </w:pPr>
      <w:r w:rsidRPr="00CE02AF">
        <w:rPr>
          <w:noProof/>
        </w:rPr>
        <w:t>Baumgart, Bruce Guenther (1974) Geometric Modeling for Computer Vision. Stanford University, 136.</w:t>
      </w:r>
    </w:p>
    <w:p w14:paraId="0E99A50E" w14:textId="77777777" w:rsidR="00CE02AF" w:rsidRPr="00CE02AF" w:rsidRDefault="00CE02AF">
      <w:pPr>
        <w:pStyle w:val="StandardWeb"/>
        <w:ind w:left="480" w:hanging="480"/>
        <w:rPr>
          <w:noProof/>
        </w:rPr>
      </w:pPr>
      <w:r w:rsidRPr="00CE02AF">
        <w:rPr>
          <w:noProof/>
        </w:rPr>
        <w:t>Bay, Herbert; Ess, Andreas; Tuytelaars, Tinne; Gool, Luc Van (2008) Speeded-Up Robust Features (SURF). Computer Vision and Image Understanding, 110 (3):346–359.</w:t>
      </w:r>
    </w:p>
    <w:p w14:paraId="375DBCD0" w14:textId="77777777" w:rsidR="00CE02AF" w:rsidRPr="00CE02AF" w:rsidRDefault="00CE02AF">
      <w:pPr>
        <w:pStyle w:val="StandardWeb"/>
        <w:ind w:left="480" w:hanging="480"/>
        <w:rPr>
          <w:noProof/>
        </w:rPr>
      </w:pPr>
      <w:r w:rsidRPr="00CE02AF">
        <w:rPr>
          <w:noProof/>
        </w:rPr>
        <w:t>Bellavista, Paolo; Corradi, Antonio; Fanelli, Mario; Foschini, Luca (2012) A survey of context data distribution for mobile ubiquitous systems. ACM Computing Surveys (CSUR), 44 (4):24.</w:t>
      </w:r>
    </w:p>
    <w:p w14:paraId="22215048" w14:textId="77777777" w:rsidR="00CE02AF" w:rsidRPr="00CE02AF" w:rsidRDefault="00CE02AF">
      <w:pPr>
        <w:pStyle w:val="StandardWeb"/>
        <w:ind w:left="480" w:hanging="480"/>
        <w:rPr>
          <w:noProof/>
        </w:rPr>
      </w:pPr>
      <w:r w:rsidRPr="00CE02AF">
        <w:rPr>
          <w:noProof/>
        </w:rPr>
        <w:t>Bradski, Gary; Kaehler, Adrian (2008) Learning OpenCV Computer Vision with the OpenCV Library. 1. Auflage, Sebastopol, CA, O’Reilly, Inc.</w:t>
      </w:r>
    </w:p>
    <w:p w14:paraId="73119007" w14:textId="77777777" w:rsidR="00CE02AF" w:rsidRPr="00CE02AF" w:rsidRDefault="00CE02AF">
      <w:pPr>
        <w:pStyle w:val="StandardWeb"/>
        <w:ind w:left="480" w:hanging="480"/>
        <w:rPr>
          <w:noProof/>
        </w:rPr>
      </w:pPr>
      <w:r w:rsidRPr="00CE02AF">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03CF4D64" w14:textId="77777777" w:rsidR="00CE02AF" w:rsidRPr="00CE02AF" w:rsidRDefault="00CE02AF">
      <w:pPr>
        <w:pStyle w:val="StandardWeb"/>
        <w:ind w:left="480" w:hanging="480"/>
        <w:rPr>
          <w:noProof/>
        </w:rPr>
      </w:pPr>
      <w:r w:rsidRPr="00CE02AF">
        <w:rPr>
          <w:noProof/>
        </w:rPr>
        <w:t>Chen, HL (2004) An intelligent broker architecture for pervasive context-aware systems. University of Maryland, .</w:t>
      </w:r>
    </w:p>
    <w:p w14:paraId="42D897B8" w14:textId="77777777" w:rsidR="00CE02AF" w:rsidRPr="00CE02AF" w:rsidRDefault="00CE02AF">
      <w:pPr>
        <w:pStyle w:val="StandardWeb"/>
        <w:ind w:left="480" w:hanging="480"/>
        <w:rPr>
          <w:noProof/>
        </w:rPr>
      </w:pPr>
      <w:r w:rsidRPr="00CE02AF">
        <w:rPr>
          <w:noProof/>
        </w:rPr>
        <w:lastRenderedPageBreak/>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0A4155FF" w14:textId="77777777" w:rsidR="00CE02AF" w:rsidRPr="00CE02AF" w:rsidRDefault="00CE02AF">
      <w:pPr>
        <w:pStyle w:val="StandardWeb"/>
        <w:ind w:left="480" w:hanging="480"/>
        <w:rPr>
          <w:noProof/>
        </w:rPr>
      </w:pPr>
      <w:r w:rsidRPr="00CE02AF">
        <w:rPr>
          <w:noProof/>
        </w:rPr>
        <w:t>Dey, A.K.; Salber, D.; Abowd, G.D.; Futakawa, M. (1999) The Conference Assistant: combining context-awareness with wearable computing. Digest of Papers. Third International Symposium on Wearable Computers. IEEE Comput. Soc, 21–28.</w:t>
      </w:r>
    </w:p>
    <w:p w14:paraId="078CDD8C" w14:textId="77777777" w:rsidR="00CE02AF" w:rsidRPr="00CE02AF" w:rsidRDefault="00CE02AF">
      <w:pPr>
        <w:pStyle w:val="StandardWeb"/>
        <w:ind w:left="480" w:hanging="480"/>
        <w:rPr>
          <w:noProof/>
        </w:rPr>
      </w:pPr>
      <w:r w:rsidRPr="00CE02AF">
        <w:rPr>
          <w:noProof/>
        </w:rPr>
        <w:t>Dey, Anind K. (2001) Understanding and Using Context. Personal and Ubiquitous Computing, 5 (1):4–7.</w:t>
      </w:r>
    </w:p>
    <w:p w14:paraId="421C0965" w14:textId="77777777" w:rsidR="00CE02AF" w:rsidRPr="00CE02AF" w:rsidRDefault="00CE02AF">
      <w:pPr>
        <w:pStyle w:val="StandardWeb"/>
        <w:ind w:left="480" w:hanging="480"/>
        <w:rPr>
          <w:noProof/>
        </w:rPr>
      </w:pPr>
      <w:r w:rsidRPr="00CE02AF">
        <w:rPr>
          <w:noProof/>
        </w:rPr>
        <w:t>Djuknic, GM; Richton, RE (2001) Geolocation and assisted GPS. Computer, 34 (3):123–125.</w:t>
      </w:r>
    </w:p>
    <w:p w14:paraId="48A130BF" w14:textId="77777777" w:rsidR="00CE02AF" w:rsidRPr="00CE02AF" w:rsidRDefault="00CE02AF">
      <w:pPr>
        <w:pStyle w:val="StandardWeb"/>
        <w:ind w:left="480" w:hanging="480"/>
        <w:rPr>
          <w:noProof/>
        </w:rPr>
      </w:pPr>
      <w:r w:rsidRPr="00CE02AF">
        <w:rPr>
          <w:noProof/>
        </w:rPr>
        <w:t>Eclipse Foundation (2014) Chapter 1. Introducing Jetty. http://www.eclipse.org/jetty/documentation/current/introduction.html#what-is-jetty, abgerufen am 12.12.2014.</w:t>
      </w:r>
    </w:p>
    <w:p w14:paraId="6AD7ED0B" w14:textId="77777777" w:rsidR="00CE02AF" w:rsidRPr="00CE02AF" w:rsidRDefault="00CE02AF">
      <w:pPr>
        <w:pStyle w:val="StandardWeb"/>
        <w:ind w:left="480" w:hanging="480"/>
        <w:rPr>
          <w:noProof/>
        </w:rPr>
      </w:pPr>
      <w:r w:rsidRPr="00CE02AF">
        <w:rPr>
          <w:noProof/>
        </w:rPr>
        <w:t>Feng, Steve; Caire, Romain; Cortazar, Bingen; Turan, Mehmet; Wong, Andrew; Ozcan, Aydogan (2014) Immunochromatographic diagnostic test analysis using Google Glass. ACS nano, 8 (3):3069–79.</w:t>
      </w:r>
    </w:p>
    <w:p w14:paraId="78ADC125" w14:textId="77777777" w:rsidR="00CE02AF" w:rsidRPr="00CE02AF" w:rsidRDefault="00CE02AF">
      <w:pPr>
        <w:pStyle w:val="StandardWeb"/>
        <w:ind w:left="480" w:hanging="480"/>
        <w:rPr>
          <w:noProof/>
        </w:rPr>
      </w:pPr>
      <w:r w:rsidRPr="00CE02AF">
        <w:rPr>
          <w:noProof/>
        </w:rPr>
        <w:t>Fielding, Roy Thomas (2000) Architectural Styles and the Design of Network-based Software Architectures. University of California, Irvine, 162.</w:t>
      </w:r>
    </w:p>
    <w:p w14:paraId="3CD795EA" w14:textId="77777777" w:rsidR="00CE02AF" w:rsidRPr="00CE02AF" w:rsidRDefault="00CE02AF">
      <w:pPr>
        <w:pStyle w:val="StandardWeb"/>
        <w:ind w:left="480" w:hanging="480"/>
        <w:rPr>
          <w:noProof/>
        </w:rPr>
      </w:pPr>
      <w:r w:rsidRPr="00CE02AF">
        <w:rPr>
          <w:noProof/>
        </w:rPr>
        <w:t>Gao, Huiji; Tang, Jiliang; Liu, Huan (2012) Exploring Social-Historical Ties on Location-Based Social Networks. ICWSM. 114–121.</w:t>
      </w:r>
    </w:p>
    <w:p w14:paraId="359EF405" w14:textId="77777777" w:rsidR="00CE02AF" w:rsidRPr="00CE02AF" w:rsidRDefault="00CE02AF">
      <w:pPr>
        <w:pStyle w:val="StandardWeb"/>
        <w:ind w:left="480" w:hanging="480"/>
        <w:rPr>
          <w:noProof/>
        </w:rPr>
      </w:pPr>
      <w:r w:rsidRPr="00CE02AF">
        <w:rPr>
          <w:noProof/>
        </w:rPr>
        <w:t>Google (2012) Google I/O 2012. https://developers.google.com/events/io/2012/, abgerufen am 07.12.2014.</w:t>
      </w:r>
    </w:p>
    <w:p w14:paraId="2E043EA2" w14:textId="77777777" w:rsidR="00CE02AF" w:rsidRPr="00CE02AF" w:rsidRDefault="00CE02AF">
      <w:pPr>
        <w:pStyle w:val="StandardWeb"/>
        <w:ind w:left="480" w:hanging="480"/>
        <w:rPr>
          <w:noProof/>
        </w:rPr>
      </w:pPr>
      <w:r w:rsidRPr="00CE02AF">
        <w:rPr>
          <w:noProof/>
        </w:rPr>
        <w:t>Google (2014a) Tech specs. https://support.google.com/glass/answer/3064128?hl=de, abgerufen am 26.11.2014.</w:t>
      </w:r>
    </w:p>
    <w:p w14:paraId="73E38605" w14:textId="77777777" w:rsidR="00CE02AF" w:rsidRPr="00CE02AF" w:rsidRDefault="00CE02AF">
      <w:pPr>
        <w:pStyle w:val="StandardWeb"/>
        <w:ind w:left="480" w:hanging="480"/>
        <w:rPr>
          <w:noProof/>
        </w:rPr>
      </w:pPr>
      <w:r w:rsidRPr="00CE02AF">
        <w:rPr>
          <w:noProof/>
        </w:rPr>
        <w:t>Google (2014b) Glass Platform Release Notes. https://developers.google.com/glass/release-notes, abgerufen am 02.12.2014.</w:t>
      </w:r>
    </w:p>
    <w:p w14:paraId="7A995E5B" w14:textId="77777777" w:rsidR="00CE02AF" w:rsidRPr="00CE02AF" w:rsidRDefault="00CE02AF">
      <w:pPr>
        <w:pStyle w:val="StandardWeb"/>
        <w:ind w:left="480" w:hanging="480"/>
        <w:rPr>
          <w:noProof/>
        </w:rPr>
      </w:pPr>
      <w:r w:rsidRPr="00CE02AF">
        <w:rPr>
          <w:noProof/>
        </w:rPr>
        <w:t>Huang, Zhanpeng; Hui, Pan; Peylo, Christoph; Chatzopoulos, Dimitris (2013) Mobile augmented reality survey: a bottom-up approach. Arxiv.Org. 35.</w:t>
      </w:r>
    </w:p>
    <w:p w14:paraId="68C5C2AA" w14:textId="77777777" w:rsidR="00CE02AF" w:rsidRPr="00CE02AF" w:rsidRDefault="00CE02AF">
      <w:pPr>
        <w:pStyle w:val="StandardWeb"/>
        <w:ind w:left="480" w:hanging="480"/>
        <w:rPr>
          <w:noProof/>
        </w:rPr>
      </w:pPr>
      <w:r w:rsidRPr="00CE02AF">
        <w:rPr>
          <w:noProof/>
        </w:rPr>
        <w:lastRenderedPageBreak/>
        <w:t>Indulska, J; Sutton, P (2003) Location management in pervasive systems. ACSW Frontiers ’03 Proceedings of the Australasian information security workshop conference on ACSW frontiers 2003 - Volume 21. Adelaide, Australia, Australian Computer Society, 143–151.</w:t>
      </w:r>
    </w:p>
    <w:p w14:paraId="05C9EC79" w14:textId="77777777" w:rsidR="00CE02AF" w:rsidRPr="00CE02AF" w:rsidRDefault="00CE02AF">
      <w:pPr>
        <w:pStyle w:val="StandardWeb"/>
        <w:ind w:left="480" w:hanging="480"/>
        <w:rPr>
          <w:noProof/>
        </w:rPr>
      </w:pPr>
      <w:r w:rsidRPr="00CE02AF">
        <w:rPr>
          <w:noProof/>
        </w:rPr>
        <w:t>Juan, L; Gwun, O (2009) A comparison of sift, pca-sift and surf. International Journal of Image Processing (IJIP), 3 (4):143–152.</w:t>
      </w:r>
    </w:p>
    <w:p w14:paraId="2E8182F9" w14:textId="77777777" w:rsidR="00CE02AF" w:rsidRPr="00CE02AF" w:rsidRDefault="00CE02AF">
      <w:pPr>
        <w:pStyle w:val="StandardWeb"/>
        <w:ind w:left="480" w:hanging="480"/>
        <w:rPr>
          <w:noProof/>
        </w:rPr>
      </w:pPr>
      <w:r w:rsidRPr="00CE02AF">
        <w:rPr>
          <w:noProof/>
        </w:rPr>
        <w:t>Junglas, Iris A.; Watson, Richard T. (2008) Location-based services. Communications of the ACM, 51 (3):65–69.</w:t>
      </w:r>
    </w:p>
    <w:p w14:paraId="398A59F5" w14:textId="77777777" w:rsidR="00CE02AF" w:rsidRPr="00CE02AF" w:rsidRDefault="00CE02AF">
      <w:pPr>
        <w:pStyle w:val="StandardWeb"/>
        <w:ind w:left="480" w:hanging="480"/>
        <w:rPr>
          <w:noProof/>
        </w:rPr>
      </w:pPr>
      <w:r w:rsidRPr="00CE02AF">
        <w:rPr>
          <w:noProof/>
        </w:rPr>
        <w:t>Kölmel, Dr. Bernhard; Yellowmap AG (2005) Location Based Services. Workshop Mobile Commerce, :88–101.</w:t>
      </w:r>
    </w:p>
    <w:p w14:paraId="0BA9DB22" w14:textId="77777777" w:rsidR="00CE02AF" w:rsidRPr="00CE02AF" w:rsidRDefault="00CE02AF">
      <w:pPr>
        <w:pStyle w:val="StandardWeb"/>
        <w:ind w:left="480" w:hanging="480"/>
        <w:rPr>
          <w:noProof/>
        </w:rPr>
      </w:pPr>
      <w:r w:rsidRPr="00CE02AF">
        <w:rPr>
          <w:noProof/>
        </w:rPr>
        <w:t>Lee, Sangkeun; Chang, Juno; Lee, Sang-goo (2010) Survey and Trend Analysis of Context-Aware Systems. Information-An International Interdisciplinary Journal, 14 (2):527–548.</w:t>
      </w:r>
    </w:p>
    <w:p w14:paraId="0E4853A3" w14:textId="77777777" w:rsidR="00CE02AF" w:rsidRPr="00CE02AF" w:rsidRDefault="00CE02AF">
      <w:pPr>
        <w:pStyle w:val="StandardWeb"/>
        <w:ind w:left="480" w:hanging="480"/>
        <w:rPr>
          <w:noProof/>
        </w:rPr>
      </w:pPr>
      <w:r w:rsidRPr="00CE02AF">
        <w:rPr>
          <w:noProof/>
        </w:rPr>
        <w:t>Leutenegger, Stefan; Chli, Margarita; Siegwart, Roland Y. (2011) BRISK: Binary Robust invariant scalable keypoints. 2011 International Conference on Computer Vision. IEEE, 2548–2555.</w:t>
      </w:r>
    </w:p>
    <w:p w14:paraId="07BD551B" w14:textId="77777777" w:rsidR="00CE02AF" w:rsidRPr="00CE02AF" w:rsidRDefault="00CE02AF">
      <w:pPr>
        <w:pStyle w:val="StandardWeb"/>
        <w:ind w:left="480" w:hanging="480"/>
        <w:rPr>
          <w:noProof/>
        </w:rPr>
      </w:pPr>
      <w:r w:rsidRPr="00CE02AF">
        <w:rPr>
          <w:noProof/>
        </w:rPr>
        <w:t>Lins, Caio Novaes; Teixeira, João Marcelo; Rafael, Alves Roberto; Teichrieb, Veronica (2014) Development of Interactive Applications for Google Glass. Tendências e Técnicas em Realidade Virtual e Aumentada, 4 :167–188.</w:t>
      </w:r>
    </w:p>
    <w:p w14:paraId="0576ABD4" w14:textId="77777777" w:rsidR="00CE02AF" w:rsidRPr="00CE02AF" w:rsidRDefault="00CE02AF">
      <w:pPr>
        <w:pStyle w:val="StandardWeb"/>
        <w:ind w:left="480" w:hanging="480"/>
        <w:rPr>
          <w:noProof/>
        </w:rPr>
      </w:pPr>
      <w:r w:rsidRPr="00CE02AF">
        <w:rPr>
          <w:noProof/>
        </w:rPr>
        <w:t>Lowe, D.G. (1999) Object recognition from local scale-invariant features. Proceedings of the Seventh IEEE International Conference on Computer Vision. IEEE, 1150–1157 vol.2.</w:t>
      </w:r>
    </w:p>
    <w:p w14:paraId="34AA8E47" w14:textId="77777777" w:rsidR="00CE02AF" w:rsidRPr="00CE02AF" w:rsidRDefault="00CE02AF">
      <w:pPr>
        <w:pStyle w:val="StandardWeb"/>
        <w:ind w:left="480" w:hanging="480"/>
        <w:rPr>
          <w:noProof/>
        </w:rPr>
      </w:pPr>
      <w:r w:rsidRPr="00CE02AF">
        <w:rPr>
          <w:noProof/>
        </w:rPr>
        <w:t>Lowe, David G. (2004) Distinctive Image Features from Scale-Invariant Keypoints. International Journal of Computer Vision, 60 (2):91–110.</w:t>
      </w:r>
    </w:p>
    <w:p w14:paraId="0E20FE5B" w14:textId="77777777" w:rsidR="00CE02AF" w:rsidRPr="00CE02AF" w:rsidRDefault="00CE02AF">
      <w:pPr>
        <w:pStyle w:val="StandardWeb"/>
        <w:ind w:left="480" w:hanging="480"/>
        <w:rPr>
          <w:noProof/>
        </w:rPr>
      </w:pPr>
      <w:r w:rsidRPr="00CE02AF">
        <w:rPr>
          <w:noProof/>
        </w:rPr>
        <w:t>Morril, Dan (2008) Announcing the Android 1.0 SDK, release 1. http://android-developers.blogspot.be/2008/09/announcing-android-10-sdk-release-1.html, abgerufen am 02.12.2014.</w:t>
      </w:r>
    </w:p>
    <w:p w14:paraId="22CAA441" w14:textId="77777777" w:rsidR="00CE02AF" w:rsidRPr="00CE02AF" w:rsidRDefault="00CE02AF">
      <w:pPr>
        <w:pStyle w:val="StandardWeb"/>
        <w:ind w:left="480" w:hanging="480"/>
        <w:rPr>
          <w:noProof/>
        </w:rPr>
      </w:pPr>
      <w:r w:rsidRPr="00CE02AF">
        <w:rPr>
          <w:noProof/>
        </w:rPr>
        <w:t>opencv dev team (2014) OpenCV API Reference — OpenCV 2.4.9.0 Documentation. http://docs.opencv.org/modules/refman.html, abgerufen am 09.10.2014.</w:t>
      </w:r>
    </w:p>
    <w:p w14:paraId="530C181F" w14:textId="77777777" w:rsidR="00CE02AF" w:rsidRPr="00CE02AF" w:rsidRDefault="00CE02AF">
      <w:pPr>
        <w:pStyle w:val="StandardWeb"/>
        <w:ind w:left="480" w:hanging="480"/>
        <w:rPr>
          <w:noProof/>
        </w:rPr>
      </w:pPr>
      <w:r w:rsidRPr="00CE02AF">
        <w:rPr>
          <w:noProof/>
        </w:rPr>
        <w:lastRenderedPageBreak/>
        <w:t>Perera, Charith; Zaslavsky, Arkady; Christen, Peter; Georgakopoulos, Dimitrios (2014) Context Aware Computing for The Internet of Things: A Survey. IEEE Communications Surveys &amp; Tutorials, 16 (1):414–454.</w:t>
      </w:r>
    </w:p>
    <w:p w14:paraId="1206342F" w14:textId="77777777" w:rsidR="00CE02AF" w:rsidRPr="00CE02AF" w:rsidRDefault="00CE02AF">
      <w:pPr>
        <w:pStyle w:val="StandardWeb"/>
        <w:ind w:left="480" w:hanging="480"/>
        <w:rPr>
          <w:noProof/>
        </w:rPr>
      </w:pPr>
      <w:r w:rsidRPr="00CE02AF">
        <w:rPr>
          <w:noProof/>
        </w:rPr>
        <w:t>Portman, Eric A.; Gailey, Michael L.; Holmes, Chad S.; Burgiss, Michael J.; Smith, Angela King; Pitts III, Ashton F.; Dempsen, Stephen L.; Che, Vinny Wai-yan (2005) Location-based services. USA, .</w:t>
      </w:r>
    </w:p>
    <w:p w14:paraId="130C972A" w14:textId="77777777" w:rsidR="00CE02AF" w:rsidRPr="00CE02AF" w:rsidRDefault="00CE02AF">
      <w:pPr>
        <w:pStyle w:val="StandardWeb"/>
        <w:ind w:left="480" w:hanging="480"/>
        <w:rPr>
          <w:noProof/>
        </w:rPr>
      </w:pPr>
      <w:r w:rsidRPr="00CE02AF">
        <w:rPr>
          <w:noProof/>
        </w:rPr>
        <w:t>Rouillard, José (2008) Contextual QR Codes. 2008 The Third International Multi-Conference on Computing in the Global Information Technology (iccgi 2008). IEEE, 50–55.</w:t>
      </w:r>
    </w:p>
    <w:p w14:paraId="650FE08D" w14:textId="77777777" w:rsidR="00CE02AF" w:rsidRPr="00CE02AF" w:rsidRDefault="00CE02AF">
      <w:pPr>
        <w:pStyle w:val="StandardWeb"/>
        <w:ind w:left="480" w:hanging="480"/>
        <w:rPr>
          <w:noProof/>
        </w:rPr>
      </w:pPr>
      <w:r w:rsidRPr="00CE02AF">
        <w:rPr>
          <w:noProof/>
        </w:rPr>
        <w:t>Saha, Amit Kumar (2008) A Developers First Look At Android. Linux For You (January), (January):48–50.</w:t>
      </w:r>
    </w:p>
    <w:p w14:paraId="2D266734" w14:textId="77777777" w:rsidR="00CE02AF" w:rsidRPr="00CE02AF" w:rsidRDefault="00CE02AF">
      <w:pPr>
        <w:pStyle w:val="StandardWeb"/>
        <w:ind w:left="480" w:hanging="480"/>
        <w:rPr>
          <w:noProof/>
        </w:rPr>
      </w:pPr>
      <w:r w:rsidRPr="00CE02AF">
        <w:rPr>
          <w:noProof/>
        </w:rPr>
        <w:t>Schaeffer, Cameron (2013) A comparison of keypoint descriptors in the context of pedestrian detection: freak vs. surf vs. brisk. Stanford University, 5.</w:t>
      </w:r>
    </w:p>
    <w:p w14:paraId="3551F189" w14:textId="77777777" w:rsidR="00CE02AF" w:rsidRPr="00CE02AF" w:rsidRDefault="00CE02AF">
      <w:pPr>
        <w:pStyle w:val="StandardWeb"/>
        <w:ind w:left="480" w:hanging="480"/>
        <w:rPr>
          <w:noProof/>
        </w:rPr>
      </w:pPr>
      <w:r w:rsidRPr="00CE02AF">
        <w:rPr>
          <w:noProof/>
        </w:rPr>
        <w:t>Schilit, B.N.; Theimer, M.M. (1994) Disseminating active map information to mobile hosts. IEEE Network, 8 (5):22–32.</w:t>
      </w:r>
    </w:p>
    <w:p w14:paraId="23ABDEBA" w14:textId="77777777" w:rsidR="00CE02AF" w:rsidRPr="00CE02AF" w:rsidRDefault="00CE02AF">
      <w:pPr>
        <w:pStyle w:val="StandardWeb"/>
        <w:ind w:left="480" w:hanging="480"/>
        <w:rPr>
          <w:noProof/>
        </w:rPr>
      </w:pPr>
      <w:r w:rsidRPr="00CE02AF">
        <w:rPr>
          <w:noProof/>
        </w:rPr>
        <w:t>Schmidt, A; Laerhoven, K. van (2001) How to build smart appliances? IEEE Personal Communications, 8 (4):66–71.</w:t>
      </w:r>
    </w:p>
    <w:p w14:paraId="138C43C4" w14:textId="77777777" w:rsidR="00CE02AF" w:rsidRPr="00CE02AF" w:rsidRDefault="00CE02AF">
      <w:pPr>
        <w:pStyle w:val="StandardWeb"/>
        <w:ind w:left="480" w:hanging="480"/>
        <w:rPr>
          <w:noProof/>
        </w:rPr>
      </w:pPr>
      <w:r w:rsidRPr="00CE02AF">
        <w:rPr>
          <w:noProof/>
        </w:rPr>
        <w:t>Sidla, Oliver; Kottmann, Michal; Benesova, Wanda (2011) Real-time pose invariant logo and pattern detection. Intelligent Robots and Computer Vision XXVIII: Algorithms and Techniques, 78780C. 8.</w:t>
      </w:r>
    </w:p>
    <w:p w14:paraId="0710608B" w14:textId="77777777" w:rsidR="00CE02AF" w:rsidRPr="00CE02AF" w:rsidRDefault="00CE02AF">
      <w:pPr>
        <w:pStyle w:val="StandardWeb"/>
        <w:ind w:left="480" w:hanging="480"/>
        <w:rPr>
          <w:noProof/>
        </w:rPr>
      </w:pPr>
      <w:r w:rsidRPr="00CE02AF">
        <w:rPr>
          <w:noProof/>
        </w:rPr>
        <w:t>Singh, Inderjeet; Leitch, Joel; Wilson, Jesse (2014) gson. https://sites.google.com/site/gson/gson-user-guide#TOC-Goals-for-Gson, abgerufen am 12.12.2014.</w:t>
      </w:r>
    </w:p>
    <w:p w14:paraId="1A5459AA" w14:textId="77777777" w:rsidR="00CE02AF" w:rsidRPr="00CE02AF" w:rsidRDefault="00CE02AF">
      <w:pPr>
        <w:pStyle w:val="StandardWeb"/>
        <w:ind w:left="480" w:hanging="480"/>
        <w:rPr>
          <w:noProof/>
        </w:rPr>
      </w:pPr>
      <w:r w:rsidRPr="00CE02AF">
        <w:rPr>
          <w:noProof/>
        </w:rPr>
        <w:t>Stevens, Tim (2013) Google announces Glass Developer Kit, will enable offline apps and direct hardware access. http://www.engadget.com/2013/05/16/google-glass-developer-kit/, abgerufen am 30.11.2014.</w:t>
      </w:r>
    </w:p>
    <w:p w14:paraId="310085D5" w14:textId="77777777" w:rsidR="00CE02AF" w:rsidRPr="00CE02AF" w:rsidRDefault="00CE02AF">
      <w:pPr>
        <w:pStyle w:val="StandardWeb"/>
        <w:ind w:left="480" w:hanging="480"/>
        <w:rPr>
          <w:noProof/>
        </w:rPr>
      </w:pPr>
      <w:r w:rsidRPr="00CE02AF">
        <w:rPr>
          <w:noProof/>
        </w:rPr>
        <w:t>Swain, Michael J.; Ballard, Dana H. (1991) Color indexing. International Journal of Computer Vision, 7 (1):11–32.</w:t>
      </w:r>
    </w:p>
    <w:p w14:paraId="7C1B0342" w14:textId="77777777" w:rsidR="00CE02AF" w:rsidRPr="00CE02AF" w:rsidRDefault="00CE02AF">
      <w:pPr>
        <w:pStyle w:val="StandardWeb"/>
        <w:ind w:left="480" w:hanging="480"/>
        <w:rPr>
          <w:noProof/>
        </w:rPr>
      </w:pPr>
      <w:r w:rsidRPr="00CE02AF">
        <w:rPr>
          <w:noProof/>
        </w:rPr>
        <w:t>Szeliski, Richard (2010) Computer Vision. London, Springer London.</w:t>
      </w:r>
    </w:p>
    <w:p w14:paraId="3358F4BC" w14:textId="77777777" w:rsidR="00CE02AF" w:rsidRPr="00CE02AF" w:rsidRDefault="00CE02AF">
      <w:pPr>
        <w:pStyle w:val="StandardWeb"/>
        <w:ind w:left="480" w:hanging="480"/>
        <w:rPr>
          <w:noProof/>
        </w:rPr>
      </w:pPr>
      <w:r w:rsidRPr="00CE02AF">
        <w:rPr>
          <w:noProof/>
        </w:rPr>
        <w:lastRenderedPageBreak/>
        <w:t>Texas Instruments (2012) OMAP4430 Multimedia Device. 443.</w:t>
      </w:r>
    </w:p>
    <w:p w14:paraId="76B1B094" w14:textId="77777777" w:rsidR="00CE02AF" w:rsidRPr="00CE02AF" w:rsidRDefault="00CE02AF">
      <w:pPr>
        <w:pStyle w:val="StandardWeb"/>
        <w:ind w:left="480" w:hanging="480"/>
        <w:rPr>
          <w:noProof/>
        </w:rPr>
      </w:pPr>
      <w:r w:rsidRPr="00CE02AF">
        <w:rPr>
          <w:noProof/>
        </w:rPr>
        <w:t>Torborg, Scott; Simpson, Star (2012) What’s inside Google Glass? http://www.catwig.com/google-glass-teardown/, abgerufen am 16.10.2014.</w:t>
      </w:r>
    </w:p>
    <w:p w14:paraId="19D00744" w14:textId="77777777" w:rsidR="00CE02AF" w:rsidRPr="00CE02AF" w:rsidRDefault="00CE02AF">
      <w:pPr>
        <w:pStyle w:val="StandardWeb"/>
        <w:ind w:left="480" w:hanging="480"/>
        <w:rPr>
          <w:noProof/>
        </w:rPr>
      </w:pPr>
      <w:r w:rsidRPr="00CE02AF">
        <w:rPr>
          <w:noProof/>
        </w:rPr>
        <w:t>UMTS Forum (2001) Report No. 13. London, 100.</w:t>
      </w:r>
    </w:p>
    <w:p w14:paraId="5CB38BF3" w14:textId="77777777" w:rsidR="00CE02AF" w:rsidRPr="00CE02AF" w:rsidRDefault="00CE02AF">
      <w:pPr>
        <w:pStyle w:val="StandardWeb"/>
        <w:ind w:left="480" w:hanging="480"/>
        <w:rPr>
          <w:noProof/>
        </w:rPr>
      </w:pPr>
      <w:r w:rsidRPr="00CE02AF">
        <w:rPr>
          <w:noProof/>
        </w:rPr>
        <w:t>Walsh, Andrew (2010) QR Codes – using mobile phones to deliver library instruction and help at the point of need. Journal of Information Literacy, 4 (1):55–65.</w:t>
      </w:r>
    </w:p>
    <w:p w14:paraId="6F0CD7B8" w14:textId="77777777" w:rsidR="00CE02AF" w:rsidRPr="00CE02AF" w:rsidRDefault="00CE02AF">
      <w:pPr>
        <w:pStyle w:val="StandardWeb"/>
        <w:ind w:left="480" w:hanging="480"/>
        <w:rPr>
          <w:noProof/>
        </w:rPr>
      </w:pPr>
      <w:r w:rsidRPr="00CE02AF">
        <w:rPr>
          <w:noProof/>
        </w:rPr>
        <w:t>Want, Roy; Hopper, Andy; Falcão, Veronica; Gibbons, Jonathan (1992) The active badge location system. ACM Transactions on Information Systems, 10 (1):91–102.</w:t>
      </w:r>
    </w:p>
    <w:p w14:paraId="5ABCA401" w14:textId="77777777" w:rsidR="00CE02AF" w:rsidRPr="00CE02AF" w:rsidRDefault="00CE02AF">
      <w:pPr>
        <w:pStyle w:val="StandardWeb"/>
        <w:ind w:left="480" w:hanging="480"/>
        <w:rPr>
          <w:noProof/>
        </w:rPr>
      </w:pPr>
      <w:r w:rsidRPr="00CE02AF">
        <w:rPr>
          <w:noProof/>
        </w:rPr>
        <w:t>QRcode.com</w:t>
      </w:r>
      <w:r w:rsidRPr="00CE02AF">
        <w:rPr>
          <w:noProof/>
        </w:rPr>
        <w:t>｜</w:t>
      </w:r>
      <w:r w:rsidRPr="00CE02AF">
        <w:rPr>
          <w:noProof/>
        </w:rPr>
        <w:t>DENSO WAVE. http://www.qrcode.com/en/index.html, abgerufen am 16.10.2014.</w:t>
      </w:r>
    </w:p>
    <w:p w14:paraId="11ECA570" w14:textId="77777777" w:rsidR="00CE02AF" w:rsidRPr="00CE02AF" w:rsidRDefault="00CE02AF">
      <w:pPr>
        <w:pStyle w:val="StandardWeb"/>
        <w:ind w:left="480" w:hanging="480"/>
        <w:rPr>
          <w:noProof/>
        </w:rPr>
      </w:pPr>
      <w:r w:rsidRPr="00CE02AF">
        <w:rPr>
          <w:noProof/>
        </w:rPr>
        <w:t>Google to Sell Heads-Up Display Glasses by Year’s End - NYTimes.com. http://bits.blogs.nytimes.com/2012/02/21/google-to-sell-terminator-style-glasses-by-years-end/?ref=technology, abgerufen am 20.11.2014.</w:t>
      </w:r>
    </w:p>
    <w:p w14:paraId="393BD554" w14:textId="37487C3E" w:rsidR="00F82728" w:rsidRDefault="00124E8A" w:rsidP="00CE02AF">
      <w:pPr>
        <w:pStyle w:val="StandardWeb"/>
        <w:ind w:left="480" w:hanging="480"/>
        <w:sectPr w:rsidR="00F82728" w:rsidSect="00C565B8">
          <w:headerReference w:type="default" r:id="rId37"/>
          <w:pgSz w:w="11906" w:h="16838"/>
          <w:pgMar w:top="1701" w:right="1701" w:bottom="1134" w:left="1701" w:header="708" w:footer="708" w:gutter="0"/>
          <w:pgNumType w:start="1"/>
          <w:cols w:space="708"/>
          <w:docGrid w:linePitch="360"/>
        </w:sectPr>
      </w:pPr>
      <w:r w:rsidRPr="003C7E2E">
        <w:fldChar w:fldCharType="end"/>
      </w:r>
    </w:p>
    <w:p w14:paraId="54FAA0CD" w14:textId="4E0BE422" w:rsidR="00B07CC5" w:rsidRPr="003C7E2E" w:rsidRDefault="00B07CC5" w:rsidP="00F82728">
      <w:pPr>
        <w:pStyle w:val="berschrift1"/>
        <w:divId w:val="607540105"/>
      </w:pPr>
      <w:bookmarkStart w:id="101" w:name="_Toc280190855"/>
      <w:r w:rsidRPr="003C7E2E">
        <w:lastRenderedPageBreak/>
        <w:t>Anhang</w:t>
      </w:r>
      <w:bookmarkEnd w:id="100"/>
      <w:bookmarkEnd w:id="101"/>
    </w:p>
    <w:p w14:paraId="2DF7C1C0" w14:textId="77777777" w:rsidR="00B07CC5" w:rsidRPr="003C7E2E" w:rsidRDefault="00B07CC5" w:rsidP="00B07CC5">
      <w:pPr>
        <w:pStyle w:val="berschrift8"/>
      </w:pPr>
      <w:bookmarkStart w:id="102" w:name="_Toc280190856"/>
      <w:r w:rsidRPr="003C7E2E">
        <w:t>Unterkapitel des Anhangs</w:t>
      </w:r>
      <w:bookmarkEnd w:id="102"/>
    </w:p>
    <w:p w14:paraId="14D09E19"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224DD32A"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EAAC0EF" w14:textId="77777777" w:rsidR="00F858C0" w:rsidRPr="003C7E2E" w:rsidRDefault="00F858C0" w:rsidP="00F858C0">
      <w:pPr>
        <w:pStyle w:val="berschrift8"/>
      </w:pPr>
      <w:bookmarkStart w:id="103" w:name="_Toc280190857"/>
      <w:r w:rsidRPr="003C7E2E">
        <w:t>Zweites Unterkapitel des Anhangs</w:t>
      </w:r>
      <w:bookmarkEnd w:id="103"/>
    </w:p>
    <w:p w14:paraId="17B86007"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7489FCC"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38"/>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lastRenderedPageBreak/>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426A3A">
        <w:rPr>
          <w:noProof/>
        </w:rPr>
        <w:t>18.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39"/>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Jannik Hoffjann" w:date="2014-12-07T15:59:00Z" w:initials="JH">
    <w:p w14:paraId="1EF7B5D6" w14:textId="5F161D16" w:rsidR="00573092" w:rsidRDefault="00573092">
      <w:pPr>
        <w:pStyle w:val="Kommentartext"/>
      </w:pPr>
      <w:r>
        <w:rPr>
          <w:rStyle w:val="Kommentarzeichen"/>
        </w:rPr>
        <w:annotationRef/>
      </w:r>
      <w:r>
        <w:t>PDF-Dokument fehlt noch</w:t>
      </w:r>
    </w:p>
  </w:comment>
  <w:comment w:id="14" w:author="Jannik Hoffjann" w:date="2014-10-28T14:28:00Z" w:initials="JH">
    <w:p w14:paraId="12EBBD2A" w14:textId="77777777" w:rsidR="00573092" w:rsidRDefault="00573092" w:rsidP="007B43E4">
      <w:pPr>
        <w:rPr>
          <w:i/>
        </w:rPr>
      </w:pPr>
      <w:r>
        <w:rPr>
          <w:rStyle w:val="Kommentarzeichen"/>
        </w:rPr>
        <w:annotationRef/>
      </w:r>
      <w:r>
        <w:rPr>
          <w:i/>
        </w:rPr>
        <w:t>Die Priorität dieser Arbeit wird dabei insbesondere auf den Kategorien der Middl</w:t>
      </w:r>
      <w:r>
        <w:rPr>
          <w:i/>
        </w:rPr>
        <w:t>e</w:t>
      </w:r>
      <w:r>
        <w:rPr>
          <w:i/>
        </w:rPr>
        <w:t xml:space="preserve">ware </w:t>
      </w:r>
      <w:proofErr w:type="spellStart"/>
      <w:r>
        <w:rPr>
          <w:i/>
        </w:rPr>
        <w:t>infrastructure</w:t>
      </w:r>
      <w:proofErr w:type="spellEnd"/>
      <w:r>
        <w:rPr>
          <w:i/>
        </w:rPr>
        <w:t xml:space="preserve"> und der </w:t>
      </w:r>
      <w:proofErr w:type="spellStart"/>
      <w:r>
        <w:rPr>
          <w:i/>
        </w:rPr>
        <w:t>Context</w:t>
      </w:r>
      <w:proofErr w:type="spellEnd"/>
      <w:r>
        <w:rPr>
          <w:i/>
        </w:rPr>
        <w:t xml:space="preserve"> </w:t>
      </w:r>
      <w:proofErr w:type="spellStart"/>
      <w:r>
        <w:rPr>
          <w:i/>
        </w:rPr>
        <w:t>server</w:t>
      </w:r>
      <w:proofErr w:type="spellEnd"/>
      <w:r>
        <w:rPr>
          <w:i/>
        </w:rPr>
        <w:t xml:space="preserve"> liegen.</w:t>
      </w:r>
    </w:p>
    <w:p w14:paraId="0EE1D608" w14:textId="08DC9FD1" w:rsidR="00573092" w:rsidRDefault="00573092">
      <w:pPr>
        <w:pStyle w:val="Kommentartext"/>
      </w:pPr>
    </w:p>
  </w:comment>
  <w:comment w:id="13" w:author="Jannik Hoffjann" w:date="2014-12-09T11:21:00Z" w:initials="JH">
    <w:p w14:paraId="46F1D6ED" w14:textId="142D23D1" w:rsidR="00573092" w:rsidRDefault="00573092">
      <w:pPr>
        <w:pStyle w:val="Kommentartext"/>
      </w:pPr>
      <w:r>
        <w:rPr>
          <w:rStyle w:val="Kommentarzeichen"/>
        </w:rPr>
        <w:annotationRef/>
      </w:r>
      <w:r>
        <w:t>Unklar</w:t>
      </w:r>
    </w:p>
  </w:comment>
  <w:comment w:id="16" w:author="Jannik Hoffjann" w:date="2014-12-07T16:01:00Z" w:initials="JH">
    <w:p w14:paraId="681E4D2A" w14:textId="5EAFC281" w:rsidR="00573092" w:rsidRDefault="00573092">
      <w:pPr>
        <w:pStyle w:val="Kommentartext"/>
      </w:pPr>
      <w:r>
        <w:rPr>
          <w:rStyle w:val="Kommentarzeichen"/>
        </w:rPr>
        <w:annotationRef/>
      </w:r>
      <w:r>
        <w:t>Quelle!</w:t>
      </w:r>
    </w:p>
  </w:comment>
  <w:comment w:id="24" w:author="Jannik Hoffjann" w:date="2014-12-02T11:08:00Z" w:initials="JH">
    <w:p w14:paraId="0A934E04" w14:textId="1DAA3900" w:rsidR="00573092" w:rsidRDefault="00573092">
      <w:pPr>
        <w:pStyle w:val="Kommentartext"/>
      </w:pPr>
      <w:r>
        <w:rPr>
          <w:rStyle w:val="Kommentarzeichen"/>
        </w:rPr>
        <w:annotationRef/>
      </w:r>
      <w:r>
        <w:t>Beispiel + Quelle</w:t>
      </w:r>
    </w:p>
  </w:comment>
  <w:comment w:id="25" w:author="Jannik Hoffjann" w:date="2014-12-02T11:36:00Z" w:initials="JH">
    <w:p w14:paraId="02AF6813" w14:textId="7126C920" w:rsidR="00573092" w:rsidRDefault="00573092">
      <w:pPr>
        <w:pStyle w:val="Kommentartext"/>
      </w:pPr>
      <w:r>
        <w:rPr>
          <w:rStyle w:val="Kommentarzeichen"/>
        </w:rPr>
        <w:annotationRef/>
      </w:r>
      <w:r>
        <w:t>Quelle</w:t>
      </w:r>
    </w:p>
  </w:comment>
  <w:comment w:id="26" w:author="Jannik Hoffjann" w:date="2014-12-02T14:19:00Z" w:initials="JH">
    <w:p w14:paraId="7BFD6771" w14:textId="2D350F96" w:rsidR="00573092" w:rsidRDefault="00573092">
      <w:pPr>
        <w:pStyle w:val="Kommentartext"/>
      </w:pPr>
      <w:r>
        <w:rPr>
          <w:rStyle w:val="Kommentarzeichen"/>
        </w:rPr>
        <w:annotationRef/>
      </w:r>
      <w:r>
        <w:t>Quellen!</w:t>
      </w:r>
    </w:p>
  </w:comment>
  <w:comment w:id="29" w:author="Jannik Hoffjann" w:date="2014-12-02T11:42:00Z" w:initials="JH">
    <w:p w14:paraId="7380554D" w14:textId="71DDA501" w:rsidR="00573092" w:rsidRDefault="00573092">
      <w:pPr>
        <w:pStyle w:val="Kommentartext"/>
      </w:pPr>
      <w:r>
        <w:rPr>
          <w:rStyle w:val="Kommentarzeichen"/>
        </w:rPr>
        <w:annotationRef/>
      </w:r>
      <w:proofErr w:type="spellStart"/>
      <w:r>
        <w:t>QUelle</w:t>
      </w:r>
      <w:proofErr w:type="spellEnd"/>
    </w:p>
  </w:comment>
  <w:comment w:id="33" w:author="Jannik Hoffjann" w:date="2014-11-26T15:34:00Z" w:initials="JH">
    <w:p w14:paraId="71706B70" w14:textId="45FC4743" w:rsidR="00573092" w:rsidRDefault="00573092">
      <w:pPr>
        <w:pStyle w:val="Kommentartext"/>
      </w:pPr>
      <w:r>
        <w:rPr>
          <w:rStyle w:val="Kommentarzeichen"/>
        </w:rPr>
        <w:annotationRef/>
      </w:r>
      <w:r>
        <w:t>Kurzerklärung</w:t>
      </w:r>
    </w:p>
  </w:comment>
  <w:comment w:id="35" w:author="Jannik Hoffjann" w:date="2014-12-09T11:49:00Z" w:initials="JH">
    <w:p w14:paraId="3B9D78C7" w14:textId="67B759A0" w:rsidR="00573092" w:rsidRDefault="00573092">
      <w:pPr>
        <w:pStyle w:val="Kommentartext"/>
      </w:pPr>
      <w:r>
        <w:rPr>
          <w:rStyle w:val="Kommentarzeichen"/>
        </w:rPr>
        <w:annotationRef/>
      </w:r>
      <w:r>
        <w:t>Quelle</w:t>
      </w:r>
    </w:p>
  </w:comment>
  <w:comment w:id="36" w:author="Jannik Hoffjann" w:date="2014-12-02T11:42:00Z" w:initials="JH">
    <w:p w14:paraId="5F100F8C" w14:textId="2D9DD86C" w:rsidR="00573092" w:rsidRDefault="00573092">
      <w:pPr>
        <w:pStyle w:val="Kommentartext"/>
      </w:pPr>
      <w:r>
        <w:rPr>
          <w:rStyle w:val="Kommentarzeichen"/>
        </w:rPr>
        <w:annotationRef/>
      </w:r>
      <w:r>
        <w:t>Quelle</w:t>
      </w:r>
    </w:p>
  </w:comment>
  <w:comment w:id="40" w:author="Jannik Hoffjann" w:date="2014-12-09T15:19:00Z" w:initials="JH">
    <w:p w14:paraId="0E050839" w14:textId="77777777" w:rsidR="00573092" w:rsidRDefault="00573092" w:rsidP="00C65796">
      <w:pPr>
        <w:pStyle w:val="Kommentartext"/>
      </w:pPr>
      <w:r>
        <w:rPr>
          <w:rStyle w:val="Kommentarzeichen"/>
        </w:rPr>
        <w:annotationRef/>
      </w:r>
      <w:r>
        <w:t>Beispiel für solch eine App (</w:t>
      </w:r>
      <w:r w:rsidRPr="00176D96">
        <w:t>http://glass-apps.org/google-glass-application-list</w:t>
      </w:r>
      <w:r>
        <w:t>)</w:t>
      </w:r>
    </w:p>
  </w:comment>
  <w:comment w:id="41" w:author="Jannik Hoffjann" w:date="2014-11-26T15:31:00Z" w:initials="JH">
    <w:p w14:paraId="040F0F32" w14:textId="5060D687" w:rsidR="00573092" w:rsidRDefault="00573092">
      <w:pPr>
        <w:pStyle w:val="Kommentartext"/>
      </w:pPr>
      <w:r>
        <w:rPr>
          <w:rStyle w:val="Kommentarzeichen"/>
        </w:rPr>
        <w:annotationRef/>
      </w:r>
      <w:r w:rsidRPr="005C096E">
        <w:t>http://web.guohuiwang.com/technical-notes/opencv_nonfree_android_jni_demo</w:t>
      </w:r>
    </w:p>
  </w:comment>
  <w:comment w:id="45" w:author="Jannik Hoffjann" w:date="2014-11-20T17:34:00Z" w:initials="JH">
    <w:p w14:paraId="298D0359" w14:textId="4E6BB73E" w:rsidR="00573092" w:rsidRDefault="00573092">
      <w:pPr>
        <w:pStyle w:val="Kommentartext"/>
      </w:pPr>
      <w:r>
        <w:rPr>
          <w:rStyle w:val="Kommentarzeichen"/>
        </w:rPr>
        <w:annotationRef/>
      </w:r>
      <w:r>
        <w:t xml:space="preserve">Bilder zur Funktionsweise von </w:t>
      </w:r>
      <w:proofErr w:type="spellStart"/>
      <w:r>
        <w:t>Keypointerkennung</w:t>
      </w:r>
      <w:proofErr w:type="spellEnd"/>
      <w:r>
        <w:t xml:space="preserve">, Deskriptoren und </w:t>
      </w:r>
      <w:proofErr w:type="spellStart"/>
      <w:r>
        <w:t>Ma</w:t>
      </w:r>
      <w:r>
        <w:t>t</w:t>
      </w:r>
      <w:r>
        <w:t>chingprozess</w:t>
      </w:r>
      <w:proofErr w:type="spellEnd"/>
    </w:p>
  </w:comment>
  <w:comment w:id="47" w:author="Jannik Hoffjann" w:date="2014-11-30T12:44:00Z" w:initials="JH">
    <w:p w14:paraId="33442B05" w14:textId="1BC6C594" w:rsidR="00573092" w:rsidRDefault="00573092">
      <w:pPr>
        <w:pStyle w:val="Kommentartext"/>
      </w:pPr>
      <w:r>
        <w:rPr>
          <w:rStyle w:val="Kommentarzeichen"/>
        </w:rPr>
        <w:annotationRef/>
      </w:r>
      <w:r>
        <w:t>Funktionsweise</w:t>
      </w:r>
    </w:p>
  </w:comment>
  <w:comment w:id="48" w:author="Jannik Hoffjann" w:date="2014-11-30T14:07:00Z" w:initials="JH">
    <w:p w14:paraId="792E98B0" w14:textId="417C50B5" w:rsidR="00573092" w:rsidRDefault="00573092">
      <w:pPr>
        <w:pStyle w:val="Kommentartext"/>
      </w:pPr>
      <w:r>
        <w:rPr>
          <w:rStyle w:val="Kommentarzeichen"/>
        </w:rPr>
        <w:annotationRef/>
      </w:r>
      <w:r>
        <w:t>Quelle</w:t>
      </w:r>
    </w:p>
  </w:comment>
  <w:comment w:id="49" w:author="Jannik Hoffjann" w:date="2014-12-02T11:47:00Z" w:initials="JH">
    <w:p w14:paraId="3C4392A8" w14:textId="3EFF0995" w:rsidR="00573092" w:rsidRDefault="00573092">
      <w:pPr>
        <w:pStyle w:val="Kommentartext"/>
      </w:pPr>
      <w:r>
        <w:rPr>
          <w:rStyle w:val="Kommentarzeichen"/>
        </w:rPr>
        <w:annotationRef/>
      </w:r>
      <w:r>
        <w:t xml:space="preserve">Unterschied zu anderen </w:t>
      </w:r>
      <w:proofErr w:type="spellStart"/>
      <w:r>
        <w:t>Algortithmen</w:t>
      </w:r>
      <w:proofErr w:type="spellEnd"/>
      <w:r>
        <w:t xml:space="preserve">, Feature </w:t>
      </w:r>
      <w:proofErr w:type="spellStart"/>
      <w:r>
        <w:t>Detection</w:t>
      </w:r>
      <w:proofErr w:type="spellEnd"/>
      <w:r>
        <w:t xml:space="preserve">, Binary Features, Corner </w:t>
      </w:r>
      <w:proofErr w:type="spellStart"/>
      <w:r>
        <w:t>Detection</w:t>
      </w:r>
      <w:proofErr w:type="spellEnd"/>
      <w:r>
        <w:t xml:space="preserve"> etc. aufzeigen</w:t>
      </w:r>
    </w:p>
  </w:comment>
  <w:comment w:id="51" w:author="Jannik Hoffjann" w:date="2014-11-30T15:26:00Z" w:initials="JH">
    <w:p w14:paraId="53FA292F" w14:textId="1B8C4C35" w:rsidR="00573092" w:rsidRDefault="00573092">
      <w:pPr>
        <w:pStyle w:val="Kommentartext"/>
      </w:pPr>
      <w:r>
        <w:rPr>
          <w:rStyle w:val="Kommentarzeichen"/>
        </w:rPr>
        <w:annotationRef/>
      </w:r>
      <w:r>
        <w:t>Quelle benötigt</w:t>
      </w:r>
    </w:p>
  </w:comment>
  <w:comment w:id="53" w:author="Jannik Hoffjann" w:date="2014-12-14T15:44:00Z" w:initials="JH">
    <w:p w14:paraId="55516EDA" w14:textId="6864067C" w:rsidR="00573092" w:rsidRDefault="00573092">
      <w:pPr>
        <w:pStyle w:val="Kommentartext"/>
      </w:pPr>
      <w:r>
        <w:rPr>
          <w:rStyle w:val="Kommentarzeichen"/>
        </w:rPr>
        <w:annotationRef/>
      </w:r>
      <w:r>
        <w:t>Genauere Erklärung. Insb</w:t>
      </w:r>
      <w:r>
        <w:t>e</w:t>
      </w:r>
      <w:r>
        <w:t>sondere Quelle und Begründung für die Nutzung des Quotienten</w:t>
      </w:r>
    </w:p>
  </w:comment>
  <w:comment w:id="57" w:author="Jannik Hoffjann" w:date="2014-12-07T13:59:00Z" w:initials="JH">
    <w:p w14:paraId="50E0ED00" w14:textId="383F63AF" w:rsidR="00573092" w:rsidRDefault="00573092">
      <w:pPr>
        <w:pStyle w:val="Kommentartext"/>
      </w:pPr>
      <w:r>
        <w:rPr>
          <w:rStyle w:val="Kommentarzeichen"/>
        </w:rPr>
        <w:annotationRef/>
      </w:r>
      <w:r>
        <w:t>Checken</w:t>
      </w:r>
    </w:p>
  </w:comment>
  <w:comment w:id="58" w:author="Jannik Hoffjann" w:date="2014-12-07T14:01:00Z" w:initials="JH">
    <w:p w14:paraId="66E023B1" w14:textId="33380F47" w:rsidR="00573092" w:rsidRDefault="00573092">
      <w:pPr>
        <w:pStyle w:val="Kommentartext"/>
      </w:pPr>
      <w:r>
        <w:rPr>
          <w:rStyle w:val="Kommentarzeichen"/>
        </w:rPr>
        <w:annotationRef/>
      </w:r>
      <w:r>
        <w:t>Quelle</w:t>
      </w:r>
    </w:p>
  </w:comment>
  <w:comment w:id="59" w:author="Jannik Hoffjann" w:date="2014-12-07T14:03:00Z" w:initials="JH">
    <w:p w14:paraId="41CD61D6" w14:textId="3B52A9C2" w:rsidR="00573092" w:rsidRDefault="00573092">
      <w:pPr>
        <w:pStyle w:val="Kommentartext"/>
      </w:pPr>
      <w:r>
        <w:rPr>
          <w:rStyle w:val="Kommentarzeichen"/>
        </w:rPr>
        <w:annotationRef/>
      </w:r>
      <w:r>
        <w:t>Quelle</w:t>
      </w:r>
    </w:p>
  </w:comment>
  <w:comment w:id="60" w:author="Jannik Hoffjann" w:date="2014-12-12T16:15:00Z" w:initials="JH">
    <w:p w14:paraId="1DEF13C0" w14:textId="5112B4A5" w:rsidR="00573092" w:rsidRDefault="00573092">
      <w:pPr>
        <w:pStyle w:val="Kommentartext"/>
      </w:pPr>
      <w:r>
        <w:rPr>
          <w:rStyle w:val="Kommentarzeichen"/>
        </w:rPr>
        <w:annotationRef/>
      </w:r>
      <w:r>
        <w:t xml:space="preserve">Quelle </w:t>
      </w:r>
    </w:p>
  </w:comment>
  <w:comment w:id="64" w:author="Jannik Hoffjann" w:date="2014-12-07T15:01:00Z" w:initials="JH">
    <w:p w14:paraId="71FFFDF2" w14:textId="0E824D79" w:rsidR="00573092" w:rsidRDefault="00573092">
      <w:pPr>
        <w:pStyle w:val="Kommentartext"/>
      </w:pPr>
      <w:r>
        <w:rPr>
          <w:rStyle w:val="Kommentarzeichen"/>
        </w:rPr>
        <w:annotationRef/>
      </w:r>
      <w:proofErr w:type="spellStart"/>
      <w:r>
        <w:t>Erklräung</w:t>
      </w:r>
      <w:proofErr w:type="spellEnd"/>
      <w:r>
        <w:t>?</w:t>
      </w:r>
    </w:p>
  </w:comment>
  <w:comment w:id="66" w:author="Jannik Hoffjann" w:date="2014-11-30T16:49:00Z" w:initials="JH">
    <w:p w14:paraId="2A16F27E" w14:textId="33104CC1" w:rsidR="00573092" w:rsidRDefault="00573092">
      <w:pPr>
        <w:pStyle w:val="Kommentartext"/>
      </w:pPr>
      <w:r>
        <w:rPr>
          <w:rStyle w:val="Kommentarzeichen"/>
        </w:rPr>
        <w:annotationRef/>
      </w:r>
      <w:r>
        <w:t>Quelle</w:t>
      </w:r>
    </w:p>
  </w:comment>
  <w:comment w:id="80" w:author="Jannik Hoffjann" w:date="2014-12-17T11:24:00Z" w:initials="JH">
    <w:p w14:paraId="49AB7686" w14:textId="70B6E61E" w:rsidR="005E61B8" w:rsidRDefault="005E61B8">
      <w:pPr>
        <w:pStyle w:val="Kommentartext"/>
      </w:pPr>
      <w:r>
        <w:rPr>
          <w:rStyle w:val="Kommentarzeichen"/>
        </w:rPr>
        <w:annotationRef/>
      </w:r>
      <w:r>
        <w:t>Schwäche: Mehrere Objekte auf einem Foto</w:t>
      </w:r>
    </w:p>
  </w:comment>
  <w:comment w:id="82" w:author="Jannik Hoffjann" w:date="2014-12-14T15:26:00Z" w:initials="JH">
    <w:p w14:paraId="1A21BE35" w14:textId="324E9366" w:rsidR="00573092" w:rsidRDefault="00573092">
      <w:pPr>
        <w:pStyle w:val="Kommentartext"/>
      </w:pPr>
      <w:r>
        <w:rPr>
          <w:rStyle w:val="Kommentarzeichen"/>
        </w:rPr>
        <w:annotationRef/>
      </w:r>
      <w:proofErr w:type="spellStart"/>
      <w:r>
        <w:t>Bag</w:t>
      </w:r>
      <w:proofErr w:type="spellEnd"/>
      <w:r>
        <w:t xml:space="preserve"> </w:t>
      </w:r>
      <w:proofErr w:type="spellStart"/>
      <w:r>
        <w:t>of</w:t>
      </w:r>
      <w:proofErr w:type="spellEnd"/>
      <w:r>
        <w:t xml:space="preserve"> Words Ansatz</w:t>
      </w:r>
    </w:p>
  </w:comment>
  <w:comment w:id="96" w:author="Jannik Hoffjann" w:date="2014-12-17T11:29:00Z" w:initials="JH">
    <w:p w14:paraId="71683B72" w14:textId="6EFFF9DE" w:rsidR="001F74D5" w:rsidRDefault="001F74D5">
      <w:pPr>
        <w:pStyle w:val="Kommentartext"/>
      </w:pPr>
      <w:r>
        <w:rPr>
          <w:rStyle w:val="Kommentarzeichen"/>
        </w:rPr>
        <w:annotationRef/>
      </w:r>
      <w:r>
        <w:t>3D Modelle zur Berechnung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573092" w:rsidRDefault="00573092" w:rsidP="001A10C8">
      <w:r>
        <w:separator/>
      </w:r>
    </w:p>
    <w:p w14:paraId="6CEDDD62" w14:textId="77777777" w:rsidR="00573092" w:rsidRDefault="00573092" w:rsidP="001A10C8"/>
  </w:endnote>
  <w:endnote w:type="continuationSeparator" w:id="0">
    <w:p w14:paraId="16C68116" w14:textId="77777777" w:rsidR="00573092" w:rsidRDefault="00573092" w:rsidP="001A10C8">
      <w:r>
        <w:continuationSeparator/>
      </w:r>
    </w:p>
    <w:p w14:paraId="5852DA38" w14:textId="77777777" w:rsidR="00573092" w:rsidRDefault="00573092"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573092" w:rsidRDefault="00573092" w:rsidP="001A10C8">
      <w:r>
        <w:separator/>
      </w:r>
    </w:p>
    <w:p w14:paraId="0252034B" w14:textId="77777777" w:rsidR="00573092" w:rsidRDefault="00573092" w:rsidP="001A10C8"/>
  </w:footnote>
  <w:footnote w:type="continuationSeparator" w:id="0">
    <w:p w14:paraId="199512B9" w14:textId="77777777" w:rsidR="00573092" w:rsidRDefault="00573092" w:rsidP="001A10C8">
      <w:r>
        <w:continuationSeparator/>
      </w:r>
    </w:p>
    <w:p w14:paraId="06FC0B84" w14:textId="77777777" w:rsidR="00573092" w:rsidRDefault="00573092"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573092" w:rsidRDefault="001F74D5" w:rsidP="006E1E44">
    <w:pPr>
      <w:pStyle w:val="Kopfzeile"/>
    </w:pPr>
    <w:fldSimple w:instr=" STYLEREF  &quot;Überschrift 1&quot; \t  \* MERGEFORMAT ">
      <w:r w:rsidR="00426A3A">
        <w:rPr>
          <w:noProof/>
        </w:rPr>
        <w:t>Zusammenfassung / Expose</w:t>
      </w:r>
    </w:fldSimple>
    <w:r w:rsidR="00573092" w:rsidRPr="00A509D9">
      <w:tab/>
    </w:r>
    <w:r w:rsidR="00573092" w:rsidRPr="00A509D9">
      <w:tab/>
    </w:r>
    <w:r w:rsidR="00573092" w:rsidRPr="00A509D9">
      <w:fldChar w:fldCharType="begin"/>
    </w:r>
    <w:r w:rsidR="00573092" w:rsidRPr="00A509D9">
      <w:instrText xml:space="preserve">PAGE  </w:instrText>
    </w:r>
    <w:r w:rsidR="00573092" w:rsidRPr="00A509D9">
      <w:fldChar w:fldCharType="separate"/>
    </w:r>
    <w:r w:rsidR="00426A3A">
      <w:rPr>
        <w:noProof/>
      </w:rPr>
      <w:t>II</w:t>
    </w:r>
    <w:r w:rsidR="00573092" w:rsidRPr="00A509D9">
      <w:fldChar w:fldCharType="end"/>
    </w:r>
  </w:p>
  <w:p w14:paraId="3FFFE3F0"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573092" w:rsidRPr="006E1E44" w:rsidRDefault="00573092"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573092" w:rsidRDefault="00573092">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573092" w:rsidRDefault="001F74D5" w:rsidP="006E1E44">
    <w:pPr>
      <w:pStyle w:val="Kopfzeile"/>
    </w:pPr>
    <w:fldSimple w:instr=" STYLEREF  &quot;Überschrift 1&quot; \t  \* MERGEFORMAT ">
      <w:r w:rsidR="00426A3A">
        <w:rPr>
          <w:noProof/>
        </w:rPr>
        <w:t>Symbolverzeichnis</w:t>
      </w:r>
    </w:fldSimple>
    <w:r w:rsidR="00573092" w:rsidRPr="00A509D9">
      <w:tab/>
    </w:r>
    <w:r w:rsidR="00573092" w:rsidRPr="00A509D9">
      <w:tab/>
    </w:r>
    <w:r w:rsidR="00573092" w:rsidRPr="00A509D9">
      <w:fldChar w:fldCharType="begin"/>
    </w:r>
    <w:r w:rsidR="00573092" w:rsidRPr="00A509D9">
      <w:instrText xml:space="preserve">PAGE  </w:instrText>
    </w:r>
    <w:r w:rsidR="00573092" w:rsidRPr="00A509D9">
      <w:fldChar w:fldCharType="separate"/>
    </w:r>
    <w:r w:rsidR="00426A3A">
      <w:rPr>
        <w:noProof/>
      </w:rPr>
      <w:t>X</w:t>
    </w:r>
    <w:r w:rsidR="00573092" w:rsidRPr="00A509D9">
      <w:fldChar w:fldCharType="end"/>
    </w:r>
  </w:p>
  <w:p w14:paraId="53F60529"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573092" w:rsidRPr="006E1E44" w:rsidRDefault="00573092"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573092" w:rsidRDefault="00573092"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426A3A">
      <w:rPr>
        <w:noProof/>
      </w:rPr>
      <w:t>III</w:t>
    </w:r>
    <w:r w:rsidRPr="00A509D9">
      <w:fldChar w:fldCharType="end"/>
    </w:r>
  </w:p>
  <w:p w14:paraId="3B97733B"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573092" w:rsidRDefault="00573092">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573092" w:rsidRDefault="001F74D5" w:rsidP="006E1E44">
    <w:pPr>
      <w:pStyle w:val="Kopfzeile"/>
    </w:pPr>
    <w:fldSimple w:instr=" STYLEREF  &quot;Überschrift 1&quot; \t  \* MERGEFORMAT ">
      <w:r w:rsidR="00426A3A">
        <w:rPr>
          <w:noProof/>
        </w:rPr>
        <w:t>Abbildungsverzeichnis</w:t>
      </w:r>
    </w:fldSimple>
    <w:r w:rsidR="00573092" w:rsidRPr="00A509D9">
      <w:tab/>
    </w:r>
    <w:r w:rsidR="00573092" w:rsidRPr="00A509D9">
      <w:tab/>
    </w:r>
    <w:r w:rsidR="00573092" w:rsidRPr="00A509D9">
      <w:fldChar w:fldCharType="begin"/>
    </w:r>
    <w:r w:rsidR="00573092" w:rsidRPr="00A509D9">
      <w:instrText xml:space="preserve">PAGE  </w:instrText>
    </w:r>
    <w:r w:rsidR="00573092" w:rsidRPr="00A509D9">
      <w:fldChar w:fldCharType="separate"/>
    </w:r>
    <w:r w:rsidR="00426A3A">
      <w:rPr>
        <w:noProof/>
      </w:rPr>
      <w:t>V</w:t>
    </w:r>
    <w:r w:rsidR="00573092" w:rsidRPr="00A509D9">
      <w:fldChar w:fldCharType="end"/>
    </w:r>
  </w:p>
  <w:p w14:paraId="426AAE4B"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573092" w:rsidRDefault="00573092">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573092" w:rsidRDefault="001F74D5" w:rsidP="00A509D9">
    <w:pPr>
      <w:pStyle w:val="Kopfzeile"/>
      <w:tabs>
        <w:tab w:val="clear" w:pos="9072"/>
        <w:tab w:val="right" w:pos="8505"/>
      </w:tabs>
    </w:pPr>
    <w:fldSimple w:instr=" STYLEREF  &quot;Überschrift 1&quot; \t  \* MERGEFORMAT ">
      <w:r w:rsidR="00426A3A">
        <w:rPr>
          <w:noProof/>
        </w:rPr>
        <w:t>Umsetzung einer kontextsensitiven Applikation mit OpenCV</w:t>
      </w:r>
    </w:fldSimple>
    <w:r w:rsidR="00573092" w:rsidRPr="00A509D9">
      <w:tab/>
    </w:r>
    <w:r w:rsidR="00573092" w:rsidRPr="00A509D9">
      <w:tab/>
    </w:r>
    <w:r w:rsidR="00573092" w:rsidRPr="00A509D9">
      <w:fldChar w:fldCharType="begin"/>
    </w:r>
    <w:r w:rsidR="00573092" w:rsidRPr="00A509D9">
      <w:instrText xml:space="preserve">PAGE  </w:instrText>
    </w:r>
    <w:r w:rsidR="00573092" w:rsidRPr="00A509D9">
      <w:fldChar w:fldCharType="separate"/>
    </w:r>
    <w:r w:rsidR="00426A3A">
      <w:rPr>
        <w:noProof/>
      </w:rPr>
      <w:t>21</w:t>
    </w:r>
    <w:r w:rsidR="00573092" w:rsidRPr="00A509D9">
      <w:fldChar w:fldCharType="end"/>
    </w:r>
  </w:p>
  <w:p w14:paraId="5884B79C" w14:textId="77777777" w:rsidR="00573092" w:rsidRPr="0095002F" w:rsidRDefault="00573092"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573092" w:rsidRDefault="00573092"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3E551" w14:textId="77777777" w:rsidR="00573092" w:rsidRDefault="001F74D5" w:rsidP="00A509D9">
    <w:pPr>
      <w:pStyle w:val="Kopfzeile"/>
      <w:tabs>
        <w:tab w:val="clear" w:pos="9072"/>
        <w:tab w:val="right" w:pos="8505"/>
      </w:tabs>
    </w:pPr>
    <w:fldSimple w:instr=" STYLEREF  &quot;Überschrift 1&quot; \t  \* MERGEFORMAT ">
      <w:r w:rsidR="00426A3A">
        <w:rPr>
          <w:noProof/>
        </w:rPr>
        <w:t>Anhang</w:t>
      </w:r>
    </w:fldSimple>
    <w:r w:rsidR="00573092" w:rsidRPr="00A509D9">
      <w:tab/>
    </w:r>
    <w:r w:rsidR="00573092" w:rsidRPr="00A509D9">
      <w:tab/>
    </w:r>
    <w:r w:rsidR="00573092" w:rsidRPr="00A509D9">
      <w:fldChar w:fldCharType="begin"/>
    </w:r>
    <w:r w:rsidR="00573092" w:rsidRPr="00A509D9">
      <w:instrText xml:space="preserve">PAGE  </w:instrText>
    </w:r>
    <w:r w:rsidR="00573092" w:rsidRPr="00A509D9">
      <w:fldChar w:fldCharType="separate"/>
    </w:r>
    <w:r w:rsidR="00426A3A">
      <w:rPr>
        <w:noProof/>
      </w:rPr>
      <w:t>1</w:t>
    </w:r>
    <w:r w:rsidR="00573092" w:rsidRPr="00A509D9">
      <w:fldChar w:fldCharType="end"/>
    </w:r>
  </w:p>
  <w:p w14:paraId="4C610C66" w14:textId="77777777" w:rsidR="00573092" w:rsidRPr="0095002F" w:rsidRDefault="00573092" w:rsidP="00A509D9">
    <w:pPr>
      <w:pStyle w:val="Kopfzeile"/>
      <w:tabs>
        <w:tab w:val="right" w:pos="7371"/>
      </w:tabs>
    </w:pPr>
    <w:r>
      <w:rPr>
        <w:noProof/>
      </w:rPr>
      <mc:AlternateContent>
        <mc:Choice Requires="wps">
          <w:drawing>
            <wp:anchor distT="0" distB="0" distL="114300" distR="114300" simplePos="0" relativeHeight="251674624" behindDoc="0" locked="0" layoutInCell="1" allowOverlap="1" wp14:anchorId="31B31DB0" wp14:editId="3F86A747">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422572D5" w14:textId="77777777" w:rsidR="00573092" w:rsidRDefault="00573092" w:rsidP="001A10C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573092" w:rsidRPr="008C08AD" w:rsidRDefault="00573092" w:rsidP="008C08AD">
    <w:pPr>
      <w:pStyle w:val="Kopfzeile"/>
      <w:tabs>
        <w:tab w:val="clear" w:pos="9072"/>
        <w:tab w:val="right" w:pos="8505"/>
      </w:tabs>
    </w:pPr>
  </w:p>
  <w:p w14:paraId="6BCD240F" w14:textId="77777777" w:rsidR="00573092" w:rsidRPr="0095002F" w:rsidRDefault="00573092" w:rsidP="00A509D9">
    <w:pPr>
      <w:pStyle w:val="Kopfzeile"/>
      <w:tabs>
        <w:tab w:val="right" w:pos="7371"/>
      </w:tabs>
    </w:pPr>
  </w:p>
  <w:p w14:paraId="37ED50CE" w14:textId="77777777" w:rsidR="00573092" w:rsidRDefault="00573092"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6"/>
  </w:num>
  <w:num w:numId="13">
    <w:abstractNumId w:val="7"/>
  </w:num>
  <w:num w:numId="14">
    <w:abstractNumId w:val="14"/>
  </w:num>
  <w:num w:numId="15">
    <w:abstractNumId w:val="6"/>
  </w:num>
  <w:num w:numId="16">
    <w:abstractNumId w:val="3"/>
  </w:num>
  <w:num w:numId="17">
    <w:abstractNumId w:val="12"/>
  </w:num>
  <w:num w:numId="18">
    <w:abstractNumId w:val="17"/>
  </w:num>
  <w:num w:numId="19">
    <w:abstractNumId w:val="11"/>
  </w:num>
  <w:num w:numId="20">
    <w:abstractNumId w:val="10"/>
  </w:num>
  <w:num w:numId="21">
    <w:abstractNumId w:val="15"/>
  </w:num>
  <w:num w:numId="22">
    <w:abstractNumId w:val="2"/>
  </w:num>
  <w:num w:numId="23">
    <w:abstractNumId w:val="9"/>
  </w:num>
  <w:num w:numId="24">
    <w:abstractNumId w:val="5"/>
  </w:num>
  <w:num w:numId="25">
    <w:abstractNumId w:val="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activeWritingStyle w:appName="MSWord" w:lang="en-US" w:vendorID="64" w:dllVersion="131078" w:nlCheck="1" w:checkStyle="1"/>
  <w:activeWritingStyle w:appName="MSWord" w:lang="de-DE" w:vendorID="64" w:dllVersion="131078" w:nlCheck="1" w:checkStyle="1"/>
  <w:proofState w:spelling="clean"/>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1EBC"/>
    <w:rsid w:val="00067FEC"/>
    <w:rsid w:val="000713B5"/>
    <w:rsid w:val="00075A68"/>
    <w:rsid w:val="00086451"/>
    <w:rsid w:val="000C4573"/>
    <w:rsid w:val="000D2795"/>
    <w:rsid w:val="000D5692"/>
    <w:rsid w:val="000E7FDA"/>
    <w:rsid w:val="000F07DD"/>
    <w:rsid w:val="00106239"/>
    <w:rsid w:val="001072AE"/>
    <w:rsid w:val="00111521"/>
    <w:rsid w:val="0011397F"/>
    <w:rsid w:val="00115D4C"/>
    <w:rsid w:val="001169A5"/>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77C26"/>
    <w:rsid w:val="001818B0"/>
    <w:rsid w:val="001833C7"/>
    <w:rsid w:val="001910D2"/>
    <w:rsid w:val="001A0F85"/>
    <w:rsid w:val="001A10C8"/>
    <w:rsid w:val="001A6596"/>
    <w:rsid w:val="001A6CF1"/>
    <w:rsid w:val="001B0760"/>
    <w:rsid w:val="001B2950"/>
    <w:rsid w:val="001C4E5A"/>
    <w:rsid w:val="001C5C57"/>
    <w:rsid w:val="001C71FC"/>
    <w:rsid w:val="001D1D61"/>
    <w:rsid w:val="001D730C"/>
    <w:rsid w:val="001D7E95"/>
    <w:rsid w:val="001E0E39"/>
    <w:rsid w:val="001E2373"/>
    <w:rsid w:val="001F74D5"/>
    <w:rsid w:val="001F7883"/>
    <w:rsid w:val="00201F7C"/>
    <w:rsid w:val="002045F6"/>
    <w:rsid w:val="00205993"/>
    <w:rsid w:val="00207148"/>
    <w:rsid w:val="002212BC"/>
    <w:rsid w:val="00221D2D"/>
    <w:rsid w:val="00226DB4"/>
    <w:rsid w:val="002326EE"/>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E70B5"/>
    <w:rsid w:val="002F2421"/>
    <w:rsid w:val="002F389F"/>
    <w:rsid w:val="00303D22"/>
    <w:rsid w:val="0032061F"/>
    <w:rsid w:val="00322859"/>
    <w:rsid w:val="00323698"/>
    <w:rsid w:val="00323797"/>
    <w:rsid w:val="00330AFC"/>
    <w:rsid w:val="00335C96"/>
    <w:rsid w:val="003366A2"/>
    <w:rsid w:val="003367B9"/>
    <w:rsid w:val="003444AF"/>
    <w:rsid w:val="00345AF2"/>
    <w:rsid w:val="00346B5D"/>
    <w:rsid w:val="00353DA1"/>
    <w:rsid w:val="00355E2E"/>
    <w:rsid w:val="00356D86"/>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26A3A"/>
    <w:rsid w:val="00431CD8"/>
    <w:rsid w:val="004455B3"/>
    <w:rsid w:val="00445923"/>
    <w:rsid w:val="00447BB3"/>
    <w:rsid w:val="00450995"/>
    <w:rsid w:val="00460D08"/>
    <w:rsid w:val="00463BC7"/>
    <w:rsid w:val="00473B0A"/>
    <w:rsid w:val="00474EEA"/>
    <w:rsid w:val="00480786"/>
    <w:rsid w:val="00483F42"/>
    <w:rsid w:val="00486E1A"/>
    <w:rsid w:val="00490CEC"/>
    <w:rsid w:val="00494374"/>
    <w:rsid w:val="004A0EE0"/>
    <w:rsid w:val="004A1AB0"/>
    <w:rsid w:val="004A2423"/>
    <w:rsid w:val="004A632E"/>
    <w:rsid w:val="004B2DDE"/>
    <w:rsid w:val="004B660F"/>
    <w:rsid w:val="004C2942"/>
    <w:rsid w:val="004C5484"/>
    <w:rsid w:val="004E1178"/>
    <w:rsid w:val="004E5EE9"/>
    <w:rsid w:val="004F01F1"/>
    <w:rsid w:val="004F16DF"/>
    <w:rsid w:val="004F4B5F"/>
    <w:rsid w:val="004F4DA4"/>
    <w:rsid w:val="004F5180"/>
    <w:rsid w:val="00506216"/>
    <w:rsid w:val="00510B80"/>
    <w:rsid w:val="00511FC3"/>
    <w:rsid w:val="00514870"/>
    <w:rsid w:val="005338D9"/>
    <w:rsid w:val="0054352C"/>
    <w:rsid w:val="00545084"/>
    <w:rsid w:val="0054556D"/>
    <w:rsid w:val="00550526"/>
    <w:rsid w:val="00552704"/>
    <w:rsid w:val="00560B8A"/>
    <w:rsid w:val="00573092"/>
    <w:rsid w:val="00576D5B"/>
    <w:rsid w:val="00586B3C"/>
    <w:rsid w:val="0058736C"/>
    <w:rsid w:val="005917A3"/>
    <w:rsid w:val="005925C4"/>
    <w:rsid w:val="0059361A"/>
    <w:rsid w:val="0059473B"/>
    <w:rsid w:val="00595339"/>
    <w:rsid w:val="005962DF"/>
    <w:rsid w:val="005A36D5"/>
    <w:rsid w:val="005A42B4"/>
    <w:rsid w:val="005B23AB"/>
    <w:rsid w:val="005B3483"/>
    <w:rsid w:val="005B3DEB"/>
    <w:rsid w:val="005B519F"/>
    <w:rsid w:val="005B7444"/>
    <w:rsid w:val="005C096E"/>
    <w:rsid w:val="005C5D57"/>
    <w:rsid w:val="005C6B64"/>
    <w:rsid w:val="005C731C"/>
    <w:rsid w:val="005D4AB2"/>
    <w:rsid w:val="005E13CF"/>
    <w:rsid w:val="005E61B8"/>
    <w:rsid w:val="005E6232"/>
    <w:rsid w:val="005F1383"/>
    <w:rsid w:val="005F532A"/>
    <w:rsid w:val="00606D68"/>
    <w:rsid w:val="00607024"/>
    <w:rsid w:val="00610415"/>
    <w:rsid w:val="00611C26"/>
    <w:rsid w:val="006275A6"/>
    <w:rsid w:val="00633019"/>
    <w:rsid w:val="00636CC7"/>
    <w:rsid w:val="006501EF"/>
    <w:rsid w:val="0065209B"/>
    <w:rsid w:val="00664C96"/>
    <w:rsid w:val="00666A1A"/>
    <w:rsid w:val="00670612"/>
    <w:rsid w:val="006853F1"/>
    <w:rsid w:val="00692841"/>
    <w:rsid w:val="006C1B14"/>
    <w:rsid w:val="006E1E44"/>
    <w:rsid w:val="006F3E6A"/>
    <w:rsid w:val="006F61A1"/>
    <w:rsid w:val="006F6A78"/>
    <w:rsid w:val="007010D3"/>
    <w:rsid w:val="007011CD"/>
    <w:rsid w:val="007144F2"/>
    <w:rsid w:val="00714B8D"/>
    <w:rsid w:val="00715069"/>
    <w:rsid w:val="00715E6B"/>
    <w:rsid w:val="007165C2"/>
    <w:rsid w:val="007332C6"/>
    <w:rsid w:val="00745AB1"/>
    <w:rsid w:val="0075068F"/>
    <w:rsid w:val="00777D5E"/>
    <w:rsid w:val="007947EC"/>
    <w:rsid w:val="007A0E35"/>
    <w:rsid w:val="007B43E4"/>
    <w:rsid w:val="007C46E3"/>
    <w:rsid w:val="007D316C"/>
    <w:rsid w:val="007E038A"/>
    <w:rsid w:val="007E1D29"/>
    <w:rsid w:val="007F50D2"/>
    <w:rsid w:val="00800A48"/>
    <w:rsid w:val="00803B19"/>
    <w:rsid w:val="008051BE"/>
    <w:rsid w:val="00811D92"/>
    <w:rsid w:val="00817132"/>
    <w:rsid w:val="00821C99"/>
    <w:rsid w:val="008245A9"/>
    <w:rsid w:val="00833B4C"/>
    <w:rsid w:val="008375BD"/>
    <w:rsid w:val="00846EA2"/>
    <w:rsid w:val="008473AD"/>
    <w:rsid w:val="00847EEB"/>
    <w:rsid w:val="00850C96"/>
    <w:rsid w:val="00851384"/>
    <w:rsid w:val="008513C9"/>
    <w:rsid w:val="0085233C"/>
    <w:rsid w:val="00853293"/>
    <w:rsid w:val="00881688"/>
    <w:rsid w:val="0088178E"/>
    <w:rsid w:val="00887178"/>
    <w:rsid w:val="008962CA"/>
    <w:rsid w:val="00896CBF"/>
    <w:rsid w:val="008A0686"/>
    <w:rsid w:val="008A203F"/>
    <w:rsid w:val="008A2AFB"/>
    <w:rsid w:val="008A52D7"/>
    <w:rsid w:val="008B60D6"/>
    <w:rsid w:val="008C08AD"/>
    <w:rsid w:val="008C3773"/>
    <w:rsid w:val="008C65C7"/>
    <w:rsid w:val="008D3090"/>
    <w:rsid w:val="008D37AC"/>
    <w:rsid w:val="008D59B3"/>
    <w:rsid w:val="008E7D70"/>
    <w:rsid w:val="008F4712"/>
    <w:rsid w:val="008F4CFD"/>
    <w:rsid w:val="00901739"/>
    <w:rsid w:val="00903097"/>
    <w:rsid w:val="009267C7"/>
    <w:rsid w:val="00926CFB"/>
    <w:rsid w:val="0093372E"/>
    <w:rsid w:val="00937C91"/>
    <w:rsid w:val="00954E14"/>
    <w:rsid w:val="00955D97"/>
    <w:rsid w:val="00960EC2"/>
    <w:rsid w:val="00963E3D"/>
    <w:rsid w:val="0097314C"/>
    <w:rsid w:val="0097518D"/>
    <w:rsid w:val="009800AC"/>
    <w:rsid w:val="00985602"/>
    <w:rsid w:val="00987069"/>
    <w:rsid w:val="00994659"/>
    <w:rsid w:val="009A03DA"/>
    <w:rsid w:val="009A065D"/>
    <w:rsid w:val="009A0D1B"/>
    <w:rsid w:val="009A2F71"/>
    <w:rsid w:val="009A6994"/>
    <w:rsid w:val="009B15B6"/>
    <w:rsid w:val="009B2AA6"/>
    <w:rsid w:val="009B3C43"/>
    <w:rsid w:val="009B4E23"/>
    <w:rsid w:val="009C3964"/>
    <w:rsid w:val="009E7404"/>
    <w:rsid w:val="009E7DE8"/>
    <w:rsid w:val="00A07A3D"/>
    <w:rsid w:val="00A16B16"/>
    <w:rsid w:val="00A25DB4"/>
    <w:rsid w:val="00A25F2B"/>
    <w:rsid w:val="00A30C16"/>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B5999"/>
    <w:rsid w:val="00AC3A7E"/>
    <w:rsid w:val="00AC48DC"/>
    <w:rsid w:val="00AD1A4F"/>
    <w:rsid w:val="00AD1B72"/>
    <w:rsid w:val="00AE424D"/>
    <w:rsid w:val="00AE57B7"/>
    <w:rsid w:val="00AF36DA"/>
    <w:rsid w:val="00AF4C64"/>
    <w:rsid w:val="00AF4DE3"/>
    <w:rsid w:val="00B013CC"/>
    <w:rsid w:val="00B022A1"/>
    <w:rsid w:val="00B0384D"/>
    <w:rsid w:val="00B07654"/>
    <w:rsid w:val="00B07CC5"/>
    <w:rsid w:val="00B1103D"/>
    <w:rsid w:val="00B12753"/>
    <w:rsid w:val="00B13E4E"/>
    <w:rsid w:val="00B13F6F"/>
    <w:rsid w:val="00B17626"/>
    <w:rsid w:val="00B20C0A"/>
    <w:rsid w:val="00B2183F"/>
    <w:rsid w:val="00B22C79"/>
    <w:rsid w:val="00B3075C"/>
    <w:rsid w:val="00B33509"/>
    <w:rsid w:val="00B36E60"/>
    <w:rsid w:val="00B41AC6"/>
    <w:rsid w:val="00B54F39"/>
    <w:rsid w:val="00B6217F"/>
    <w:rsid w:val="00B752B6"/>
    <w:rsid w:val="00B754C6"/>
    <w:rsid w:val="00B75D9B"/>
    <w:rsid w:val="00B80B0F"/>
    <w:rsid w:val="00B81912"/>
    <w:rsid w:val="00B838FD"/>
    <w:rsid w:val="00BA73ED"/>
    <w:rsid w:val="00BB0CFB"/>
    <w:rsid w:val="00BD6B09"/>
    <w:rsid w:val="00BD707E"/>
    <w:rsid w:val="00BE1F5B"/>
    <w:rsid w:val="00BE335A"/>
    <w:rsid w:val="00BF18E7"/>
    <w:rsid w:val="00C045CE"/>
    <w:rsid w:val="00C0556C"/>
    <w:rsid w:val="00C20238"/>
    <w:rsid w:val="00C22B5F"/>
    <w:rsid w:val="00C26EB0"/>
    <w:rsid w:val="00C316A2"/>
    <w:rsid w:val="00C331F2"/>
    <w:rsid w:val="00C33FAB"/>
    <w:rsid w:val="00C37731"/>
    <w:rsid w:val="00C453A4"/>
    <w:rsid w:val="00C55B9C"/>
    <w:rsid w:val="00C565B8"/>
    <w:rsid w:val="00C61E93"/>
    <w:rsid w:val="00C655D1"/>
    <w:rsid w:val="00C65796"/>
    <w:rsid w:val="00C71E7C"/>
    <w:rsid w:val="00C75BB0"/>
    <w:rsid w:val="00C77245"/>
    <w:rsid w:val="00CA1C72"/>
    <w:rsid w:val="00CA4274"/>
    <w:rsid w:val="00CA5AFD"/>
    <w:rsid w:val="00CB60C0"/>
    <w:rsid w:val="00CB66CF"/>
    <w:rsid w:val="00CB6B71"/>
    <w:rsid w:val="00CC28DE"/>
    <w:rsid w:val="00CC2E5F"/>
    <w:rsid w:val="00CC7AD1"/>
    <w:rsid w:val="00CD30C3"/>
    <w:rsid w:val="00CD49FF"/>
    <w:rsid w:val="00CD7F52"/>
    <w:rsid w:val="00CE02AF"/>
    <w:rsid w:val="00CE367C"/>
    <w:rsid w:val="00CF2A59"/>
    <w:rsid w:val="00CF2BF1"/>
    <w:rsid w:val="00CF7E56"/>
    <w:rsid w:val="00D05931"/>
    <w:rsid w:val="00D13F12"/>
    <w:rsid w:val="00D1457A"/>
    <w:rsid w:val="00D14DBB"/>
    <w:rsid w:val="00D40680"/>
    <w:rsid w:val="00D46677"/>
    <w:rsid w:val="00D54331"/>
    <w:rsid w:val="00D54ECB"/>
    <w:rsid w:val="00D572EA"/>
    <w:rsid w:val="00D71D94"/>
    <w:rsid w:val="00D73634"/>
    <w:rsid w:val="00D74C65"/>
    <w:rsid w:val="00D7548A"/>
    <w:rsid w:val="00D75F36"/>
    <w:rsid w:val="00D80C6F"/>
    <w:rsid w:val="00D822C3"/>
    <w:rsid w:val="00D85134"/>
    <w:rsid w:val="00D8703C"/>
    <w:rsid w:val="00D8713A"/>
    <w:rsid w:val="00D91854"/>
    <w:rsid w:val="00DA003C"/>
    <w:rsid w:val="00DA7C33"/>
    <w:rsid w:val="00DB35F7"/>
    <w:rsid w:val="00DB508D"/>
    <w:rsid w:val="00DC776D"/>
    <w:rsid w:val="00DD0FA7"/>
    <w:rsid w:val="00DE4393"/>
    <w:rsid w:val="00DE486D"/>
    <w:rsid w:val="00DF3E1E"/>
    <w:rsid w:val="00DF4D79"/>
    <w:rsid w:val="00DF5A74"/>
    <w:rsid w:val="00E120DF"/>
    <w:rsid w:val="00E127DD"/>
    <w:rsid w:val="00E1568F"/>
    <w:rsid w:val="00E21734"/>
    <w:rsid w:val="00E26241"/>
    <w:rsid w:val="00E40ACD"/>
    <w:rsid w:val="00E51F72"/>
    <w:rsid w:val="00E52A86"/>
    <w:rsid w:val="00E533BD"/>
    <w:rsid w:val="00E5432D"/>
    <w:rsid w:val="00E616EF"/>
    <w:rsid w:val="00E62657"/>
    <w:rsid w:val="00E63219"/>
    <w:rsid w:val="00E67BC5"/>
    <w:rsid w:val="00E74B30"/>
    <w:rsid w:val="00E8643D"/>
    <w:rsid w:val="00E8682A"/>
    <w:rsid w:val="00EB566B"/>
    <w:rsid w:val="00EB6657"/>
    <w:rsid w:val="00EC1226"/>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2728"/>
    <w:rsid w:val="00F839D9"/>
    <w:rsid w:val="00F83A1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2549">
      <w:bodyDiv w:val="1"/>
      <w:marLeft w:val="0"/>
      <w:marRight w:val="0"/>
      <w:marTop w:val="0"/>
      <w:marBottom w:val="0"/>
      <w:divBdr>
        <w:top w:val="none" w:sz="0" w:space="0" w:color="auto"/>
        <w:left w:val="none" w:sz="0" w:space="0" w:color="auto"/>
        <w:bottom w:val="none" w:sz="0" w:space="0" w:color="auto"/>
        <w:right w:val="none" w:sz="0" w:space="0" w:color="auto"/>
      </w:divBdr>
    </w:div>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sChild>
                                                                                                                                                                                                                                                                                                                                                                                                                                                                                <w:div w:id="409087070">
                                                                                                                                                                                                                                                                                                                                                                                                                                                                                  <w:marLeft w:val="0"/>
                                                                                                                                                                                                                                                                                                                                                                                                                                                                                  <w:marRight w:val="0"/>
                                                                                                                                                                                                                                                                                                                                                                                                                                                                                  <w:marTop w:val="0"/>
                                                                                                                                                                                                                                                                                                                                                                                                                                                                                  <w:marBottom w:val="0"/>
                                                                                                                                                                                                                                                                                                                                                                                                                                                                                  <w:divBdr>
                                                                                                                                                                                                                                                                                                                                                                                                                                                                                    <w:top w:val="none" w:sz="0" w:space="0" w:color="auto"/>
                                                                                                                                                                                                                                                                                                                                                                                                                                                                                    <w:left w:val="none" w:sz="0" w:space="0" w:color="auto"/>
                                                                                                                                                                                                                                                                                                                                                                                                                                                                                    <w:bottom w:val="none" w:sz="0" w:space="0" w:color="auto"/>
                                                                                                                                                                                                                                                                                                                                                                                                                                                                                    <w:right w:val="none" w:sz="0" w:space="0" w:color="auto"/>
                                                                                                                                                                                                                                                                                                                                                                                                                                                                                  </w:divBdr>
                                                                                                                                                                                                                                                                                                                                                                                                                                                                                  <w:divsChild>
                                                                                                                                                                                                                                                                                                                                                                                                                                                                                    <w:div w:id="607540105">
                                                                                                                                                                                                                                                                                                                                                                                                                                                                                      <w:marLeft w:val="0"/>
                                                                                                                                                                                                                                                                                                                                                                                                                                                                                      <w:marRight w:val="0"/>
                                                                                                                                                                                                                                                                                                                                                                                                                                                                                      <w:marTop w:val="0"/>
                                                                                                                                                                                                                                                                                                                                                                                                                                                                                      <w:marBottom w:val="0"/>
                                                                                                                                                                                                                                                                                                                                                                                                                                                                                      <w:divBdr>
                                                                                                                                                                                                                                                                                                                                                                                                                                                                                        <w:top w:val="none" w:sz="0" w:space="0" w:color="auto"/>
                                                                                                                                                                                                                                                                                                                                                                                                                                                                                        <w:left w:val="none" w:sz="0" w:space="0" w:color="auto"/>
                                                                                                                                                                                                                                                                                                                                                                                                                                                                                        <w:bottom w:val="none" w:sz="0" w:space="0" w:color="auto"/>
                                                                                                                                                                                                                                                                                                                                                                                                                                                                                        <w:right w:val="none" w:sz="0" w:space="0" w:color="auto"/>
                                                                                                                                                                                                                                                                                                                                                                                                                                                                                      </w:divBdr>
                                                                                                                                                                                                                                                                                                                                                                                                                                                                                      <w:divsChild>
                                                                                                                                                                                                                                                                                                                                                                                                                                                                                        <w:div w:id="765156882">
                                                                                                                                                                                                                                                                                                                                                                                                                                                                                          <w:marLeft w:val="0"/>
                                                                                                                                                                                                                                                                                                                                                                                                                                                                                          <w:marRight w:val="0"/>
                                                                                                                                                                                                                                                                                                                                                                                                                                                                                          <w:marTop w:val="0"/>
                                                                                                                                                                                                                                                                                                                                                                                                                                                                                          <w:marBottom w:val="0"/>
                                                                                                                                                                                                                                                                                                                                                                                                                                                                                          <w:divBdr>
                                                                                                                                                                                                                                                                                                                                                                                                                                                                                            <w:top w:val="none" w:sz="0" w:space="0" w:color="auto"/>
                                                                                                                                                                                                                                                                                                                                                                                                                                                                                            <w:left w:val="none" w:sz="0" w:space="0" w:color="auto"/>
                                                                                                                                                                                                                                                                                                                                                                                                                                                                                            <w:bottom w:val="none" w:sz="0" w:space="0" w:color="auto"/>
                                                                                                                                                                                                                                                                                                                                                                                                                                                                                            <w:right w:val="none" w:sz="0" w:space="0" w:color="auto"/>
                                                                                                                                                                                                                                                                                                                                                                                                                                                                                          </w:divBdr>
                                                                                                                                                                                                                                                                                                                                                                                                                                                                                          <w:divsChild>
                                                                                                                                                                                                                                                                                                                                                                                                                                                                                            <w:div w:id="706367272">
                                                                                                                                                                                                                                                                                                                                                                                                                                                                                              <w:marLeft w:val="0"/>
                                                                                                                                                                                                                                                                                                                                                                                                                                                                                              <w:marRight w:val="0"/>
                                                                                                                                                                                                                                                                                                                                                                                                                                                                                              <w:marTop w:val="0"/>
                                                                                                                                                                                                                                                                                                                                                                                                                                                                                              <w:marBottom w:val="0"/>
                                                                                                                                                                                                                                                                                                                                                                                                                                                                                              <w:divBdr>
                                                                                                                                                                                                                                                                                                                                                                                                                                                                                                <w:top w:val="none" w:sz="0" w:space="0" w:color="auto"/>
                                                                                                                                                                                                                                                                                                                                                                                                                                                                                                <w:left w:val="none" w:sz="0" w:space="0" w:color="auto"/>
                                                                                                                                                                                                                                                                                                                                                                                                                                                                                                <w:bottom w:val="none" w:sz="0" w:space="0" w:color="auto"/>
                                                                                                                                                                                                                                                                                                                                                                                                                                                                                                <w:right w:val="none" w:sz="0" w:space="0" w:color="auto"/>
                                                                                                                                                                                                                                                                                                                                                                                                                                                                                              </w:divBdr>
                                                                                                                                                                                                                                                                                                                                                                                                                                                                                              <w:divsChild>
                                                                                                                                                                                                                                                                                                                                                                                                                                                                                                <w:div w:id="1490823629">
                                                                                                                                                                                                                                                                                                                                                                                                                                                                                                  <w:marLeft w:val="0"/>
                                                                                                                                                                                                                                                                                                                                                                                                                                                                                                  <w:marRight w:val="0"/>
                                                                                                                                                                                                                                                                                                                                                                                                                                                                                                  <w:marTop w:val="0"/>
                                                                                                                                                                                                                                                                                                                                                                                                                                                                                                  <w:marBottom w:val="0"/>
                                                                                                                                                                                                                                                                                                                                                                                                                                                                                                  <w:divBdr>
                                                                                                                                                                                                                                                                                                                                                                                                                                                                                                    <w:top w:val="none" w:sz="0" w:space="0" w:color="auto"/>
                                                                                                                                                                                                                                                                                                                                                                                                                                                                                                    <w:left w:val="none" w:sz="0" w:space="0" w:color="auto"/>
                                                                                                                                                                                                                                                                                                                                                                                                                                                                                                    <w:bottom w:val="none" w:sz="0" w:space="0" w:color="auto"/>
                                                                                                                                                                                                                                                                                                                                                                                                                                                                                                    <w:right w:val="none" w:sz="0" w:space="0" w:color="auto"/>
                                                                                                                                                                                                                                                                                                                                                                                                                                                                                                  </w:divBdr>
                                                                                                                                                                                                                                                                                                                                                                                                                                                                                                  <w:divsChild>
                                                                                                                                                                                                                                                                                                                                                                                                                                                                                                    <w:div w:id="752049667">
                                                                                                                                                                                                                                                                                                                                                                                                                                                                                                      <w:marLeft w:val="0"/>
                                                                                                                                                                                                                                                                                                                                                                                                                                                                                                      <w:marRight w:val="0"/>
                                                                                                                                                                                                                                                                                                                                                                                                                                                                                                      <w:marTop w:val="0"/>
                                                                                                                                                                                                                                                                                                                                                                                                                                                                                                      <w:marBottom w:val="0"/>
                                                                                                                                                                                                                                                                                                                                                                                                                                                                                                      <w:divBdr>
                                                                                                                                                                                                                                                                                                                                                                                                                                                                                                        <w:top w:val="none" w:sz="0" w:space="0" w:color="auto"/>
                                                                                                                                                                                                                                                                                                                                                                                                                                                                                                        <w:left w:val="none" w:sz="0" w:space="0" w:color="auto"/>
                                                                                                                                                                                                                                                                                                                                                                                                                                                                                                        <w:bottom w:val="none" w:sz="0" w:space="0" w:color="auto"/>
                                                                                                                                                                                                                                                                                                                                                                                                                                                                                                        <w:right w:val="none" w:sz="0" w:space="0" w:color="auto"/>
                                                                                                                                                                                                                                                                                                                                                                                                                                                                                                      </w:divBdr>
                                                                                                                                                                                                                                                                                                                                                                                                                                                                                                      <w:divsChild>
                                                                                                                                                                                                                                                                                                                                                                                                                                                                                                        <w:div w:id="1293945831">
                                                                                                                                                                                                                                                                                                                                                                                                                                                                                                          <w:marLeft w:val="0"/>
                                                                                                                                                                                                                                                                                                                                                                                                                                                                                                          <w:marRight w:val="0"/>
                                                                                                                                                                                                                                                                                                                                                                                                                                                                                                          <w:marTop w:val="0"/>
                                                                                                                                                                                                                                                                                                                                                                                                                                                                                                          <w:marBottom w:val="0"/>
                                                                                                                                                                                                                                                                                                                                                                                                                                                                                                          <w:divBdr>
                                                                                                                                                                                                                                                                                                                                                                                                                                                                                                            <w:top w:val="none" w:sz="0" w:space="0" w:color="auto"/>
                                                                                                                                                                                                                                                                                                                                                                                                                                                                                                            <w:left w:val="none" w:sz="0" w:space="0" w:color="auto"/>
                                                                                                                                                                                                                                                                                                                                                                                                                                                                                                            <w:bottom w:val="none" w:sz="0" w:space="0" w:color="auto"/>
                                                                                                                                                                                                                                                                                                                                                                                                                                                                                                            <w:right w:val="none" w:sz="0" w:space="0" w:color="auto"/>
                                                                                                                                                                                                                                                                                                                                                                                                                                                                                                          </w:divBdr>
                                                                                                                                                                                                                                                                                                                                                                                                                                                                                                          <w:divsChild>
                                                                                                                                                                                                                                                                                                                                                                                                                                                                                                            <w:div w:id="1059741606">
                                                                                                                                                                                                                                                                                                                                                                                                                                                                                                              <w:marLeft w:val="0"/>
                                                                                                                                                                                                                                                                                                                                                                                                                                                                                                              <w:marRight w:val="0"/>
                                                                                                                                                                                                                                                                                                                                                                                                                                                                                                              <w:marTop w:val="0"/>
                                                                                                                                                                                                                                                                                                                                                                                                                                                                                                              <w:marBottom w:val="0"/>
                                                                                                                                                                                                                                                                                                                                                                                                                                                                                                              <w:divBdr>
                                                                                                                                                                                                                                                                                                                                                                                                                                                                                                                <w:top w:val="none" w:sz="0" w:space="0" w:color="auto"/>
                                                                                                                                                                                                                                                                                                                                                                                                                                                                                                                <w:left w:val="none" w:sz="0" w:space="0" w:color="auto"/>
                                                                                                                                                                                                                                                                                                                                                                                                                                                                                                                <w:bottom w:val="none" w:sz="0" w:space="0" w:color="auto"/>
                                                                                                                                                                                                                                                                                                                                                                                                                                                                                                                <w:right w:val="none" w:sz="0" w:space="0" w:color="auto"/>
                                                                                                                                                                                                                                                                                                                                                                                                                                                                                                              </w:divBdr>
                                                                                                                                                                                                                                                                                                                                                                                                                                                                                                              <w:divsChild>
                                                                                                                                                                                                                                                                                                                                                                                                                                                                                                                <w:div w:id="1243107405">
                                                                                                                                                                                                                                                                                                                                                                                                                                                                                                                  <w:marLeft w:val="0"/>
                                                                                                                                                                                                                                                                                                                                                                                                                                                                                                                  <w:marRight w:val="0"/>
                                                                                                                                                                                                                                                                                                                                                                                                                                                                                                                  <w:marTop w:val="0"/>
                                                                                                                                                                                                                                                                                                                                                                                                                                                                                                                  <w:marBottom w:val="0"/>
                                                                                                                                                                                                                                                                                                                                                                                                                                                                                                                  <w:divBdr>
                                                                                                                                                                                                                                                                                                                                                                                                                                                                                                                    <w:top w:val="none" w:sz="0" w:space="0" w:color="auto"/>
                                                                                                                                                                                                                                                                                                                                                                                                                                                                                                                    <w:left w:val="none" w:sz="0" w:space="0" w:color="auto"/>
                                                                                                                                                                                                                                                                                                                                                                                                                                                                                                                    <w:bottom w:val="none" w:sz="0" w:space="0" w:color="auto"/>
                                                                                                                                                                                                                                                                                                                                                                                                                                                                                                                    <w:right w:val="none" w:sz="0" w:space="0" w:color="auto"/>
                                                                                                                                                                                                                                                                                                                                                                                                                                                                                                                  </w:divBdr>
                                                                                                                                                                                                                                                                                                                                                                                                                                                                                                                  <w:divsChild>
                                                                                                                                                                                                                                                                                                                                                                                                                                                                                                                    <w:div w:id="1779256457">
                                                                                                                                                                                                                                                                                                                                                                                                                                                                                                                      <w:marLeft w:val="0"/>
                                                                                                                                                                                                                                                                                                                                                                                                                                                                                                                      <w:marRight w:val="0"/>
                                                                                                                                                                                                                                                                                                                                                                                                                                                                                                                      <w:marTop w:val="0"/>
                                                                                                                                                                                                                                                                                                                                                                                                                                                                                                                      <w:marBottom w:val="0"/>
                                                                                                                                                                                                                                                                                                                                                                                                                                                                                                                      <w:divBdr>
                                                                                                                                                                                                                                                                                                                                                                                                                                                                                                                        <w:top w:val="none" w:sz="0" w:space="0" w:color="auto"/>
                                                                                                                                                                                                                                                                                                                                                                                                                                                                                                                        <w:left w:val="none" w:sz="0" w:space="0" w:color="auto"/>
                                                                                                                                                                                                                                                                                                                                                                                                                                                                                                                        <w:bottom w:val="none" w:sz="0" w:space="0" w:color="auto"/>
                                                                                                                                                                                                                                                                                                                                                                                                                                                                                                                        <w:right w:val="none" w:sz="0" w:space="0" w:color="auto"/>
                                                                                                                                                                                                                                                                                                                                                                                                                                                                                                                      </w:divBdr>
                                                                                                                                                                                                                                                                                                                                                                                                                                                                                                                      <w:divsChild>
                                                                                                                                                                                                                                                                                                                                                                                                                                                                                                                        <w:div w:id="1898664564">
                                                                                                                                                                                                                                                                                                                                                                                                                                                                                                                          <w:marLeft w:val="0"/>
                                                                                                                                                                                                                                                                                                                                                                                                                                                                                                                          <w:marRight w:val="0"/>
                                                                                                                                                                                                                                                                                                                                                                                                                                                                                                                          <w:marTop w:val="0"/>
                                                                                                                                                                                                                                                                                                                                                                                                                                                                                                                          <w:marBottom w:val="0"/>
                                                                                                                                                                                                                                                                                                                                                                                                                                                                                                                          <w:divBdr>
                                                                                                                                                                                                                                                                                                                                                                                                                                                                                                                            <w:top w:val="none" w:sz="0" w:space="0" w:color="auto"/>
                                                                                                                                                                                                                                                                                                                                                                                                                                                                                                                            <w:left w:val="none" w:sz="0" w:space="0" w:color="auto"/>
                                                                                                                                                                                                                                                                                                                                                                                                                                                                                                                            <w:bottom w:val="none" w:sz="0" w:space="0" w:color="auto"/>
                                                                                                                                                                                                                                                                                                                                                                                                                                                                                                                            <w:right w:val="none" w:sz="0" w:space="0" w:color="auto"/>
                                                                                                                                                                                                                                                                                                                                                                                                                                                                                                                          </w:divBdr>
                                                                                                                                                                                                                                                                                                                                                                                                                                                                                                                          <w:divsChild>
                                                                                                                                                                                                                                                                                                                                                                                                                                                                                                                            <w:div w:id="19018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jpeg"/><Relationship Id="rId32" Type="http://schemas.openxmlformats.org/officeDocument/2006/relationships/image" Target="media/image19.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37" Type="http://schemas.openxmlformats.org/officeDocument/2006/relationships/header" Target="header6.xml"/><Relationship Id="rId38" Type="http://schemas.openxmlformats.org/officeDocument/2006/relationships/header" Target="header7.xml"/><Relationship Id="rId39" Type="http://schemas.openxmlformats.org/officeDocument/2006/relationships/header" Target="header8.xml"/><Relationship Id="rId40" Type="http://schemas.openxmlformats.org/officeDocument/2006/relationships/fontTable" Target="fontTable.xml"/><Relationship Id="rId4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0F0F51-8C82-7147-A853-3CC5CFDAA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52</Pages>
  <Words>25361</Words>
  <Characters>159778</Characters>
  <Application>Microsoft Macintosh Word</Application>
  <DocSecurity>0</DocSecurity>
  <Lines>1331</Lines>
  <Paragraphs>369</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184770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cp:revision>
  <cp:lastPrinted>2011-04-20T09:18:00Z</cp:lastPrinted>
  <dcterms:created xsi:type="dcterms:W3CDTF">2014-12-14T12:37:00Z</dcterms:created>
  <dcterms:modified xsi:type="dcterms:W3CDTF">2014-12-18T10:32:00Z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