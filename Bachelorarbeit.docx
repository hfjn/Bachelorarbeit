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5553799"/>
        <w:docPartObj>
          <w:docPartGallery w:val="Cover Pages"/>
          <w:docPartUnique/>
        </w:docPartObj>
      </w:sdtPr>
      <w:sdtContent>
        <w:p w14:paraId="79784D47" w14:textId="77777777" w:rsidR="00F86347" w:rsidRPr="003C7E2E" w:rsidRDefault="00F86347" w:rsidP="001A10C8"/>
        <w:p w14:paraId="173984A5" w14:textId="77777777" w:rsidR="00297DC8" w:rsidRPr="003C7E2E" w:rsidRDefault="007D316C" w:rsidP="00887178">
          <w:pPr>
            <w:pStyle w:val="BasicTextCentered"/>
            <w:jc w:val="left"/>
          </w:pPr>
          <w:r w:rsidRPr="003C7E2E">
            <w:rPr>
              <w:noProof/>
            </w:rPr>
            <mc:AlternateContent>
              <mc:Choice Requires="wps">
                <w:drawing>
                  <wp:anchor distT="0" distB="0" distL="114300" distR="114300" simplePos="0" relativeHeight="251666432" behindDoc="0" locked="0" layoutInCell="1" allowOverlap="1" wp14:anchorId="336BD36A" wp14:editId="4A9A5F27">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962B2" w14:textId="77777777" w:rsidR="003B4C3C" w:rsidRDefault="003B4C3C" w:rsidP="00463BC7">
                                <w:pPr>
                                  <w:pStyle w:val="BasicTextIndentation"/>
                                </w:pPr>
                                <w:r w:rsidRPr="00F656D1">
                                  <w:rPr>
                                    <w:rStyle w:val="BasicCharBold"/>
                                  </w:rPr>
                                  <w:t>Themensteller:</w:t>
                                </w:r>
                                <w:r>
                                  <w:tab/>
                                  <w:t>Prof. Dr. Oliver Thomas</w:t>
                                </w:r>
                              </w:p>
                              <w:p w14:paraId="6A2C2898" w14:textId="77777777" w:rsidR="003B4C3C" w:rsidRDefault="003B4C3C" w:rsidP="00463BC7">
                                <w:pPr>
                                  <w:pStyle w:val="BasicTextIndentation"/>
                                </w:pPr>
                                <w:r w:rsidRPr="00F656D1">
                                  <w:rPr>
                                    <w:rStyle w:val="BasicCharBold"/>
                                  </w:rPr>
                                  <w:t>Betreuer:</w:t>
                                </w:r>
                                <w:r>
                                  <w:tab/>
                                  <w:t>Dirk Metzger, M.Sc. with Honors</w:t>
                                </w:r>
                              </w:p>
                              <w:p w14:paraId="3B1E38A5" w14:textId="77777777" w:rsidR="003B4C3C" w:rsidRDefault="003B4C3C" w:rsidP="00463BC7">
                                <w:pPr>
                                  <w:pStyle w:val="BasicTextIndentation"/>
                                </w:pPr>
                              </w:p>
                              <w:p w14:paraId="116FDB39" w14:textId="77777777" w:rsidR="003B4C3C" w:rsidRDefault="003B4C3C" w:rsidP="00463BC7">
                                <w:pPr>
                                  <w:pStyle w:val="BasicTextIndentation"/>
                                </w:pPr>
                                <w:r>
                                  <w:rPr>
                                    <w:rStyle w:val="BasicCharBold"/>
                                  </w:rPr>
                                  <w:t>V</w:t>
                                </w:r>
                                <w:r w:rsidRPr="00F656D1">
                                  <w:rPr>
                                    <w:rStyle w:val="BasicCharBold"/>
                                  </w:rPr>
                                  <w:t>orgelegt von:</w:t>
                                </w:r>
                                <w:r>
                                  <w:tab/>
                                  <w:t>Jannik Hoffjann</w:t>
                                </w:r>
                              </w:p>
                              <w:p w14:paraId="0B39E5EA" w14:textId="77777777" w:rsidR="003B4C3C" w:rsidRPr="0014131F" w:rsidRDefault="003B4C3C"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3B4C3C" w:rsidRDefault="003B4C3C"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3B4C3C" w:rsidRDefault="003B4C3C" w:rsidP="00F656D1">
                                <w:pPr>
                                  <w:pStyle w:val="BasicTextIndentation"/>
                                  <w:ind w:firstLine="0"/>
                                </w:pPr>
                                <w:r>
                                  <w:t>Matrikelnummer: 945592</w:t>
                                </w:r>
                                <w:r>
                                  <w:br/>
                                </w:r>
                                <w:r w:rsidRPr="00F656D1">
                                  <w:t>E-Mail-Adresse:</w:t>
                                </w:r>
                                <w:r>
                                  <w:t xml:space="preserve"> jhoffjann@uni-osnabrueck.de</w:t>
                                </w:r>
                              </w:p>
                              <w:p w14:paraId="48B7586E" w14:textId="77777777" w:rsidR="003B4C3C" w:rsidRDefault="003B4C3C" w:rsidP="00463BC7">
                                <w:pPr>
                                  <w:pStyle w:val="BasicTextIndentation"/>
                                </w:pPr>
                              </w:p>
                              <w:p w14:paraId="3CC85AFD" w14:textId="77777777" w:rsidR="003B4C3C" w:rsidRDefault="003B4C3C" w:rsidP="00A509D9">
                                <w:pPr>
                                  <w:pStyle w:val="BasicTextIndentation"/>
                                </w:pPr>
                                <w:r w:rsidRPr="00F656D1">
                                  <w:rPr>
                                    <w:rStyle w:val="BasicCharBold"/>
                                  </w:rPr>
                                  <w:t>Abgabetermin:</w:t>
                                </w:r>
                                <w:r>
                                  <w:tab/>
                                  <w:t>2015-01-22</w:t>
                                </w:r>
                              </w:p>
                              <w:p w14:paraId="6D576C61" w14:textId="77777777" w:rsidR="003B4C3C" w:rsidRDefault="003B4C3C" w:rsidP="001A10C8"/>
                              <w:p w14:paraId="4DE5C896" w14:textId="77777777" w:rsidR="003B4C3C" w:rsidRDefault="003B4C3C" w:rsidP="00463BC7">
                                <w:pPr>
                                  <w:pStyle w:val="BasicTextIndentation"/>
                                </w:pPr>
                                <w:r w:rsidRPr="00F656D1">
                                  <w:rPr>
                                    <w:rStyle w:val="BasicCharBold"/>
                                  </w:rPr>
                                  <w:t>Themensteller:</w:t>
                                </w:r>
                                <w:r>
                                  <w:tab/>
                                  <w:t>Prof. Dr. Oliver Thomas</w:t>
                                </w:r>
                              </w:p>
                              <w:p w14:paraId="034D0C5F" w14:textId="77777777" w:rsidR="003B4C3C" w:rsidRDefault="003B4C3C" w:rsidP="00463BC7">
                                <w:pPr>
                                  <w:pStyle w:val="BasicTextIndentation"/>
                                </w:pPr>
                                <w:r w:rsidRPr="00F656D1">
                                  <w:rPr>
                                    <w:rStyle w:val="BasicCharBold"/>
                                  </w:rPr>
                                  <w:t>Betreuer:</w:t>
                                </w:r>
                                <w:r>
                                  <w:tab/>
                                  <w:t>Vorname Name</w:t>
                                </w:r>
                              </w:p>
                              <w:p w14:paraId="3DE03EE0" w14:textId="77777777" w:rsidR="003B4C3C" w:rsidRDefault="003B4C3C" w:rsidP="00463BC7">
                                <w:pPr>
                                  <w:pStyle w:val="BasicTextIndentation"/>
                                </w:pPr>
                              </w:p>
                              <w:p w14:paraId="5ED8F137" w14:textId="77777777" w:rsidR="003B4C3C" w:rsidRDefault="003B4C3C"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3B4C3C" w:rsidRDefault="003B4C3C"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3B4C3C" w:rsidRDefault="003B4C3C" w:rsidP="00463BC7">
                                <w:pPr>
                                  <w:pStyle w:val="BasicTextIndentation"/>
                                </w:pPr>
                              </w:p>
                              <w:p w14:paraId="4FA2E61B" w14:textId="77777777" w:rsidR="003B4C3C" w:rsidRDefault="003B4C3C" w:rsidP="00A509D9">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725962B2" w14:textId="77777777" w:rsidR="003B4C3C" w:rsidRDefault="003B4C3C" w:rsidP="00463BC7">
                          <w:pPr>
                            <w:pStyle w:val="BasicTextIndentation"/>
                          </w:pPr>
                          <w:r w:rsidRPr="00F656D1">
                            <w:rPr>
                              <w:rStyle w:val="BasicCharBold"/>
                            </w:rPr>
                            <w:t>Themensteller:</w:t>
                          </w:r>
                          <w:r>
                            <w:tab/>
                            <w:t>Prof. Dr. Oliver Thomas</w:t>
                          </w:r>
                        </w:p>
                        <w:p w14:paraId="6A2C2898" w14:textId="77777777" w:rsidR="003B4C3C" w:rsidRDefault="003B4C3C" w:rsidP="00463BC7">
                          <w:pPr>
                            <w:pStyle w:val="BasicTextIndentation"/>
                          </w:pPr>
                          <w:r w:rsidRPr="00F656D1">
                            <w:rPr>
                              <w:rStyle w:val="BasicCharBold"/>
                            </w:rPr>
                            <w:t>Betreuer:</w:t>
                          </w:r>
                          <w:r>
                            <w:tab/>
                            <w:t>Dirk Metzger, M.Sc. with Honors</w:t>
                          </w:r>
                        </w:p>
                        <w:p w14:paraId="3B1E38A5" w14:textId="77777777" w:rsidR="003B4C3C" w:rsidRDefault="003B4C3C" w:rsidP="00463BC7">
                          <w:pPr>
                            <w:pStyle w:val="BasicTextIndentation"/>
                          </w:pPr>
                        </w:p>
                        <w:p w14:paraId="116FDB39" w14:textId="77777777" w:rsidR="003B4C3C" w:rsidRDefault="003B4C3C" w:rsidP="00463BC7">
                          <w:pPr>
                            <w:pStyle w:val="BasicTextIndentation"/>
                          </w:pPr>
                          <w:r>
                            <w:rPr>
                              <w:rStyle w:val="BasicCharBold"/>
                            </w:rPr>
                            <w:t>V</w:t>
                          </w:r>
                          <w:r w:rsidRPr="00F656D1">
                            <w:rPr>
                              <w:rStyle w:val="BasicCharBold"/>
                            </w:rPr>
                            <w:t>orgelegt von:</w:t>
                          </w:r>
                          <w:r>
                            <w:tab/>
                            <w:t>Jannik Hoffjann</w:t>
                          </w:r>
                        </w:p>
                        <w:p w14:paraId="0B39E5EA" w14:textId="77777777" w:rsidR="003B4C3C" w:rsidRPr="0014131F" w:rsidRDefault="003B4C3C"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3B4C3C" w:rsidRDefault="003B4C3C"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3B4C3C" w:rsidRDefault="003B4C3C" w:rsidP="00F656D1">
                          <w:pPr>
                            <w:pStyle w:val="BasicTextIndentation"/>
                            <w:ind w:firstLine="0"/>
                          </w:pPr>
                          <w:r>
                            <w:t>Matrikelnummer: 945592</w:t>
                          </w:r>
                          <w:r>
                            <w:br/>
                          </w:r>
                          <w:r w:rsidRPr="00F656D1">
                            <w:t>E-Mail-Adresse:</w:t>
                          </w:r>
                          <w:r>
                            <w:t xml:space="preserve"> jhoffjann@uni-osnabrueck.de</w:t>
                          </w:r>
                        </w:p>
                        <w:p w14:paraId="48B7586E" w14:textId="77777777" w:rsidR="003B4C3C" w:rsidRDefault="003B4C3C" w:rsidP="00463BC7">
                          <w:pPr>
                            <w:pStyle w:val="BasicTextIndentation"/>
                          </w:pPr>
                        </w:p>
                        <w:p w14:paraId="3CC85AFD" w14:textId="77777777" w:rsidR="003B4C3C" w:rsidRDefault="003B4C3C" w:rsidP="00A509D9">
                          <w:pPr>
                            <w:pStyle w:val="BasicTextIndentation"/>
                          </w:pPr>
                          <w:r w:rsidRPr="00F656D1">
                            <w:rPr>
                              <w:rStyle w:val="BasicCharBold"/>
                            </w:rPr>
                            <w:t>Abgabetermin:</w:t>
                          </w:r>
                          <w:r>
                            <w:tab/>
                            <w:t>2015-01-22</w:t>
                          </w:r>
                        </w:p>
                        <w:p w14:paraId="6D576C61" w14:textId="77777777" w:rsidR="003B4C3C" w:rsidRDefault="003B4C3C" w:rsidP="001A10C8"/>
                        <w:p w14:paraId="4DE5C896" w14:textId="77777777" w:rsidR="003B4C3C" w:rsidRDefault="003B4C3C" w:rsidP="00463BC7">
                          <w:pPr>
                            <w:pStyle w:val="BasicTextIndentation"/>
                          </w:pPr>
                          <w:r w:rsidRPr="00F656D1">
                            <w:rPr>
                              <w:rStyle w:val="BasicCharBold"/>
                            </w:rPr>
                            <w:t>Themensteller:</w:t>
                          </w:r>
                          <w:r>
                            <w:tab/>
                            <w:t>Prof. Dr. Oliver Thomas</w:t>
                          </w:r>
                        </w:p>
                        <w:p w14:paraId="034D0C5F" w14:textId="77777777" w:rsidR="003B4C3C" w:rsidRDefault="003B4C3C" w:rsidP="00463BC7">
                          <w:pPr>
                            <w:pStyle w:val="BasicTextIndentation"/>
                          </w:pPr>
                          <w:r w:rsidRPr="00F656D1">
                            <w:rPr>
                              <w:rStyle w:val="BasicCharBold"/>
                            </w:rPr>
                            <w:t>Betreuer:</w:t>
                          </w:r>
                          <w:r>
                            <w:tab/>
                            <w:t>Vorname Name</w:t>
                          </w:r>
                        </w:p>
                        <w:p w14:paraId="3DE03EE0" w14:textId="77777777" w:rsidR="003B4C3C" w:rsidRDefault="003B4C3C" w:rsidP="00463BC7">
                          <w:pPr>
                            <w:pStyle w:val="BasicTextIndentation"/>
                          </w:pPr>
                        </w:p>
                        <w:p w14:paraId="5ED8F137" w14:textId="77777777" w:rsidR="003B4C3C" w:rsidRDefault="003B4C3C"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3B4C3C" w:rsidRDefault="003B4C3C"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3B4C3C" w:rsidRDefault="003B4C3C" w:rsidP="00463BC7">
                          <w:pPr>
                            <w:pStyle w:val="BasicTextIndentation"/>
                          </w:pPr>
                        </w:p>
                        <w:p w14:paraId="4FA2E61B" w14:textId="77777777" w:rsidR="003B4C3C" w:rsidRDefault="003B4C3C" w:rsidP="00A509D9">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64384" behindDoc="0" locked="0" layoutInCell="1" allowOverlap="1" wp14:anchorId="1F412640" wp14:editId="216518E1">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BEF34" w14:textId="77777777" w:rsidR="003B4C3C" w:rsidRPr="00B33509" w:rsidRDefault="003B4C3C" w:rsidP="00463BC7">
                                <w:pPr>
                                  <w:pStyle w:val="BasicTextCentered"/>
                                </w:pPr>
                              </w:p>
                              <w:p w14:paraId="2B3482E5" w14:textId="77777777" w:rsidR="003B4C3C" w:rsidRPr="00B33509" w:rsidRDefault="003B4C3C" w:rsidP="00463BC7">
                                <w:pPr>
                                  <w:pStyle w:val="BasicTextCentered"/>
                                </w:pPr>
                              </w:p>
                              <w:p w14:paraId="188E5F57" w14:textId="77777777" w:rsidR="003B4C3C" w:rsidRPr="00B33509" w:rsidRDefault="003B4C3C" w:rsidP="001A10C8">
                                <w:pPr>
                                  <w:pStyle w:val="Titel"/>
                                </w:pPr>
                                <w:r>
                                  <w:t>Einblendung von kontextsensitiven Inhalten auf der Google Glass</w:t>
                                </w:r>
                              </w:p>
                              <w:p w14:paraId="28EC3F69" w14:textId="77777777" w:rsidR="003B4C3C" w:rsidRPr="00B33509" w:rsidRDefault="003B4C3C" w:rsidP="001A10C8"/>
                              <w:p w14:paraId="0A495878" w14:textId="77777777" w:rsidR="003B4C3C" w:rsidRPr="00B33509" w:rsidRDefault="003B4C3C" w:rsidP="00463BC7">
                                <w:pPr>
                                  <w:pStyle w:val="BasicTextCentered"/>
                                </w:pPr>
                              </w:p>
                              <w:p w14:paraId="3AD3A559" w14:textId="77777777" w:rsidR="003B4C3C" w:rsidRPr="00B33509" w:rsidRDefault="003B4C3C" w:rsidP="00463BC7">
                                <w:pPr>
                                  <w:pStyle w:val="BasicTextCentered"/>
                                </w:pPr>
                              </w:p>
                              <w:p w14:paraId="647B122F" w14:textId="77777777" w:rsidR="003B4C3C" w:rsidRPr="00B33509" w:rsidRDefault="003B4C3C" w:rsidP="0014131F">
                                <w:pPr>
                                  <w:pStyle w:val="BasicTextCentered"/>
                                </w:pPr>
                                <w:r>
                                  <w:rPr>
                                    <w:rStyle w:val="BasicCharBold"/>
                                  </w:rPr>
                                  <w:t>Bachelorarbeit</w:t>
                                </w:r>
                              </w:p>
                              <w:p w14:paraId="60758085" w14:textId="77777777" w:rsidR="003B4C3C" w:rsidRPr="00B33509" w:rsidRDefault="003B4C3C" w:rsidP="00463BC7">
                                <w:pPr>
                                  <w:pStyle w:val="BasicTextCentered"/>
                                </w:pPr>
                              </w:p>
                              <w:p w14:paraId="16D05A4A" w14:textId="77777777" w:rsidR="003B4C3C" w:rsidRPr="00B33509" w:rsidRDefault="003B4C3C" w:rsidP="003E50DB">
                                <w:pPr>
                                  <w:pStyle w:val="BasicTextCentered"/>
                                </w:pPr>
                                <w:r w:rsidRPr="00B33509">
                                  <w:t>am Fachgebiet Informationsmanagement und Wirtschaftsinformatik,</w:t>
                                </w:r>
                                <w:r w:rsidRPr="00B33509">
                                  <w:br/>
                                  <w:t>Universität Osnabrück</w:t>
                                </w:r>
                              </w:p>
                              <w:p w14:paraId="522498E8" w14:textId="77777777" w:rsidR="003B4C3C" w:rsidRPr="00B33509" w:rsidRDefault="003B4C3C" w:rsidP="003E50DB">
                                <w:pPr>
                                  <w:pStyle w:val="BasicTextCentered"/>
                                </w:pPr>
                              </w:p>
                              <w:p w14:paraId="610AD5D2" w14:textId="77777777" w:rsidR="003B4C3C" w:rsidRPr="00B33509" w:rsidRDefault="003B4C3C" w:rsidP="003E50DB">
                                <w:pPr>
                                  <w:pStyle w:val="BasicTextCentered"/>
                                </w:pPr>
                                <w:r w:rsidRPr="00B33509">
                                  <w:t xml:space="preserve">zur Erlangung des Grades </w:t>
                                </w:r>
                              </w:p>
                              <w:p w14:paraId="77B9B573" w14:textId="77777777" w:rsidR="003B4C3C" w:rsidRPr="00B33509" w:rsidRDefault="003B4C3C" w:rsidP="003E50DB">
                                <w:pPr>
                                  <w:pStyle w:val="BasicTextCentered"/>
                                </w:pPr>
                                <w:r>
                                  <w:t>Bachelor of Science (B. Sc.)</w:t>
                                </w:r>
                              </w:p>
                              <w:p w14:paraId="2A72E6A7" w14:textId="77777777" w:rsidR="003B4C3C" w:rsidRPr="00B33509" w:rsidRDefault="003B4C3C" w:rsidP="003E50DB">
                                <w:pPr>
                                  <w:pStyle w:val="BasicTextCentered"/>
                                </w:pPr>
                                <w:r w:rsidRPr="00B33509">
                                  <w:t xml:space="preserve">im Studiengang </w:t>
                                </w:r>
                              </w:p>
                              <w:p w14:paraId="15076179" w14:textId="77777777" w:rsidR="003B4C3C" w:rsidRPr="00B33509" w:rsidRDefault="003B4C3C" w:rsidP="003E50DB">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14:paraId="5A9BEF34" w14:textId="77777777" w:rsidR="003B4C3C" w:rsidRPr="00B33509" w:rsidRDefault="003B4C3C" w:rsidP="00463BC7">
                          <w:pPr>
                            <w:pStyle w:val="BasicTextCentered"/>
                          </w:pPr>
                        </w:p>
                        <w:p w14:paraId="2B3482E5" w14:textId="77777777" w:rsidR="003B4C3C" w:rsidRPr="00B33509" w:rsidRDefault="003B4C3C" w:rsidP="00463BC7">
                          <w:pPr>
                            <w:pStyle w:val="BasicTextCentered"/>
                          </w:pPr>
                        </w:p>
                        <w:p w14:paraId="188E5F57" w14:textId="77777777" w:rsidR="003B4C3C" w:rsidRPr="00B33509" w:rsidRDefault="003B4C3C" w:rsidP="001A10C8">
                          <w:pPr>
                            <w:pStyle w:val="Titel"/>
                          </w:pPr>
                          <w:r>
                            <w:t>Einblendung von kontextsensitiven Inhalten auf der Google Glass</w:t>
                          </w:r>
                        </w:p>
                        <w:p w14:paraId="28EC3F69" w14:textId="77777777" w:rsidR="003B4C3C" w:rsidRPr="00B33509" w:rsidRDefault="003B4C3C" w:rsidP="001A10C8"/>
                        <w:p w14:paraId="0A495878" w14:textId="77777777" w:rsidR="003B4C3C" w:rsidRPr="00B33509" w:rsidRDefault="003B4C3C" w:rsidP="00463BC7">
                          <w:pPr>
                            <w:pStyle w:val="BasicTextCentered"/>
                          </w:pPr>
                        </w:p>
                        <w:p w14:paraId="3AD3A559" w14:textId="77777777" w:rsidR="003B4C3C" w:rsidRPr="00B33509" w:rsidRDefault="003B4C3C" w:rsidP="00463BC7">
                          <w:pPr>
                            <w:pStyle w:val="BasicTextCentered"/>
                          </w:pPr>
                        </w:p>
                        <w:p w14:paraId="647B122F" w14:textId="77777777" w:rsidR="003B4C3C" w:rsidRPr="00B33509" w:rsidRDefault="003B4C3C" w:rsidP="0014131F">
                          <w:pPr>
                            <w:pStyle w:val="BasicTextCentered"/>
                          </w:pPr>
                          <w:r>
                            <w:rPr>
                              <w:rStyle w:val="BasicCharBold"/>
                            </w:rPr>
                            <w:t>Bachelorarbeit</w:t>
                          </w:r>
                        </w:p>
                        <w:p w14:paraId="60758085" w14:textId="77777777" w:rsidR="003B4C3C" w:rsidRPr="00B33509" w:rsidRDefault="003B4C3C" w:rsidP="00463BC7">
                          <w:pPr>
                            <w:pStyle w:val="BasicTextCentered"/>
                          </w:pPr>
                        </w:p>
                        <w:p w14:paraId="16D05A4A" w14:textId="77777777" w:rsidR="003B4C3C" w:rsidRPr="00B33509" w:rsidRDefault="003B4C3C" w:rsidP="003E50DB">
                          <w:pPr>
                            <w:pStyle w:val="BasicTextCentered"/>
                          </w:pPr>
                          <w:r w:rsidRPr="00B33509">
                            <w:t>am Fachgebiet Informationsmanagement und Wirtschaftsinformatik,</w:t>
                          </w:r>
                          <w:r w:rsidRPr="00B33509">
                            <w:br/>
                            <w:t>Universität Osnabrück</w:t>
                          </w:r>
                        </w:p>
                        <w:p w14:paraId="522498E8" w14:textId="77777777" w:rsidR="003B4C3C" w:rsidRPr="00B33509" w:rsidRDefault="003B4C3C" w:rsidP="003E50DB">
                          <w:pPr>
                            <w:pStyle w:val="BasicTextCentered"/>
                          </w:pPr>
                        </w:p>
                        <w:p w14:paraId="610AD5D2" w14:textId="77777777" w:rsidR="003B4C3C" w:rsidRPr="00B33509" w:rsidRDefault="003B4C3C" w:rsidP="003E50DB">
                          <w:pPr>
                            <w:pStyle w:val="BasicTextCentered"/>
                          </w:pPr>
                          <w:r w:rsidRPr="00B33509">
                            <w:t xml:space="preserve">zur Erlangung des Grades </w:t>
                          </w:r>
                        </w:p>
                        <w:p w14:paraId="77B9B573" w14:textId="77777777" w:rsidR="003B4C3C" w:rsidRPr="00B33509" w:rsidRDefault="003B4C3C" w:rsidP="003E50DB">
                          <w:pPr>
                            <w:pStyle w:val="BasicTextCentered"/>
                          </w:pPr>
                          <w:r>
                            <w:t>Bachelor of Science (B. Sc.)</w:t>
                          </w:r>
                        </w:p>
                        <w:p w14:paraId="2A72E6A7" w14:textId="77777777" w:rsidR="003B4C3C" w:rsidRPr="00B33509" w:rsidRDefault="003B4C3C" w:rsidP="003E50DB">
                          <w:pPr>
                            <w:pStyle w:val="BasicTextCentered"/>
                          </w:pPr>
                          <w:r w:rsidRPr="00B33509">
                            <w:t xml:space="preserve">im Studiengang </w:t>
                          </w:r>
                        </w:p>
                        <w:p w14:paraId="15076179" w14:textId="77777777" w:rsidR="003B4C3C" w:rsidRPr="00B33509" w:rsidRDefault="003B4C3C" w:rsidP="003E50DB">
                          <w:pPr>
                            <w:pStyle w:val="BasicTextCentered"/>
                          </w:pPr>
                          <w:r w:rsidRPr="00B33509">
                            <w:t>Wirtschaftsinformatik</w:t>
                          </w:r>
                        </w:p>
                      </w:txbxContent>
                    </v:textbox>
                  </v:shape>
                </w:pict>
              </mc:Fallback>
            </mc:AlternateContent>
          </w:r>
          <w:r w:rsidR="00F86347" w:rsidRPr="003C7E2E">
            <w:br w:type="page"/>
          </w:r>
        </w:p>
      </w:sdtContent>
    </w:sdt>
    <w:p w14:paraId="14A27E7E" w14:textId="77777777" w:rsidR="00F656D1" w:rsidRPr="003C7E2E" w:rsidRDefault="00F656D1" w:rsidP="00F656D1">
      <w:pPr>
        <w:pStyle w:val="berschrift1"/>
        <w:numPr>
          <w:ilvl w:val="0"/>
          <w:numId w:val="0"/>
        </w:numPr>
        <w:ind w:left="851" w:hanging="851"/>
      </w:pPr>
      <w:bookmarkStart w:id="0" w:name="_Toc278637465"/>
      <w:r w:rsidRPr="003C7E2E">
        <w:lastRenderedPageBreak/>
        <w:t>Zusammenfassung / Expose</w:t>
      </w:r>
      <w:bookmarkEnd w:id="0"/>
    </w:p>
    <w:p w14:paraId="282BBC9F" w14:textId="2B482C86" w:rsidR="00124E8A" w:rsidRPr="003C7E2E" w:rsidRDefault="00124E8A" w:rsidP="00124E8A">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w:t>
      </w:r>
      <w:r w:rsidRPr="003C7E2E">
        <w:t>e</w:t>
      </w:r>
      <w:r w:rsidRPr="003C7E2E">
        <w:t>dene Möglichkeiten der Kontextsensitivität</w:t>
      </w:r>
      <w:r w:rsidR="00937C91">
        <w:t xml:space="preserve"> (engl. Context-Awareness)</w:t>
      </w:r>
      <w:r w:rsidRPr="003C7E2E">
        <w:t xml:space="preserve"> erörtert werden und ihren Nutzbarkeit auf dem Bereich der tragbaren Geräte erfragt werden. </w:t>
      </w:r>
    </w:p>
    <w:p w14:paraId="30EFDF27" w14:textId="77777777" w:rsidR="00124E8A" w:rsidRPr="003C7E2E" w:rsidRDefault="00124E8A" w:rsidP="00124E8A">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7D50A844" w14:textId="77777777" w:rsidR="00124E8A" w:rsidRPr="003C7E2E" w:rsidRDefault="00124E8A" w:rsidP="00124E8A">
      <w:pPr>
        <w:pStyle w:val="BasicText"/>
      </w:pPr>
      <w:r w:rsidRPr="003C7E2E">
        <w:t>Nach Abwägung der einzelnen Möglichkeiten soll eine der Arten der kontextsensitiven I</w:t>
      </w:r>
      <w:r w:rsidRPr="003C7E2E">
        <w:t>n</w:t>
      </w:r>
      <w:r w:rsidRPr="003C7E2E">
        <w:t>haltsgewinnung beispielhaft auf der Google Glass implementiert werden. Es soll getestet we</w:t>
      </w:r>
      <w:r w:rsidRPr="003C7E2E">
        <w:t>r</w:t>
      </w:r>
      <w:r w:rsidRPr="003C7E2E">
        <w:t>den inwieweit sich das Medium Google Glass als agierendes Objekt eignet und wo durch g</w:t>
      </w:r>
      <w:r w:rsidRPr="003C7E2E">
        <w:t>e</w:t>
      </w:r>
      <w:r w:rsidRPr="003C7E2E">
        <w:t xml:space="preserve">gebene Hard- und Software eventuelle Grenzen entstehen. </w:t>
      </w:r>
    </w:p>
    <w:p w14:paraId="1A543563" w14:textId="05503751" w:rsidR="00124E8A" w:rsidRPr="003C7E2E" w:rsidRDefault="00124E8A" w:rsidP="00124E8A">
      <w:pPr>
        <w:pStyle w:val="BasicText"/>
      </w:pPr>
      <w:r w:rsidRPr="003C7E2E">
        <w:t xml:space="preserve">Vorstellbar wäre an dieser Stelle zum Beispiel die Implementation einer mobilen Applikation auf Grundlage von Open CV </w:t>
      </w:r>
      <w:r w:rsidRPr="003C7E2E">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Pr="003C7E2E">
        <w:fldChar w:fldCharType="separate"/>
      </w:r>
      <w:r w:rsidR="00ED2EFC" w:rsidRPr="00ED2EFC">
        <w:rPr>
          <w:noProof/>
        </w:rPr>
        <w:t>(opencv dev team 2014)</w:t>
      </w:r>
      <w:r w:rsidRPr="003C7E2E">
        <w:fldChar w:fldCharType="end"/>
      </w:r>
      <w:r w:rsidRPr="003C7E2E">
        <w:t xml:space="preserve"> und eine der implementierten Keypoi</w:t>
      </w:r>
      <w:r w:rsidRPr="003C7E2E">
        <w:t>n</w:t>
      </w:r>
      <w:r w:rsidRPr="003C7E2E">
        <w:t xml:space="preserve">terkennungen wie zum Beispiel SURF </w:t>
      </w:r>
      <w:r w:rsidRPr="003C7E2E">
        <w:fldChar w:fldCharType="begin" w:fldLock="1"/>
      </w:r>
      <w:r w:rsidR="00F72C28">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"uris" : [ "http://www.mendeley.com/documents/?uuid=f72dd077-0aa0-4c02-9f17-d7f1b813ebc8" ] } ], "mendeley" : { "formattedCitation" : "(Bay et al. 2006)", "plainTextFormattedCitation" : "(Bay et al. 2006)", "previouslyFormattedCitation" : "(Bay et al. 2006)" }, "properties" : { "noteIndex" : 0 }, "schema" : "https://github.com/citation-style-language/schema/raw/master/csl-citation.json" }</w:instrText>
      </w:r>
      <w:r w:rsidRPr="003C7E2E">
        <w:fldChar w:fldCharType="separate"/>
      </w:r>
      <w:r w:rsidRPr="003C7E2E">
        <w:rPr>
          <w:noProof/>
        </w:rPr>
        <w:t>(Bay et al. 2006)</w:t>
      </w:r>
      <w:r w:rsidRPr="003C7E2E">
        <w:fldChar w:fldCharType="end"/>
      </w:r>
      <w:r w:rsidRPr="003C7E2E">
        <w:t xml:space="preserve">, FREAK </w:t>
      </w:r>
      <w:r w:rsidRPr="003C7E2E">
        <w:fldChar w:fldCharType="begin" w:fldLock="1"/>
      </w:r>
      <w:r w:rsidR="00F72C28">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"uris" : [ "http://www.mendeley.com/documents/?uuid=005d56ed-ac44-4560-8651-dec4ed12c509" ] } ], "mendeley" : { "formattedCitation" : "(Alahi et al. 2012)", "plainTextFormattedCitation" : "(Alahi et al. 2012)", "previouslyFormattedCitation" : "(Alahi et al. 2012)" }, "properties" : { "noteIndex" : 0 }, "schema" : "https://github.com/citation-style-language/schema/raw/master/csl-citation.json" }</w:instrText>
      </w:r>
      <w:r w:rsidRPr="003C7E2E">
        <w:fldChar w:fldCharType="separate"/>
      </w:r>
      <w:r w:rsidRPr="003C7E2E">
        <w:rPr>
          <w:noProof/>
        </w:rPr>
        <w:t>(Alahi et al. 2012)</w:t>
      </w:r>
      <w:r w:rsidRPr="003C7E2E">
        <w:fldChar w:fldCharType="end"/>
      </w:r>
      <w:r w:rsidRPr="003C7E2E">
        <w:t xml:space="preserve"> und BRISK </w:t>
      </w:r>
      <w:r w:rsidRPr="003C7E2E">
        <w:fldChar w:fldCharType="begin" w:fldLock="1"/>
      </w:r>
      <w:r w:rsidR="00F72C28">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"uris" : [ "http://www.mendeley.com/documents/?uuid=5c2e1107-9fb4-4e3f-9611-814a0d0e6b9c" ] } ], "mendeley" : { "formattedCitation" : "(Leutenegger et al. 2011)", "plainTextFormattedCitation" : "(Leutenegger et al. 2011)", "previouslyFormattedCitation" : "(Leutenegger et al. 2011)" }, "properties" : { "noteIndex" : 0 }, "schema" : "https://github.com/citation-style-language/schema/raw/master/csl-citation.json" }</w:instrText>
      </w:r>
      <w:r w:rsidRPr="003C7E2E">
        <w:fldChar w:fldCharType="separate"/>
      </w:r>
      <w:r w:rsidRPr="003C7E2E">
        <w:rPr>
          <w:noProof/>
        </w:rPr>
        <w:t>(Leutenegger et al. 2011)</w:t>
      </w:r>
      <w:r w:rsidRPr="003C7E2E">
        <w:fldChar w:fldCharType="end"/>
      </w:r>
      <w:r w:rsidRPr="003C7E2E">
        <w:t>. Diese bieten durch vielfältige Möglichkeiten des Ma</w:t>
      </w:r>
      <w:r w:rsidRPr="003C7E2E">
        <w:t>t</w:t>
      </w:r>
      <w:r w:rsidRPr="003C7E2E">
        <w:t>chings, Möglichkeiten der Wiedererkennung und Auswertung von Grafiken, welche die U</w:t>
      </w:r>
      <w:r w:rsidRPr="003C7E2E">
        <w:t>m</w:t>
      </w:r>
      <w:r w:rsidRPr="003C7E2E">
        <w:t>setzung einer kontextsensitiven Anwendung auf der Google Glass ermöglichen könnten.</w:t>
      </w:r>
    </w:p>
    <w:p w14:paraId="2B90D408" w14:textId="77777777" w:rsidR="00124E8A" w:rsidRPr="003C7E2E" w:rsidRDefault="00124E8A" w:rsidP="00124E8A">
      <w:pPr>
        <w:pStyle w:val="BasicText"/>
      </w:pPr>
      <w:r w:rsidRPr="003C7E2E">
        <w:t>Durch diese abschließende Implementation und eine Auswertung der Ergebnisse soll ein er</w:t>
      </w:r>
      <w:r w:rsidRPr="003C7E2E">
        <w:t>s</w:t>
      </w:r>
      <w:r w:rsidRPr="003C7E2E">
        <w:t>ter Versuch der Einblendung von kontextsensitiven Inhalten auf der Google Glass erbracht werden und Möglichkeiten zu weiteren Nutzung des Geräts aufgezeigt werden.</w:t>
      </w:r>
    </w:p>
    <w:p w14:paraId="53CC8676" w14:textId="527CDE9A" w:rsidR="006E1E44" w:rsidRPr="003C7E2E" w:rsidRDefault="006E1E44" w:rsidP="00124E8A">
      <w:pPr>
        <w:pStyle w:val="BasicText"/>
      </w:pPr>
    </w:p>
    <w:p w14:paraId="684F495C" w14:textId="77777777" w:rsidR="006E1E44" w:rsidRPr="003C7E2E" w:rsidRDefault="006E1E44" w:rsidP="00F656D1">
      <w:pPr>
        <w:pStyle w:val="BasicText"/>
      </w:pPr>
    </w:p>
    <w:p w14:paraId="44BE4F39" w14:textId="77777777" w:rsidR="006E1E44" w:rsidRPr="003C7E2E" w:rsidRDefault="006E1E44" w:rsidP="00F656D1">
      <w:pPr>
        <w:pStyle w:val="BasicText"/>
      </w:pPr>
    </w:p>
    <w:p w14:paraId="53F220C3" w14:textId="77777777" w:rsidR="006E1E44" w:rsidRPr="003C7E2E" w:rsidRDefault="006E1E44" w:rsidP="006E1E44">
      <w:pPr>
        <w:pStyle w:val="BasicText"/>
        <w:sectPr w:rsidR="006E1E44" w:rsidRPr="003C7E2E" w:rsidSect="008A0686">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ADFB7A1" w14:textId="77777777" w:rsidR="00297DC8" w:rsidRPr="003C7E2E" w:rsidRDefault="00297DC8" w:rsidP="00D85134">
      <w:pPr>
        <w:pStyle w:val="BasicTextHeading1look-alike"/>
        <w:numPr>
          <w:ilvl w:val="0"/>
          <w:numId w:val="0"/>
        </w:numPr>
      </w:pPr>
      <w:r w:rsidRPr="003C7E2E">
        <w:lastRenderedPageBreak/>
        <w:t>Inhaltsverzeichnis</w:t>
      </w:r>
    </w:p>
    <w:p w14:paraId="6DC408F6" w14:textId="77777777" w:rsidR="00E26241" w:rsidRDefault="00B3075C">
      <w:pPr>
        <w:pStyle w:val="Verzeichnis1"/>
        <w:rPr>
          <w:rFonts w:asciiTheme="minorHAnsi" w:eastAsiaTheme="minorEastAsia" w:hAnsiTheme="minorHAnsi" w:cstheme="minorBidi"/>
          <w:szCs w:val="24"/>
          <w:lang w:eastAsia="ja-JP"/>
        </w:rPr>
      </w:pPr>
      <w:r w:rsidRPr="003C7E2E">
        <w:rPr>
          <w:i/>
          <w:noProof w:val="0"/>
        </w:rPr>
        <w:fldChar w:fldCharType="begin"/>
      </w:r>
      <w:r w:rsidR="00E8643D" w:rsidRPr="003C7E2E">
        <w:rPr>
          <w:i/>
          <w:noProof w:val="0"/>
        </w:rPr>
        <w:instrText xml:space="preserve"> TOC \o "1-4" \h \z \t "Überschrift 8;2;Überschrift 9;3;Grundtext (wie Überschr1);1" </w:instrText>
      </w:r>
      <w:r w:rsidRPr="003C7E2E">
        <w:rPr>
          <w:i/>
          <w:noProof w:val="0"/>
        </w:rPr>
        <w:fldChar w:fldCharType="separate"/>
      </w:r>
      <w:r w:rsidR="00E26241">
        <w:t>Zusammenfassung / Expose</w:t>
      </w:r>
      <w:r w:rsidR="00E26241">
        <w:tab/>
      </w:r>
      <w:r w:rsidR="00E26241">
        <w:fldChar w:fldCharType="begin"/>
      </w:r>
      <w:r w:rsidR="00E26241">
        <w:instrText xml:space="preserve"> PAGEREF _Toc278637465 \h </w:instrText>
      </w:r>
      <w:r w:rsidR="00E26241">
        <w:fldChar w:fldCharType="separate"/>
      </w:r>
      <w:r w:rsidR="00E26241">
        <w:t>II</w:t>
      </w:r>
      <w:r w:rsidR="00E26241">
        <w:fldChar w:fldCharType="end"/>
      </w:r>
    </w:p>
    <w:p w14:paraId="1498B5FD" w14:textId="77777777" w:rsidR="00E26241" w:rsidRDefault="00E26241">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_Toc278637466 \h </w:instrText>
      </w:r>
      <w:r>
        <w:fldChar w:fldCharType="separate"/>
      </w:r>
      <w:r>
        <w:t>IV</w:t>
      </w:r>
      <w:r>
        <w:fldChar w:fldCharType="end"/>
      </w:r>
    </w:p>
    <w:p w14:paraId="418A5EB0" w14:textId="77777777" w:rsidR="00E26241" w:rsidRDefault="00E26241">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_Toc278637467 \h </w:instrText>
      </w:r>
      <w:r>
        <w:fldChar w:fldCharType="separate"/>
      </w:r>
      <w:r>
        <w:t>V</w:t>
      </w:r>
      <w:r>
        <w:fldChar w:fldCharType="end"/>
      </w:r>
    </w:p>
    <w:p w14:paraId="745F4D1E" w14:textId="77777777" w:rsidR="00E26241" w:rsidRDefault="00E26241">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_Toc278637468 \h </w:instrText>
      </w:r>
      <w:r>
        <w:fldChar w:fldCharType="separate"/>
      </w:r>
      <w:r>
        <w:t>VI</w:t>
      </w:r>
      <w:r>
        <w:fldChar w:fldCharType="end"/>
      </w:r>
    </w:p>
    <w:p w14:paraId="071E672C" w14:textId="77777777" w:rsidR="00E26241" w:rsidRDefault="00E26241">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_Toc278637469 \h </w:instrText>
      </w:r>
      <w:r>
        <w:fldChar w:fldCharType="separate"/>
      </w:r>
      <w:r>
        <w:t>VII</w:t>
      </w:r>
      <w:r>
        <w:fldChar w:fldCharType="end"/>
      </w:r>
    </w:p>
    <w:p w14:paraId="3468AC6C" w14:textId="77777777" w:rsidR="00E26241" w:rsidRDefault="00E26241">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 / Motivation</w:t>
      </w:r>
      <w:r>
        <w:tab/>
      </w:r>
      <w:r>
        <w:fldChar w:fldCharType="begin"/>
      </w:r>
      <w:r>
        <w:instrText xml:space="preserve"> PAGEREF _Toc278637470 \h </w:instrText>
      </w:r>
      <w:r>
        <w:fldChar w:fldCharType="separate"/>
      </w:r>
      <w:r>
        <w:t>1</w:t>
      </w:r>
      <w:r>
        <w:fldChar w:fldCharType="end"/>
      </w:r>
    </w:p>
    <w:p w14:paraId="2EAB6FDF" w14:textId="77777777" w:rsidR="00E26241" w:rsidRDefault="00E26241">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_Toc278637471 \h </w:instrText>
      </w:r>
      <w:r>
        <w:fldChar w:fldCharType="separate"/>
      </w:r>
      <w:r>
        <w:t>2</w:t>
      </w:r>
      <w:r>
        <w:fldChar w:fldCharType="end"/>
      </w:r>
    </w:p>
    <w:p w14:paraId="01EF802D" w14:textId="77777777" w:rsidR="00E26241" w:rsidRDefault="00E26241">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_Toc278637472 \h </w:instrText>
      </w:r>
      <w:r>
        <w:fldChar w:fldCharType="separate"/>
      </w:r>
      <w:r>
        <w:t>2</w:t>
      </w:r>
      <w:r>
        <w:fldChar w:fldCharType="end"/>
      </w:r>
    </w:p>
    <w:p w14:paraId="5C1500BC" w14:textId="77777777" w:rsidR="00E26241" w:rsidRDefault="00E26241">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_Toc278637473 \h </w:instrText>
      </w:r>
      <w:r>
        <w:fldChar w:fldCharType="separate"/>
      </w:r>
      <w:r>
        <w:t>3</w:t>
      </w:r>
      <w:r>
        <w:fldChar w:fldCharType="end"/>
      </w:r>
    </w:p>
    <w:p w14:paraId="2CCA0398" w14:textId="77777777" w:rsidR="00E26241" w:rsidRDefault="00E26241">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Marker / QR Codes</w:t>
      </w:r>
      <w:r>
        <w:tab/>
      </w:r>
      <w:r>
        <w:fldChar w:fldCharType="begin"/>
      </w:r>
      <w:r>
        <w:instrText xml:space="preserve"> PAGEREF _Toc278637474 \h </w:instrText>
      </w:r>
      <w:r>
        <w:fldChar w:fldCharType="separate"/>
      </w:r>
      <w:r>
        <w:t>4</w:t>
      </w:r>
      <w:r>
        <w:fldChar w:fldCharType="end"/>
      </w:r>
    </w:p>
    <w:p w14:paraId="5CF899C9" w14:textId="77777777" w:rsidR="00E26241" w:rsidRDefault="00E26241">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_Toc278637475 \h </w:instrText>
      </w:r>
      <w:r>
        <w:fldChar w:fldCharType="separate"/>
      </w:r>
      <w:r>
        <w:t>6</w:t>
      </w:r>
      <w:r>
        <w:fldChar w:fldCharType="end"/>
      </w:r>
    </w:p>
    <w:p w14:paraId="48309D5E" w14:textId="77777777" w:rsidR="00E26241" w:rsidRDefault="00E26241">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_Toc278637476 \h </w:instrText>
      </w:r>
      <w:r>
        <w:fldChar w:fldCharType="separate"/>
      </w:r>
      <w:r>
        <w:t>7</w:t>
      </w:r>
      <w:r>
        <w:fldChar w:fldCharType="end"/>
      </w:r>
    </w:p>
    <w:p w14:paraId="0C1207D4" w14:textId="77777777" w:rsidR="00E26241" w:rsidRDefault="00E26241">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_Toc278637477 \h </w:instrText>
      </w:r>
      <w:r>
        <w:fldChar w:fldCharType="separate"/>
      </w:r>
      <w:r>
        <w:t>8</w:t>
      </w:r>
      <w:r>
        <w:fldChar w:fldCharType="end"/>
      </w:r>
    </w:p>
    <w:p w14:paraId="2AC2F9FA" w14:textId="77777777" w:rsidR="00E26241" w:rsidRDefault="00E26241">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_Toc278637478 \h </w:instrText>
      </w:r>
      <w:r>
        <w:fldChar w:fldCharType="separate"/>
      </w:r>
      <w:r>
        <w:t>8</w:t>
      </w:r>
      <w:r>
        <w:fldChar w:fldCharType="end"/>
      </w:r>
    </w:p>
    <w:p w14:paraId="14FCBADF" w14:textId="77777777" w:rsidR="00E26241" w:rsidRDefault="00E26241">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_Toc278637479 \h </w:instrText>
      </w:r>
      <w:r>
        <w:fldChar w:fldCharType="separate"/>
      </w:r>
      <w:r>
        <w:t>9</w:t>
      </w:r>
      <w:r>
        <w:fldChar w:fldCharType="end"/>
      </w:r>
    </w:p>
    <w:p w14:paraId="3E99C8B1" w14:textId="77777777" w:rsidR="00E26241" w:rsidRDefault="00E26241">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_Toc278637480 \h </w:instrText>
      </w:r>
      <w:r>
        <w:fldChar w:fldCharType="separate"/>
      </w:r>
      <w:r>
        <w:t>9</w:t>
      </w:r>
      <w:r>
        <w:fldChar w:fldCharType="end"/>
      </w:r>
    </w:p>
    <w:p w14:paraId="2CB4F350" w14:textId="77777777" w:rsidR="00E26241" w:rsidRDefault="00E26241">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_Toc278637481 \h </w:instrText>
      </w:r>
      <w:r>
        <w:fldChar w:fldCharType="separate"/>
      </w:r>
      <w:r>
        <w:t>10</w:t>
      </w:r>
      <w:r>
        <w:fldChar w:fldCharType="end"/>
      </w:r>
    </w:p>
    <w:p w14:paraId="34E702B4" w14:textId="77777777" w:rsidR="00E26241" w:rsidRDefault="00E26241">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_Toc278637482 \h </w:instrText>
      </w:r>
      <w:r>
        <w:fldChar w:fldCharType="separate"/>
      </w:r>
      <w:r>
        <w:t>11</w:t>
      </w:r>
      <w:r>
        <w:fldChar w:fldCharType="end"/>
      </w:r>
    </w:p>
    <w:p w14:paraId="1D5F878A" w14:textId="77777777" w:rsidR="00E26241" w:rsidRDefault="00E26241">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_Toc278637483 \h </w:instrText>
      </w:r>
      <w:r>
        <w:fldChar w:fldCharType="separate"/>
      </w:r>
      <w:r>
        <w:t>11</w:t>
      </w:r>
      <w:r>
        <w:fldChar w:fldCharType="end"/>
      </w:r>
    </w:p>
    <w:p w14:paraId="74DF6BEE" w14:textId="77777777" w:rsidR="00E26241" w:rsidRDefault="00E26241">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_Toc278637484 \h </w:instrText>
      </w:r>
      <w:r>
        <w:fldChar w:fldCharType="separate"/>
      </w:r>
      <w:r>
        <w:t>13</w:t>
      </w:r>
      <w:r>
        <w:fldChar w:fldCharType="end"/>
      </w:r>
    </w:p>
    <w:p w14:paraId="3A3C8F82" w14:textId="77777777" w:rsidR="00E26241" w:rsidRDefault="00E26241">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JavaCV</w:t>
      </w:r>
      <w:r>
        <w:tab/>
      </w:r>
      <w:r>
        <w:fldChar w:fldCharType="begin"/>
      </w:r>
      <w:r>
        <w:instrText xml:space="preserve"> PAGEREF _Toc278637485 \h </w:instrText>
      </w:r>
      <w:r>
        <w:fldChar w:fldCharType="separate"/>
      </w:r>
      <w:r>
        <w:t>13</w:t>
      </w:r>
      <w:r>
        <w:fldChar w:fldCharType="end"/>
      </w:r>
    </w:p>
    <w:p w14:paraId="405A466B" w14:textId="77777777" w:rsidR="00E26241" w:rsidRDefault="00E26241">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&amp; Nearest Neighbor Matching</w:t>
      </w:r>
      <w:r>
        <w:tab/>
      </w:r>
      <w:r>
        <w:fldChar w:fldCharType="begin"/>
      </w:r>
      <w:r>
        <w:instrText xml:space="preserve"> PAGEREF _Toc278637486 \h </w:instrText>
      </w:r>
      <w:r>
        <w:fldChar w:fldCharType="separate"/>
      </w:r>
      <w:r>
        <w:t>13</w:t>
      </w:r>
      <w:r>
        <w:fldChar w:fldCharType="end"/>
      </w:r>
    </w:p>
    <w:p w14:paraId="624C48B1" w14:textId="77777777" w:rsidR="00E26241" w:rsidRDefault="00E26241">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_Toc278637487 \h </w:instrText>
      </w:r>
      <w:r>
        <w:fldChar w:fldCharType="separate"/>
      </w:r>
      <w:r>
        <w:t>15</w:t>
      </w:r>
      <w:r>
        <w:fldChar w:fldCharType="end"/>
      </w:r>
    </w:p>
    <w:p w14:paraId="238D95A1" w14:textId="77777777" w:rsidR="00E26241" w:rsidRDefault="00E26241">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 ausgewählter Programmteile</w:t>
      </w:r>
      <w:r>
        <w:tab/>
      </w:r>
      <w:r>
        <w:fldChar w:fldCharType="begin"/>
      </w:r>
      <w:r>
        <w:instrText xml:space="preserve"> PAGEREF _Toc278637488 \h </w:instrText>
      </w:r>
      <w:r>
        <w:fldChar w:fldCharType="separate"/>
      </w:r>
      <w:r>
        <w:t>15</w:t>
      </w:r>
      <w:r>
        <w:fldChar w:fldCharType="end"/>
      </w:r>
    </w:p>
    <w:p w14:paraId="09B2077A" w14:textId="77777777" w:rsidR="00E26241" w:rsidRDefault="00E26241">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Fallstudie / Auswertung der Applikation</w:t>
      </w:r>
      <w:r>
        <w:tab/>
      </w:r>
      <w:r>
        <w:fldChar w:fldCharType="begin"/>
      </w:r>
      <w:r>
        <w:instrText xml:space="preserve"> PAGEREF _Toc278637489 \h </w:instrText>
      </w:r>
      <w:r>
        <w:fldChar w:fldCharType="separate"/>
      </w:r>
      <w:r>
        <w:t>15</w:t>
      </w:r>
      <w:r>
        <w:fldChar w:fldCharType="end"/>
      </w:r>
    </w:p>
    <w:p w14:paraId="0DD57976" w14:textId="77777777" w:rsidR="00E26241" w:rsidRDefault="00E26241">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Fazit und Ausblick</w:t>
      </w:r>
      <w:r>
        <w:tab/>
      </w:r>
      <w:r>
        <w:fldChar w:fldCharType="begin"/>
      </w:r>
      <w:r>
        <w:instrText xml:space="preserve"> PAGEREF _Toc278637490 \h </w:instrText>
      </w:r>
      <w:r>
        <w:fldChar w:fldCharType="separate"/>
      </w:r>
      <w:r>
        <w:t>16</w:t>
      </w:r>
      <w:r>
        <w:fldChar w:fldCharType="end"/>
      </w:r>
    </w:p>
    <w:p w14:paraId="51A168CD" w14:textId="77777777" w:rsidR="00E26241" w:rsidRDefault="00E26241">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_Toc278637491 \h </w:instrText>
      </w:r>
      <w:r>
        <w:fldChar w:fldCharType="separate"/>
      </w:r>
      <w:r>
        <w:t>17</w:t>
      </w:r>
      <w:r>
        <w:fldChar w:fldCharType="end"/>
      </w:r>
    </w:p>
    <w:p w14:paraId="383E5E82" w14:textId="77777777" w:rsidR="00E26241" w:rsidRDefault="00E26241">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_Toc278637492 \h </w:instrText>
      </w:r>
      <w:r>
        <w:fldChar w:fldCharType="separate"/>
      </w:r>
      <w:r>
        <w:t>20</w:t>
      </w:r>
      <w:r>
        <w:fldChar w:fldCharType="end"/>
      </w:r>
    </w:p>
    <w:p w14:paraId="4BBC797E" w14:textId="77777777" w:rsidR="00E26241" w:rsidRDefault="00E26241">
      <w:pPr>
        <w:pStyle w:val="Verzeichnis2"/>
        <w:tabs>
          <w:tab w:val="left" w:pos="684"/>
        </w:tabs>
        <w:rPr>
          <w:rFonts w:asciiTheme="minorHAnsi" w:eastAsiaTheme="minorEastAsia" w:hAnsiTheme="minorHAnsi" w:cstheme="minorBidi"/>
          <w:szCs w:val="24"/>
          <w:lang w:eastAsia="ja-JP"/>
        </w:rPr>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_Toc278637493 \h </w:instrText>
      </w:r>
      <w:r>
        <w:fldChar w:fldCharType="separate"/>
      </w:r>
      <w:r>
        <w:t>20</w:t>
      </w:r>
      <w:r>
        <w:fldChar w:fldCharType="end"/>
      </w:r>
    </w:p>
    <w:p w14:paraId="27B134C5" w14:textId="77777777" w:rsidR="00E8643D" w:rsidRPr="003C7E2E" w:rsidRDefault="00B3075C" w:rsidP="00E8643D">
      <w:pPr>
        <w:pStyle w:val="BasicText"/>
      </w:pPr>
      <w:r w:rsidRPr="003C7E2E">
        <w:fldChar w:fldCharType="end"/>
      </w:r>
    </w:p>
    <w:p w14:paraId="5442310C" w14:textId="77777777" w:rsidR="00BE1F5B" w:rsidRPr="003C7E2E" w:rsidRDefault="00BE1F5B" w:rsidP="00E8643D">
      <w:pPr>
        <w:pStyle w:val="BasicText"/>
      </w:pPr>
    </w:p>
    <w:p w14:paraId="0A607E24" w14:textId="77777777" w:rsidR="006E1E44" w:rsidRPr="003C7E2E" w:rsidRDefault="006E1E44" w:rsidP="00E8643D">
      <w:pPr>
        <w:pStyle w:val="BasicText"/>
      </w:pPr>
    </w:p>
    <w:p w14:paraId="32D3EA52" w14:textId="77777777" w:rsidR="006E1E44" w:rsidRPr="003C7E2E" w:rsidRDefault="006E1E44" w:rsidP="00D85134">
      <w:pPr>
        <w:pStyle w:val="berschrift1"/>
        <w:numPr>
          <w:ilvl w:val="0"/>
          <w:numId w:val="0"/>
        </w:numPr>
        <w:sectPr w:rsidR="006E1E44" w:rsidRPr="003C7E2E" w:rsidSect="00F149E7">
          <w:headerReference w:type="default" r:id="rId11"/>
          <w:headerReference w:type="first" r:id="rId12"/>
          <w:type w:val="continuous"/>
          <w:pgSz w:w="11906" w:h="16838"/>
          <w:pgMar w:top="1417" w:right="1417" w:bottom="1134" w:left="1417" w:header="850" w:footer="708" w:gutter="0"/>
          <w:pgNumType w:fmt="upperRoman"/>
          <w:cols w:space="708"/>
          <w:titlePg/>
          <w:docGrid w:linePitch="360"/>
        </w:sectPr>
      </w:pPr>
      <w:bookmarkStart w:id="1" w:name="_GoBack"/>
      <w:bookmarkEnd w:id="1"/>
    </w:p>
    <w:p w14:paraId="06D10AF5" w14:textId="77777777" w:rsidR="00297DC8" w:rsidRPr="003C7E2E" w:rsidRDefault="00297DC8" w:rsidP="00D85134">
      <w:pPr>
        <w:pStyle w:val="berschrift1"/>
        <w:numPr>
          <w:ilvl w:val="0"/>
          <w:numId w:val="0"/>
        </w:numPr>
      </w:pPr>
      <w:bookmarkStart w:id="2" w:name="_Toc278637466"/>
      <w:r w:rsidRPr="003C7E2E">
        <w:lastRenderedPageBreak/>
        <w:t>Abbildungsverzeichnis</w:t>
      </w:r>
      <w:bookmarkEnd w:id="2"/>
    </w:p>
    <w:bookmarkStart w:id="3" w:name="AbbildungsVerzGesamt"/>
    <w:p w14:paraId="708399D7" w14:textId="77777777" w:rsidR="00E26241" w:rsidRDefault="00B3075C">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"Abb." </w:instrText>
      </w:r>
      <w:r w:rsidRPr="003C7E2E">
        <w:fldChar w:fldCharType="separate"/>
      </w:r>
      <w:r w:rsidR="00E26241">
        <w:rPr>
          <w:noProof/>
        </w:rPr>
        <w:t>Abb. 2.1</w:t>
      </w:r>
      <w:r w:rsidR="00E26241">
        <w:rPr>
          <w:rFonts w:asciiTheme="minorHAnsi" w:eastAsiaTheme="minorEastAsia" w:hAnsiTheme="minorHAnsi" w:cstheme="minorBidi"/>
          <w:noProof/>
          <w:szCs w:val="24"/>
          <w:lang w:eastAsia="ja-JP"/>
        </w:rPr>
        <w:tab/>
      </w:r>
      <w:r w:rsidR="00E26241" w:rsidRPr="005828CC">
        <w:rPr>
          <w:noProof/>
        </w:rPr>
        <w:t>QR Code für den Titel dieser Arbeit</w:t>
      </w:r>
      <w:r w:rsidR="00E26241">
        <w:rPr>
          <w:noProof/>
        </w:rPr>
        <w:tab/>
      </w:r>
      <w:r w:rsidR="00E26241">
        <w:rPr>
          <w:noProof/>
        </w:rPr>
        <w:fldChar w:fldCharType="begin"/>
      </w:r>
      <w:r w:rsidR="00E26241">
        <w:rPr>
          <w:noProof/>
        </w:rPr>
        <w:instrText xml:space="preserve"> PAGEREF _Toc278637459 \h </w:instrText>
      </w:r>
      <w:r w:rsidR="00E26241">
        <w:rPr>
          <w:noProof/>
        </w:rPr>
      </w:r>
      <w:r w:rsidR="00E26241">
        <w:rPr>
          <w:noProof/>
        </w:rPr>
        <w:fldChar w:fldCharType="separate"/>
      </w:r>
      <w:r w:rsidR="00E26241">
        <w:rPr>
          <w:noProof/>
        </w:rPr>
        <w:t>4</w:t>
      </w:r>
      <w:r w:rsidR="00E26241">
        <w:rPr>
          <w:noProof/>
        </w:rPr>
        <w:fldChar w:fldCharType="end"/>
      </w:r>
    </w:p>
    <w:p w14:paraId="03B1CE70" w14:textId="77777777" w:rsidR="00E26241" w:rsidRDefault="00E26241">
      <w:pPr>
        <w:pStyle w:val="Abbildungsverzeichnis"/>
        <w:tabs>
          <w:tab w:val="left" w:pos="1073"/>
        </w:tabs>
        <w:rPr>
          <w:rFonts w:asciiTheme="minorHAnsi" w:eastAsiaTheme="minorEastAsia" w:hAnsiTheme="minorHAnsi" w:cstheme="minorBidi"/>
          <w:noProof/>
          <w:szCs w:val="24"/>
          <w:lang w:eastAsia="ja-JP"/>
        </w:rPr>
      </w:pPr>
      <w:r>
        <w:rPr>
          <w:noProof/>
        </w:rPr>
        <w:t>Abb. 2.1</w:t>
      </w:r>
      <w:r>
        <w:rPr>
          <w:rFonts w:asciiTheme="minorHAnsi" w:eastAsiaTheme="minorEastAsia" w:hAnsiTheme="minorHAnsi" w:cstheme="minorBidi"/>
          <w:noProof/>
          <w:szCs w:val="24"/>
          <w:lang w:eastAsia="ja-JP"/>
        </w:rPr>
        <w:tab/>
      </w:r>
      <w:r w:rsidRPr="005828CC">
        <w:rPr>
          <w:noProof/>
        </w:rPr>
        <w:t>Foursquare auf Apple iOS 8.1</w:t>
      </w:r>
      <w:r>
        <w:rPr>
          <w:noProof/>
        </w:rPr>
        <w:tab/>
      </w:r>
      <w:r>
        <w:rPr>
          <w:noProof/>
        </w:rPr>
        <w:fldChar w:fldCharType="begin"/>
      </w:r>
      <w:r>
        <w:rPr>
          <w:noProof/>
        </w:rPr>
        <w:instrText xml:space="preserve"> PAGEREF _Toc278637460 \h </w:instrText>
      </w:r>
      <w:r>
        <w:rPr>
          <w:noProof/>
        </w:rPr>
      </w:r>
      <w:r>
        <w:rPr>
          <w:noProof/>
        </w:rPr>
        <w:fldChar w:fldCharType="separate"/>
      </w:r>
      <w:r>
        <w:rPr>
          <w:noProof/>
        </w:rPr>
        <w:t>6</w:t>
      </w:r>
      <w:r>
        <w:rPr>
          <w:noProof/>
        </w:rPr>
        <w:fldChar w:fldCharType="end"/>
      </w:r>
    </w:p>
    <w:p w14:paraId="57493F94" w14:textId="77777777" w:rsidR="00E26241" w:rsidRDefault="00E26241">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5828CC">
        <w:rPr>
          <w:noProof/>
        </w:rPr>
        <w:t>Beschriftete Google Glass (in Anlehnung an (Feng et al. 2014, S. 3070))</w:t>
      </w:r>
      <w:r>
        <w:rPr>
          <w:noProof/>
        </w:rPr>
        <w:tab/>
      </w:r>
      <w:r>
        <w:rPr>
          <w:noProof/>
        </w:rPr>
        <w:fldChar w:fldCharType="begin"/>
      </w:r>
      <w:r>
        <w:rPr>
          <w:noProof/>
        </w:rPr>
        <w:instrText xml:space="preserve"> PAGEREF _Toc278637461 \h </w:instrText>
      </w:r>
      <w:r>
        <w:rPr>
          <w:noProof/>
        </w:rPr>
      </w:r>
      <w:r>
        <w:rPr>
          <w:noProof/>
        </w:rPr>
        <w:fldChar w:fldCharType="separate"/>
      </w:r>
      <w:r>
        <w:rPr>
          <w:noProof/>
        </w:rPr>
        <w:t>9</w:t>
      </w:r>
      <w:r>
        <w:rPr>
          <w:noProof/>
        </w:rPr>
        <w:fldChar w:fldCharType="end"/>
      </w:r>
    </w:p>
    <w:p w14:paraId="30190701" w14:textId="77777777" w:rsidR="00E26241" w:rsidRDefault="00E26241">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5828CC">
        <w:rPr>
          <w:noProof/>
        </w:rPr>
        <w:t>Architektur der Applikation</w:t>
      </w:r>
      <w:r>
        <w:rPr>
          <w:noProof/>
        </w:rPr>
        <w:tab/>
      </w:r>
      <w:r>
        <w:rPr>
          <w:noProof/>
        </w:rPr>
        <w:fldChar w:fldCharType="begin"/>
      </w:r>
      <w:r>
        <w:rPr>
          <w:noProof/>
        </w:rPr>
        <w:instrText xml:space="preserve"> PAGEREF _Toc278637462 \h </w:instrText>
      </w:r>
      <w:r>
        <w:rPr>
          <w:noProof/>
        </w:rPr>
      </w:r>
      <w:r>
        <w:rPr>
          <w:noProof/>
        </w:rPr>
        <w:fldChar w:fldCharType="separate"/>
      </w:r>
      <w:r>
        <w:rPr>
          <w:noProof/>
        </w:rPr>
        <w:t>11</w:t>
      </w:r>
      <w:r>
        <w:rPr>
          <w:noProof/>
        </w:rPr>
        <w:fldChar w:fldCharType="end"/>
      </w:r>
    </w:p>
    <w:p w14:paraId="7706B434" w14:textId="77777777" w:rsidR="00EC6FC8" w:rsidRPr="003C7E2E" w:rsidRDefault="00B3075C" w:rsidP="00EC6FC8">
      <w:pPr>
        <w:pStyle w:val="BasicText"/>
      </w:pPr>
      <w:r w:rsidRPr="003C7E2E">
        <w:fldChar w:fldCharType="end"/>
      </w:r>
      <w:bookmarkEnd w:id="3"/>
    </w:p>
    <w:p w14:paraId="573C378F" w14:textId="77777777" w:rsidR="00297DC8" w:rsidRPr="003C7E2E" w:rsidRDefault="00C565B8" w:rsidP="00D85134">
      <w:pPr>
        <w:pStyle w:val="berschrift1"/>
        <w:numPr>
          <w:ilvl w:val="0"/>
          <w:numId w:val="0"/>
        </w:numPr>
      </w:pPr>
      <w:bookmarkStart w:id="4" w:name="_Toc278637467"/>
      <w:r w:rsidRPr="003C7E2E">
        <w:lastRenderedPageBreak/>
        <w:t>Tabellenverzeichnis</w:t>
      </w:r>
      <w:bookmarkEnd w:id="4"/>
    </w:p>
    <w:bookmarkStart w:id="5" w:name="TabellenVerzGesamt"/>
    <w:p w14:paraId="6675A227" w14:textId="77777777" w:rsidR="001B0760" w:rsidRDefault="00B3075C">
      <w:pPr>
        <w:pStyle w:val="Abbildungsverzeichnis"/>
        <w:tabs>
          <w:tab w:val="left" w:pos="103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"Tab." </w:instrText>
      </w:r>
      <w:r w:rsidRPr="003C7E2E">
        <w:fldChar w:fldCharType="separate"/>
      </w:r>
      <w:r w:rsidR="001B0760">
        <w:rPr>
          <w:noProof/>
        </w:rPr>
        <w:t>Tab. 1.1</w:t>
      </w:r>
      <w:r w:rsidR="001B0760">
        <w:rPr>
          <w:rFonts w:asciiTheme="minorHAnsi" w:eastAsiaTheme="minorEastAsia" w:hAnsiTheme="minorHAnsi" w:cstheme="minorBidi"/>
          <w:noProof/>
          <w:szCs w:val="24"/>
          <w:lang w:eastAsia="ja-JP"/>
        </w:rPr>
        <w:tab/>
      </w:r>
      <w:r w:rsidR="001B0760" w:rsidRPr="00431C17">
        <w:rPr>
          <w:noProof/>
        </w:rPr>
        <w:t>Häufig genutzte physische Sensoren (übernommen aus (Baldauf et al. 2007, S. 266) )</w:t>
      </w:r>
      <w:r w:rsidR="001B0760">
        <w:rPr>
          <w:noProof/>
        </w:rPr>
        <w:tab/>
      </w:r>
      <w:r w:rsidR="001B0760">
        <w:rPr>
          <w:noProof/>
        </w:rPr>
        <w:fldChar w:fldCharType="begin"/>
      </w:r>
      <w:r w:rsidR="001B0760">
        <w:rPr>
          <w:noProof/>
        </w:rPr>
        <w:instrText xml:space="preserve"> PAGEREF _Toc275874378 \h </w:instrText>
      </w:r>
      <w:r w:rsidR="001B0760">
        <w:rPr>
          <w:noProof/>
        </w:rPr>
      </w:r>
      <w:r w:rsidR="001B0760">
        <w:rPr>
          <w:noProof/>
        </w:rPr>
        <w:fldChar w:fldCharType="separate"/>
      </w:r>
      <w:r w:rsidR="001B0760">
        <w:rPr>
          <w:noProof/>
        </w:rPr>
        <w:t>4</w:t>
      </w:r>
      <w:r w:rsidR="001B0760">
        <w:rPr>
          <w:noProof/>
        </w:rPr>
        <w:fldChar w:fldCharType="end"/>
      </w:r>
    </w:p>
    <w:p w14:paraId="0AD6FC5E" w14:textId="77777777" w:rsidR="00EC6FC8" w:rsidRPr="003C7E2E" w:rsidRDefault="00B3075C" w:rsidP="00EC6FC8">
      <w:pPr>
        <w:pStyle w:val="BasicText"/>
      </w:pPr>
      <w:r w:rsidRPr="003C7E2E">
        <w:fldChar w:fldCharType="end"/>
      </w:r>
      <w:bookmarkEnd w:id="5"/>
    </w:p>
    <w:p w14:paraId="749C4DFB" w14:textId="77777777" w:rsidR="00C565B8" w:rsidRDefault="00C565B8" w:rsidP="00D85134">
      <w:pPr>
        <w:pStyle w:val="berschrift1"/>
        <w:numPr>
          <w:ilvl w:val="0"/>
          <w:numId w:val="0"/>
        </w:numPr>
      </w:pPr>
      <w:bookmarkStart w:id="6" w:name="_Toc278637468"/>
      <w:r w:rsidRPr="003C7E2E">
        <w:lastRenderedPageBreak/>
        <w:t>Abkürzungsverzeichnis</w:t>
      </w:r>
      <w:bookmarkEnd w:id="6"/>
    </w:p>
    <w:p w14:paraId="256D672F" w14:textId="77777777" w:rsidR="00054F5B" w:rsidRDefault="00054F5B" w:rsidP="004A1AB0">
      <w:pPr>
        <w:pStyle w:val="BasicText"/>
      </w:pPr>
      <w:r>
        <w:t>aGPS</w:t>
      </w:r>
      <w:r>
        <w:tab/>
      </w:r>
      <w:r>
        <w:tab/>
        <w:t>assisted Global Positioning System</w:t>
      </w:r>
    </w:p>
    <w:p w14:paraId="711C39F5" w14:textId="77777777" w:rsidR="00054F5B" w:rsidRDefault="00054F5B" w:rsidP="00F82036">
      <w:pPr>
        <w:pStyle w:val="BasicText"/>
      </w:pPr>
      <w:r>
        <w:t>API</w:t>
      </w:r>
      <w:r>
        <w:tab/>
      </w:r>
      <w:r>
        <w:tab/>
        <w:t>Application Programming Interface</w:t>
      </w:r>
    </w:p>
    <w:p w14:paraId="62E85B92" w14:textId="77777777" w:rsidR="00054F5B" w:rsidRDefault="00054F5B" w:rsidP="004A1AB0">
      <w:pPr>
        <w:pStyle w:val="BasicText"/>
      </w:pPr>
      <w:r>
        <w:t>BRISK</w:t>
      </w:r>
      <w:r>
        <w:tab/>
      </w:r>
      <w:r>
        <w:tab/>
        <w:t>Binary Robust invariant scalable keypoints</w:t>
      </w:r>
    </w:p>
    <w:p w14:paraId="070DDBB7" w14:textId="77777777" w:rsidR="00054F5B" w:rsidRDefault="00054F5B" w:rsidP="004A1AB0">
      <w:pPr>
        <w:pStyle w:val="BasicText"/>
      </w:pPr>
      <w:r>
        <w:t>FREAK</w:t>
      </w:r>
      <w:r>
        <w:tab/>
        <w:t>Fast Retina Keypoint</w:t>
      </w:r>
    </w:p>
    <w:p w14:paraId="39B2AFA2" w14:textId="77777777" w:rsidR="00054F5B" w:rsidRDefault="00054F5B" w:rsidP="004A1AB0">
      <w:pPr>
        <w:pStyle w:val="BasicText"/>
      </w:pPr>
      <w:r>
        <w:t xml:space="preserve">GB </w:t>
      </w:r>
      <w:r>
        <w:tab/>
      </w:r>
      <w:r>
        <w:tab/>
        <w:t>Gigabyte</w:t>
      </w:r>
    </w:p>
    <w:p w14:paraId="17089D84" w14:textId="77777777" w:rsidR="00054F5B" w:rsidRDefault="00054F5B" w:rsidP="004A1AB0">
      <w:pPr>
        <w:pStyle w:val="BasicText"/>
      </w:pPr>
      <w:r>
        <w:t>GPS</w:t>
      </w:r>
      <w:r>
        <w:tab/>
      </w:r>
      <w:r>
        <w:tab/>
        <w:t>Global Positioning System</w:t>
      </w:r>
    </w:p>
    <w:p w14:paraId="408F8541" w14:textId="77777777" w:rsidR="00054F5B" w:rsidRDefault="00054F5B" w:rsidP="004A1AB0">
      <w:pPr>
        <w:pStyle w:val="BasicText"/>
      </w:pPr>
      <w:r>
        <w:t>GSM</w:t>
      </w:r>
      <w:r>
        <w:tab/>
      </w:r>
      <w:r>
        <w:tab/>
        <w:t>Global System for Mobile Communications</w:t>
      </w:r>
    </w:p>
    <w:p w14:paraId="5CF7E035" w14:textId="77777777" w:rsidR="00054F5B" w:rsidRDefault="00054F5B" w:rsidP="004A1AB0">
      <w:pPr>
        <w:pStyle w:val="BasicText"/>
      </w:pPr>
      <w:r>
        <w:t>HUD</w:t>
      </w:r>
      <w:r>
        <w:tab/>
      </w:r>
      <w:r>
        <w:tab/>
        <w:t>Head-up Display</w:t>
      </w:r>
    </w:p>
    <w:p w14:paraId="2C614A0A" w14:textId="77777777" w:rsidR="00054F5B" w:rsidRDefault="00054F5B" w:rsidP="004A1AB0">
      <w:pPr>
        <w:pStyle w:val="BasicText"/>
      </w:pPr>
      <w:r>
        <w:t>Mhz</w:t>
      </w:r>
      <w:r>
        <w:tab/>
      </w:r>
      <w:r>
        <w:tab/>
        <w:t>Mega Hertz</w:t>
      </w:r>
    </w:p>
    <w:p w14:paraId="2B6233FB" w14:textId="77777777" w:rsidR="00054F5B" w:rsidRDefault="00054F5B" w:rsidP="004A1AB0">
      <w:pPr>
        <w:pStyle w:val="BasicText"/>
      </w:pPr>
      <w:r>
        <w:t xml:space="preserve">QR </w:t>
      </w:r>
      <w:r>
        <w:tab/>
      </w:r>
      <w:r>
        <w:tab/>
        <w:t>Quick Response</w:t>
      </w:r>
    </w:p>
    <w:p w14:paraId="7170EF8F" w14:textId="77777777" w:rsidR="00054F5B" w:rsidRDefault="00054F5B" w:rsidP="004A1AB0">
      <w:pPr>
        <w:pStyle w:val="BasicText"/>
      </w:pPr>
      <w:r>
        <w:t xml:space="preserve">REST </w:t>
      </w:r>
      <w:r>
        <w:tab/>
      </w:r>
      <w:r>
        <w:tab/>
      </w:r>
      <w:r w:rsidRPr="00F82036">
        <w:t>Representational</w:t>
      </w:r>
      <w:r>
        <w:t xml:space="preserve"> State Transfer</w:t>
      </w:r>
    </w:p>
    <w:p w14:paraId="14A336D0" w14:textId="77777777" w:rsidR="00054F5B" w:rsidRDefault="00054F5B" w:rsidP="004A1AB0">
      <w:pPr>
        <w:pStyle w:val="BasicText"/>
      </w:pPr>
      <w:r>
        <w:t>SURF</w:t>
      </w:r>
      <w:r>
        <w:tab/>
      </w:r>
      <w:r>
        <w:tab/>
        <w:t>Speeded-Up Robust Features</w:t>
      </w:r>
    </w:p>
    <w:p w14:paraId="547A98C3" w14:textId="77777777" w:rsidR="00054F5B" w:rsidRDefault="00054F5B" w:rsidP="004A1AB0">
      <w:pPr>
        <w:pStyle w:val="BasicText"/>
      </w:pPr>
      <w:r>
        <w:t>Wh</w:t>
      </w:r>
      <w:r>
        <w:tab/>
      </w:r>
      <w:r>
        <w:tab/>
        <w:t>Wattstunden</w:t>
      </w:r>
    </w:p>
    <w:p w14:paraId="1FAC450C" w14:textId="77777777" w:rsidR="004A1AB0" w:rsidRDefault="004A1AB0" w:rsidP="004A1AB0">
      <w:pPr>
        <w:pStyle w:val="BasicText"/>
      </w:pPr>
    </w:p>
    <w:p w14:paraId="21D6CCE1" w14:textId="77777777" w:rsidR="004A1AB0" w:rsidRPr="004A1AB0" w:rsidRDefault="004A1AB0" w:rsidP="004A1AB0">
      <w:pPr>
        <w:pStyle w:val="BasicText"/>
      </w:pPr>
    </w:p>
    <w:p w14:paraId="2B6879FD" w14:textId="77777777" w:rsidR="00C565B8" w:rsidRPr="003C7E2E" w:rsidRDefault="00C565B8" w:rsidP="00D85134">
      <w:pPr>
        <w:pStyle w:val="berschrift1"/>
        <w:numPr>
          <w:ilvl w:val="0"/>
          <w:numId w:val="0"/>
        </w:numPr>
      </w:pPr>
      <w:bookmarkStart w:id="7" w:name="_Toc278637469"/>
      <w:r w:rsidRPr="003C7E2E">
        <w:lastRenderedPageBreak/>
        <w:t>Symbolverzeichnis</w:t>
      </w:r>
      <w:bookmarkEnd w:id="7"/>
    </w:p>
    <w:p w14:paraId="54DC419C" w14:textId="77777777" w:rsidR="006E1E44" w:rsidRPr="003C7E2E" w:rsidRDefault="006E1E44" w:rsidP="00297DC8">
      <w:pPr>
        <w:pStyle w:val="BasicText"/>
      </w:pPr>
    </w:p>
    <w:p w14:paraId="20CDDC89" w14:textId="77777777" w:rsidR="00C20238" w:rsidRPr="003C7E2E" w:rsidRDefault="00C20238" w:rsidP="00297DC8">
      <w:pPr>
        <w:pStyle w:val="BasicText"/>
      </w:pPr>
    </w:p>
    <w:p w14:paraId="1492259A" w14:textId="77777777" w:rsidR="00C20238" w:rsidRPr="003C7E2E" w:rsidRDefault="00C20238" w:rsidP="00297DC8">
      <w:pPr>
        <w:pStyle w:val="BasicText"/>
        <w:sectPr w:rsidR="00C20238" w:rsidRPr="003C7E2E" w:rsidSect="006E1E44">
          <w:headerReference w:type="first" r:id="rId13"/>
          <w:type w:val="continuous"/>
          <w:pgSz w:w="11906" w:h="16838"/>
          <w:pgMar w:top="1417" w:right="1417" w:bottom="1134" w:left="1417" w:header="850" w:footer="708" w:gutter="0"/>
          <w:pgNumType w:fmt="upperRoman"/>
          <w:cols w:space="708"/>
          <w:titlePg/>
          <w:docGrid w:linePitch="360"/>
        </w:sectPr>
      </w:pPr>
    </w:p>
    <w:p w14:paraId="45B93067" w14:textId="46515EE6" w:rsidR="00EE7A9A" w:rsidRPr="003C7E2E" w:rsidRDefault="00297DC8" w:rsidP="00297DC8">
      <w:pPr>
        <w:pStyle w:val="berschrift1"/>
      </w:pPr>
      <w:bookmarkStart w:id="8" w:name="_Toc278637470"/>
      <w:r w:rsidRPr="003C7E2E">
        <w:lastRenderedPageBreak/>
        <w:t>Einleitung</w:t>
      </w:r>
      <w:r w:rsidR="00F10A49" w:rsidRPr="003C7E2E">
        <w:t xml:space="preserve"> / Motivation</w:t>
      </w:r>
      <w:bookmarkEnd w:id="8"/>
    </w:p>
    <w:p w14:paraId="45BB44D5" w14:textId="77777777" w:rsidR="00D8703C" w:rsidRDefault="00D8703C" w:rsidP="00D8703C">
      <w:pPr>
        <w:pStyle w:val="BasicText"/>
      </w:pPr>
      <w:r>
        <w:t>Die Nutzung von Geräten der Virtual Reality (VR) und der Augmented Reality (AR) hat in den vergangenen zwei bis drei Jahren mit der Google Glass und der Oculus Rift und den beiden hinter ihnen stehenden Großunternehmen Google und Facebook erne</w:t>
      </w:r>
      <w:r>
        <w:t>u</w:t>
      </w:r>
      <w:r>
        <w:t>ten Aufschwung erhalten.</w:t>
      </w:r>
    </w:p>
    <w:p w14:paraId="3C4C897A" w14:textId="77777777" w:rsidR="00D8703C" w:rsidRDefault="00D8703C" w:rsidP="00D8703C">
      <w:pPr>
        <w:pStyle w:val="BasicText"/>
      </w:pPr>
      <w:r>
        <w:t>Dabei hat insbesondere die Google Glass mit ihrer leichten Bauweise und Ungebunde</w:t>
      </w:r>
      <w:r>
        <w:t>n</w:t>
      </w:r>
      <w:r>
        <w:t xml:space="preserve">heit zu nahestehenden Computern die Möglichkeit den Bereich des </w:t>
      </w:r>
      <w:r w:rsidRPr="0096115D">
        <w:t>ubiquitous</w:t>
      </w:r>
      <w:r>
        <w:t xml:space="preserve"> Comp</w:t>
      </w:r>
      <w:r>
        <w:t>u</w:t>
      </w:r>
      <w:r>
        <w:t>ting zu verändern. Anders als Smartphones, Tablets oder konkurrierende Wearables bietet die Google Glass dabei die Chance durchgängig in das Sichtfeld des Trägers int</w:t>
      </w:r>
      <w:r>
        <w:t>e</w:t>
      </w:r>
      <w:r>
        <w:t>griert zu sein. So bieten sich neue Möglichkeiten von Nutzerinteraktion die den Geda</w:t>
      </w:r>
      <w:r>
        <w:t>n</w:t>
      </w:r>
      <w:r>
        <w:t xml:space="preserve">ken des anywhere und anytime auf eine neue Ebene bringen könnten, da die benötigte Handlung durch den Nutzer minimiert wird. </w:t>
      </w:r>
    </w:p>
    <w:p w14:paraId="5F42EEF3" w14:textId="77777777" w:rsidR="00D8703C" w:rsidRDefault="00D8703C" w:rsidP="00D8703C">
      <w:pPr>
        <w:pStyle w:val="BasicText"/>
      </w:pPr>
      <w:r>
        <w:t>Anders als die Oculus Rift ist die Google Glass dabei ein Gerät welches nicht zum A</w:t>
      </w:r>
      <w:r>
        <w:t>n</w:t>
      </w:r>
      <w:r>
        <w:t>zeigen virtueller Welten bzw. der virtuellen Darstellung realer Umgebungen entwickelt wurde. Viel mehr bietet sie die Möglichkeit ähnlich einem Interface aus Computerspi</w:t>
      </w:r>
      <w:r>
        <w:t>e</w:t>
      </w:r>
      <w:r>
        <w:t xml:space="preserve">len, sich über die Wahrnehmung des Nutzers zu legen und diese mit kontextsensitiver Information anzureichern. </w:t>
      </w:r>
    </w:p>
    <w:p w14:paraId="25D5D41E" w14:textId="77520663" w:rsidR="00D8703C" w:rsidRDefault="00D8703C" w:rsidP="00D8703C">
      <w:pPr>
        <w:pStyle w:val="BasicText"/>
      </w:pPr>
      <w:r>
        <w:t>Diese Erweiterung in der Wahrnehmung bietet vielzählige Möglichkeiten. Anders als bei bekannten mobilen Geräten bietet die AR-Brille die Chance dem Nutzer zusätzliche Informationen zu dem von ihm Betrachteten zu liefern ohne dabei seine Handlung zu unterbrechen. Es wäre also zum Beispiel möglich dringend notwendige Information für den Arbeitsfluss zu integrieren ohne dabei die Arbeit unterbrechen zu müssen.</w:t>
      </w:r>
      <w:r w:rsidR="007B43E4">
        <w:t xml:space="preserve"> </w:t>
      </w:r>
    </w:p>
    <w:p w14:paraId="173755B2" w14:textId="77777777" w:rsidR="00D8703C" w:rsidRDefault="00D8703C" w:rsidP="00D8703C">
      <w:pPr>
        <w:pStyle w:val="BasicText"/>
      </w:pPr>
      <w:r>
        <w:t>Inwieweit eine solche kontextsensitive Erweiterung mit der heute verfügbaren Google Glass möglich ist soll Bestandteil dieser wissenschaftlichen Arbeit sein.</w:t>
      </w:r>
    </w:p>
    <w:p w14:paraId="692348BD" w14:textId="77777777" w:rsidR="007B43E4" w:rsidRDefault="007B43E4" w:rsidP="007B43E4">
      <w:pPr>
        <w:pStyle w:val="BasicText"/>
      </w:pPr>
      <w:r>
        <w:t>Diese Arbeit ist ein Teil des Glassroom Projekts welches vom Lehrstuhl für Informat</w:t>
      </w:r>
      <w:r>
        <w:t>i</w:t>
      </w:r>
      <w:r>
        <w:t>onsmanagement und Wirtschaftsinformatik (IMWI) der Universität Osnabrück in K</w:t>
      </w:r>
      <w:r>
        <w:t>o</w:t>
      </w:r>
      <w:r>
        <w:t>operation mit namhaften Partnern durchgeführt wird.</w:t>
      </w:r>
    </w:p>
    <w:p w14:paraId="20188E99" w14:textId="77777777" w:rsidR="007B43E4" w:rsidRDefault="007B43E4" w:rsidP="00D8703C">
      <w:pPr>
        <w:pStyle w:val="BasicText"/>
      </w:pPr>
    </w:p>
    <w:p w14:paraId="16FE302B" w14:textId="77777777" w:rsidR="00FC02FE" w:rsidRPr="003C7E2E" w:rsidRDefault="00FC02FE" w:rsidP="00FC02FE">
      <w:pPr>
        <w:pStyle w:val="BasicText"/>
      </w:pPr>
    </w:p>
    <w:p w14:paraId="308A8E34" w14:textId="77777777" w:rsidR="00A509D9" w:rsidRPr="003C7E2E" w:rsidRDefault="00A509D9" w:rsidP="00A509D9">
      <w:pPr>
        <w:pStyle w:val="BasicText"/>
      </w:pPr>
    </w:p>
    <w:p w14:paraId="4E7E3DA7" w14:textId="69BE04D4" w:rsidR="00297DC8" w:rsidRPr="003C7E2E" w:rsidRDefault="00F10A49" w:rsidP="00297DC8">
      <w:pPr>
        <w:pStyle w:val="berschrift1"/>
      </w:pPr>
      <w:bookmarkStart w:id="9" w:name="_Toc278637471"/>
      <w:r w:rsidRPr="003C7E2E">
        <w:lastRenderedPageBreak/>
        <w:t>Kontextsensitivität</w:t>
      </w:r>
      <w:bookmarkEnd w:id="9"/>
    </w:p>
    <w:p w14:paraId="5C10048F" w14:textId="69B376E9" w:rsidR="00E8643D" w:rsidRPr="003C7E2E" w:rsidRDefault="00F10A49" w:rsidP="00E8643D">
      <w:pPr>
        <w:pStyle w:val="berschrift2"/>
      </w:pPr>
      <w:bookmarkStart w:id="10" w:name="_Toc278637472"/>
      <w:r w:rsidRPr="003C7E2E">
        <w:t>Definition</w:t>
      </w:r>
      <w:bookmarkEnd w:id="10"/>
    </w:p>
    <w:p w14:paraId="7C4AF6AD" w14:textId="04F8E9A3" w:rsidR="00A372FE" w:rsidRPr="003C7E2E" w:rsidRDefault="00DB508D" w:rsidP="001A10C8">
      <w:pPr>
        <w:rPr>
          <w:rFonts w:eastAsiaTheme="minorHAnsi"/>
          <w:lang w:eastAsia="en-US"/>
        </w:rPr>
      </w:pPr>
      <w:r w:rsidRPr="003C7E2E">
        <w:rPr>
          <w:rFonts w:eastAsiaTheme="minorHAnsi"/>
          <w:lang w:eastAsia="en-US"/>
        </w:rPr>
        <w:t xml:space="preserve">Kontextsensitivität </w:t>
      </w:r>
      <w:r w:rsidR="00A372FE" w:rsidRPr="003C7E2E">
        <w:rPr>
          <w:rFonts w:eastAsiaTheme="minorHAnsi"/>
          <w:lang w:eastAsia="en-US"/>
        </w:rPr>
        <w:t xml:space="preserve">(engl. Context-Awareness) </w:t>
      </w:r>
      <w:r w:rsidRPr="003C7E2E">
        <w:rPr>
          <w:rFonts w:eastAsiaTheme="minorHAnsi"/>
          <w:lang w:eastAsia="en-US"/>
        </w:rPr>
        <w:t>ist ein</w:t>
      </w:r>
      <w:r w:rsidR="00A372FE" w:rsidRPr="003C7E2E">
        <w:rPr>
          <w:rFonts w:eastAsiaTheme="minorHAnsi"/>
          <w:lang w:eastAsia="en-US"/>
        </w:rPr>
        <w:t xml:space="preserve"> in der</w:t>
      </w:r>
      <w:r w:rsidRPr="003C7E2E">
        <w:rPr>
          <w:rFonts w:eastAsiaTheme="minorHAnsi"/>
          <w:lang w:eastAsia="en-US"/>
        </w:rPr>
        <w:t xml:space="preserve"> Wissenschaft langjährig </w:t>
      </w:r>
      <w:r w:rsidR="00A372FE" w:rsidRPr="003C7E2E">
        <w:rPr>
          <w:rFonts w:eastAsiaTheme="minorHAnsi"/>
          <w:lang w:eastAsia="en-US"/>
        </w:rPr>
        <w:t>diskutierter</w:t>
      </w:r>
      <w:r w:rsidRPr="003C7E2E">
        <w:rPr>
          <w:rFonts w:eastAsiaTheme="minorHAnsi"/>
          <w:lang w:eastAsia="en-US"/>
        </w:rPr>
        <w:t xml:space="preserve"> Begriff der </w:t>
      </w:r>
      <w:r w:rsidR="00AF36DA" w:rsidRPr="003C7E2E">
        <w:rPr>
          <w:rFonts w:eastAsiaTheme="minorHAnsi"/>
          <w:lang w:eastAsia="en-US"/>
        </w:rPr>
        <w:t xml:space="preserve">erstmals von Schilit und Theimer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( 1994, S. 23)</w:t>
      </w:r>
      <w:r w:rsidR="00AF36DA" w:rsidRPr="003C7E2E">
        <w:rPr>
          <w:rFonts w:eastAsiaTheme="minorHAnsi"/>
          <w:lang w:eastAsia="en-US"/>
        </w:rPr>
        <w:fldChar w:fldCharType="end"/>
      </w:r>
      <w:r w:rsidR="00AF36DA" w:rsidRPr="003C7E2E">
        <w:rPr>
          <w:rFonts w:eastAsiaTheme="minorHAnsi"/>
          <w:lang w:eastAsia="en-US"/>
        </w:rPr>
        <w:t xml:space="preserve">  erwähnt, aber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sidR="00F72C28">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w:t>
      </w:r>
      <w:r w:rsidR="00FA3639" w:rsidRPr="003C7E2E">
        <w:rPr>
          <w:rFonts w:eastAsiaTheme="minorHAnsi"/>
          <w:lang w:eastAsia="en-US"/>
        </w:rPr>
        <w:t xml:space="preserve">beschrieben </w:t>
      </w:r>
      <w:r w:rsidR="00AF36DA" w:rsidRPr="003C7E2E">
        <w:rPr>
          <w:rFonts w:eastAsiaTheme="minorHAnsi"/>
          <w:lang w:eastAsia="en-US"/>
        </w:rPr>
        <w:t>wurde</w:t>
      </w:r>
      <w:r w:rsidRPr="003C7E2E">
        <w:rPr>
          <w:rFonts w:eastAsiaTheme="minorHAnsi"/>
          <w:lang w:eastAsia="en-US"/>
        </w:rPr>
        <w:t>. Die Aut</w:t>
      </w:r>
      <w:r w:rsidRPr="003C7E2E">
        <w:rPr>
          <w:rFonts w:eastAsiaTheme="minorHAnsi"/>
          <w:lang w:eastAsia="en-US"/>
        </w:rPr>
        <w:t>o</w:t>
      </w:r>
      <w:r w:rsidRPr="003C7E2E">
        <w:rPr>
          <w:rFonts w:eastAsiaTheme="minorHAnsi"/>
          <w:lang w:eastAsia="en-US"/>
        </w:rPr>
        <w:t xml:space="preserve">ren </w:t>
      </w:r>
      <w:r w:rsidR="00AF36DA" w:rsidRPr="003C7E2E">
        <w:rPr>
          <w:rFonts w:eastAsiaTheme="minorHAnsi"/>
          <w:lang w:eastAsia="en-US"/>
        </w:rPr>
        <w:t>erdachten</w:t>
      </w:r>
      <w:r w:rsidRPr="003C7E2E">
        <w:rPr>
          <w:rFonts w:eastAsiaTheme="minorHAnsi"/>
          <w:lang w:eastAsia="en-US"/>
        </w:rPr>
        <w:t xml:space="preserve"> damals ein System mit dem</w:t>
      </w:r>
      <w:r w:rsidR="00AF36DA" w:rsidRPr="003C7E2E">
        <w:rPr>
          <w:rFonts w:eastAsiaTheme="minorHAnsi"/>
          <w:lang w:eastAsia="en-US"/>
        </w:rPr>
        <w:t>,</w:t>
      </w:r>
      <w:r w:rsidRPr="003C7E2E">
        <w:rPr>
          <w:rFonts w:eastAsiaTheme="minorHAnsi"/>
          <w:lang w:eastAsia="en-US"/>
        </w:rPr>
        <w:t xml:space="preserve"> zur Koordination einer Belegschaft</w:t>
      </w:r>
      <w:r w:rsidR="00AF36DA" w:rsidRPr="003C7E2E">
        <w:rPr>
          <w:rFonts w:eastAsiaTheme="minorHAnsi"/>
          <w:lang w:eastAsia="en-US"/>
        </w:rPr>
        <w:t>,</w:t>
      </w:r>
      <w:r w:rsidRPr="003C7E2E">
        <w:rPr>
          <w:rFonts w:eastAsiaTheme="minorHAnsi"/>
          <w:lang w:eastAsia="en-US"/>
        </w:rPr>
        <w:t xml:space="preserve"> der Au</w:t>
      </w:r>
      <w:r w:rsidRPr="003C7E2E">
        <w:rPr>
          <w:rFonts w:eastAsiaTheme="minorHAnsi"/>
          <w:lang w:eastAsia="en-US"/>
        </w:rPr>
        <w:t>f</w:t>
      </w:r>
      <w:r w:rsidRPr="003C7E2E">
        <w:rPr>
          <w:rFonts w:eastAsiaTheme="minorHAnsi"/>
          <w:lang w:eastAsia="en-US"/>
        </w:rPr>
        <w:t>enthaltsort der einzel</w:t>
      </w:r>
      <w:r w:rsidR="001A10C8" w:rsidRPr="003C7E2E">
        <w:rPr>
          <w:rFonts w:eastAsiaTheme="minorHAnsi"/>
          <w:lang w:eastAsia="en-US"/>
        </w:rPr>
        <w:t>nen Mitarbeiter ermittelt wird. Mit dieser Information soll</w:t>
      </w:r>
      <w:r w:rsidR="00AF36DA" w:rsidRPr="003C7E2E">
        <w:rPr>
          <w:rFonts w:eastAsiaTheme="minorHAnsi"/>
          <w:lang w:eastAsia="en-US"/>
        </w:rPr>
        <w:t>t</w:t>
      </w:r>
      <w:r w:rsidR="001A10C8" w:rsidRPr="003C7E2E">
        <w:rPr>
          <w:rFonts w:eastAsiaTheme="minorHAnsi"/>
          <w:lang w:eastAsia="en-US"/>
        </w:rPr>
        <w:t>en dann theoretisch die Abläufe verbessert werden, um zum Beispiel das Telefonsystem zu ste</w:t>
      </w:r>
      <w:r w:rsidR="001A10C8" w:rsidRPr="003C7E2E">
        <w:rPr>
          <w:rFonts w:eastAsiaTheme="minorHAnsi"/>
          <w:lang w:eastAsia="en-US"/>
        </w:rPr>
        <w:t>u</w:t>
      </w:r>
      <w:r w:rsidR="001A10C8" w:rsidRPr="003C7E2E">
        <w:rPr>
          <w:rFonts w:eastAsiaTheme="minorHAnsi"/>
          <w:lang w:eastAsia="en-US"/>
        </w:rPr>
        <w:t xml:space="preserve">ern. </w:t>
      </w:r>
    </w:p>
    <w:p w14:paraId="75889E75" w14:textId="02CD3E14" w:rsidR="001A10C8" w:rsidRPr="003C7E2E" w:rsidRDefault="00A372FE" w:rsidP="001A10C8">
      <w:pPr>
        <w:rPr>
          <w:rFonts w:eastAsiaTheme="minorHAnsi"/>
          <w:lang w:eastAsia="en-US"/>
        </w:rPr>
      </w:pPr>
      <w:r w:rsidRPr="003C7E2E">
        <w:rPr>
          <w:rFonts w:eastAsiaTheme="minorHAnsi"/>
          <w:lang w:eastAsia="en-US"/>
        </w:rPr>
        <w:t>Heute wird Kontextsensitivität als Unterfeld des Ubiquitous</w:t>
      </w:r>
      <w:r w:rsidR="00B754C6" w:rsidRPr="003C7E2E">
        <w:rPr>
          <w:rFonts w:eastAsiaTheme="minorHAnsi"/>
          <w:lang w:eastAsia="en-US"/>
        </w:rPr>
        <w:t xml:space="preserve"> (bzw. pervasive)</w:t>
      </w:r>
      <w:r w:rsidRPr="003C7E2E">
        <w:rPr>
          <w:rFonts w:eastAsiaTheme="minorHAnsi"/>
          <w:lang w:eastAsia="en-US"/>
        </w:rPr>
        <w:t xml:space="preserve"> Comp</w:t>
      </w:r>
      <w:r w:rsidRPr="003C7E2E">
        <w:rPr>
          <w:rFonts w:eastAsiaTheme="minorHAnsi"/>
          <w:lang w:eastAsia="en-US"/>
        </w:rPr>
        <w:t>u</w:t>
      </w:r>
      <w:r w:rsidRPr="003C7E2E">
        <w:rPr>
          <w:rFonts w:eastAsiaTheme="minorHAnsi"/>
          <w:lang w:eastAsia="en-US"/>
        </w:rPr>
        <w:t xml:space="preserve">ting gesehen </w:t>
      </w:r>
      <w:r w:rsidRPr="003C7E2E">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"id" : "ITEM-3", "issue" : "4", "issued" : { "date-parts" : [ [ "2012", "8", "1" ] ] }, "page" : "1-45",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00163655"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001A10C8" w:rsidRPr="003C7E2E">
        <w:rPr>
          <w:rFonts w:eastAsiaTheme="minorHAnsi"/>
          <w:lang w:eastAsia="en-US"/>
        </w:rPr>
        <w:t xml:space="preserve"> </w:t>
      </w:r>
      <w:r w:rsidR="00AF36DA" w:rsidRPr="003C7E2E">
        <w:rPr>
          <w:rFonts w:eastAsiaTheme="minorHAnsi"/>
          <w:lang w:eastAsia="en-US"/>
        </w:rPr>
        <w:t>und spielt in diesem eine wichtige Rolle, da die durch Sensoren gewo</w:t>
      </w:r>
      <w:r w:rsidR="00AF36DA" w:rsidRPr="003C7E2E">
        <w:rPr>
          <w:rFonts w:eastAsiaTheme="minorHAnsi"/>
          <w:lang w:eastAsia="en-US"/>
        </w:rPr>
        <w:t>n</w:t>
      </w:r>
      <w:r w:rsidR="00AF36DA" w:rsidRPr="003C7E2E">
        <w:rPr>
          <w:rFonts w:eastAsiaTheme="minorHAnsi"/>
          <w:lang w:eastAsia="en-US"/>
        </w:rPr>
        <w:t xml:space="preserve">nene Datenmenge stetig steigt und die Kontextsensitivität als Chance gesehen wird, die relevanten Informationen hieraus zu gewinnen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(Perera et al. 2014, S. 414)</w:t>
      </w:r>
      <w:r w:rsidR="00AF36DA" w:rsidRPr="003C7E2E">
        <w:rPr>
          <w:rFonts w:eastAsiaTheme="minorHAnsi"/>
          <w:lang w:eastAsia="en-US"/>
        </w:rPr>
        <w:fldChar w:fldCharType="end"/>
      </w:r>
      <w:r w:rsidR="00AF36DA" w:rsidRPr="003C7E2E">
        <w:rPr>
          <w:rFonts w:eastAsiaTheme="minorHAnsi"/>
          <w:lang w:eastAsia="en-US"/>
        </w:rPr>
        <w:t>.</w:t>
      </w:r>
      <w:r w:rsidR="00B12753">
        <w:rPr>
          <w:rFonts w:eastAsiaTheme="minorHAnsi"/>
          <w:lang w:eastAsia="en-US"/>
        </w:rPr>
        <w:t xml:space="preserve"> Indulska und Sutton gehen sogar soweit Kontextsensitivität als die Voraussetzung für ein „anywhere, anytime“ Computing zu sehen </w:t>
      </w:r>
      <w:r w:rsidR="00B12753">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12753">
        <w:rPr>
          <w:rFonts w:eastAsiaTheme="minorHAnsi"/>
          <w:lang w:eastAsia="en-US"/>
        </w:rPr>
        <w:fldChar w:fldCharType="separate"/>
      </w:r>
      <w:r w:rsidR="00B12753" w:rsidRPr="00B12753">
        <w:rPr>
          <w:rFonts w:eastAsiaTheme="minorHAnsi"/>
          <w:noProof/>
          <w:lang w:eastAsia="en-US"/>
        </w:rPr>
        <w:t>( 2003, S. 1)</w:t>
      </w:r>
      <w:r w:rsidR="00B12753">
        <w:rPr>
          <w:rFonts w:eastAsiaTheme="minorHAnsi"/>
          <w:lang w:eastAsia="en-US"/>
        </w:rPr>
        <w:fldChar w:fldCharType="end"/>
      </w:r>
      <w:r w:rsidR="00B12753">
        <w:rPr>
          <w:rFonts w:eastAsiaTheme="minorHAnsi"/>
          <w:lang w:eastAsia="en-US"/>
        </w:rPr>
        <w:t>,</w:t>
      </w:r>
    </w:p>
    <w:p w14:paraId="36A8CA7C" w14:textId="5EE6C50B" w:rsidR="00DB508D" w:rsidRPr="003C7E2E" w:rsidRDefault="00DB508D" w:rsidP="001A10C8">
      <w:pPr>
        <w:rPr>
          <w:rFonts w:eastAsiaTheme="minorHAnsi"/>
          <w:lang w:eastAsia="en-US"/>
        </w:rPr>
      </w:pPr>
      <w:r w:rsidRPr="003C7E2E">
        <w:rPr>
          <w:rFonts w:eastAsiaTheme="minorHAnsi"/>
          <w:lang w:eastAsia="en-US"/>
        </w:rPr>
        <w:t xml:space="preserve">Um </w:t>
      </w:r>
      <w:r w:rsidR="001A10C8" w:rsidRPr="003C7E2E">
        <w:rPr>
          <w:rFonts w:eastAsiaTheme="minorHAnsi"/>
          <w:lang w:eastAsia="en-US"/>
        </w:rPr>
        <w:t xml:space="preserve">zu einer Definition für Kontextsensitivität zu kommen ist es notwendig zunächst dem Kontext Aufmerksamkeit zu schenken. </w:t>
      </w:r>
    </w:p>
    <w:p w14:paraId="6BEEF5DE" w14:textId="66B8DE18" w:rsidR="001A10C8" w:rsidRPr="003C7E2E" w:rsidRDefault="00006C89" w:rsidP="001A10C8">
      <w:pPr>
        <w:rPr>
          <w:rFonts w:eastAsiaTheme="minorHAnsi"/>
          <w:lang w:eastAsia="en-US"/>
        </w:rPr>
      </w:pPr>
      <w:r w:rsidRPr="003C7E2E">
        <w:rPr>
          <w:rFonts w:eastAsiaTheme="minorHAnsi"/>
          <w:lang w:eastAsia="en-US"/>
        </w:rPr>
        <w:t>Die heute in der Wissenschaft weitgehenden anerkannten Definitionen für Kontext, s</w:t>
      </w:r>
      <w:r w:rsidRPr="003C7E2E">
        <w:rPr>
          <w:rFonts w:eastAsiaTheme="minorHAnsi"/>
          <w:lang w:eastAsia="en-US"/>
        </w:rPr>
        <w:t>o</w:t>
      </w:r>
      <w:r w:rsidRPr="003C7E2E">
        <w:rPr>
          <w:rFonts w:eastAsiaTheme="minorHAnsi"/>
          <w:lang w:eastAsia="en-US"/>
        </w:rPr>
        <w:t xml:space="preserve">wie Kontextsensitivität kommen von </w:t>
      </w:r>
      <w:r w:rsidR="001A10C8" w:rsidRPr="003C7E2E">
        <w:rPr>
          <w:rFonts w:eastAsiaTheme="minorHAnsi"/>
          <w:lang w:eastAsia="en-US"/>
        </w:rPr>
        <w:t>Abowd und Dey</w:t>
      </w:r>
      <w:r w:rsidRPr="003C7E2E">
        <w:rPr>
          <w:rFonts w:eastAsiaTheme="minorHAnsi"/>
          <w:lang w:eastAsia="en-US"/>
        </w:rPr>
        <w:t xml:space="preserve"> </w:t>
      </w:r>
      <w:r w:rsidRPr="003C7E2E">
        <w:rPr>
          <w:rFonts w:eastAsiaTheme="minorHAnsi"/>
          <w:lang w:eastAsia="en-US"/>
        </w:rPr>
        <w:fldChar w:fldCharType="begin" w:fldLock="1"/>
      </w:r>
      <w:r w:rsidR="00F72C28">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00606D68" w:rsidRPr="00606D68">
        <w:rPr>
          <w:rFonts w:eastAsiaTheme="minorHAnsi"/>
          <w:noProof/>
          <w:lang w:eastAsia="en-US"/>
        </w:rPr>
        <w:t>( 1999; Perera et al. 2014, S. 414)</w:t>
      </w:r>
      <w:r w:rsidRPr="003C7E2E">
        <w:rPr>
          <w:rFonts w:eastAsiaTheme="minorHAnsi"/>
          <w:lang w:eastAsia="en-US"/>
        </w:rPr>
        <w:fldChar w:fldCharType="end"/>
      </w:r>
      <w:r w:rsidRPr="003C7E2E">
        <w:rPr>
          <w:rFonts w:eastAsiaTheme="minorHAnsi"/>
          <w:lang w:eastAsia="en-US"/>
        </w:rPr>
        <w:t>, sie beschreiben Kontext wie folgt:</w:t>
      </w:r>
    </w:p>
    <w:p w14:paraId="1B936801" w14:textId="11912002" w:rsidR="001A10C8" w:rsidRPr="003C7E2E" w:rsidRDefault="001A10C8" w:rsidP="001A10C8">
      <w:pPr>
        <w:rPr>
          <w:rStyle w:val="AnfhrungszeichenZeichen"/>
          <w:rFonts w:eastAsiaTheme="minorHAnsi"/>
        </w:rPr>
      </w:pPr>
      <w:r w:rsidRPr="003C7E2E">
        <w:rPr>
          <w:rStyle w:val="AnfhrungszeichenZeichen"/>
          <w:rFonts w:eastAsiaTheme="minorHAnsi"/>
        </w:rPr>
        <w:t xml:space="preserve">„any information that can be used to characterize the situation of entities (i.e., whether a person, place or object) that are considered relevant to the interaction between a user and </w:t>
      </w:r>
      <w:r w:rsidR="00A372FE" w:rsidRPr="003C7E2E">
        <w:rPr>
          <w:rStyle w:val="AnfhrungszeichenZeichen"/>
          <w:rFonts w:eastAsiaTheme="minorHAnsi"/>
        </w:rPr>
        <w:t xml:space="preserve">an application, including the </w:t>
      </w:r>
      <w:r w:rsidRPr="003C7E2E">
        <w:rPr>
          <w:rStyle w:val="AnfhrungszeichenZeichen"/>
          <w:rFonts w:eastAsiaTheme="minorHAnsi"/>
        </w:rPr>
        <w:t>u</w:t>
      </w:r>
      <w:r w:rsidR="00A372FE" w:rsidRPr="003C7E2E">
        <w:rPr>
          <w:rStyle w:val="AnfhrungszeichenZeichen"/>
          <w:rFonts w:eastAsiaTheme="minorHAnsi"/>
        </w:rPr>
        <w:t>s</w:t>
      </w:r>
      <w:r w:rsidRPr="003C7E2E">
        <w:rPr>
          <w:rStyle w:val="AnfhrungszeichenZeichen"/>
          <w:rFonts w:eastAsiaTheme="minorHAnsi"/>
        </w:rPr>
        <w:t xml:space="preserve">er and the application themselves.“ </w:t>
      </w:r>
      <w:r w:rsidRPr="003C7E2E">
        <w:rPr>
          <w:rStyle w:val="AnfhrungszeichenZeichen"/>
          <w:rFonts w:eastAsiaTheme="minorHAnsi"/>
        </w:rPr>
        <w:fldChar w:fldCharType="begin" w:fldLock="1"/>
      </w:r>
      <w:r w:rsidR="00F72C28">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27B6B77D" w14:textId="0B2C2267" w:rsidR="00006C89" w:rsidRPr="003C7E2E" w:rsidRDefault="00A372FE" w:rsidP="00A372FE">
      <w:pPr>
        <w:rPr>
          <w:rFonts w:eastAsiaTheme="minorHAnsi"/>
        </w:rPr>
      </w:pPr>
      <w:r w:rsidRPr="003C7E2E">
        <w:rPr>
          <w:rFonts w:eastAsiaTheme="minorHAnsi"/>
        </w:rPr>
        <w:t>Anhand dieser Definition mit der die Autoren damals klar den Kontext als Information abgrenzten die für den Nutzer in seiner Interaktion relevant ist, gelang es ihnen dann auch eindeutig eine Definition für kontextsensitive Systeme</w:t>
      </w:r>
      <w:r w:rsidR="00A07A3D">
        <w:rPr>
          <w:rFonts w:eastAsiaTheme="minorHAnsi"/>
        </w:rPr>
        <w:t xml:space="preserve"> bzw. Applikationen</w:t>
      </w:r>
      <w:r w:rsidRPr="003C7E2E">
        <w:rPr>
          <w:rFonts w:eastAsiaTheme="minorHAnsi"/>
        </w:rPr>
        <w:t xml:space="preserve"> zu fi</w:t>
      </w:r>
      <w:r w:rsidRPr="003C7E2E">
        <w:rPr>
          <w:rFonts w:eastAsiaTheme="minorHAnsi"/>
        </w:rPr>
        <w:t>n</w:t>
      </w:r>
      <w:r w:rsidRPr="003C7E2E">
        <w:rPr>
          <w:rFonts w:eastAsiaTheme="minorHAnsi"/>
        </w:rPr>
        <w:t>den.</w:t>
      </w:r>
    </w:p>
    <w:p w14:paraId="2F3BBDCF" w14:textId="69FB6231" w:rsidR="00006C89" w:rsidRPr="003C7E2E" w:rsidRDefault="00006C89" w:rsidP="001A10C8">
      <w:pPr>
        <w:rPr>
          <w:rStyle w:val="AnfhrungszeichenZeichen"/>
          <w:rFonts w:eastAsiaTheme="minorHAnsi"/>
        </w:rPr>
      </w:pPr>
      <w:r w:rsidRPr="003C7E2E">
        <w:rPr>
          <w:rStyle w:val="AnfhrungszeichenZeichen"/>
          <w:rFonts w:eastAsiaTheme="minorHAnsi"/>
        </w:rPr>
        <w:t>„A system is context-aware if it uses</w:t>
      </w:r>
      <w:r w:rsidR="00A372FE" w:rsidRPr="003C7E2E">
        <w:rPr>
          <w:rStyle w:val="AnfhrungszeichenZeichen"/>
          <w:rFonts w:eastAsiaTheme="minorHAnsi"/>
        </w:rPr>
        <w:t xml:space="preserve"> context to provide relevant in</w:t>
      </w:r>
      <w:r w:rsidRPr="003C7E2E">
        <w:rPr>
          <w:rStyle w:val="AnfhrungszeichenZeichen"/>
          <w:rFonts w:eastAsiaTheme="minorHAnsi"/>
        </w:rPr>
        <w:t xml:space="preserve">formation and/or services to the user, where relevancy depends on the user’s task.“ </w:t>
      </w:r>
      <w:r w:rsidRPr="003C7E2E">
        <w:rPr>
          <w:rStyle w:val="AnfhrungszeichenZeichen"/>
          <w:rFonts w:eastAsiaTheme="minorHAnsi"/>
        </w:rPr>
        <w:fldChar w:fldCharType="begin" w:fldLock="1"/>
      </w:r>
      <w:r w:rsidR="00F72C28">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001A6596"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157198D9" w14:textId="6D1A4152" w:rsidR="00AF36DA" w:rsidRDefault="00004D9C" w:rsidP="00004D9C">
      <w:pPr>
        <w:rPr>
          <w:rFonts w:eastAsiaTheme="minorHAnsi"/>
        </w:rPr>
      </w:pPr>
      <w:r w:rsidRPr="003C7E2E">
        <w:rPr>
          <w:rFonts w:eastAsiaTheme="minorHAnsi"/>
        </w:rPr>
        <w:lastRenderedPageBreak/>
        <w:t>Zwar gab es auch danach noch Versuch</w:t>
      </w:r>
      <w:r w:rsidR="00A07A3D">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sidR="00F72C28">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xml:space="preserve">, die meisten wissenschaftlichen Arbeiten zu dem Thema bauen aber auf der oben genannten auf </w:t>
      </w:r>
      <w:r w:rsidRPr="003C7E2E">
        <w:rPr>
          <w:rFonts w:eastAsiaTheme="minorHAnsi"/>
        </w:rPr>
        <w:fldChar w:fldCharType="begin" w:fldLock="1"/>
      </w:r>
      <w:r w:rsidR="00F72C28">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0054556D" w:rsidRPr="003C7E2E">
        <w:rPr>
          <w:rFonts w:eastAsiaTheme="minorHAnsi"/>
          <w:noProof/>
        </w:rPr>
        <w:t>(Baldauf et al. 2007, S. 264; Perera et al. 2014, S. 414; Lee et al. 2010, S. 1; Dey et al. 1999, S. 2)</w:t>
      </w:r>
      <w:r w:rsidRPr="003C7E2E">
        <w:rPr>
          <w:rFonts w:eastAsiaTheme="minorHAnsi"/>
        </w:rPr>
        <w:fldChar w:fldCharType="end"/>
      </w:r>
      <w:r w:rsidRPr="003C7E2E">
        <w:rPr>
          <w:rFonts w:eastAsiaTheme="minorHAnsi"/>
        </w:rPr>
        <w:t xml:space="preserve"> und sollen hier genutzt werden.</w:t>
      </w:r>
    </w:p>
    <w:p w14:paraId="2F0C6F78" w14:textId="77777777" w:rsidR="00A07A3D" w:rsidRPr="003C7E2E" w:rsidRDefault="00A07A3D" w:rsidP="00004D9C">
      <w:pPr>
        <w:rPr>
          <w:rFonts w:eastAsiaTheme="minorHAnsi"/>
        </w:rPr>
      </w:pPr>
    </w:p>
    <w:p w14:paraId="61663E1F" w14:textId="0E2E6DA0" w:rsidR="009C3964" w:rsidRPr="003C7E2E" w:rsidRDefault="00F10A49" w:rsidP="009C3964">
      <w:pPr>
        <w:pStyle w:val="berschrift2"/>
      </w:pPr>
      <w:bookmarkStart w:id="11" w:name="_Toc278637473"/>
      <w:r w:rsidRPr="003C7E2E">
        <w:t>Möglichkeiten der Kontextsensitivität</w:t>
      </w:r>
      <w:bookmarkEnd w:id="11"/>
    </w:p>
    <w:p w14:paraId="0FB3AA2B" w14:textId="77777777" w:rsidR="00FC2AB7" w:rsidRDefault="005917A3" w:rsidP="00E40ACD">
      <w:r w:rsidRPr="003C7E2E">
        <w:t>Bei näherer Betrachtung der einzelnen Möglichkeiten fällt auf, dass es sich bei Kontex</w:t>
      </w:r>
      <w:r w:rsidRPr="003C7E2E">
        <w:t>t</w:t>
      </w:r>
      <w:r w:rsidRPr="003C7E2E">
        <w:t xml:space="preserve">sensitivität um ein enorm vielschichtiges Thema handelt. </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DF4D79" w:rsidRPr="00FC02FE" w14:paraId="1ED3F070" w14:textId="77777777" w:rsidTr="00DF4D79">
        <w:trPr>
          <w:trHeight w:val="247"/>
          <w:jc w:val="center"/>
        </w:trPr>
        <w:tc>
          <w:tcPr>
            <w:tcW w:w="2834" w:type="dxa"/>
            <w:tcBorders>
              <w:top w:val="single" w:sz="12" w:space="0" w:color="auto"/>
              <w:left w:val="nil"/>
              <w:bottom w:val="single" w:sz="4" w:space="0" w:color="auto"/>
              <w:right w:val="nil"/>
            </w:tcBorders>
          </w:tcPr>
          <w:p w14:paraId="72D83BAF" w14:textId="77777777" w:rsidR="00DF4D79" w:rsidRPr="00F149E7" w:rsidRDefault="00DF4D79" w:rsidP="00DF4D79">
            <w:pPr>
              <w:pStyle w:val="KeinLeerraum"/>
              <w:rPr>
                <w:rStyle w:val="BasicCharItalic"/>
                <w:lang w:val="en-US"/>
              </w:rPr>
            </w:pPr>
            <w:r>
              <w:rPr>
                <w:rStyle w:val="BasicCharItalic"/>
                <w:lang w:val="en-US"/>
              </w:rPr>
              <w:t>Kontextart</w:t>
            </w:r>
          </w:p>
        </w:tc>
        <w:tc>
          <w:tcPr>
            <w:tcW w:w="5668" w:type="dxa"/>
            <w:tcBorders>
              <w:top w:val="single" w:sz="12" w:space="0" w:color="auto"/>
              <w:left w:val="nil"/>
              <w:bottom w:val="single" w:sz="4" w:space="0" w:color="auto"/>
              <w:right w:val="nil"/>
            </w:tcBorders>
            <w:hideMark/>
          </w:tcPr>
          <w:p w14:paraId="6C76A63A" w14:textId="77777777" w:rsidR="00DF4D79" w:rsidRPr="00FC02FE" w:rsidRDefault="00DF4D79" w:rsidP="00DF4D79">
            <w:pPr>
              <w:pStyle w:val="KeinLeerraum"/>
              <w:rPr>
                <w:rStyle w:val="BasicCharItalic"/>
              </w:rPr>
            </w:pPr>
            <w:r>
              <w:rPr>
                <w:rStyle w:val="BasicCharItalic"/>
              </w:rPr>
              <w:t>Verfügbare Sensoren</w:t>
            </w:r>
          </w:p>
        </w:tc>
      </w:tr>
      <w:tr w:rsidR="00DF4D79" w:rsidRPr="00FC02FE" w14:paraId="1FB249B6" w14:textId="77777777" w:rsidTr="00DF4D79">
        <w:trPr>
          <w:trHeight w:val="625"/>
          <w:jc w:val="center"/>
        </w:trPr>
        <w:tc>
          <w:tcPr>
            <w:tcW w:w="2834" w:type="dxa"/>
            <w:tcBorders>
              <w:top w:val="single" w:sz="4" w:space="0" w:color="auto"/>
              <w:left w:val="nil"/>
              <w:bottom w:val="nil"/>
              <w:right w:val="nil"/>
            </w:tcBorders>
          </w:tcPr>
          <w:p w14:paraId="43BBCBC8" w14:textId="77777777" w:rsidR="00DF4D79" w:rsidRPr="00FC02FE" w:rsidRDefault="00DF4D79" w:rsidP="00DF4D79">
            <w:pPr>
              <w:spacing w:line="276" w:lineRule="auto"/>
              <w:jc w:val="left"/>
            </w:pPr>
            <w:r>
              <w:t>Licht</w:t>
            </w:r>
          </w:p>
        </w:tc>
        <w:tc>
          <w:tcPr>
            <w:tcW w:w="5668" w:type="dxa"/>
            <w:tcBorders>
              <w:top w:val="single" w:sz="4" w:space="0" w:color="auto"/>
              <w:left w:val="nil"/>
              <w:bottom w:val="nil"/>
              <w:right w:val="nil"/>
            </w:tcBorders>
          </w:tcPr>
          <w:p w14:paraId="1685A25B" w14:textId="77777777" w:rsidR="00DF4D79" w:rsidRPr="00FC02FE" w:rsidRDefault="00DF4D79" w:rsidP="00DF4D79">
            <w:pPr>
              <w:spacing w:line="276" w:lineRule="auto"/>
              <w:jc w:val="left"/>
            </w:pPr>
            <w:r>
              <w:t>Fotodioden, Farbsensoren, Infrarot und UV-Sensoren etc.</w:t>
            </w:r>
          </w:p>
        </w:tc>
      </w:tr>
      <w:tr w:rsidR="00DF4D79" w:rsidRPr="00FC02FE" w14:paraId="6BA77A67" w14:textId="77777777" w:rsidTr="00DF4D79">
        <w:trPr>
          <w:trHeight w:val="625"/>
          <w:jc w:val="center"/>
        </w:trPr>
        <w:tc>
          <w:tcPr>
            <w:tcW w:w="2834" w:type="dxa"/>
            <w:tcBorders>
              <w:top w:val="nil"/>
              <w:left w:val="nil"/>
              <w:bottom w:val="nil"/>
              <w:right w:val="nil"/>
            </w:tcBorders>
          </w:tcPr>
          <w:p w14:paraId="15C29DFE" w14:textId="77777777" w:rsidR="00DF4D79" w:rsidRDefault="00DF4D79" w:rsidP="00DF4D79">
            <w:pPr>
              <w:spacing w:line="276" w:lineRule="auto"/>
              <w:jc w:val="left"/>
            </w:pPr>
            <w:r>
              <w:t>Visueller Kontext</w:t>
            </w:r>
          </w:p>
        </w:tc>
        <w:tc>
          <w:tcPr>
            <w:tcW w:w="5668" w:type="dxa"/>
            <w:tcBorders>
              <w:top w:val="nil"/>
              <w:left w:val="nil"/>
              <w:bottom w:val="nil"/>
              <w:right w:val="nil"/>
            </w:tcBorders>
          </w:tcPr>
          <w:p w14:paraId="6633C8B3" w14:textId="77777777" w:rsidR="00DF4D79" w:rsidRPr="00FC02FE" w:rsidRDefault="00DF4D79" w:rsidP="00DF4D79">
            <w:pPr>
              <w:spacing w:line="276" w:lineRule="auto"/>
              <w:jc w:val="left"/>
            </w:pPr>
            <w:r>
              <w:t>Verschiedene Kameras</w:t>
            </w:r>
          </w:p>
        </w:tc>
      </w:tr>
      <w:tr w:rsidR="00DF4D79" w:rsidRPr="00FC02FE" w14:paraId="7A152964" w14:textId="77777777" w:rsidTr="00DF4D79">
        <w:trPr>
          <w:trHeight w:val="625"/>
          <w:jc w:val="center"/>
        </w:trPr>
        <w:tc>
          <w:tcPr>
            <w:tcW w:w="2834" w:type="dxa"/>
            <w:tcBorders>
              <w:top w:val="nil"/>
              <w:left w:val="nil"/>
              <w:bottom w:val="nil"/>
              <w:right w:val="nil"/>
            </w:tcBorders>
          </w:tcPr>
          <w:p w14:paraId="130FB988" w14:textId="77777777" w:rsidR="00DF4D79" w:rsidRDefault="00DF4D79" w:rsidP="00DF4D79">
            <w:pPr>
              <w:spacing w:line="276" w:lineRule="auto"/>
              <w:jc w:val="left"/>
            </w:pPr>
            <w:r>
              <w:t>Audio</w:t>
            </w:r>
          </w:p>
        </w:tc>
        <w:tc>
          <w:tcPr>
            <w:tcW w:w="5668" w:type="dxa"/>
            <w:tcBorders>
              <w:top w:val="nil"/>
              <w:left w:val="nil"/>
              <w:bottom w:val="nil"/>
              <w:right w:val="nil"/>
            </w:tcBorders>
          </w:tcPr>
          <w:p w14:paraId="5D4D5079" w14:textId="77777777" w:rsidR="00DF4D79" w:rsidRDefault="00DF4D79" w:rsidP="00DF4D79">
            <w:pPr>
              <w:spacing w:line="276" w:lineRule="auto"/>
              <w:jc w:val="left"/>
            </w:pPr>
            <w:r>
              <w:t>Mikrofone</w:t>
            </w:r>
          </w:p>
        </w:tc>
      </w:tr>
      <w:tr w:rsidR="00DF4D79" w:rsidRPr="00FC02FE" w14:paraId="09B4768D" w14:textId="77777777" w:rsidTr="00DF4D79">
        <w:trPr>
          <w:trHeight w:val="625"/>
          <w:jc w:val="center"/>
        </w:trPr>
        <w:tc>
          <w:tcPr>
            <w:tcW w:w="2834" w:type="dxa"/>
            <w:tcBorders>
              <w:top w:val="nil"/>
              <w:left w:val="nil"/>
              <w:bottom w:val="nil"/>
              <w:right w:val="nil"/>
            </w:tcBorders>
          </w:tcPr>
          <w:p w14:paraId="18E1CFB3" w14:textId="77777777" w:rsidR="00DF4D79" w:rsidRDefault="00DF4D79" w:rsidP="00DF4D79">
            <w:pPr>
              <w:spacing w:line="276" w:lineRule="auto"/>
              <w:ind w:left="708" w:hanging="708"/>
              <w:jc w:val="left"/>
            </w:pPr>
            <w:r>
              <w:t>Bewegung, Beschleunigung</w:t>
            </w:r>
          </w:p>
        </w:tc>
        <w:tc>
          <w:tcPr>
            <w:tcW w:w="5668" w:type="dxa"/>
            <w:tcBorders>
              <w:top w:val="nil"/>
              <w:left w:val="nil"/>
              <w:bottom w:val="nil"/>
              <w:right w:val="nil"/>
            </w:tcBorders>
          </w:tcPr>
          <w:p w14:paraId="29E9CEEF" w14:textId="77777777" w:rsidR="00DF4D79" w:rsidRDefault="00DF4D79" w:rsidP="00DF4D79">
            <w:pPr>
              <w:spacing w:line="276" w:lineRule="auto"/>
              <w:jc w:val="left"/>
            </w:pPr>
            <w:r>
              <w:t>Quecksilberschalter, Neigungssensoren, Beschleun</w:t>
            </w:r>
            <w:r>
              <w:t>i</w:t>
            </w:r>
            <w:r>
              <w:t>gungssensoren, Bewegungssensoren, Magnetfelder</w:t>
            </w:r>
          </w:p>
        </w:tc>
      </w:tr>
      <w:tr w:rsidR="00DF4D79" w:rsidRPr="00FC02FE" w14:paraId="521843B2" w14:textId="77777777" w:rsidTr="00DF4D79">
        <w:trPr>
          <w:trHeight w:val="625"/>
          <w:jc w:val="center"/>
        </w:trPr>
        <w:tc>
          <w:tcPr>
            <w:tcW w:w="2834" w:type="dxa"/>
            <w:tcBorders>
              <w:top w:val="nil"/>
              <w:left w:val="nil"/>
              <w:bottom w:val="nil"/>
              <w:right w:val="nil"/>
            </w:tcBorders>
          </w:tcPr>
          <w:p w14:paraId="6B34BCE3" w14:textId="77777777" w:rsidR="00DF4D79" w:rsidRDefault="00DF4D79" w:rsidP="00DF4D79">
            <w:pPr>
              <w:spacing w:line="276" w:lineRule="auto"/>
              <w:jc w:val="left"/>
            </w:pPr>
            <w:r>
              <w:t>Ort</w:t>
            </w:r>
          </w:p>
        </w:tc>
        <w:tc>
          <w:tcPr>
            <w:tcW w:w="5668" w:type="dxa"/>
            <w:tcBorders>
              <w:top w:val="nil"/>
              <w:left w:val="nil"/>
              <w:bottom w:val="nil"/>
              <w:right w:val="nil"/>
            </w:tcBorders>
          </w:tcPr>
          <w:p w14:paraId="613F3D1C" w14:textId="77777777" w:rsidR="00DF4D79" w:rsidRDefault="00DF4D79" w:rsidP="00DF4D79">
            <w:pPr>
              <w:spacing w:line="276" w:lineRule="auto"/>
              <w:jc w:val="left"/>
            </w:pPr>
            <w:r>
              <w:t>Freiluft: Global Positioning System (GPS), Global Sy</w:t>
            </w:r>
            <w:r>
              <w:t>s</w:t>
            </w:r>
            <w:r>
              <w:t xml:space="preserve">tem for Mobile Communications (GSM); Indoor: Active Badge system, etc. </w:t>
            </w:r>
          </w:p>
        </w:tc>
      </w:tr>
      <w:tr w:rsidR="00DF4D79" w:rsidRPr="00FC02FE" w14:paraId="35F70467" w14:textId="77777777" w:rsidTr="00DF4D79">
        <w:trPr>
          <w:trHeight w:val="625"/>
          <w:jc w:val="center"/>
        </w:trPr>
        <w:tc>
          <w:tcPr>
            <w:tcW w:w="2834" w:type="dxa"/>
            <w:tcBorders>
              <w:top w:val="nil"/>
              <w:left w:val="nil"/>
              <w:bottom w:val="nil"/>
              <w:right w:val="nil"/>
            </w:tcBorders>
          </w:tcPr>
          <w:p w14:paraId="07E9EC6B" w14:textId="77777777" w:rsidR="00DF4D79" w:rsidRDefault="00DF4D79" w:rsidP="00DF4D79">
            <w:pPr>
              <w:spacing w:line="276" w:lineRule="auto"/>
              <w:jc w:val="left"/>
            </w:pPr>
            <w:r>
              <w:t>Berührung</w:t>
            </w:r>
          </w:p>
        </w:tc>
        <w:tc>
          <w:tcPr>
            <w:tcW w:w="5668" w:type="dxa"/>
            <w:tcBorders>
              <w:top w:val="nil"/>
              <w:left w:val="nil"/>
              <w:bottom w:val="nil"/>
              <w:right w:val="nil"/>
            </w:tcBorders>
          </w:tcPr>
          <w:p w14:paraId="341F75CD" w14:textId="77777777" w:rsidR="00DF4D79" w:rsidRDefault="00DF4D79" w:rsidP="00DF4D79">
            <w:pPr>
              <w:spacing w:line="276" w:lineRule="auto"/>
              <w:jc w:val="left"/>
            </w:pPr>
            <w:r>
              <w:t>Berührungssensoren [...]</w:t>
            </w:r>
          </w:p>
        </w:tc>
      </w:tr>
      <w:tr w:rsidR="00DF4D79" w:rsidRPr="00FC02FE" w14:paraId="05B4C3D1" w14:textId="77777777" w:rsidTr="00DF4D79">
        <w:trPr>
          <w:trHeight w:val="625"/>
          <w:jc w:val="center"/>
        </w:trPr>
        <w:tc>
          <w:tcPr>
            <w:tcW w:w="2834" w:type="dxa"/>
            <w:tcBorders>
              <w:top w:val="nil"/>
              <w:left w:val="nil"/>
              <w:bottom w:val="nil"/>
              <w:right w:val="nil"/>
            </w:tcBorders>
          </w:tcPr>
          <w:p w14:paraId="6070AF78" w14:textId="77777777" w:rsidR="00DF4D79" w:rsidRDefault="00DF4D79" w:rsidP="00DF4D79">
            <w:pPr>
              <w:spacing w:line="276" w:lineRule="auto"/>
              <w:jc w:val="left"/>
            </w:pPr>
            <w:r>
              <w:t>Temperatur</w:t>
            </w:r>
          </w:p>
        </w:tc>
        <w:tc>
          <w:tcPr>
            <w:tcW w:w="5668" w:type="dxa"/>
            <w:tcBorders>
              <w:top w:val="nil"/>
              <w:left w:val="nil"/>
              <w:bottom w:val="nil"/>
              <w:right w:val="nil"/>
            </w:tcBorders>
          </w:tcPr>
          <w:p w14:paraId="5E087671" w14:textId="77777777" w:rsidR="00DF4D79" w:rsidRDefault="00DF4D79" w:rsidP="00DF4D79">
            <w:pPr>
              <w:spacing w:line="276" w:lineRule="auto"/>
              <w:jc w:val="left"/>
            </w:pPr>
            <w:r>
              <w:t>Thermometer</w:t>
            </w:r>
          </w:p>
        </w:tc>
      </w:tr>
      <w:tr w:rsidR="00DF4D79" w:rsidRPr="00FC02FE" w14:paraId="4C138C53" w14:textId="77777777" w:rsidTr="00DF4D79">
        <w:trPr>
          <w:trHeight w:val="625"/>
          <w:jc w:val="center"/>
        </w:trPr>
        <w:tc>
          <w:tcPr>
            <w:tcW w:w="2834" w:type="dxa"/>
            <w:tcBorders>
              <w:top w:val="nil"/>
              <w:left w:val="nil"/>
              <w:bottom w:val="single" w:sz="4" w:space="0" w:color="auto"/>
              <w:right w:val="nil"/>
            </w:tcBorders>
          </w:tcPr>
          <w:p w14:paraId="02C8D896" w14:textId="77777777" w:rsidR="00DF4D79" w:rsidRDefault="00DF4D79" w:rsidP="00DF4D79">
            <w:pPr>
              <w:spacing w:line="276" w:lineRule="auto"/>
              <w:jc w:val="left"/>
            </w:pPr>
            <w:r>
              <w:t>Physische Attribute</w:t>
            </w:r>
          </w:p>
        </w:tc>
        <w:tc>
          <w:tcPr>
            <w:tcW w:w="5668" w:type="dxa"/>
            <w:tcBorders>
              <w:top w:val="nil"/>
              <w:left w:val="nil"/>
              <w:bottom w:val="single" w:sz="4" w:space="0" w:color="auto"/>
              <w:right w:val="nil"/>
            </w:tcBorders>
          </w:tcPr>
          <w:p w14:paraId="6E2993AF" w14:textId="77777777" w:rsidR="00DF4D79" w:rsidRDefault="00DF4D79" w:rsidP="00DF4D79">
            <w:pPr>
              <w:spacing w:line="276" w:lineRule="auto"/>
              <w:jc w:val="left"/>
            </w:pPr>
            <w:r>
              <w:t>z.B. Biosensoren zur Hautberührungsmessung oder Blu</w:t>
            </w:r>
            <w:r>
              <w:t>t</w:t>
            </w:r>
            <w:r>
              <w:t>druckmessung</w:t>
            </w:r>
          </w:p>
        </w:tc>
      </w:tr>
    </w:tbl>
    <w:p w14:paraId="24FB1E5A" w14:textId="4B7E8B12" w:rsidR="00DF4D79" w:rsidRPr="00FC02FE" w:rsidRDefault="00DF4D79" w:rsidP="00DF4D79">
      <w:pPr>
        <w:pStyle w:val="Beschriftung"/>
        <w:rPr>
          <w:b w:val="0"/>
        </w:rPr>
      </w:pPr>
      <w:bookmarkStart w:id="12" w:name="_Ref305486587"/>
      <w:bookmarkStart w:id="13" w:name="_Toc275874378"/>
      <w:r w:rsidRPr="00FC02FE">
        <w:t xml:space="preserve">Tab. </w:t>
      </w:r>
      <w:r>
        <w:t>1</w:t>
      </w:r>
      <w:r w:rsidRPr="00FC02FE">
        <w:t>.</w:t>
      </w:r>
      <w:fldSimple w:instr=" SEQ Tab. \* ARABIC \s 1 ">
        <w:r>
          <w:rPr>
            <w:noProof/>
          </w:rPr>
          <w:t>1</w:t>
        </w:r>
      </w:fldSimple>
      <w:bookmarkEnd w:id="12"/>
      <w:r w:rsidRPr="00FC02FE">
        <w:rPr>
          <w:b w:val="0"/>
        </w:rPr>
        <w:tab/>
      </w:r>
      <w:r>
        <w:rPr>
          <w:b w:val="0"/>
        </w:rPr>
        <w:t xml:space="preserve">Häufig genutzte physische Sensoren </w:t>
      </w:r>
      <w:r>
        <w:rPr>
          <w:b w:val="0"/>
        </w:rPr>
        <w:br/>
        <w:t xml:space="preserve">(in Anlehnung an </w:t>
      </w:r>
      <w:r>
        <w:rPr>
          <w:b w:val="0"/>
        </w:rPr>
        <w:fldChar w:fldCharType="begin" w:fldLock="1"/>
      </w:r>
      <w:r w:rsidR="00F72C28">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Pr>
          <w:b w:val="0"/>
        </w:rPr>
        <w:fldChar w:fldCharType="separate"/>
      </w:r>
      <w:r w:rsidRPr="001B0760">
        <w:rPr>
          <w:b w:val="0"/>
          <w:noProof/>
        </w:rPr>
        <w:t>(Baldauf et al. 2007, S. 266)</w:t>
      </w:r>
      <w:r>
        <w:rPr>
          <w:b w:val="0"/>
        </w:rPr>
        <w:fldChar w:fldCharType="end"/>
      </w:r>
      <w:r>
        <w:rPr>
          <w:b w:val="0"/>
        </w:rPr>
        <w:t xml:space="preserve"> )</w:t>
      </w:r>
      <w:bookmarkEnd w:id="13"/>
    </w:p>
    <w:p w14:paraId="65090DCD" w14:textId="525F4B60" w:rsidR="00A07A3D" w:rsidRDefault="00A07A3D" w:rsidP="00E40ACD">
      <w:r>
        <w:t xml:space="preserve">Baldauf et al. </w:t>
      </w:r>
      <w:r>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rsidR="00F72C28">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t xml:space="preserve"> haben eine Großzahl  wissenschaftlicher Arbeiten der letzten zwei Jahrzehnte (1990-2014) analysiert und dabei eine Vielzahl von Kategorisierungsmöglichkeiten für Kontextsensitive Systeme und Applikationen festgehalten. Da eine Eingrenzung und Betrachtung aller den Rahmen dieser Arbeit deutlich sprengen würde wird im folgenden die Kategorisierung nach der Stelle der I</w:t>
      </w:r>
      <w:r>
        <w:t>n</w:t>
      </w:r>
      <w:r w:rsidR="00C22B5F">
        <w:lastRenderedPageBreak/>
        <w:t>formationsverarbeitung</w:t>
      </w:r>
      <w:r>
        <w:t xml:space="preserve"> sowie die Art des Sensors zur Informationsgewinnung beispie</w:t>
      </w:r>
      <w:r>
        <w:t>l</w:t>
      </w:r>
      <w:r>
        <w:t>haft betrachtet.</w:t>
      </w:r>
    </w:p>
    <w:p w14:paraId="76447709" w14:textId="49F4B392" w:rsidR="001B0760" w:rsidRDefault="009C3964" w:rsidP="00E40ACD">
      <w:r w:rsidRPr="003C7E2E">
        <w:t xml:space="preserve">Chen </w:t>
      </w:r>
      <w:r w:rsidRPr="003C7E2E">
        <w:fldChar w:fldCharType="begin" w:fldLock="1"/>
      </w:r>
      <w:r w:rsidR="00F72C28">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r w:rsidRPr="003C7E2E">
        <w:t xml:space="preserve"> </w:t>
      </w:r>
      <w:r w:rsidR="00E40ACD">
        <w:t xml:space="preserve">und </w:t>
      </w:r>
      <w:r w:rsidR="00E40ACD">
        <w:fldChar w:fldCharType="begin" w:fldLock="1"/>
      </w:r>
      <w:r w:rsidR="00F72C28">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"uris" : [ "http://www.mendeley.com/documents/?uuid=072c6ef8-64d6-4a57-853a-b958fc787961" ] } ], "mendeley" : { "formattedCitation" : "(Indulska und Sutton 2003)", "plainTextFormattedCitation" : "(Indulska und Sutton 2003)", "previouslyFormattedCitation" : "(Indulska und Sutton 2003)" }, "properties" : { "noteIndex" : 0 }, "schema" : "https://github.com/citation-style-language/schema/raw/master/csl-citation.json" }</w:instrText>
      </w:r>
      <w:r w:rsidR="00E40ACD">
        <w:fldChar w:fldCharType="separate"/>
      </w:r>
      <w:r w:rsidR="00E40ACD" w:rsidRPr="00E40ACD">
        <w:rPr>
          <w:noProof/>
        </w:rPr>
        <w:t>(Indulska und Sutton 2003)</w:t>
      </w:r>
      <w:r w:rsidR="00E40ACD">
        <w:fldChar w:fldCharType="end"/>
      </w:r>
      <w:r w:rsidR="00E40ACD">
        <w:t xml:space="preserve"> [evtl.] </w:t>
      </w:r>
      <w:r w:rsidRPr="003C7E2E">
        <w:t xml:space="preserve">schlägt daher eine Einteilung der kontextsensitiven Systeme </w:t>
      </w:r>
      <w:r w:rsidR="003C7E2E" w:rsidRPr="003C7E2E">
        <w:t xml:space="preserve">in drei Kategorien </w:t>
      </w:r>
      <w:r w:rsidR="00111521">
        <w:t>vor, die sich besonders in der Verarbe</w:t>
      </w:r>
      <w:r w:rsidR="00111521">
        <w:t>i</w:t>
      </w:r>
      <w:r w:rsidR="00111521">
        <w:t xml:space="preserve">tung der gewonnen kontextsensitiven Informationen unterscheiden. </w:t>
      </w:r>
      <w:r w:rsidR="00FC2AB7">
        <w:t>Die drei von ihm vorgeschlagenen Kategorien sind: „</w:t>
      </w:r>
      <w:r w:rsidR="00FC2AB7" w:rsidRPr="00FC2AB7">
        <w:rPr>
          <w:i/>
        </w:rPr>
        <w:t>Direct sensor access</w:t>
      </w:r>
      <w:r w:rsidR="00FC2AB7" w:rsidRPr="00FC2AB7">
        <w:t>“</w:t>
      </w:r>
      <w:r w:rsidR="00FC2AB7">
        <w:t>, „</w:t>
      </w:r>
      <w:r w:rsidR="00FC2AB7" w:rsidRPr="00FC2AB7">
        <w:rPr>
          <w:i/>
        </w:rPr>
        <w:t>Middleware infrastructure“</w:t>
      </w:r>
      <w:r w:rsidR="00FC2AB7">
        <w:t xml:space="preserve"> und „</w:t>
      </w:r>
      <w:r w:rsidR="00FC2AB7" w:rsidRPr="00FC2AB7">
        <w:rPr>
          <w:i/>
        </w:rPr>
        <w:t>Context server</w:t>
      </w:r>
      <w:r w:rsidR="00FC2AB7" w:rsidRPr="00FC2AB7">
        <w:t xml:space="preserve">“, </w:t>
      </w:r>
      <w:r w:rsidR="00FC2AB7">
        <w:t>die Verarbeitung der Information geht dabei von direkt im Gerät verankert, über eine Verarbeitung auf implementierten Zwischenebenen, aber immer noch im Gerät hin zu einer Client-Server-Struktur, bei der jegliche Verarbeitung auf einem kontaktierten Server stattfindet.</w:t>
      </w:r>
      <w:r w:rsidR="00FC2AB7" w:rsidRPr="00FC2AB7">
        <w:t xml:space="preserve"> </w:t>
      </w:r>
      <w:commentRangeStart w:id="14"/>
      <w:r w:rsidR="00FC2AB7" w:rsidRPr="003C7E2E">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FC2AB7" w:rsidRPr="003C7E2E">
        <w:fldChar w:fldCharType="separate"/>
      </w:r>
      <w:r w:rsidR="00145DAE" w:rsidRPr="00145DAE">
        <w:rPr>
          <w:noProof/>
        </w:rPr>
        <w:t>(Baldauf et al. 2007, S. 264–265; Perera et al. 2014, S. 428)</w:t>
      </w:r>
      <w:r w:rsidR="00FC2AB7" w:rsidRPr="003C7E2E">
        <w:fldChar w:fldCharType="end"/>
      </w:r>
      <w:commentRangeEnd w:id="14"/>
      <w:r w:rsidR="007B43E4">
        <w:rPr>
          <w:rStyle w:val="Kommentarzeichen"/>
        </w:rPr>
        <w:commentReference w:id="14"/>
      </w:r>
      <w:r w:rsidR="00FC2AB7">
        <w:t>.</w:t>
      </w:r>
      <w:r w:rsidR="007B43E4">
        <w:t xml:space="preserve"> </w:t>
      </w:r>
    </w:p>
    <w:p w14:paraId="3DE06067" w14:textId="1517177B" w:rsidR="00B07654" w:rsidRDefault="007B43E4" w:rsidP="00FC2AB7">
      <w:r>
        <w:t>Ein weiterer Ansatz ist die Einteilung der kontextsensitiven</w:t>
      </w:r>
      <w:r w:rsidR="00F01C45">
        <w:t xml:space="preserve"> Systeme</w:t>
      </w:r>
      <w:r>
        <w:t xml:space="preserve"> nach Kontextart</w:t>
      </w:r>
      <w:r w:rsidR="00F01C45">
        <w:t xml:space="preserve"> und den zugehörigen Sensoren</w:t>
      </w:r>
      <w:r>
        <w:t xml:space="preserve"> </w:t>
      </w:r>
      <w:r w:rsidR="00F01C45">
        <w:t>(Tabelle 1.1)</w:t>
      </w:r>
      <w:r>
        <w:t>.</w:t>
      </w:r>
      <w:r w:rsidR="00B07654">
        <w:t xml:space="preserve"> Die Idee hierhinter ist dass verschiedene Umwelteinwirkungen und Kontexte durch verschiedene Sensoren wahrgenommen we</w:t>
      </w:r>
      <w:r w:rsidR="00B07654">
        <w:t>r</w:t>
      </w:r>
      <w:r w:rsidR="00B07654">
        <w:t>den können. So kann ein Lichtsensor genutzt werden um zu bestimmen, ob es hell oder dunkel ist, eine Uhr kann dem Gerät die Zeit mitteilen und eine GPS-Sensor den Stan</w:t>
      </w:r>
      <w:r w:rsidR="00B07654">
        <w:t>d</w:t>
      </w:r>
      <w:r w:rsidR="00B07654">
        <w:t xml:space="preserve">ort auf der Welt. Weiterführen lassen sich diese Informationen dann verknüpfen um so sehr genaue Ergebnisse zu liefern. </w:t>
      </w:r>
      <w:r w:rsidR="00B07654">
        <w:fldChar w:fldCharType="begin" w:fldLock="1"/>
      </w:r>
      <w:r w:rsidR="00F72C28">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07654">
        <w:fldChar w:fldCharType="separate"/>
      </w:r>
      <w:r w:rsidR="00B07654" w:rsidRPr="00B07654">
        <w:rPr>
          <w:noProof/>
        </w:rPr>
        <w:t>(Schmidt und van Laerhoven 2001, S. 67–68)</w:t>
      </w:r>
      <w:r w:rsidR="00B07654">
        <w:fldChar w:fldCharType="end"/>
      </w:r>
      <w:r w:rsidR="00B07654">
        <w:t xml:space="preserve"> </w:t>
      </w:r>
    </w:p>
    <w:p w14:paraId="50E7BB4B" w14:textId="0355999E" w:rsidR="00A07A3D" w:rsidRDefault="007B43E4" w:rsidP="00FC2AB7">
      <w:r>
        <w:t>Im Rahmen dieser Arbeit soll eine Kombination der beiden Kategorisierung</w:t>
      </w:r>
      <w:r w:rsidR="00F01C45">
        <w:t>en</w:t>
      </w:r>
      <w:r>
        <w:t xml:space="preserve"> zum Ei</w:t>
      </w:r>
      <w:r>
        <w:t>n</w:t>
      </w:r>
      <w:r>
        <w:t xml:space="preserve">satz kommen. Dabei wird ein besonderer Schwerpunkt auf Middleware infrastructure und Context Server und </w:t>
      </w:r>
      <w:r w:rsidR="00DC776D">
        <w:t>auf die visuel</w:t>
      </w:r>
      <w:r w:rsidR="00F01C45">
        <w:t>len und ortsbasierten</w:t>
      </w:r>
      <w:r w:rsidR="00DC776D">
        <w:t xml:space="preserve"> Kontextarten gelegt.</w:t>
      </w:r>
    </w:p>
    <w:p w14:paraId="5EEA9C8A" w14:textId="0302B51B" w:rsidR="00FC2AB7" w:rsidRPr="003C7E2E" w:rsidRDefault="00F01C45" w:rsidP="00FC2AB7">
      <w:r>
        <w:t>(</w:t>
      </w:r>
      <w:r w:rsidR="00FC2AB7">
        <w:t xml:space="preserve">Sensortypen Vergleich. </w:t>
      </w:r>
      <w:r w:rsidR="00A07A3D">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266; Perera et al. 2014, S. 428)", "plainTextFormattedCitation" : "(Baldauf et al. 2007, S. 266; Perera et al. 2014, S. 428)", "previouslyFormattedCitation" : "(Baldauf et al. 2007, S. 266; Perera et al. 2014, S. 428)" }, "properties" : { "noteIndex" : 0 }, "schema" : "https://github.com/citation-style-language/schema/raw/master/csl-citation.json" }</w:instrText>
      </w:r>
      <w:r w:rsidR="00A07A3D">
        <w:fldChar w:fldCharType="separate"/>
      </w:r>
      <w:r w:rsidR="00145DAE" w:rsidRPr="00145DAE">
        <w:rPr>
          <w:noProof/>
        </w:rPr>
        <w:t>(Baldauf et al. 2007, S. 266; Perera et al. 2014, S. 428)</w:t>
      </w:r>
      <w:r w:rsidR="00A07A3D">
        <w:fldChar w:fldCharType="end"/>
      </w:r>
      <w:r>
        <w:t>)</w:t>
      </w:r>
    </w:p>
    <w:p w14:paraId="594AD4D1" w14:textId="77777777" w:rsidR="00AB4C62" w:rsidRPr="003C7E2E" w:rsidRDefault="00AB4C62" w:rsidP="00FC02FE">
      <w:pPr>
        <w:pStyle w:val="BasicText"/>
      </w:pPr>
    </w:p>
    <w:p w14:paraId="4AEA7EA9" w14:textId="77777777" w:rsidR="00AC3A7E" w:rsidRPr="003C7E2E" w:rsidRDefault="00AC3A7E" w:rsidP="00AC3A7E">
      <w:pPr>
        <w:pStyle w:val="berschrift3"/>
      </w:pPr>
      <w:bookmarkStart w:id="15" w:name="_Toc278637474"/>
      <w:r>
        <w:t xml:space="preserve">Marker / QR </w:t>
      </w:r>
      <w:r w:rsidRPr="003C7E2E">
        <w:t>Codes</w:t>
      </w:r>
      <w:bookmarkEnd w:id="15"/>
    </w:p>
    <w:p w14:paraId="2109FC14" w14:textId="77777777" w:rsidR="00AC3A7E" w:rsidRDefault="00AC3A7E" w:rsidP="00AC3A7E">
      <w:pPr>
        <w:pStyle w:val="Beschriftung"/>
        <w:keepNext/>
      </w:pPr>
      <w:r>
        <w:rPr>
          <w:noProof/>
        </w:rPr>
        <w:drawing>
          <wp:inline distT="0" distB="0" distL="0" distR="0" wp14:anchorId="65291B54" wp14:editId="750A5A40">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7184736" w14:textId="77777777" w:rsidR="00AC3A7E" w:rsidRPr="00FC02FE" w:rsidRDefault="00AC3A7E" w:rsidP="00AC3A7E">
      <w:pPr>
        <w:pStyle w:val="Beschriftung"/>
        <w:rPr>
          <w:b w:val="0"/>
        </w:rPr>
      </w:pPr>
      <w:bookmarkStart w:id="16" w:name="_Ref295840185"/>
      <w:bookmarkStart w:id="17" w:name="_Toc300656931"/>
      <w:bookmarkStart w:id="18" w:name="_Toc305486701"/>
      <w:bookmarkStart w:id="19" w:name="_Toc278637459"/>
      <w:r w:rsidRPr="00C33FAB">
        <w:t xml:space="preserve">Abb. </w:t>
      </w:r>
      <w:fldSimple w:instr=" STYLEREF 1 \s ">
        <w:r>
          <w:rPr>
            <w:noProof/>
          </w:rPr>
          <w:t>2</w:t>
        </w:r>
      </w:fldSimple>
      <w:r w:rsidRPr="00C33FAB">
        <w:t>.</w:t>
      </w:r>
      <w:fldSimple w:instr=" SEQ Abb. \* ARABIC \s 1 ">
        <w:r>
          <w:rPr>
            <w:noProof/>
          </w:rPr>
          <w:t>1</w:t>
        </w:r>
      </w:fldSimple>
      <w:bookmarkEnd w:id="16"/>
      <w:r w:rsidRPr="00FC02FE">
        <w:rPr>
          <w:b w:val="0"/>
        </w:rPr>
        <w:tab/>
      </w:r>
      <w:bookmarkEnd w:id="17"/>
      <w:bookmarkEnd w:id="18"/>
      <w:r>
        <w:rPr>
          <w:b w:val="0"/>
        </w:rPr>
        <w:t>QR Code für den Titel dieser Arbeit</w:t>
      </w:r>
      <w:bookmarkEnd w:id="19"/>
    </w:p>
    <w:p w14:paraId="1970A216" w14:textId="77777777" w:rsidR="00AC3A7E" w:rsidRDefault="00AC3A7E" w:rsidP="00AC3A7E">
      <w:pPr>
        <w:pStyle w:val="BasicText"/>
      </w:pPr>
      <w:r>
        <w:lastRenderedPageBreak/>
        <w:t>Als spezielle Art der visuellen Kontextsensitivität sollten Identifizierung von Objekten und Orten anhand von Markern gesehen werden. Die dafür am häufigsten genutzt Mö</w:t>
      </w:r>
      <w:r>
        <w:t>g</w:t>
      </w:r>
      <w:r>
        <w:t>lichkeit sind die QR (Quick Response) Codes (Quelle benötigt).</w:t>
      </w:r>
    </w:p>
    <w:p w14:paraId="1106D3B4" w14:textId="28279460" w:rsidR="00AC3A7E" w:rsidRDefault="00AC3A7E" w:rsidP="00AC3A7E">
      <w:pPr>
        <w:pStyle w:val="BasicText"/>
      </w:pPr>
      <w:r>
        <w:t>QR Codes sind zweidimensionale matrixbasierte Barcodes die Information sowohl ve</w:t>
      </w:r>
      <w:r>
        <w:t>r</w:t>
      </w:r>
      <w:r>
        <w:t>tikaler als auch in horizontaler Richtung enthalten. Sie wurden entwickelt um schnell Informationen durch geeignete Scannersoftware auszulesen und diese dem Nutzer zur Verfügung zu stellen.  Im Gegensatz zu eindimensionale Barcodes, wie man sie zum Beispiel aus dem Einzelhandel kennt, haben sie dabei ein stark gesteigertes Speiche</w:t>
      </w:r>
      <w:r>
        <w:t>r</w:t>
      </w:r>
      <w:r>
        <w:t>vermögen und es ist nicht möglich die Codes mit dem menschlichen Auge nachzuvol</w:t>
      </w:r>
      <w:r>
        <w:t>l</w:t>
      </w:r>
      <w:r>
        <w:t xml:space="preserve">ziehen </w:t>
      </w:r>
      <w:r>
        <w:fldChar w:fldCharType="begin" w:fldLock="1"/>
      </w:r>
      <w:r w:rsidR="00F72C28">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"article-journal"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4DF44C39" w14:textId="56C4DDFE" w:rsidR="00AC3A7E" w:rsidRDefault="00AC3A7E" w:rsidP="00AC3A7E">
      <w:pPr>
        <w:pStyle w:val="BasicText"/>
      </w:pPr>
      <w:r>
        <w:t xml:space="preserve">QR Codes wurden 1994 von dem japanischen Unternehmen Denso-Wave entwickelt. Es existieren 40 verschiedene Versionen des QR Codes die sich vor allem in ihrer Größe und dadurch in ihrem Speichervolumen, aber auch in ihrer Lesbarkeit trotz teilweiser Beschädigung unterscheiden. </w:t>
      </w:r>
      <w:r>
        <w:fldChar w:fldCharType="begin" w:fldLock="1"/>
      </w:r>
      <w:r w:rsidR="00F72C28">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p>
    <w:p w14:paraId="472AAAE2" w14:textId="642D17F7" w:rsidR="00AC3A7E" w:rsidRDefault="00AC3A7E" w:rsidP="00AC3A7E">
      <w:pPr>
        <w:pStyle w:val="BasicText"/>
      </w:pPr>
      <w:r>
        <w:t>QR Codes finden heute vielerlei Anwendung. Sie sind in der Werbung, auf Visitenka</w:t>
      </w:r>
      <w:r>
        <w:t>r</w:t>
      </w:r>
      <w:r>
        <w:t>ten, an öffentlichen Orten oder einfach in ihrer ursprünglichen Bestimmung der Indus</w:t>
      </w:r>
      <w:r>
        <w:t>t</w:t>
      </w:r>
      <w:r>
        <w:t>rie aufzufinden. Aber immer haben sie den Nutzen Objekte oder Orte zu identifizieren und weitere kontextsensitive Informationen zum Gescannten anzuzeigen. Sei es die I</w:t>
      </w:r>
      <w:r>
        <w:t>n</w:t>
      </w:r>
      <w:r>
        <w:t>ternetseite eines Unternehmens in der Werbung, oder aber ein informativer Text über ein Ausstellungsstück in einem Museum. Zusätzlich ist es möglich die vom QR-Code zur Verfügung gestellte Information mit weiteren Sensoren des Geräts festgestellte I</w:t>
      </w:r>
      <w:r>
        <w:t>n</w:t>
      </w:r>
      <w:r>
        <w:t>formationen zu verknüpfen, um so ein ganzheitliches kontextsensitives System zu erre</w:t>
      </w:r>
      <w:r>
        <w:t>i</w:t>
      </w:r>
      <w:r>
        <w:t xml:space="preserve">chen. </w:t>
      </w:r>
      <w:r>
        <w:fldChar w:fldCharType="begin" w:fldLock="1"/>
      </w:r>
      <w:r w:rsidR="00F72C28">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"article-journal"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290AB959" w14:textId="4E395C53" w:rsidR="008245A9" w:rsidRPr="003C7E2E" w:rsidRDefault="008D37AC" w:rsidP="008245A9">
      <w:pPr>
        <w:pStyle w:val="berschrift3"/>
      </w:pPr>
      <w:bookmarkStart w:id="20" w:name="_Toc278637475"/>
      <w:r>
        <w:lastRenderedPageBreak/>
        <w:t>Location-</w:t>
      </w:r>
      <w:r w:rsidR="00F10A49" w:rsidRPr="003C7E2E">
        <w:t>Based Services</w:t>
      </w:r>
      <w:bookmarkEnd w:id="20"/>
    </w:p>
    <w:p w14:paraId="52C261E8" w14:textId="71BE59BC" w:rsidR="00C33FAB" w:rsidRDefault="00AB4653" w:rsidP="00C33FAB">
      <w:pPr>
        <w:pStyle w:val="Beschriftung"/>
      </w:pPr>
      <w:r>
        <w:rPr>
          <w:noProof/>
        </w:rPr>
        <w:drawing>
          <wp:inline distT="0" distB="0" distL="0" distR="0" wp14:anchorId="6C3D30CE" wp14:editId="3B456EF4">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7BA3049B" w14:textId="4F8CE24A" w:rsidR="00C33FAB" w:rsidRDefault="00C33FAB" w:rsidP="00C33FAB">
      <w:pPr>
        <w:pStyle w:val="Beschriftung"/>
      </w:pPr>
      <w:bookmarkStart w:id="21" w:name="_Toc278637460"/>
      <w:r w:rsidRPr="00C33FAB">
        <w:t xml:space="preserve">Abb. </w:t>
      </w:r>
      <w:fldSimple w:instr=" STYLEREF 1 \s ">
        <w:r w:rsidRPr="00C33FAB">
          <w:t>2</w:t>
        </w:r>
      </w:fldSimple>
      <w:r w:rsidRPr="00C33FAB">
        <w:t>.</w:t>
      </w:r>
      <w:fldSimple w:instr=" SEQ Abb. \* ARABIC \s 1 ">
        <w:r w:rsidRPr="00C33FAB">
          <w:t>1</w:t>
        </w:r>
      </w:fldSimple>
      <w:r w:rsidRPr="00FC02FE">
        <w:rPr>
          <w:b w:val="0"/>
        </w:rPr>
        <w:tab/>
      </w:r>
      <w:r>
        <w:rPr>
          <w:b w:val="0"/>
        </w:rPr>
        <w:t>Foursquare auf</w:t>
      </w:r>
      <w:r w:rsidR="00AB4653">
        <w:rPr>
          <w:b w:val="0"/>
        </w:rPr>
        <w:t xml:space="preserve"> Apple</w:t>
      </w:r>
      <w:r>
        <w:rPr>
          <w:b w:val="0"/>
        </w:rPr>
        <w:t xml:space="preserve"> iOS 8</w:t>
      </w:r>
      <w:r w:rsidR="00AB4653">
        <w:rPr>
          <w:b w:val="0"/>
        </w:rPr>
        <w:t>.1</w:t>
      </w:r>
      <w:bookmarkEnd w:id="21"/>
    </w:p>
    <w:p w14:paraId="6F0BBC5C" w14:textId="387240BE" w:rsidR="00E120DF" w:rsidRDefault="00B12753" w:rsidP="00FC02FE">
      <w:pPr>
        <w:pStyle w:val="BasicText"/>
      </w:pPr>
      <w:r>
        <w:t xml:space="preserve">Ortsbasierte Dienste (engl. </w:t>
      </w:r>
      <w:r w:rsidR="008D37AC">
        <w:t>Location-</w:t>
      </w:r>
      <w:r w:rsidR="006F6A78">
        <w:t>Based Services</w:t>
      </w:r>
      <w:r>
        <w:t xml:space="preserve">) </w:t>
      </w:r>
      <w:r w:rsidR="006F6A78">
        <w:t>sind unter Normalnutzer von M</w:t>
      </w:r>
      <w:r w:rsidR="006F6A78">
        <w:t>o</w:t>
      </w:r>
      <w:r w:rsidR="006F6A78">
        <w:t>bilen Endgeräten die heute wohl am weit</w:t>
      </w:r>
      <w:r w:rsidR="00386873">
        <w:t>esten verbreitet</w:t>
      </w:r>
      <w:r w:rsidR="005F1383">
        <w:t xml:space="preserve"> und bekanntesten</w:t>
      </w:r>
      <w:r w:rsidR="006F6A78">
        <w:t xml:space="preserve"> </w:t>
      </w:r>
      <w:r w:rsidR="00F01C45">
        <w:t>Beispiele</w:t>
      </w:r>
      <w:r w:rsidR="006F6A78">
        <w:t xml:space="preserve"> unter den kontextsensitiven Anwendungen</w:t>
      </w:r>
      <w:r w:rsidR="00E120DF">
        <w:t xml:space="preserve"> dafür </w:t>
      </w:r>
      <w:r w:rsidR="006F6A78">
        <w:t>spricht</w:t>
      </w:r>
      <w:r w:rsidR="00E120DF">
        <w:t xml:space="preserve"> auch</w:t>
      </w:r>
      <w:r w:rsidR="006F6A78">
        <w:t xml:space="preserve">, dass neben einem in den USA registrierten Patent </w:t>
      </w:r>
      <w:r w:rsidR="006F6A78">
        <w:fldChar w:fldCharType="begin" w:fldLock="1"/>
      </w:r>
      <w:r w:rsidR="00F72C28">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6F6A78">
        <w:fldChar w:fldCharType="separate"/>
      </w:r>
      <w:r w:rsidR="006F6A78" w:rsidRPr="006F6A78">
        <w:rPr>
          <w:noProof/>
        </w:rPr>
        <w:t>(Portman et al. 2005)</w:t>
      </w:r>
      <w:r w:rsidR="006F6A78">
        <w:fldChar w:fldCharType="end"/>
      </w:r>
      <w:r w:rsidR="006F6A78">
        <w:t xml:space="preserve"> auch empirische Studien zu der Akze</w:t>
      </w:r>
      <w:r w:rsidR="006F6A78">
        <w:t>p</w:t>
      </w:r>
      <w:r w:rsidR="006F6A78">
        <w:t xml:space="preserve">tanz dieser Dienste unter Endkunden </w:t>
      </w:r>
      <w:r w:rsidR="006F6A78">
        <w:fldChar w:fldCharType="begin" w:fldLock="1"/>
      </w:r>
      <w:r w:rsidR="00F72C28">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"id" : "ITEM-1", "issued" : { "date-parts" : [ [ "2005", "9", "13" ] ] }, "title" : "Location-based services", "type" : "article"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2005; Junglas und Watson 2008)", "plainTextFormattedCitation" : "(K\u00f6lmel 2005; Junglas und Watson 2008)", "previouslyFormattedCitation" : "(K\u00f6lmel 2005; Junglas und Watson 2008)" }, "properties" : { "noteIndex" : 0 }, "schema" : "https://github.com/citation-style-language/schema/raw/master/csl-citation.json" }</w:instrText>
      </w:r>
      <w:r w:rsidR="006F6A78">
        <w:fldChar w:fldCharType="separate"/>
      </w:r>
      <w:r w:rsidR="006F6A78" w:rsidRPr="006F6A78">
        <w:rPr>
          <w:noProof/>
        </w:rPr>
        <w:t>(Kölmel 2005; Junglas und Watson 2008)</w:t>
      </w:r>
      <w:r w:rsidR="006F6A78">
        <w:fldChar w:fldCharType="end"/>
      </w:r>
      <w:r w:rsidR="006F6A78">
        <w:t xml:space="preserve"> zum Thema erschienen sind.</w:t>
      </w:r>
      <w:r w:rsidR="00386873">
        <w:t xml:space="preserve"> Zudem fällt auf, dass ein Großteil der Forschung zum Thema aus dem vergangenen Jahrzehnt stammen, was darauf schließen lässt, dass die Technik heute so etabliert ist, dass keine weitere grundlegenden Forschungsarbeiten benötigt werden.</w:t>
      </w:r>
      <w:r w:rsidR="00851384">
        <w:t xml:space="preserve"> Neuere Veröffentlichungen beschäftigen sich eher mit der Verknüpfung von bestehen</w:t>
      </w:r>
      <w:r>
        <w:t>den Location-B</w:t>
      </w:r>
      <w:r w:rsidR="00851384">
        <w:t xml:space="preserve">ased Services mit weiteren Technologien. </w:t>
      </w:r>
      <w:r w:rsidR="00851384">
        <w:fldChar w:fldCharType="begin" w:fldLock="1"/>
      </w:r>
      <w:r w:rsidR="00F72C28">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851384">
        <w:fldChar w:fldCharType="separate"/>
      </w:r>
      <w:r w:rsidR="00ED4E57" w:rsidRPr="00ED4E57">
        <w:rPr>
          <w:noProof/>
        </w:rPr>
        <w:t>(Gao et al. 2012; Cho et al. 2011)</w:t>
      </w:r>
      <w:r w:rsidR="00851384">
        <w:fldChar w:fldCharType="end"/>
      </w:r>
      <w:r w:rsidR="00E120DF">
        <w:t xml:space="preserve">. </w:t>
      </w:r>
    </w:p>
    <w:p w14:paraId="7A87037D" w14:textId="2DDC69E2" w:rsidR="006F6A78" w:rsidRDefault="00E120DF" w:rsidP="00FC02FE">
      <w:pPr>
        <w:pStyle w:val="BasicText"/>
      </w:pPr>
      <w:r>
        <w:t>Auch die immense Fülle an reinen ortsbasierten Applikationen (Foursquare, Yelp) und Applikationen die ihrem Kerndienst Extrainformationen durch ortsbasierte Dienste hi</w:t>
      </w:r>
      <w:r>
        <w:t>n</w:t>
      </w:r>
      <w:r>
        <w:t>zufügen sprechen für die Annahme, dass Location-Based Services akzeptierte Anwe</w:t>
      </w:r>
      <w:r>
        <w:t>n</w:t>
      </w:r>
      <w:r>
        <w:t>dungen in der Welt der Mobile Devices sind.</w:t>
      </w:r>
    </w:p>
    <w:p w14:paraId="72265950" w14:textId="1FAB9947" w:rsidR="008D37AC" w:rsidRDefault="008D37AC" w:rsidP="008D37AC">
      <w:pPr>
        <w:pStyle w:val="Anfhrungszeichen"/>
      </w:pPr>
      <w:r w:rsidRPr="00386873">
        <w:rPr>
          <w:i w:val="0"/>
        </w:rPr>
        <w:t xml:space="preserve">Das UMTS-Forum beschreibt Location-Based Services bereits in seinem 13. </w:t>
      </w:r>
      <w:r w:rsidR="00C71E7C">
        <w:rPr>
          <w:i w:val="0"/>
        </w:rPr>
        <w:t xml:space="preserve">Report, </w:t>
      </w:r>
      <w:r w:rsidR="004F5180">
        <w:rPr>
          <w:i w:val="0"/>
        </w:rPr>
        <w:t>als einen Service der es Nutzern oder Geräten ermöglicht andere Personen, Fahrzeuge, Re</w:t>
      </w:r>
      <w:r w:rsidR="004F5180">
        <w:rPr>
          <w:i w:val="0"/>
        </w:rPr>
        <w:t>s</w:t>
      </w:r>
      <w:r w:rsidR="004F5180">
        <w:rPr>
          <w:i w:val="0"/>
        </w:rPr>
        <w:t>sourcen, Dienste oder Maschinen anhand ihrer Personen zu ermitteln. Zudem ermö</w:t>
      </w:r>
      <w:r w:rsidR="004F5180">
        <w:rPr>
          <w:i w:val="0"/>
        </w:rPr>
        <w:t>g</w:t>
      </w:r>
      <w:r w:rsidR="004F5180">
        <w:rPr>
          <w:i w:val="0"/>
        </w:rPr>
        <w:t>licht es den Nutzer seine eigene Position zu ermitteln.</w:t>
      </w:r>
      <w:r>
        <w:t xml:space="preserve"> </w:t>
      </w:r>
      <w:r>
        <w:fldChar w:fldCharType="begin" w:fldLock="1"/>
      </w:r>
      <w:r w:rsidR="00F72C28">
        <w:instrText>ADDIN CSL_CITATION { "citationItems" : [ { "id" : "ITEM-1", "itemData" : { "author" : [ { "dropping-particle" : "", "family" : "UMTS Forum", "given" : "", "non-dropping-particle" : "", "parse-names" : false, "suffix" : "" } ], "id" : "ITEM-1", "issue" : "13", "issued" : { "date-parts" : [ [ "2001" ] ] },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fldChar w:fldCharType="separate"/>
      </w:r>
      <w:r w:rsidRPr="008D37AC">
        <w:rPr>
          <w:i w:val="0"/>
          <w:noProof/>
        </w:rPr>
        <w:t>(UMTS Forum 2001, S. 35)</w:t>
      </w:r>
      <w:r>
        <w:fldChar w:fldCharType="end"/>
      </w:r>
      <w:r w:rsidR="00DF4D79">
        <w:t>.</w:t>
      </w:r>
    </w:p>
    <w:p w14:paraId="1C856D6D" w14:textId="0136A44F" w:rsidR="00386873" w:rsidRDefault="004F5180" w:rsidP="00F01C45">
      <w:pPr>
        <w:pStyle w:val="BasicText"/>
      </w:pPr>
      <w:r>
        <w:lastRenderedPageBreak/>
        <w:t>Diese Lokalisierung geschieht dabei durch v</w:t>
      </w:r>
      <w:r w:rsidR="00386873">
        <w:t>erschiedene Techniken</w:t>
      </w:r>
      <w:r>
        <w:t>, die sich sehr in ihrer Funktionsweise unterscheiden.</w:t>
      </w:r>
      <w:r w:rsidR="00386873">
        <w:t xml:space="preserve"> </w:t>
      </w:r>
      <w:r>
        <w:t xml:space="preserve">Beispiele hierfür sind wie bereits in der </w:t>
      </w:r>
      <w:r w:rsidRPr="004F5180">
        <w:rPr>
          <w:rStyle w:val="SchwacherVerweis"/>
        </w:rPr>
        <w:t>Tabelle 1.1</w:t>
      </w:r>
      <w:r w:rsidR="00817132">
        <w:t xml:space="preserve"> genannt physische Sensoren wie </w:t>
      </w:r>
      <w:r w:rsidR="00386873">
        <w:t xml:space="preserve">GSM, </w:t>
      </w:r>
      <w:r>
        <w:t>GPS und aGPS</w:t>
      </w:r>
      <w:r w:rsidR="00817132">
        <w:t xml:space="preserve">, aber auch eine Ermittlung anhand von Nutzereingaben oder durch andere Applikationen ist denkbar </w:t>
      </w:r>
      <w:r w:rsidR="00817132">
        <w:fldChar w:fldCharType="begin" w:fldLock="1"/>
      </w:r>
      <w:r w:rsidR="00F72C28">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817132">
        <w:fldChar w:fldCharType="separate"/>
      </w:r>
      <w:r w:rsidR="00817132" w:rsidRPr="00817132">
        <w:rPr>
          <w:noProof/>
        </w:rPr>
        <w:t>(Indulska und Sutton 2003, S. 1)</w:t>
      </w:r>
      <w:r w:rsidR="00817132">
        <w:fldChar w:fldCharType="end"/>
      </w:r>
      <w:r w:rsidR="00817132">
        <w:t>.</w:t>
      </w:r>
      <w:r w:rsidR="00DF4D79">
        <w:t xml:space="preserve"> Hierbei ist allerdings zu unterscheiden ob die Lokalisierung unter freien Himmel und so über Satelliten oder Sendemasten geschehen kann, oder ob sich um eine Lokalisierung in einem Gebäude handelt</w:t>
      </w:r>
      <w:r w:rsidR="00AC3A7E">
        <w:t>, welche dann zum Beispiel über die bereits genannten QR-Codes geschehen könnte</w:t>
      </w:r>
      <w:r w:rsidR="00DF4D79">
        <w:t>, wie sie zum Beispiel in Museen den</w:t>
      </w:r>
      <w:r w:rsidR="00DF4D79">
        <w:t>k</w:t>
      </w:r>
      <w:r w:rsidR="00DF4D79">
        <w:t>bar ist (Quelle benötigt).</w:t>
      </w:r>
      <w:r w:rsidR="00386873">
        <w:t xml:space="preserve"> </w:t>
      </w:r>
    </w:p>
    <w:p w14:paraId="2CC41627" w14:textId="0B80732D" w:rsidR="00297DC8" w:rsidRDefault="00F10A49" w:rsidP="00F10A49">
      <w:pPr>
        <w:pStyle w:val="berschrift3"/>
      </w:pPr>
      <w:bookmarkStart w:id="22" w:name="_Toc278637476"/>
      <w:r w:rsidRPr="003C7E2E">
        <w:t>Objekt- und Bilderkennung</w:t>
      </w:r>
      <w:bookmarkEnd w:id="22"/>
    </w:p>
    <w:p w14:paraId="28DD7E09" w14:textId="77777777" w:rsidR="009B3C43" w:rsidRDefault="00C33FAB" w:rsidP="00445923">
      <w:pPr>
        <w:pStyle w:val="BasicText"/>
      </w:pPr>
      <w:r>
        <w:t xml:space="preserve">Im Bereich der Objekt- und Bilderkennung wird im Gegensatz zu den beiden vorher genannten Bereichen der kontextsensitiven Anwendungen insbesondere im Bereich der </w:t>
      </w:r>
      <w:r w:rsidR="000E7FDA">
        <w:t>Applikationen für den Konsumentenmarkt die Auswahl sehr dünn.</w:t>
      </w:r>
      <w:r w:rsidR="00445923">
        <w:t xml:space="preserve"> Zwar gab es einige Ansätze wie beispielsweise Google </w:t>
      </w:r>
      <w:commentRangeStart w:id="23"/>
      <w:r w:rsidR="00445923">
        <w:t>Goggles</w:t>
      </w:r>
      <w:commentRangeEnd w:id="23"/>
      <w:r w:rsidR="00445923">
        <w:rPr>
          <w:rStyle w:val="Kommentarzeichen"/>
        </w:rPr>
        <w:commentReference w:id="23"/>
      </w:r>
      <w:r w:rsidR="00445923">
        <w:t>. Aber wirklich nutzenswerte Ansätze gab es hier in der Vergangenheit eher weniger.</w:t>
      </w:r>
      <w:r w:rsidR="009B3C43">
        <w:t xml:space="preserve"> </w:t>
      </w:r>
    </w:p>
    <w:p w14:paraId="1BB58715" w14:textId="5218C4A8" w:rsidR="00445923" w:rsidRDefault="009B3C43" w:rsidP="00445923">
      <w:pPr>
        <w:pStyle w:val="BasicText"/>
        <w:rPr>
          <w:b/>
          <w:kern w:val="28"/>
        </w:rPr>
      </w:pPr>
      <w:r>
        <w:t>Objekt- und Bilderkennung nutzt Licht- und Bildsensoren zur Erkennung und Wiede</w:t>
      </w:r>
      <w:r>
        <w:t>r</w:t>
      </w:r>
      <w:r>
        <w:t>erkennung von Objekten.</w:t>
      </w:r>
    </w:p>
    <w:p w14:paraId="66A3ED0B" w14:textId="1E0BFCE9" w:rsidR="00FC02FE" w:rsidRPr="003C7E2E" w:rsidRDefault="00445923" w:rsidP="00445923">
      <w:pPr>
        <w:pStyle w:val="berschrift1"/>
      </w:pPr>
      <w:r w:rsidRPr="003C7E2E">
        <w:lastRenderedPageBreak/>
        <w:t xml:space="preserve"> </w:t>
      </w:r>
      <w:bookmarkStart w:id="24" w:name="_Toc278637477"/>
      <w:r w:rsidR="00F10A49" w:rsidRPr="003C7E2E">
        <w:t>Google Glass</w:t>
      </w:r>
      <w:bookmarkEnd w:id="24"/>
    </w:p>
    <w:p w14:paraId="2003000F" w14:textId="178AC097" w:rsidR="00F23E20" w:rsidRDefault="00F10A49" w:rsidP="00F10A49">
      <w:pPr>
        <w:pStyle w:val="berschrift2"/>
      </w:pPr>
      <w:bookmarkStart w:id="25" w:name="_Toc278637478"/>
      <w:r w:rsidRPr="003C7E2E">
        <w:t>Die Google Glass als Vertreter der Augmented Reality</w:t>
      </w:r>
      <w:bookmarkEnd w:id="25"/>
    </w:p>
    <w:p w14:paraId="33F8A5AC" w14:textId="5E01F0EE" w:rsidR="00404C63" w:rsidRDefault="00F72C28" w:rsidP="00E51F72">
      <w:pPr>
        <w:pStyle w:val="BasicText"/>
      </w:pPr>
      <w:r>
        <w:t>Schon seit Mitte der 90er Jahre ist die erweiterte Realität (engl. Augmented Reality) ein intensiv beachteter Forschungsbereich. Anders als in der virtuellen Realität, die aktuell mit der Oculus Rift einen neuen starken Vertreter hat geht es bei der Augmented Realiy nicht um die künstliche Darstellung von Räumen und Objekten, sondern um die Integr</w:t>
      </w:r>
      <w:r>
        <w:t>a</w:t>
      </w:r>
      <w:r>
        <w:t xml:space="preserve">tion von virtuellen Elementen in die Realität </w:t>
      </w:r>
      <w:r>
        <w:fldChar w:fldCharType="begin" w:fldLock="1"/>
      </w:r>
      <w:r w:rsidR="00FA4567">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fldChar w:fldCharType="separate"/>
      </w:r>
      <w:r w:rsidRPr="00F72C28">
        <w:rPr>
          <w:noProof/>
        </w:rPr>
        <w:t>(Azuma 1997, S. 2)</w:t>
      </w:r>
      <w:r>
        <w:fldChar w:fldCharType="end"/>
      </w:r>
      <w:r>
        <w:t>. In dieser Weise wird die Augmented Reality genutzt um dem Nutzer die Möglichkeit zu bieten mit der ihm umgebenden Umwelt zu interagieren, während diese gleichzeitig um virtuelle Elemente erweitert wird.</w:t>
      </w:r>
      <w:r w:rsidR="00FA4567">
        <w:t xml:space="preserve"> </w:t>
      </w:r>
    </w:p>
    <w:p w14:paraId="2302FA64" w14:textId="5A56B42C" w:rsidR="00410951" w:rsidRDefault="00FA4567" w:rsidP="008D59B3">
      <w:pPr>
        <w:pStyle w:val="BasicText"/>
      </w:pPr>
      <w:r>
        <w:t xml:space="preserve">Allerdings gibt es Uneinigkeit darüber ab welchem Zeitpunkt eine Erweiterung als Augmented Reality anerkannt werden kann. So bezeichnet Azuma </w:t>
      </w:r>
      <w:r>
        <w:fldChar w:fldCharType="begin" w:fldLock="1"/>
      </w:r>
      <w:r w:rsidR="008D59B3">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w:t>
      </w:r>
      <w:r>
        <w:t>g</w:t>
      </w:r>
      <w:r>
        <w:t>mented Reality noch als Systeme die Virtualität und Realität kombinieren, in Echtzeit interaktiv agieren und dreidimensional dargestellt werden. Er schließt zu dem 2D Ei</w:t>
      </w:r>
      <w:r>
        <w:t>n</w:t>
      </w:r>
      <w:r>
        <w:t>blendungen konsequent als Teil der Augmented Reality aus.</w:t>
      </w:r>
      <w:r w:rsidR="008D59B3">
        <w:t xml:space="preserve"> Spätere Definitionen wie die von Huang et al. </w:t>
      </w:r>
      <w:r w:rsidR="008D59B3">
        <w:fldChar w:fldCharType="begin" w:fldLock="1"/>
      </w:r>
      <w:r w:rsidR="00F76AA6">
        <w:instrText>ADDIN CSL_CITATION { "citationItems" : [ { "id" : "ITEM-1", "itemData" : {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"container-title" : "Arxiv.Org", "id" : "ITEM-1", "issued" : { "date-parts" : [ [ "2013" ] ] }, "title" : "Mobile augmented reality survey: a bottom-up approach", "type" : "article-journal"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8D59B3">
        <w:fldChar w:fldCharType="separate"/>
      </w:r>
      <w:r w:rsidR="004E5EE9" w:rsidRPr="004E5EE9">
        <w:rPr>
          <w:noProof/>
        </w:rPr>
        <w:t>( 2013, S. 1)</w:t>
      </w:r>
      <w:r w:rsidR="008D59B3">
        <w:fldChar w:fldCharType="end"/>
      </w:r>
      <w:r w:rsidR="008D59B3">
        <w:t xml:space="preserve"> heben diese Beschränkung auf und akzeptieren mobile Geräte als Vertreter der Augmented Reality, wenn sie mit dieser interagieren und um Elemente, gleich welcher Natur erweitern.</w:t>
      </w:r>
      <w:r w:rsidR="00C045CE">
        <w:t xml:space="preserve"> Sie bezeichnen Vertreter dieser Geräte Kat</w:t>
      </w:r>
      <w:r w:rsidR="00C045CE">
        <w:t>e</w:t>
      </w:r>
      <w:r w:rsidR="00C045CE">
        <w:t xml:space="preserve">gorie als Mobile Augmented Reality (MAR) und unterteilen diese weiter in 6 </w:t>
      </w:r>
      <w:commentRangeStart w:id="26"/>
      <w:r w:rsidR="00C045CE">
        <w:t>Unterk</w:t>
      </w:r>
      <w:r w:rsidR="00C045CE">
        <w:t>a</w:t>
      </w:r>
      <w:r w:rsidR="00C045CE">
        <w:t>tegorien</w:t>
      </w:r>
      <w:commentRangeEnd w:id="26"/>
      <w:r w:rsidR="004E5EE9">
        <w:rPr>
          <w:rStyle w:val="Kommentarzeichen"/>
        </w:rPr>
        <w:commentReference w:id="26"/>
      </w:r>
      <w:r w:rsidR="001616A2">
        <w:t>:</w:t>
      </w:r>
    </w:p>
    <w:p w14:paraId="7AF20B80" w14:textId="3F4B55B6" w:rsidR="001616A2" w:rsidRDefault="001616A2" w:rsidP="001616A2">
      <w:pPr>
        <w:pStyle w:val="Anfhrungszeichen"/>
        <w:numPr>
          <w:ilvl w:val="0"/>
          <w:numId w:val="25"/>
        </w:numPr>
      </w:pPr>
      <w:r>
        <w:t>Notebooks</w:t>
      </w:r>
    </w:p>
    <w:p w14:paraId="487B5A7D" w14:textId="275F9306" w:rsidR="001616A2" w:rsidRDefault="001616A2" w:rsidP="001616A2">
      <w:pPr>
        <w:pStyle w:val="Anfhrungszeichen"/>
        <w:numPr>
          <w:ilvl w:val="0"/>
          <w:numId w:val="25"/>
        </w:numPr>
      </w:pPr>
      <w:r>
        <w:t>Personal Digital Assistants (PDAs)</w:t>
      </w:r>
    </w:p>
    <w:p w14:paraId="4823FAF6" w14:textId="1DB6982B" w:rsidR="001616A2" w:rsidRDefault="001616A2" w:rsidP="001616A2">
      <w:pPr>
        <w:pStyle w:val="Anfhrungszeichen"/>
        <w:numPr>
          <w:ilvl w:val="0"/>
          <w:numId w:val="25"/>
        </w:numPr>
      </w:pPr>
      <w:r>
        <w:t>Tablet Personal Computer (Tablets)</w:t>
      </w:r>
    </w:p>
    <w:p w14:paraId="189816FD" w14:textId="3CEB23D1" w:rsidR="001616A2" w:rsidRDefault="001616A2" w:rsidP="001616A2">
      <w:pPr>
        <w:pStyle w:val="Anfhrungszeichen"/>
        <w:numPr>
          <w:ilvl w:val="0"/>
          <w:numId w:val="25"/>
        </w:numPr>
      </w:pPr>
      <w:r>
        <w:t>Ultra Mobile PCs (UMPCs)</w:t>
      </w:r>
    </w:p>
    <w:p w14:paraId="52F5DB4E" w14:textId="125B12E5" w:rsidR="001616A2" w:rsidRDefault="001616A2" w:rsidP="001616A2">
      <w:pPr>
        <w:pStyle w:val="Anfhrungszeichen"/>
        <w:numPr>
          <w:ilvl w:val="0"/>
          <w:numId w:val="25"/>
        </w:numPr>
      </w:pPr>
      <w:r>
        <w:t>Mobile Phones</w:t>
      </w:r>
    </w:p>
    <w:p w14:paraId="23C9DE1F" w14:textId="11EF23D7" w:rsidR="001616A2" w:rsidRDefault="001616A2" w:rsidP="001616A2">
      <w:pPr>
        <w:pStyle w:val="Anfhrungszeichen"/>
        <w:numPr>
          <w:ilvl w:val="0"/>
          <w:numId w:val="25"/>
        </w:numPr>
      </w:pPr>
      <w:r>
        <w:t>AR Brillen</w:t>
      </w:r>
    </w:p>
    <w:p w14:paraId="62A77839" w14:textId="595F51AC" w:rsidR="000713B5" w:rsidRDefault="00DB35F7" w:rsidP="000713B5">
      <w:pPr>
        <w:pStyle w:val="BasicText"/>
      </w:pPr>
      <w:r>
        <w:t xml:space="preserve">Die AR Brille </w:t>
      </w:r>
      <w:r w:rsidR="009800AC">
        <w:t xml:space="preserve">von </w:t>
      </w:r>
      <w:r>
        <w:t>Google, die Google Glass,</w:t>
      </w:r>
      <w:r w:rsidR="004E5EE9">
        <w:t xml:space="preserve"> wurde erstmals im Februar 2012 </w:t>
      </w:r>
      <w:r w:rsidR="004E5EE9">
        <w:fldChar w:fldCharType="begin" w:fldLock="1"/>
      </w:r>
      <w:r w:rsidR="00F76AA6">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rsidR="004E5EE9">
        <w:fldChar w:fldCharType="separate"/>
      </w:r>
      <w:r w:rsidR="004E5EE9" w:rsidRPr="004E5EE9">
        <w:rPr>
          <w:noProof/>
        </w:rPr>
        <w:t>(Google to Sell Heads-Up Display Glasses by Year’s End - NYTimes.com)</w:t>
      </w:r>
      <w:r w:rsidR="004E5EE9">
        <w:fldChar w:fldCharType="end"/>
      </w:r>
      <w:r w:rsidR="004E5EE9">
        <w:t xml:space="preserve"> erwähnt und im A</w:t>
      </w:r>
      <w:r w:rsidR="004E5EE9">
        <w:t>p</w:t>
      </w:r>
      <w:r w:rsidR="004E5EE9">
        <w:t xml:space="preserve">ril offiziell vorgestellt </w:t>
      </w:r>
      <w:r w:rsidR="000713B5">
        <w:t>(Quelle benötigt)</w:t>
      </w:r>
      <w:r w:rsidR="004E5EE9">
        <w:t>.</w:t>
      </w:r>
      <w:r w:rsidR="000713B5">
        <w:t xml:space="preserve"> In den Verkauf ging das Gerät dann im Frü</w:t>
      </w:r>
      <w:r w:rsidR="000713B5">
        <w:t>h</w:t>
      </w:r>
      <w:r w:rsidR="000713B5">
        <w:t>jahr 2013 für Entwickler und anerkannte Tester. Bis heute ist sie nur in sehr kleiner Auflage und vor allem für Entwickler und Forschungszwecke verfügbar.</w:t>
      </w:r>
    </w:p>
    <w:p w14:paraId="410B19E0" w14:textId="3F8D279D" w:rsidR="00F10A49" w:rsidRPr="003C7E2E" w:rsidRDefault="00F10A49" w:rsidP="000713B5">
      <w:pPr>
        <w:pStyle w:val="berschrift2"/>
      </w:pPr>
      <w:bookmarkStart w:id="27" w:name="_Toc278637479"/>
      <w:r w:rsidRPr="003C7E2E">
        <w:lastRenderedPageBreak/>
        <w:t>Spezifikationen und Besonderheiten der Google Glass</w:t>
      </w:r>
      <w:bookmarkEnd w:id="27"/>
    </w:p>
    <w:p w14:paraId="61EC88FB" w14:textId="472C5C66" w:rsidR="00F10A49" w:rsidRDefault="00F10A49" w:rsidP="00F10A49">
      <w:pPr>
        <w:pStyle w:val="berschrift3"/>
      </w:pPr>
      <w:bookmarkStart w:id="28" w:name="_Toc278637480"/>
      <w:r w:rsidRPr="003C7E2E">
        <w:t>Hardwarespezifikationen</w:t>
      </w:r>
      <w:bookmarkEnd w:id="28"/>
    </w:p>
    <w:p w14:paraId="188A8310" w14:textId="77777777" w:rsidR="00EB566B" w:rsidRDefault="00EB566B" w:rsidP="00EB566B">
      <w:pPr>
        <w:pStyle w:val="Beschriftung"/>
        <w:keepNext/>
      </w:pPr>
      <w:r>
        <w:rPr>
          <w:noProof/>
        </w:rPr>
        <w:drawing>
          <wp:inline distT="0" distB="0" distL="0" distR="0" wp14:anchorId="72854FC2" wp14:editId="7F51B989">
            <wp:extent cx="5333480" cy="346394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34013" cy="346429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4D2B563" w14:textId="05288CB8" w:rsidR="00EB566B" w:rsidRPr="00CF2A59" w:rsidRDefault="00EB566B" w:rsidP="00EB566B">
      <w:pPr>
        <w:pStyle w:val="Beschriftung"/>
      </w:pPr>
      <w:bookmarkStart w:id="29" w:name="_Toc278637461"/>
      <w:r w:rsidRPr="00C33FAB">
        <w:t xml:space="preserve">Abb. </w:t>
      </w:r>
      <w:fldSimple w:instr=" STYLEREF 1 \s ">
        <w:r>
          <w:rPr>
            <w:noProof/>
          </w:rPr>
          <w:t>3</w:t>
        </w:r>
      </w:fldSimple>
      <w:r w:rsidRPr="00C33FAB">
        <w:t>.</w:t>
      </w:r>
      <w:fldSimple w:instr=" SEQ Abb. \* ARABIC \s 1 ">
        <w:r>
          <w:rPr>
            <w:noProof/>
          </w:rPr>
          <w:t>1</w:t>
        </w:r>
      </w:fldSimple>
      <w:r w:rsidRPr="00FC02FE">
        <w:rPr>
          <w:b w:val="0"/>
        </w:rPr>
        <w:tab/>
      </w:r>
      <w:r>
        <w:rPr>
          <w:b w:val="0"/>
        </w:rPr>
        <w:t xml:space="preserve">Beschriftete Google Glass (in Anlehnung an </w:t>
      </w:r>
      <w:r>
        <w:rPr>
          <w:b w:val="0"/>
        </w:rPr>
        <w:fldChar w:fldCharType="begin" w:fldLock="1"/>
      </w:r>
      <w:r w:rsidR="00A61E73">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29"/>
    </w:p>
    <w:p w14:paraId="43F0BF27" w14:textId="397D44BD" w:rsidR="00A61E73" w:rsidRDefault="005B3483" w:rsidP="00EB566B">
      <w:pPr>
        <w:pStyle w:val="BasicText"/>
      </w:pPr>
      <w:r>
        <w:t xml:space="preserve">Bei der Google Glass handelt es sich um eine, über wahlweise Sprachbefehle oder ein Touchpad bedienbare, AR Brille. Sie ist mit </w:t>
      </w:r>
      <w:r w:rsidR="00A61E73">
        <w:t>WLAN und Bluetooth Modulen ausgesta</w:t>
      </w:r>
      <w:r w:rsidR="00A61E73">
        <w:t>t</w:t>
      </w:r>
      <w:r w:rsidR="00A61E73">
        <w:t xml:space="preserve">tet, welche für die Konnektivität zu WLAN-Netzwerken oder aber die Verbindung mit einem Smartphone sorgen </w:t>
      </w:r>
      <w:r w:rsidR="00A61E73">
        <w:fldChar w:fldCharType="begin" w:fldLock="1"/>
      </w:r>
      <w:r w:rsidR="00323698">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A61E73">
        <w:fldChar w:fldCharType="separate"/>
      </w:r>
      <w:r w:rsidR="00A61E73" w:rsidRPr="00A61E73">
        <w:rPr>
          <w:noProof/>
        </w:rPr>
        <w:t>(Feng et al. 2014, S. 3069)</w:t>
      </w:r>
      <w:r w:rsidR="00A61E73">
        <w:fldChar w:fldCharType="end"/>
      </w:r>
      <w:r w:rsidR="00A61E73">
        <w:t xml:space="preserve">. </w:t>
      </w:r>
    </w:p>
    <w:p w14:paraId="734C6DEE" w14:textId="305BE813" w:rsidR="00E51F72" w:rsidRDefault="00A61E73" w:rsidP="00E51F72">
      <w:pPr>
        <w:pStyle w:val="BasicText"/>
      </w:pPr>
      <w:r>
        <w:t>Im hinteren Teil des Geräts b</w:t>
      </w:r>
      <w:r>
        <w:t>e</w:t>
      </w:r>
      <w:r>
        <w:t xml:space="preserve">finden sich ein einzelliger Lithium Polymer Akku mit 2.1 </w:t>
      </w:r>
      <w:r w:rsidR="005C096E">
        <w:t>Wattstunden (</w:t>
      </w:r>
      <w:r>
        <w:t>Wh</w:t>
      </w:r>
      <w:r w:rsidR="005C096E">
        <w:t>)</w:t>
      </w:r>
      <w:r>
        <w:t xml:space="preserve"> und ein</w:t>
      </w:r>
      <w:r w:rsidR="005C096E">
        <w:t>em</w:t>
      </w:r>
      <w:r>
        <w:t xml:space="preserve"> </w:t>
      </w:r>
      <w:commentRangeStart w:id="30"/>
      <w:r>
        <w:t>Bone Conduction Speaker</w:t>
      </w:r>
      <w:commentRangeEnd w:id="30"/>
      <w:r w:rsidR="005C096E">
        <w:rPr>
          <w:rStyle w:val="Kommentarzeichen"/>
        </w:rPr>
        <w:commentReference w:id="30"/>
      </w:r>
      <w:r>
        <w:t>. An der rechten Seite befindet sich ein Touchpad welches die Eingabe ähnlich einem Notebook-Touchpad ermöglicht. An der Verlängerung des Touchmoduls befinden sich die Recheneinheit mit Mikrofon, GPS-Einheit, einer 5 Megapixel-Kamera, sowie Beschleunigungs- und Erschütterung</w:t>
      </w:r>
      <w:r>
        <w:t>s</w:t>
      </w:r>
      <w:r>
        <w:t xml:space="preserve">sensoren.  Die UI wird dem Träger auf </w:t>
      </w:r>
      <w:r w:rsidR="00323698">
        <w:t>einem Prisma Display mit einer nativen Aufl</w:t>
      </w:r>
      <w:r w:rsidR="00323698">
        <w:t>ö</w:t>
      </w:r>
      <w:r w:rsidR="00323698">
        <w:t xml:space="preserve">sung von 640x360 Pixel. Das Gerät hat eine Speicherkapazität von 16 GB Flash-Speicher </w:t>
      </w:r>
      <w:r w:rsidR="00E51F72">
        <w:fldChar w:fldCharType="begin" w:fldLock="1"/>
      </w:r>
      <w:r w:rsidR="00987069">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"page" : "Tob", "title" : "Tech specs", "type" : "webpage" }, "prefix" : " ", "uris" : [ "http://www.mendeley.com/documents/?uuid=f339e789-1cc2-4b1e-860f-92e06962823a" ] } ], "mendeley" : { "formattedCitation" : "(Torborg und Simpson 2012; Google 2014)", "plainTextFormattedCitation" : "(Torborg und Simpson 2012; Google 2014)", "previouslyFormattedCitation" : "(Torborg und Simpson 2012; Google 2014)" }, "properties" : { "noteIndex" : 0 }, "schema" : "https://github.com/citation-style-language/schema/raw/master/csl-citation.json" }</w:instrText>
      </w:r>
      <w:r w:rsidR="00E51F72">
        <w:fldChar w:fldCharType="separate"/>
      </w:r>
      <w:r w:rsidR="00DF3E1E" w:rsidRPr="00DF3E1E">
        <w:rPr>
          <w:noProof/>
        </w:rPr>
        <w:t>(Torborg und Simpson 2012; Google 2014)</w:t>
      </w:r>
      <w:r w:rsidR="00E51F72">
        <w:fldChar w:fldCharType="end"/>
      </w:r>
      <w:r w:rsidR="00323698">
        <w:t>.</w:t>
      </w:r>
      <w:r w:rsidR="00DF3E1E">
        <w:t xml:space="preserve"> Gesteuert wird das Gerät von e</w:t>
      </w:r>
      <w:r w:rsidR="00DF3E1E">
        <w:t>i</w:t>
      </w:r>
      <w:r w:rsidR="00DF3E1E">
        <w:t xml:space="preserve">nem ARM Prozessor mit bis zu 1000 Megahertz (MHz) </w:t>
      </w:r>
      <w:r w:rsidR="00DF3E1E">
        <w:fldChar w:fldCharType="begin" w:fldLock="1"/>
      </w:r>
      <w:r w:rsidR="00DF3E1E">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DF3E1E">
        <w:fldChar w:fldCharType="separate"/>
      </w:r>
      <w:r w:rsidR="00DF3E1E" w:rsidRPr="00DF3E1E">
        <w:rPr>
          <w:noProof/>
        </w:rPr>
        <w:t>(Texas Instruments 2012, S. 125)</w:t>
      </w:r>
      <w:r w:rsidR="00DF3E1E">
        <w:fldChar w:fldCharType="end"/>
      </w:r>
      <w:r w:rsidR="00DF3E1E">
        <w:t>.</w:t>
      </w:r>
    </w:p>
    <w:p w14:paraId="119D298D" w14:textId="46CFD39E" w:rsidR="00DF3E1E" w:rsidRDefault="00DF3E1E" w:rsidP="00DF3E1E">
      <w:pPr>
        <w:pStyle w:val="BasicText"/>
      </w:pPr>
      <w:r>
        <w:t xml:space="preserve">Allerdings stellt sie ihre Inhalte nicht durch Projektion auf Brillengläsern dar, sondern integriert ein kleines Display in die obere rechte Ecke des Sichtfeldes, es handelt sich </w:t>
      </w:r>
      <w:r>
        <w:lastRenderedPageBreak/>
        <w:t>hier also um ein Head-up-Display (</w:t>
      </w:r>
      <w:commentRangeStart w:id="31"/>
      <w:r>
        <w:t>HUD</w:t>
      </w:r>
      <w:commentRangeEnd w:id="31"/>
      <w:r>
        <w:rPr>
          <w:rStyle w:val="Kommentarzeichen"/>
        </w:rPr>
        <w:commentReference w:id="31"/>
      </w:r>
      <w:r>
        <w:t xml:space="preserve">). Dabei hat es durch das Prisma Display den  Eindruck als würde die Benutzeroberfläche in einiger Entfernung vor der Nutzer schweben </w:t>
      </w:r>
      <w:r>
        <w:fldChar w:fldCharType="begin" w:fldLock="1"/>
      </w:r>
      <w:r w:rsidR="00987069">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rsidR="009800AC">
        <w:t>.</w:t>
      </w:r>
    </w:p>
    <w:p w14:paraId="25358788" w14:textId="77777777" w:rsidR="00DF3E1E" w:rsidRPr="00E51F72" w:rsidRDefault="00DF3E1E" w:rsidP="00E51F72">
      <w:pPr>
        <w:pStyle w:val="BasicText"/>
      </w:pPr>
    </w:p>
    <w:p w14:paraId="75653843" w14:textId="66987FD8" w:rsidR="00F10A49" w:rsidRDefault="00F10A49" w:rsidP="00F10A49">
      <w:pPr>
        <w:pStyle w:val="berschrift3"/>
      </w:pPr>
      <w:bookmarkStart w:id="32" w:name="_Toc278637481"/>
      <w:r w:rsidRPr="003C7E2E">
        <w:t>Softwarespezifikationen</w:t>
      </w:r>
      <w:bookmarkEnd w:id="32"/>
    </w:p>
    <w:p w14:paraId="667088A1" w14:textId="3AB394D2" w:rsidR="00F41A02" w:rsidRDefault="00F41A02" w:rsidP="00E51F72">
      <w:pPr>
        <w:pStyle w:val="BasicText"/>
      </w:pPr>
      <w:r>
        <w:t>Die Glass benutzt Google</w:t>
      </w:r>
      <w:r w:rsidR="00987069">
        <w:t>s</w:t>
      </w:r>
      <w:r>
        <w:t xml:space="preserve"> hauseigenes Betriebssystem Android in einer speziellen Ve</w:t>
      </w:r>
      <w:r>
        <w:t>r</w:t>
      </w:r>
      <w:r>
        <w:t xml:space="preserve">sion, </w:t>
      </w:r>
      <w:r w:rsidR="00715E6B">
        <w:t xml:space="preserve">dem Glass Development Kit (GDK), zum Zeitpunkt dieser Arbeit lag diese in der Version XE22.0 vom 14. Oktober 2014 vor. </w:t>
      </w:r>
      <w:r>
        <w:t xml:space="preserve">Android basiert auf Java und bietet daher die Möglichkeit bestehende Bibliotheken anzusprechen und bei der Entwicklung </w:t>
      </w:r>
      <w:r w:rsidR="00510B80">
        <w:t>zu nutzen.</w:t>
      </w:r>
    </w:p>
    <w:p w14:paraId="00784D24" w14:textId="3FC9E1F1" w:rsidR="00715E6B" w:rsidRDefault="00715E6B" w:rsidP="00E51F72">
      <w:pPr>
        <w:pStyle w:val="BasicText"/>
      </w:pPr>
      <w:r>
        <w:t>Android besitzt einige spezielle Spezifikationen die bei der Entwicklung eine Applik</w:t>
      </w:r>
      <w:r>
        <w:t>a</w:t>
      </w:r>
      <w:r>
        <w:t>tion beachtet werden müssen, so verhindert das Betriebssystem beispielsweise autom</w:t>
      </w:r>
      <w:r>
        <w:t>a</w:t>
      </w:r>
      <w:r>
        <w:t>tisch rechenaufwendige Aufgaben auf dem UI Thread auszuführen, da dies zum Einfri</w:t>
      </w:r>
      <w:r>
        <w:t>e</w:t>
      </w:r>
      <w:r>
        <w:t xml:space="preserve">ren der Benutzeroberfläche führen könnte. </w:t>
      </w:r>
    </w:p>
    <w:p w14:paraId="3EEDBEA8" w14:textId="41B80048" w:rsidR="00715E6B" w:rsidRDefault="00715E6B" w:rsidP="00E51F72">
      <w:pPr>
        <w:pStyle w:val="BasicText"/>
      </w:pPr>
      <w:r>
        <w:t>Zur Darstellung</w:t>
      </w:r>
    </w:p>
    <w:p w14:paraId="73198B87" w14:textId="7C9C841E" w:rsidR="00E51F72" w:rsidRPr="00E51F72" w:rsidRDefault="00E51F72" w:rsidP="00E51F72">
      <w:pPr>
        <w:pStyle w:val="BasicText"/>
      </w:pPr>
      <w:r>
        <w:t xml:space="preserve">Android und GDK </w:t>
      </w:r>
      <w:r>
        <w:sym w:font="Wingdings" w:char="F0E0"/>
      </w:r>
      <w:r>
        <w:t xml:space="preserve"> </w:t>
      </w:r>
      <w:r w:rsidR="00F457DA">
        <w:t>Versionsnummern, deprecated Methoden, Live Cards, Cardbui</w:t>
      </w:r>
      <w:r w:rsidR="00F457DA">
        <w:t>l</w:t>
      </w:r>
      <w:r w:rsidR="00F457DA">
        <w:t>der, Besonderheiten.</w:t>
      </w:r>
    </w:p>
    <w:p w14:paraId="0BE18ADA" w14:textId="0914C5E0" w:rsidR="00F10A49" w:rsidRPr="003C7E2E" w:rsidRDefault="00F10A49" w:rsidP="00F10A49">
      <w:pPr>
        <w:pStyle w:val="berschrift1"/>
      </w:pPr>
      <w:bookmarkStart w:id="33" w:name="_Toc278637482"/>
      <w:r w:rsidRPr="003C7E2E">
        <w:lastRenderedPageBreak/>
        <w:t xml:space="preserve">Einblendung von kontextsensitiven Inhalten auf der </w:t>
      </w:r>
      <w:r w:rsidR="001F7883">
        <w:t xml:space="preserve">Google </w:t>
      </w:r>
      <w:r w:rsidRPr="003C7E2E">
        <w:t>Glass</w:t>
      </w:r>
      <w:bookmarkEnd w:id="33"/>
    </w:p>
    <w:p w14:paraId="036D7995" w14:textId="38BB1758" w:rsidR="00F10A49" w:rsidRDefault="00F10A49" w:rsidP="00F10A49">
      <w:pPr>
        <w:pStyle w:val="berschrift2"/>
      </w:pPr>
      <w:bookmarkStart w:id="34" w:name="_Toc278637483"/>
      <w:r w:rsidRPr="003C7E2E">
        <w:t>Idee und Funktionsweise der kontextsensitiven Applikation</w:t>
      </w:r>
      <w:bookmarkEnd w:id="34"/>
    </w:p>
    <w:p w14:paraId="3F640870" w14:textId="27F48289" w:rsidR="00DA003C" w:rsidRDefault="00DA003C" w:rsidP="00F457DA">
      <w:pPr>
        <w:pStyle w:val="BasicText"/>
      </w:pPr>
      <w:r>
        <w:rPr>
          <w:noProof/>
        </w:rPr>
        <w:drawing>
          <wp:inline distT="0" distB="0" distL="0" distR="0" wp14:anchorId="580C73AA" wp14:editId="106BDA06">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72954B0" w14:textId="7433274F" w:rsidR="00DA003C" w:rsidRDefault="00DA003C" w:rsidP="00DA003C">
      <w:pPr>
        <w:pStyle w:val="Beschriftung"/>
      </w:pPr>
      <w:bookmarkStart w:id="35" w:name="_Toc278637462"/>
      <w:r w:rsidRPr="00C33FAB">
        <w:t xml:space="preserve">Abb. </w:t>
      </w:r>
      <w:fldSimple w:instr=" STYLEREF 1 \s ">
        <w:r>
          <w:rPr>
            <w:noProof/>
          </w:rPr>
          <w:t>4</w:t>
        </w:r>
      </w:fldSimple>
      <w:r w:rsidRPr="00C33FAB">
        <w:t>.</w:t>
      </w:r>
      <w:fldSimple w:instr=" SEQ Abb. \* ARABIC \s 1 ">
        <w:r>
          <w:rPr>
            <w:noProof/>
          </w:rPr>
          <w:t>1</w:t>
        </w:r>
      </w:fldSimple>
      <w:r w:rsidRPr="00FC02FE">
        <w:rPr>
          <w:b w:val="0"/>
        </w:rPr>
        <w:tab/>
      </w:r>
      <w:r>
        <w:rPr>
          <w:b w:val="0"/>
        </w:rPr>
        <w:t>Architektur der Applikation</w:t>
      </w:r>
      <w:bookmarkEnd w:id="35"/>
    </w:p>
    <w:p w14:paraId="50C82023" w14:textId="72C7CA30" w:rsidR="00DF4D79" w:rsidRDefault="00DA003C" w:rsidP="00F457DA">
      <w:pPr>
        <w:pStyle w:val="BasicText"/>
      </w:pPr>
      <w:r>
        <w:t>B</w:t>
      </w:r>
      <w:r w:rsidR="00DF4D79">
        <w:t>ringt man die Google Glass als Vertreter eines Geräts der Augmented Reality u</w:t>
      </w:r>
      <w:r w:rsidR="00B81912">
        <w:t>nd Kontextsensitivität zusammen, f</w:t>
      </w:r>
      <w:r w:rsidR="00DF4D79">
        <w:t xml:space="preserve">ällt offensichtlich der hohe Überschneidungsgrad </w:t>
      </w:r>
      <w:r w:rsidR="00B81912">
        <w:t>der beiden Themenbereiche auf.</w:t>
      </w:r>
      <w:r w:rsidR="00DF4D79">
        <w:t xml:space="preserve"> Selbst </w:t>
      </w:r>
      <w:r w:rsidR="00B81912">
        <w:t xml:space="preserve">eine </w:t>
      </w:r>
      <w:r w:rsidR="00DF4D79">
        <w:t>kleine, auf der Glass vorinstallierte</w:t>
      </w:r>
      <w:r w:rsidR="00B81912">
        <w:t>,</w:t>
      </w:r>
      <w:r w:rsidR="00DF4D79">
        <w:t xml:space="preserve"> Anwe</w:t>
      </w:r>
      <w:r w:rsidR="00DF4D79">
        <w:t>n</w:t>
      </w:r>
      <w:r w:rsidR="00DF4D79">
        <w:t>dun</w:t>
      </w:r>
      <w:r w:rsidR="00B81912">
        <w:t>g</w:t>
      </w:r>
      <w:r w:rsidR="00DF4D79">
        <w:t xml:space="preserve"> wie der Kompass erfüllen streng genommen bereits die Anforderungen um als kontextsensitive Applikation akzeptiert werden zu können. </w:t>
      </w:r>
      <w:r w:rsidR="000039C5">
        <w:t>Hier</w:t>
      </w:r>
      <w:r w:rsidR="00DF4D79">
        <w:t xml:space="preserve"> wird anhand der Posit</w:t>
      </w:r>
      <w:r w:rsidR="00DF4D79">
        <w:t>i</w:t>
      </w:r>
      <w:r w:rsidR="00DF4D79">
        <w:t>on des Nutzer</w:t>
      </w:r>
      <w:r w:rsidR="00B81912">
        <w:t>s</w:t>
      </w:r>
      <w:r w:rsidR="00DF4D79">
        <w:t xml:space="preserve"> über GPS die Himmelsrichtungen ermittelt, es werden also </w:t>
      </w:r>
      <w:r w:rsidR="00B81912">
        <w:t xml:space="preserve">ortsbasierte </w:t>
      </w:r>
      <w:r w:rsidR="00DF4D79">
        <w:t>Informa</w:t>
      </w:r>
      <w:r w:rsidR="00B81912">
        <w:t>tionen angezeigt und somit die Wahrnehmung des Nutzer um, in seinem Ko</w:t>
      </w:r>
      <w:r w:rsidR="00B81912">
        <w:t>n</w:t>
      </w:r>
      <w:r w:rsidR="00B81912">
        <w:t>text relevante Informationen ergänzt, was</w:t>
      </w:r>
      <w:r w:rsidR="00DF4D79">
        <w:t xml:space="preserve"> </w:t>
      </w:r>
      <w:r w:rsidR="00C22B5F">
        <w:t xml:space="preserve">sowohl </w:t>
      </w:r>
      <w:r w:rsidR="00DF4D79">
        <w:t>der in 2.2.1 angesprochenen Definit</w:t>
      </w:r>
      <w:r w:rsidR="00DF4D79">
        <w:t>i</w:t>
      </w:r>
      <w:r w:rsidR="00DF4D79">
        <w:t>on eines Location-Based Services</w:t>
      </w:r>
      <w:r w:rsidR="00C22B5F">
        <w:t>, als auch der in 2.1 genannten eines Kontextsensit</w:t>
      </w:r>
      <w:r w:rsidR="00C22B5F">
        <w:t>i</w:t>
      </w:r>
      <w:r w:rsidR="00C22B5F">
        <w:t>ven Systems</w:t>
      </w:r>
      <w:r w:rsidR="00DF4D79">
        <w:t xml:space="preserve"> genügt. </w:t>
      </w:r>
    </w:p>
    <w:p w14:paraId="4EF4051E" w14:textId="5D56F5F0" w:rsidR="00F457DA" w:rsidRDefault="00A25DB4" w:rsidP="00F457DA">
      <w:pPr>
        <w:pStyle w:val="BasicText"/>
      </w:pPr>
      <w:r>
        <w:t xml:space="preserve">Auch einige von freien Entwicklern veröffentlichte Anwendungen gehen den Weg der Kontextsensitivität </w:t>
      </w:r>
      <w:r w:rsidR="000039C5">
        <w:t>und entwickelten bereits Apps</w:t>
      </w:r>
      <w:r w:rsidR="00B81912">
        <w:t xml:space="preserve"> die</w:t>
      </w:r>
      <w:r w:rsidR="000039C5">
        <w:t>,</w:t>
      </w:r>
      <w:r w:rsidR="00B81912">
        <w:t xml:space="preserve"> die Möglichkeiten der Google Glass nutzen, um die über Sensoren ermittelten Außenwelteinflüsse auszuwerten und so dem Nutzer kontextsensitive Informationen </w:t>
      </w:r>
      <w:commentRangeStart w:id="36"/>
      <w:r w:rsidR="00B81912">
        <w:t>anzubieten</w:t>
      </w:r>
      <w:commentRangeEnd w:id="36"/>
      <w:r w:rsidR="00176D96">
        <w:rPr>
          <w:rStyle w:val="Kommentarzeichen"/>
        </w:rPr>
        <w:commentReference w:id="36"/>
      </w:r>
      <w:r w:rsidR="00B81912">
        <w:t>.</w:t>
      </w:r>
      <w:r>
        <w:t xml:space="preserve"> </w:t>
      </w:r>
    </w:p>
    <w:p w14:paraId="1ED898BA" w14:textId="6576162B" w:rsidR="004F01F1" w:rsidRDefault="004F01F1" w:rsidP="00F457DA">
      <w:pPr>
        <w:pStyle w:val="BasicText"/>
      </w:pPr>
      <w:r>
        <w:t xml:space="preserve">Die Idee der Applikation entstand direkt aus dem angeschlossenen Forschungsprojekt Glassroom. Durch Nutzung einer AR-Brille, in diesem Fall der Google Glass, soll es </w:t>
      </w:r>
      <w:r w:rsidR="00611C26">
        <w:t xml:space="preserve">einem Mitarbeiter im technischen Kundendienst </w:t>
      </w:r>
      <w:r>
        <w:t>ermöglicht werden</w:t>
      </w:r>
      <w:r w:rsidR="00611C26">
        <w:t xml:space="preserve"> allein durch Inte</w:t>
      </w:r>
      <w:r w:rsidR="00611C26">
        <w:t>r</w:t>
      </w:r>
      <w:r w:rsidR="00611C26">
        <w:t xml:space="preserve">aktion mit der AR-Brille zusätzliche Information zu der vor ihm liegenden Aufgabe </w:t>
      </w:r>
      <w:r w:rsidR="001F7883">
        <w:t>und den ihm eventuell bisher unbekannten Komponenten zu erhalten. Durch einfaches Fot</w:t>
      </w:r>
      <w:r w:rsidR="001F7883">
        <w:t>o</w:t>
      </w:r>
      <w:r w:rsidR="001F7883">
        <w:lastRenderedPageBreak/>
        <w:t>grafieren mit der Brille soll ermöglicht werden zusätzliche Informationen zu bereits bekannten Objekten anzubieten und diese dem Nutzer über Texteinblendung zur Verf</w:t>
      </w:r>
      <w:r w:rsidR="001F7883">
        <w:t>ü</w:t>
      </w:r>
      <w:r w:rsidR="001F7883">
        <w:t>gung zu stellen.</w:t>
      </w:r>
    </w:p>
    <w:p w14:paraId="5D50E845" w14:textId="77777777" w:rsidR="00410951" w:rsidRDefault="001F7883" w:rsidP="00F457DA">
      <w:pPr>
        <w:pStyle w:val="BasicText"/>
      </w:pPr>
      <w:r>
        <w:t>Die Brille schickt dafür das Foto an einen Server auf dem</w:t>
      </w:r>
      <w:r w:rsidR="00346B5D">
        <w:t xml:space="preserve"> die</w:t>
      </w:r>
      <w:r>
        <w:t xml:space="preserve"> Übereinstimmung des Bildes mit </w:t>
      </w:r>
      <w:r w:rsidR="00346B5D">
        <w:t>allen</w:t>
      </w:r>
      <w:r>
        <w:t xml:space="preserve"> bereits bekannten Bildern ermittelt wird. Bei Erfolg werden die Info</w:t>
      </w:r>
      <w:r>
        <w:t>r</w:t>
      </w:r>
      <w:r>
        <w:t>mationen zu dem am besten übereinstimmenden Bild an die Google Glass zurückgese</w:t>
      </w:r>
      <w:r>
        <w:t>n</w:t>
      </w:r>
      <w:r>
        <w:t>det. Erreicht der Matchingprozess mit keinem der bekannten Bilder eine vorher festg</w:t>
      </w:r>
      <w:r>
        <w:t>e</w:t>
      </w:r>
      <w:r>
        <w:t>legte Akzeptanzgrenze wird der Prozess abgebrochen und dem Nutzer eine entspr</w:t>
      </w:r>
      <w:r>
        <w:t>e</w:t>
      </w:r>
      <w:r>
        <w:t>chende Fehlermeldung angezeigt.</w:t>
      </w:r>
    </w:p>
    <w:p w14:paraId="0BB4C45F" w14:textId="68DB2C1C" w:rsidR="00410951" w:rsidRDefault="004A632E" w:rsidP="00F457DA">
      <w:pPr>
        <w:pStyle w:val="BasicText"/>
      </w:pPr>
      <w:r>
        <w:t xml:space="preserve">Um diese rechenintensiven und </w:t>
      </w:r>
      <w:r w:rsidR="00410951">
        <w:t xml:space="preserve">aufwendigen Prozesse von der Glass zu nehmen, wurde jegliche Rechenarbeit </w:t>
      </w:r>
      <w:r w:rsidR="00D54ECB">
        <w:t>auf einen Server in der</w:t>
      </w:r>
      <w:r w:rsidR="00410951">
        <w:t xml:space="preserve"> Cloud ausgelagert. Auf der </w:t>
      </w:r>
      <w:r w:rsidR="00D54ECB">
        <w:t>Glass selber verbleiben nur die</w:t>
      </w:r>
      <w:r w:rsidR="00410951">
        <w:t xml:space="preserve"> den User direkt betreffenden Prozesse wie UI-Darstellung</w:t>
      </w:r>
      <w:r w:rsidR="001D1D61">
        <w:t xml:space="preserve"> (User I</w:t>
      </w:r>
      <w:r w:rsidR="001D1D61">
        <w:t>n</w:t>
      </w:r>
      <w:r w:rsidR="001D1D61">
        <w:t>terface)</w:t>
      </w:r>
      <w:r w:rsidR="00410951">
        <w:t xml:space="preserve">, Fotografieren, Upload des Bildes und Anzeigen der Ergebnisse. </w:t>
      </w:r>
      <w:r w:rsidR="00745AB1">
        <w:t>Eine weitere Einschränkung entstand durch die Auslagerung der benötigten Methoden</w:t>
      </w:r>
      <w:r w:rsidR="00ED2EFC">
        <w:t xml:space="preserve"> zur SURF Keypointerkennung und Deskriptorextraktion</w:t>
      </w:r>
      <w:r w:rsidR="00745AB1">
        <w:t xml:space="preserve"> in der angewandten Computer Vision Bi</w:t>
      </w:r>
      <w:r w:rsidR="00745AB1">
        <w:t>b</w:t>
      </w:r>
      <w:r w:rsidR="00745AB1">
        <w:t>liothek in ein Nonfree-Modul</w:t>
      </w:r>
      <w:r w:rsidR="00ED2EFC">
        <w:t xml:space="preserve"> </w:t>
      </w:r>
      <w:r w:rsidR="00ED2EFC">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ED2EFC">
        <w:fldChar w:fldCharType="separate"/>
      </w:r>
      <w:r w:rsidR="00ED2EFC" w:rsidRPr="00ED2EFC">
        <w:rPr>
          <w:noProof/>
        </w:rPr>
        <w:t>(opencv dev team 2014)</w:t>
      </w:r>
      <w:r w:rsidR="00ED2EFC">
        <w:fldChar w:fldCharType="end"/>
      </w:r>
      <w:r w:rsidR="00745AB1">
        <w:t>.</w:t>
      </w:r>
      <w:r w:rsidR="005C096E">
        <w:t xml:space="preserve"> Diese ist bis heute nur über Umwege in der Android-Version v</w:t>
      </w:r>
      <w:commentRangeStart w:id="37"/>
      <w:r w:rsidR="005C096E">
        <w:t>erfübar.</w:t>
      </w:r>
      <w:r w:rsidR="00745AB1">
        <w:t xml:space="preserve"> </w:t>
      </w:r>
      <w:commentRangeEnd w:id="37"/>
      <w:r w:rsidR="005C096E">
        <w:rPr>
          <w:rStyle w:val="Kommentarzeichen"/>
        </w:rPr>
        <w:commentReference w:id="37"/>
      </w:r>
    </w:p>
    <w:p w14:paraId="17C02827" w14:textId="77777777" w:rsidR="00B2183F" w:rsidRDefault="00B2183F" w:rsidP="00B2183F">
      <w:pPr>
        <w:pStyle w:val="BasicText"/>
      </w:pPr>
      <w:r>
        <w:t>Der Matchingprozess erfolgt dabei in 4 Schritten:</w:t>
      </w:r>
    </w:p>
    <w:p w14:paraId="41D12BD9" w14:textId="77777777" w:rsidR="00B2183F" w:rsidRDefault="00B2183F" w:rsidP="00B2183F">
      <w:pPr>
        <w:pStyle w:val="BasicText"/>
        <w:numPr>
          <w:ilvl w:val="0"/>
          <w:numId w:val="23"/>
        </w:numPr>
      </w:pPr>
      <w:r>
        <w:t>Keypointerkennung im hochgeladenen Bild</w:t>
      </w:r>
    </w:p>
    <w:p w14:paraId="108BE8D8" w14:textId="77777777" w:rsidR="00B2183F" w:rsidRDefault="00B2183F" w:rsidP="00B2183F">
      <w:pPr>
        <w:pStyle w:val="BasicText"/>
        <w:numPr>
          <w:ilvl w:val="0"/>
          <w:numId w:val="23"/>
        </w:numPr>
      </w:pPr>
      <w:r>
        <w:t>Extraktion der Deskriptoren die das Bild beschreiben</w:t>
      </w:r>
    </w:p>
    <w:p w14:paraId="6270651B" w14:textId="77777777" w:rsidR="00B2183F" w:rsidRDefault="00B2183F" w:rsidP="00B2183F">
      <w:pPr>
        <w:pStyle w:val="BasicText"/>
        <w:numPr>
          <w:ilvl w:val="0"/>
          <w:numId w:val="23"/>
        </w:numPr>
      </w:pPr>
      <w:r>
        <w:t>Matching der Deskriptoren gegen bereits ermittelte, abgespeicherte Deskriptoren</w:t>
      </w:r>
    </w:p>
    <w:p w14:paraId="6969B7E1" w14:textId="0B8242E2" w:rsidR="00B2183F" w:rsidRDefault="00B2183F" w:rsidP="00F457DA">
      <w:pPr>
        <w:pStyle w:val="BasicText"/>
        <w:numPr>
          <w:ilvl w:val="0"/>
          <w:numId w:val="23"/>
        </w:numPr>
      </w:pPr>
      <w:r>
        <w:t>Auswahl des besten Ergebnisses und Rückgabe des Ergebnisses an die Glass</w:t>
      </w:r>
    </w:p>
    <w:p w14:paraId="723832E1" w14:textId="6D4C8887" w:rsidR="00411E27" w:rsidRPr="00F457DA" w:rsidRDefault="00410951" w:rsidP="00F457DA">
      <w:pPr>
        <w:pStyle w:val="BasicText"/>
      </w:pPr>
      <w:r>
        <w:t>Dies</w:t>
      </w:r>
      <w:r w:rsidR="00D54ECB">
        <w:t>e</w:t>
      </w:r>
      <w:r>
        <w:t xml:space="preserve"> Vorgehensweise hat besonders im Bereich der Skalierbarkeit enorme Vorteile. </w:t>
      </w:r>
      <w:r w:rsidR="00D54ECB">
        <w:t>Es erleichtert aber auch den nachträglichen Austausch der AR-Brille</w:t>
      </w:r>
      <w:r w:rsidR="009267C7">
        <w:t xml:space="preserve"> oder sogar d</w:t>
      </w:r>
      <w:r w:rsidR="00F310C6">
        <w:t>ie I</w:t>
      </w:r>
      <w:r w:rsidR="00F310C6">
        <w:t>n</w:t>
      </w:r>
      <w:r w:rsidR="00F310C6">
        <w:t>tegration eines weiteren mobilen Gerätes</w:t>
      </w:r>
      <w:r w:rsidR="00D54ECB">
        <w:t xml:space="preserve">, </w:t>
      </w:r>
      <w:r w:rsidR="00F82036">
        <w:t>da der Server über eine einfache REST-API (</w:t>
      </w:r>
      <w:r w:rsidR="00F82036" w:rsidRPr="00F82036">
        <w:t>Representational</w:t>
      </w:r>
      <w:r w:rsidR="00F82036">
        <w:t xml:space="preserve"> State Transfer - Application Pro</w:t>
      </w:r>
      <w:r w:rsidR="00F310C6">
        <w:t xml:space="preserve">gramming Interface) verfügt. </w:t>
      </w:r>
      <w:r w:rsidR="00A96E17">
        <w:t>Zudem verschwindet</w:t>
      </w:r>
      <w:r w:rsidR="004A632E">
        <w:t xml:space="preserve"> durch die serverseitige Pflege der Vergleichsd</w:t>
      </w:r>
      <w:r w:rsidR="00A96E17">
        <w:t>aten</w:t>
      </w:r>
      <w:r w:rsidR="008473AD">
        <w:t xml:space="preserve">, sowie </w:t>
      </w:r>
      <w:r w:rsidR="004A632E">
        <w:t xml:space="preserve">das Problem der </w:t>
      </w:r>
      <w:r w:rsidR="005B3DEB">
        <w:t>i</w:t>
      </w:r>
      <w:r w:rsidR="005B3DEB">
        <w:t>n</w:t>
      </w:r>
      <w:r w:rsidR="005B3DEB">
        <w:t>konsistenten</w:t>
      </w:r>
      <w:r w:rsidR="004A632E">
        <w:t xml:space="preserve"> und </w:t>
      </w:r>
      <w:r w:rsidR="005B3DEB">
        <w:t>redundanten</w:t>
      </w:r>
      <w:r w:rsidR="004A632E">
        <w:t xml:space="preserve"> Datenhaltung.</w:t>
      </w:r>
      <w:r w:rsidR="00411E27">
        <w:t xml:space="preserve"> </w:t>
      </w:r>
    </w:p>
    <w:p w14:paraId="5B8C8444" w14:textId="260ABD09" w:rsidR="00F10A49" w:rsidRPr="003C7E2E" w:rsidRDefault="00F10A49" w:rsidP="00F10A49">
      <w:pPr>
        <w:pStyle w:val="berschrift2"/>
      </w:pPr>
      <w:bookmarkStart w:id="38" w:name="_Toc278637484"/>
      <w:r w:rsidRPr="003C7E2E">
        <w:lastRenderedPageBreak/>
        <w:t>Vorstellung von OpenCV und der verwendeten Algorithmen</w:t>
      </w:r>
      <w:bookmarkEnd w:id="38"/>
    </w:p>
    <w:p w14:paraId="7C7B6CD2" w14:textId="2CE9BDEE" w:rsidR="00F10A49" w:rsidRDefault="00937C91" w:rsidP="00F10A49">
      <w:pPr>
        <w:pStyle w:val="berschrift3"/>
      </w:pPr>
      <w:bookmarkStart w:id="39" w:name="_Toc278637485"/>
      <w:r>
        <w:t>OpenCV</w:t>
      </w:r>
      <w:r w:rsidR="00BD6B09">
        <w:t xml:space="preserve"> und JavaCV</w:t>
      </w:r>
      <w:bookmarkEnd w:id="39"/>
    </w:p>
    <w:p w14:paraId="7C68498A" w14:textId="542D701C" w:rsidR="00A25DB4" w:rsidRDefault="00611C26" w:rsidP="00A25DB4">
      <w:pPr>
        <w:pStyle w:val="BasicText"/>
      </w:pPr>
      <w:r>
        <w:t xml:space="preserve">Zur </w:t>
      </w:r>
      <w:r w:rsidR="00937C91">
        <w:t>Implementation der Kernlogik der</w:t>
      </w:r>
      <w:r>
        <w:t xml:space="preserve"> Applikation wurde </w:t>
      </w:r>
      <w:r w:rsidR="00A25DB4">
        <w:t>OpenCV</w:t>
      </w:r>
      <w:r w:rsidR="00937C91">
        <w:t xml:space="preserve"> beziehungsweise der Wrapper JavaCV von </w:t>
      </w:r>
      <w:r w:rsidR="00F76AA6">
        <w:t>Bytedeco</w:t>
      </w:r>
      <w:r w:rsidR="00937C91">
        <w:t xml:space="preserve"> genutzt. </w:t>
      </w:r>
      <w:r w:rsidR="00322859">
        <w:t>Bei OpenCV</w:t>
      </w:r>
      <w:r w:rsidR="008C3773">
        <w:t xml:space="preserve"> (</w:t>
      </w:r>
      <w:r w:rsidR="008C3773" w:rsidRPr="008C3773">
        <w:t>http://opencv.org</w:t>
      </w:r>
      <w:r w:rsidR="008C3773">
        <w:t>)</w:t>
      </w:r>
      <w:r w:rsidR="00322859">
        <w:t xml:space="preserve"> handelt es sich um eine in C++ </w:t>
      </w:r>
      <w:r w:rsidR="00BD6B09">
        <w:t xml:space="preserve">und C </w:t>
      </w:r>
      <w:r w:rsidR="00322859">
        <w:t>implementierte</w:t>
      </w:r>
      <w:r w:rsidR="008C3773">
        <w:t>,</w:t>
      </w:r>
      <w:r w:rsidR="00322859">
        <w:t xml:space="preserve"> </w:t>
      </w:r>
      <w:r w:rsidR="008C3773">
        <w:t xml:space="preserve">frei erhätlliche </w:t>
      </w:r>
      <w:r w:rsidR="00322859">
        <w:t>Bibliothek die gängige M</w:t>
      </w:r>
      <w:r w:rsidR="00322859">
        <w:t>e</w:t>
      </w:r>
      <w:r w:rsidR="00322859">
        <w:t>thoden der Computer Vision in sich vereint und so Forschern und interessierten Nutzern einen Eintritt bietet.</w:t>
      </w:r>
      <w:r w:rsidR="00BD6B09">
        <w:t xml:space="preserve"> OpenCV wird aktiv für C++, Java, Python, Ruby, Matlab und ein</w:t>
      </w:r>
      <w:r w:rsidR="00BD6B09">
        <w:t>i</w:t>
      </w:r>
      <w:r w:rsidR="00BD6B09">
        <w:t>ge weiter Programmiersprachen entwickelt</w:t>
      </w:r>
      <w:r w:rsidR="00F76AA6">
        <w:t xml:space="preserve"> </w:t>
      </w:r>
      <w:r w:rsidR="00F76AA6">
        <w:fldChar w:fldCharType="begin" w:fldLock="1"/>
      </w:r>
      <w:r w:rsidR="000026B3">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rsidR="00F76AA6">
        <w:fldChar w:fldCharType="separate"/>
      </w:r>
      <w:r w:rsidR="00F76AA6" w:rsidRPr="00F76AA6">
        <w:rPr>
          <w:noProof/>
        </w:rPr>
        <w:t>(Bradski und Kaehler 2008)</w:t>
      </w:r>
      <w:r w:rsidR="00F76AA6">
        <w:fldChar w:fldCharType="end"/>
      </w:r>
      <w:r w:rsidR="00BD6B09">
        <w:t>. Auch für An</w:t>
      </w:r>
      <w:r w:rsidR="00BD6B09">
        <w:t>d</w:t>
      </w:r>
      <w:r w:rsidR="00BD6B09">
        <w:t>roid findet man Implementationen. Die Umsetzungen für die verschiedenen Progra</w:t>
      </w:r>
      <w:r w:rsidR="00BD6B09">
        <w:t>m</w:t>
      </w:r>
      <w:r w:rsidR="00BD6B09">
        <w:t xml:space="preserve">miersprachen sind allerdings verschieden stark umgesetzt und so kann es vorkommen, dass wichtige Grundfunktionen in der genutzten Sprache noch gar nicht zur Verfügung stehen und aus diesem Grund auf die Kernimplementierung in C++ zurück gegriffen werden müsste. </w:t>
      </w:r>
    </w:p>
    <w:p w14:paraId="608C9CD9" w14:textId="645102CA" w:rsidR="00F76AA6" w:rsidRDefault="00F76AA6" w:rsidP="00A25DB4">
      <w:pPr>
        <w:pStyle w:val="BasicText"/>
      </w:pPr>
      <w:r>
        <w:t>Um solche Probleme zu umgehen wurde für die Implementierung des hier vorgestellten Prototypen auf JavaCV  (</w:t>
      </w:r>
      <w:hyperlink r:id="rId19" w:history="1">
        <w:r w:rsidRPr="00D86396">
          <w:rPr>
            <w:rStyle w:val="Link"/>
          </w:rPr>
          <w:t>https://github.com/bytedeco/javacv</w:t>
        </w:r>
      </w:hyperlink>
      <w:r>
        <w:t>) und JavaCPP (</w:t>
      </w:r>
      <w:hyperlink r:id="rId20" w:history="1">
        <w:r w:rsidRPr="00D86396">
          <w:rPr>
            <w:rStyle w:val="Link"/>
          </w:rPr>
          <w:t>https://github.com/bytedeco/javacpp</w:t>
        </w:r>
      </w:hyperlink>
      <w:r>
        <w:t xml:space="preserve">) zurückgegriffen. Bei den beiden Bibliotheken handelt es sich um Interfaces zu gängigen C++ Bibliotheken. Umgesetzt wurden diese von Bytedeco, einer Gemeinschaft von Entwicklern, die sich dem Ziel verschrieben haben C++ Bibliotheken in Java zugänglich zu machen. Durch Nutzung dieser konnte ein gut konfigurierbarer Zugang zu OpenCV geschaffen werden. </w:t>
      </w:r>
      <w:r w:rsidR="000026B3">
        <w:t>Zur Implementierung dieser Arbeit wurde OpenCV in der Version 2.4.9, sowie JavaCPP in der Version 0.9 genutzt.</w:t>
      </w:r>
    </w:p>
    <w:p w14:paraId="56DD5135" w14:textId="18CC3C7D" w:rsidR="00F10A49" w:rsidRDefault="00F10A49" w:rsidP="00F10A49">
      <w:pPr>
        <w:pStyle w:val="berschrift3"/>
      </w:pPr>
      <w:bookmarkStart w:id="40" w:name="_Toc278637486"/>
      <w:r w:rsidRPr="003C7E2E">
        <w:t>SURF</w:t>
      </w:r>
      <w:r w:rsidR="00937C91">
        <w:t xml:space="preserve"> &amp; Nearest Neighbor </w:t>
      </w:r>
      <w:commentRangeStart w:id="41"/>
      <w:r w:rsidR="00937C91">
        <w:t>Matching</w:t>
      </w:r>
      <w:commentRangeEnd w:id="41"/>
      <w:r w:rsidR="009267C7">
        <w:rPr>
          <w:rStyle w:val="Kommentarzeichen"/>
          <w:b w:val="0"/>
          <w:kern w:val="0"/>
        </w:rPr>
        <w:commentReference w:id="41"/>
      </w:r>
      <w:bookmarkEnd w:id="40"/>
    </w:p>
    <w:p w14:paraId="2E12D62E" w14:textId="562562CE" w:rsidR="005C096E" w:rsidRDefault="005C096E" w:rsidP="005C096E">
      <w:pPr>
        <w:pStyle w:val="BasicText"/>
      </w:pPr>
      <w:r>
        <w:t xml:space="preserve">Zur Erkennung und Abgleich der auf dem Server hinterlegten Bilder und der von der Google Glass fotografierten Objekte wurden Speeded-Up Robust Features (SURF) und Nearest Neighbor Matching genutzt. </w:t>
      </w:r>
    </w:p>
    <w:p w14:paraId="734C5838" w14:textId="6CD48186" w:rsidR="005C096E" w:rsidRDefault="005C096E" w:rsidP="005C096E">
      <w:pPr>
        <w:pStyle w:val="BasicText"/>
      </w:pPr>
      <w:r>
        <w:t>Bei SURF handelt es sich Keypointerkennungs und –beschreibungsalgorithmus, we</w:t>
      </w:r>
      <w:r>
        <w:t>l</w:t>
      </w:r>
      <w:r>
        <w:t xml:space="preserve">cher in der Lage </w:t>
      </w:r>
      <w:r w:rsidR="003B4C3C">
        <w:t>trotz</w:t>
      </w:r>
      <w:r>
        <w:t xml:space="preserve"> Skalierung und Drehung </w:t>
      </w:r>
      <w:r w:rsidR="003B4C3C">
        <w:t xml:space="preserve">Bilder und Objekte wiederzuerkennen. Der Algorithmus wurde von Bay et al. </w:t>
      </w:r>
      <w:r w:rsidR="003B4C3C">
        <w:fldChar w:fldCharType="begin" w:fldLock="1"/>
      </w:r>
      <w:r w:rsidR="003B4C3C">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"1", "suppress-author" : 1, "uris" : [ "http://www.mendeley.com/documents/?uuid=f72dd077-0aa0-4c02-9f17-d7f1b813ebc8" ] } ], "mendeley" : { "formattedCitation" : "( 2006, S. 1)", "plainTextFormattedCitation" : "( 2006, S. 1)", "previouslyFormattedCitation" : "( 2006, S. 1)" }, "properties" : { "noteIndex" : 0 }, "schema" : "https://github.com/citation-style-language/schema/raw/master/csl-citation.json" }</w:instrText>
      </w:r>
      <w:r w:rsidR="003B4C3C">
        <w:fldChar w:fldCharType="separate"/>
      </w:r>
      <w:r w:rsidR="003B4C3C" w:rsidRPr="003B4C3C">
        <w:rPr>
          <w:noProof/>
        </w:rPr>
        <w:t>( 2006, S. 1)</w:t>
      </w:r>
      <w:r w:rsidR="003B4C3C">
        <w:fldChar w:fldCharType="end"/>
      </w:r>
      <w:r w:rsidR="003B4C3C">
        <w:t xml:space="preserve">  vorgestellt und gilt seit dem als fehlerunanfälligster Algorithmus zu Keypointerkennung und –beschreibung </w:t>
      </w:r>
      <w:r w:rsidR="003B4C3C">
        <w:fldChar w:fldCharType="begin" w:fldLock="1"/>
      </w:r>
      <w:r w:rsidR="003B4C3C">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"editor" : [ { "dropping-particle" : "", "family" : "R\u00f6ning", "given" : "Juha", "non-dropping-particle" : "", "parse-names" : false, "suffix" : "" }, { "dropping-particle" : "", "family" : "Casasent", "given" : "David P.", "non-dropping-particle" : "", "parse-names" : false, "suffix" : "" }, { "dropping-particle" : "", "family" : "Hall", "given" : "Ernest L.", "non-dropping-particle" : "", "parse-names" : false, "suffix" : "" } ], "id" : "ITEM-1", "issued" : { "date-parts" : [ [ "2011", "1", "23" ] ] }, "page" : "78780C-78780C-8",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rsidR="003B4C3C">
        <w:fldChar w:fldCharType="separate"/>
      </w:r>
      <w:r w:rsidR="003B4C3C" w:rsidRPr="003B4C3C">
        <w:rPr>
          <w:noProof/>
        </w:rPr>
        <w:t>(Sidla et al. 2011, S. 7–8)</w:t>
      </w:r>
      <w:r w:rsidR="003B4C3C">
        <w:fldChar w:fldCharType="end"/>
      </w:r>
      <w:r w:rsidR="003B4C3C">
        <w:t xml:space="preserve">. Zwar gibt es mit Binary Robust Invariant Scalable Keypoints (BRISK) </w:t>
      </w:r>
      <w:r w:rsidR="003B4C3C">
        <w:fldChar w:fldCharType="begin" w:fldLock="1"/>
      </w:r>
      <w:r w:rsidR="00B838FD">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rsidR="003B4C3C">
        <w:fldChar w:fldCharType="separate"/>
      </w:r>
      <w:r w:rsidR="003B4C3C" w:rsidRPr="003B4C3C">
        <w:rPr>
          <w:noProof/>
        </w:rPr>
        <w:t>(Leutenegger et al. 2011, S. 1)</w:t>
      </w:r>
      <w:r w:rsidR="003B4C3C">
        <w:fldChar w:fldCharType="end"/>
      </w:r>
      <w:r w:rsidR="003B4C3C">
        <w:t xml:space="preserve"> und </w:t>
      </w:r>
      <w:r w:rsidR="00B838FD">
        <w:t xml:space="preserve">Fast Retina Keypoints (FREAK) </w:t>
      </w:r>
      <w:r w:rsidR="00B838FD">
        <w:fldChar w:fldCharType="begin" w:fldLock="1"/>
      </w:r>
      <w:r w:rsidR="00B838FD">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rsidR="00B838FD">
        <w:fldChar w:fldCharType="separate"/>
      </w:r>
      <w:r w:rsidR="00B838FD" w:rsidRPr="00B838FD">
        <w:rPr>
          <w:noProof/>
        </w:rPr>
        <w:t>(Alahi et al. 2012, S. 1)</w:t>
      </w:r>
      <w:r w:rsidR="00B838FD">
        <w:fldChar w:fldCharType="end"/>
      </w:r>
      <w:r w:rsidR="00B838FD">
        <w:t xml:space="preserve"> modernere Algortihmen, welche bei einer ihnen angepassten Anwendung deutlich effizienter sind </w:t>
      </w:r>
      <w:r w:rsidR="00B838FD">
        <w:fldChar w:fldCharType="begin" w:fldLock="1"/>
      </w:r>
      <w:r w:rsidR="00B838FD">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 "properties" : { "noteIndex" : 0 }, "schema" : "https://github.com/citation-style-language/schema/raw/master/csl-citation.json" }</w:instrText>
      </w:r>
      <w:r w:rsidR="00B838FD">
        <w:fldChar w:fldCharType="separate"/>
      </w:r>
      <w:r w:rsidR="00B838FD" w:rsidRPr="00B838FD">
        <w:rPr>
          <w:noProof/>
        </w:rPr>
        <w:t>(Schaeffer 2013, S. 5)</w:t>
      </w:r>
      <w:r w:rsidR="00B838FD">
        <w:fldChar w:fldCharType="end"/>
      </w:r>
      <w:r w:rsidR="00B838FD">
        <w:t>, doch bei einigen eigenen Testläufen stellte sich die Kombination aus SURF als Keypointerkenner und –beschreiber am zuverlässigsten heraus.</w:t>
      </w:r>
    </w:p>
    <w:p w14:paraId="74C668A7" w14:textId="5E751E23" w:rsidR="008473AD" w:rsidRPr="005C096E" w:rsidRDefault="008473AD" w:rsidP="005C096E">
      <w:pPr>
        <w:pStyle w:val="BasicText"/>
      </w:pPr>
      <w:r>
        <w:t xml:space="preserve">Zum Matching der Deskriptoren wird ein </w:t>
      </w:r>
      <w:commentRangeStart w:id="42"/>
      <w:r>
        <w:t xml:space="preserve">Nearest Neighbor Matcher </w:t>
      </w:r>
      <w:commentRangeEnd w:id="42"/>
      <w:r>
        <w:rPr>
          <w:rStyle w:val="Kommentarzeichen"/>
        </w:rPr>
        <w:commentReference w:id="42"/>
      </w:r>
      <w:r>
        <w:t>genutzt.</w:t>
      </w:r>
    </w:p>
    <w:p w14:paraId="135C93D6" w14:textId="094C998C" w:rsidR="00F10A49" w:rsidRPr="003C7E2E" w:rsidRDefault="00F10A49" w:rsidP="00F10A49">
      <w:pPr>
        <w:pStyle w:val="berschrift1"/>
      </w:pPr>
      <w:bookmarkStart w:id="43" w:name="_Toc278637487"/>
      <w:r w:rsidRPr="003C7E2E">
        <w:lastRenderedPageBreak/>
        <w:t>Umsetzung einer kontextsensitiven Applikation mit OpenCV</w:t>
      </w:r>
      <w:bookmarkEnd w:id="43"/>
    </w:p>
    <w:p w14:paraId="1B939F22" w14:textId="75E45BB0" w:rsidR="00F10A49" w:rsidRDefault="00F10A49" w:rsidP="00F10A49">
      <w:pPr>
        <w:pStyle w:val="berschrift2"/>
      </w:pPr>
      <w:bookmarkStart w:id="44" w:name="_Toc278637488"/>
      <w:r w:rsidRPr="003C7E2E">
        <w:t>Vorstellung der Implementation / ausgewählter Programmteile</w:t>
      </w:r>
      <w:bookmarkEnd w:id="44"/>
    </w:p>
    <w:p w14:paraId="0E949113" w14:textId="25C9D048" w:rsidR="00411E27" w:rsidRPr="00392910" w:rsidRDefault="00411E27" w:rsidP="00411E27">
      <w:pPr>
        <w:pStyle w:val="Code"/>
        <w:rPr>
          <w:sz w:val="18"/>
          <w:szCs w:val="18"/>
        </w:rPr>
      </w:pPr>
      <w:r w:rsidRPr="00392910">
        <w:rPr>
          <w:b/>
          <w:sz w:val="18"/>
          <w:szCs w:val="18"/>
        </w:rPr>
        <w:t>private</w:t>
      </w:r>
      <w:r w:rsidRPr="00392910">
        <w:rPr>
          <w:sz w:val="18"/>
          <w:szCs w:val="18"/>
        </w:rPr>
        <w:t xml:space="preserve"> ArrayList&lt;opencv_features2d.DMatch&gt; getGoodMatches</w:t>
      </w:r>
    </w:p>
    <w:p w14:paraId="748E2D50" w14:textId="77777777" w:rsidR="00411E27" w:rsidRPr="00392910" w:rsidRDefault="00411E27" w:rsidP="00411E27">
      <w:pPr>
        <w:pStyle w:val="Code"/>
        <w:rPr>
          <w:sz w:val="18"/>
          <w:szCs w:val="18"/>
        </w:rPr>
      </w:pPr>
      <w:r w:rsidRPr="00392910">
        <w:rPr>
          <w:sz w:val="18"/>
          <w:szCs w:val="18"/>
        </w:rPr>
        <w:t xml:space="preserve">(opencv_features2d.DMatchVectorVector matches) </w:t>
      </w:r>
      <w:r w:rsidRPr="00392910">
        <w:rPr>
          <w:color w:val="6B006D"/>
          <w:sz w:val="18"/>
          <w:szCs w:val="18"/>
        </w:rPr>
        <w:t>{</w:t>
      </w:r>
      <w:r w:rsidRPr="00392910">
        <w:rPr>
          <w:sz w:val="18"/>
          <w:szCs w:val="18"/>
        </w:rPr>
        <w:t xml:space="preserve">        </w:t>
      </w:r>
    </w:p>
    <w:p w14:paraId="0D6D44BC" w14:textId="77777777" w:rsidR="00411E27" w:rsidRPr="00392910" w:rsidRDefault="00411E27" w:rsidP="00411E27">
      <w:pPr>
        <w:pStyle w:val="Code"/>
        <w:rPr>
          <w:sz w:val="18"/>
          <w:szCs w:val="18"/>
        </w:rPr>
      </w:pPr>
      <w:r w:rsidRPr="00392910">
        <w:rPr>
          <w:sz w:val="18"/>
          <w:szCs w:val="18"/>
        </w:rPr>
        <w:t xml:space="preserve">    ArrayList</w:t>
      </w:r>
      <w:r w:rsidRPr="00392910">
        <w:rPr>
          <w:color w:val="6D6F24"/>
          <w:sz w:val="18"/>
          <w:szCs w:val="18"/>
        </w:rPr>
        <w:t>&lt;</w:t>
      </w:r>
      <w:r w:rsidRPr="00392910">
        <w:rPr>
          <w:sz w:val="18"/>
          <w:szCs w:val="18"/>
        </w:rPr>
        <w:t>opencv_features2d</w:t>
      </w:r>
      <w:r w:rsidRPr="00392910">
        <w:rPr>
          <w:color w:val="6D6F24"/>
          <w:sz w:val="18"/>
          <w:szCs w:val="18"/>
        </w:rPr>
        <w:t>.</w:t>
      </w:r>
      <w:r w:rsidRPr="00392910">
        <w:rPr>
          <w:sz w:val="18"/>
          <w:szCs w:val="18"/>
        </w:rPr>
        <w:t>DMatch</w:t>
      </w:r>
      <w:r w:rsidRPr="00392910">
        <w:rPr>
          <w:color w:val="6D6F24"/>
          <w:sz w:val="18"/>
          <w:szCs w:val="18"/>
        </w:rPr>
        <w:t>&gt;</w:t>
      </w:r>
      <w:r w:rsidRPr="00392910">
        <w:rPr>
          <w:sz w:val="18"/>
          <w:szCs w:val="18"/>
        </w:rPr>
        <w:t xml:space="preserve"> goodMatches </w:t>
      </w:r>
      <w:r w:rsidRPr="00392910">
        <w:rPr>
          <w:color w:val="6D6F24"/>
          <w:sz w:val="18"/>
          <w:szCs w:val="18"/>
        </w:rPr>
        <w:t>=</w:t>
      </w:r>
      <w:r w:rsidRPr="00392910">
        <w:rPr>
          <w:sz w:val="18"/>
          <w:szCs w:val="18"/>
        </w:rPr>
        <w:t xml:space="preserve"> </w:t>
      </w:r>
      <w:r w:rsidRPr="00392910">
        <w:rPr>
          <w:b/>
          <w:sz w:val="18"/>
          <w:szCs w:val="18"/>
        </w:rPr>
        <w:t>new</w:t>
      </w:r>
      <w:r w:rsidRPr="00392910">
        <w:rPr>
          <w:sz w:val="18"/>
          <w:szCs w:val="18"/>
        </w:rPr>
        <w:t xml:space="preserve"> Arra</w:t>
      </w:r>
      <w:r w:rsidRPr="00392910">
        <w:rPr>
          <w:sz w:val="18"/>
          <w:szCs w:val="18"/>
        </w:rPr>
        <w:t>y</w:t>
      </w:r>
      <w:r w:rsidRPr="00392910">
        <w:rPr>
          <w:sz w:val="18"/>
          <w:szCs w:val="18"/>
        </w:rPr>
        <w:t>List</w:t>
      </w:r>
      <w:r w:rsidRPr="00392910">
        <w:rPr>
          <w:color w:val="6D6F24"/>
          <w:sz w:val="18"/>
          <w:szCs w:val="18"/>
        </w:rPr>
        <w:t>&lt;</w:t>
      </w:r>
      <w:r w:rsidRPr="00392910">
        <w:rPr>
          <w:sz w:val="18"/>
          <w:szCs w:val="18"/>
        </w:rPr>
        <w:t>opencv_features2d</w:t>
      </w:r>
      <w:r w:rsidRPr="00392910">
        <w:rPr>
          <w:color w:val="6D6F24"/>
          <w:sz w:val="18"/>
          <w:szCs w:val="18"/>
        </w:rPr>
        <w:t>.</w:t>
      </w:r>
      <w:r w:rsidRPr="00392910">
        <w:rPr>
          <w:sz w:val="18"/>
          <w:szCs w:val="18"/>
        </w:rPr>
        <w:t>DMatch</w:t>
      </w:r>
      <w:r w:rsidRPr="00392910">
        <w:rPr>
          <w:color w:val="6D6F24"/>
          <w:sz w:val="18"/>
          <w:szCs w:val="18"/>
        </w:rPr>
        <w:t>&gt;()</w:t>
      </w:r>
      <w:r w:rsidRPr="00392910">
        <w:rPr>
          <w:color w:val="6B006D"/>
          <w:sz w:val="18"/>
          <w:szCs w:val="18"/>
        </w:rPr>
        <w:t>;</w:t>
      </w:r>
      <w:r w:rsidRPr="00392910">
        <w:rPr>
          <w:sz w:val="18"/>
          <w:szCs w:val="18"/>
        </w:rPr>
        <w:t xml:space="preserve">        </w:t>
      </w:r>
    </w:p>
    <w:p w14:paraId="33F29EB7" w14:textId="77777777" w:rsidR="00411E27" w:rsidRPr="00392910" w:rsidRDefault="00411E27" w:rsidP="00411E27">
      <w:pPr>
        <w:pStyle w:val="Code"/>
        <w:rPr>
          <w:sz w:val="18"/>
          <w:szCs w:val="18"/>
        </w:rPr>
      </w:pPr>
      <w:r w:rsidRPr="00392910">
        <w:rPr>
          <w:sz w:val="18"/>
          <w:szCs w:val="18"/>
        </w:rPr>
        <w:t xml:space="preserve">    </w:t>
      </w:r>
      <w:r w:rsidRPr="00392910">
        <w:rPr>
          <w:b/>
          <w:sz w:val="18"/>
          <w:szCs w:val="18"/>
        </w:rPr>
        <w:t>for</w:t>
      </w:r>
      <w:r w:rsidRPr="00392910">
        <w:rPr>
          <w:sz w:val="18"/>
          <w:szCs w:val="18"/>
        </w:rPr>
        <w:t xml:space="preserve"> </w:t>
      </w:r>
      <w:r w:rsidRPr="00392910">
        <w:rPr>
          <w:color w:val="6D6F24"/>
          <w:sz w:val="18"/>
          <w:szCs w:val="18"/>
        </w:rPr>
        <w:t>(</w:t>
      </w:r>
      <w:r w:rsidRPr="00392910">
        <w:rPr>
          <w:color w:val="AB6464"/>
          <w:sz w:val="18"/>
          <w:szCs w:val="18"/>
        </w:rPr>
        <w:t>int</w:t>
      </w:r>
      <w:r w:rsidRPr="00392910">
        <w:rPr>
          <w:sz w:val="18"/>
          <w:szCs w:val="18"/>
        </w:rPr>
        <w:t xml:space="preserve"> j </w:t>
      </w:r>
      <w:r w:rsidRPr="00392910">
        <w:rPr>
          <w:color w:val="6D6F24"/>
          <w:sz w:val="18"/>
          <w:szCs w:val="18"/>
        </w:rPr>
        <w:t>=</w:t>
      </w:r>
      <w:r w:rsidRPr="00392910">
        <w:rPr>
          <w:sz w:val="18"/>
          <w:szCs w:val="18"/>
        </w:rPr>
        <w:t xml:space="preserve"> </w:t>
      </w:r>
      <w:r w:rsidRPr="00392910">
        <w:rPr>
          <w:color w:val="107D02"/>
          <w:sz w:val="18"/>
          <w:szCs w:val="18"/>
        </w:rPr>
        <w:t>0</w:t>
      </w:r>
      <w:r w:rsidRPr="00392910">
        <w:rPr>
          <w:color w:val="6B006D"/>
          <w:sz w:val="18"/>
          <w:szCs w:val="18"/>
        </w:rPr>
        <w:t>;</w:t>
      </w:r>
      <w:r w:rsidRPr="00392910">
        <w:rPr>
          <w:sz w:val="18"/>
          <w:szCs w:val="18"/>
        </w:rPr>
        <w:t xml:space="preserve"> j </w:t>
      </w:r>
      <w:r w:rsidRPr="00392910">
        <w:rPr>
          <w:color w:val="6D6F24"/>
          <w:sz w:val="18"/>
          <w:szCs w:val="18"/>
        </w:rPr>
        <w:t>&lt;</w:t>
      </w:r>
      <w:r w:rsidRPr="00392910">
        <w:rPr>
          <w:sz w:val="18"/>
          <w:szCs w:val="18"/>
        </w:rPr>
        <w:t xml:space="preserve"> matches</w:t>
      </w:r>
      <w:r w:rsidRPr="00392910">
        <w:rPr>
          <w:color w:val="6D6F24"/>
          <w:sz w:val="18"/>
          <w:szCs w:val="18"/>
        </w:rPr>
        <w:t>.</w:t>
      </w:r>
      <w:r w:rsidRPr="00392910">
        <w:rPr>
          <w:sz w:val="18"/>
          <w:szCs w:val="18"/>
        </w:rPr>
        <w:t>size</w:t>
      </w:r>
      <w:r w:rsidRPr="00392910">
        <w:rPr>
          <w:color w:val="6D6F24"/>
          <w:sz w:val="18"/>
          <w:szCs w:val="18"/>
        </w:rPr>
        <w:t>()</w:t>
      </w:r>
      <w:r w:rsidRPr="00392910">
        <w:rPr>
          <w:color w:val="6B006D"/>
          <w:sz w:val="18"/>
          <w:szCs w:val="18"/>
        </w:rPr>
        <w:t>;</w:t>
      </w:r>
      <w:r w:rsidRPr="00392910">
        <w:rPr>
          <w:sz w:val="18"/>
          <w:szCs w:val="18"/>
        </w:rPr>
        <w:t xml:space="preserve"> j</w:t>
      </w:r>
      <w:r w:rsidRPr="00392910">
        <w:rPr>
          <w:color w:val="6D6F24"/>
          <w:sz w:val="18"/>
          <w:szCs w:val="18"/>
        </w:rPr>
        <w:t>++)</w:t>
      </w:r>
      <w:r w:rsidRPr="00392910">
        <w:rPr>
          <w:sz w:val="18"/>
          <w:szCs w:val="18"/>
        </w:rPr>
        <w:t xml:space="preserve"> </w:t>
      </w:r>
      <w:r w:rsidRPr="00392910">
        <w:rPr>
          <w:color w:val="6B006D"/>
          <w:sz w:val="18"/>
          <w:szCs w:val="18"/>
        </w:rPr>
        <w:t>{</w:t>
      </w:r>
      <w:r w:rsidRPr="00392910">
        <w:rPr>
          <w:sz w:val="18"/>
          <w:szCs w:val="18"/>
        </w:rPr>
        <w:t xml:space="preserve">            </w:t>
      </w:r>
    </w:p>
    <w:p w14:paraId="7DBF91B7" w14:textId="77777777" w:rsidR="00411E27" w:rsidRPr="00392910" w:rsidRDefault="00411E27" w:rsidP="00411E27">
      <w:pPr>
        <w:pStyle w:val="Code"/>
        <w:rPr>
          <w:sz w:val="18"/>
          <w:szCs w:val="18"/>
        </w:rPr>
      </w:pPr>
      <w:r w:rsidRPr="00392910">
        <w:rPr>
          <w:sz w:val="18"/>
          <w:szCs w:val="18"/>
        </w:rPr>
        <w:t xml:space="preserve">        </w:t>
      </w:r>
      <w:r w:rsidRPr="00392910">
        <w:rPr>
          <w:color w:val="AB6464"/>
          <w:sz w:val="18"/>
          <w:szCs w:val="18"/>
        </w:rPr>
        <w:t>double</w:t>
      </w:r>
      <w:r w:rsidRPr="00392910">
        <w:rPr>
          <w:sz w:val="18"/>
          <w:szCs w:val="18"/>
        </w:rPr>
        <w:t xml:space="preserve"> mRatio </w:t>
      </w:r>
      <w:r w:rsidRPr="00392910">
        <w:rPr>
          <w:color w:val="6D6F24"/>
          <w:sz w:val="18"/>
          <w:szCs w:val="18"/>
        </w:rPr>
        <w:t>=</w:t>
      </w:r>
      <w:r w:rsidRPr="00392910">
        <w:rPr>
          <w:sz w:val="18"/>
          <w:szCs w:val="18"/>
        </w:rPr>
        <w:t xml:space="preserve"> matches</w:t>
      </w:r>
      <w:r w:rsidRPr="00392910">
        <w:rPr>
          <w:color w:val="6D6F24"/>
          <w:sz w:val="18"/>
          <w:szCs w:val="18"/>
        </w:rPr>
        <w:t>.</w:t>
      </w:r>
      <w:r w:rsidRPr="00392910">
        <w:rPr>
          <w:sz w:val="18"/>
          <w:szCs w:val="18"/>
        </w:rPr>
        <w:t>get</w:t>
      </w:r>
      <w:r w:rsidRPr="00392910">
        <w:rPr>
          <w:color w:val="6D6F24"/>
          <w:sz w:val="18"/>
          <w:szCs w:val="18"/>
        </w:rPr>
        <w:t>(</w:t>
      </w:r>
      <w:r w:rsidRPr="00392910">
        <w:rPr>
          <w:sz w:val="18"/>
          <w:szCs w:val="18"/>
        </w:rPr>
        <w:t>j</w:t>
      </w:r>
      <w:r w:rsidRPr="00392910">
        <w:rPr>
          <w:color w:val="6D6F24"/>
          <w:sz w:val="18"/>
          <w:szCs w:val="18"/>
        </w:rPr>
        <w:t>,</w:t>
      </w:r>
      <w:r w:rsidRPr="00392910">
        <w:rPr>
          <w:sz w:val="18"/>
          <w:szCs w:val="18"/>
        </w:rPr>
        <w:t xml:space="preserve"> </w:t>
      </w:r>
      <w:r w:rsidRPr="00392910">
        <w:rPr>
          <w:color w:val="107D02"/>
          <w:sz w:val="18"/>
          <w:szCs w:val="18"/>
        </w:rPr>
        <w:t>0</w:t>
      </w:r>
      <w:r w:rsidRPr="00392910">
        <w:rPr>
          <w:color w:val="6D6F24"/>
          <w:sz w:val="18"/>
          <w:szCs w:val="18"/>
        </w:rPr>
        <w:t>).</w:t>
      </w:r>
      <w:r w:rsidRPr="00392910">
        <w:rPr>
          <w:sz w:val="18"/>
          <w:szCs w:val="18"/>
        </w:rPr>
        <w:t>distance</w:t>
      </w:r>
      <w:r w:rsidRPr="00392910">
        <w:rPr>
          <w:color w:val="6D6F24"/>
          <w:sz w:val="18"/>
          <w:szCs w:val="18"/>
        </w:rPr>
        <w:t>()</w:t>
      </w:r>
      <w:r w:rsidRPr="00392910">
        <w:rPr>
          <w:sz w:val="18"/>
          <w:szCs w:val="18"/>
        </w:rPr>
        <w:t xml:space="preserve"> </w:t>
      </w:r>
      <w:r w:rsidRPr="00392910">
        <w:rPr>
          <w:color w:val="6D6F24"/>
          <w:sz w:val="18"/>
          <w:szCs w:val="18"/>
        </w:rPr>
        <w:t>/</w:t>
      </w:r>
      <w:r w:rsidRPr="00392910">
        <w:rPr>
          <w:sz w:val="18"/>
          <w:szCs w:val="18"/>
        </w:rPr>
        <w:t xml:space="preserve"> </w:t>
      </w:r>
    </w:p>
    <w:p w14:paraId="3946255F" w14:textId="77777777" w:rsidR="00411E27" w:rsidRPr="00392910" w:rsidRDefault="00411E27" w:rsidP="00411E27">
      <w:pPr>
        <w:pStyle w:val="Code"/>
        <w:rPr>
          <w:sz w:val="18"/>
          <w:szCs w:val="18"/>
        </w:rPr>
      </w:pPr>
      <w:r w:rsidRPr="00392910">
        <w:rPr>
          <w:sz w:val="18"/>
          <w:szCs w:val="18"/>
        </w:rPr>
        <w:tab/>
      </w:r>
      <w:r w:rsidRPr="00392910">
        <w:rPr>
          <w:sz w:val="18"/>
          <w:szCs w:val="18"/>
        </w:rPr>
        <w:tab/>
        <w:t>matches</w:t>
      </w:r>
      <w:r w:rsidRPr="00392910">
        <w:rPr>
          <w:color w:val="6D6F24"/>
          <w:sz w:val="18"/>
          <w:szCs w:val="18"/>
        </w:rPr>
        <w:t>.</w:t>
      </w:r>
      <w:r w:rsidRPr="00392910">
        <w:rPr>
          <w:sz w:val="18"/>
          <w:szCs w:val="18"/>
        </w:rPr>
        <w:t>get</w:t>
      </w:r>
      <w:r w:rsidRPr="00392910">
        <w:rPr>
          <w:color w:val="6D6F24"/>
          <w:sz w:val="18"/>
          <w:szCs w:val="18"/>
        </w:rPr>
        <w:t>(</w:t>
      </w:r>
      <w:r w:rsidRPr="00392910">
        <w:rPr>
          <w:sz w:val="18"/>
          <w:szCs w:val="18"/>
        </w:rPr>
        <w:t>j</w:t>
      </w:r>
      <w:r w:rsidRPr="00392910">
        <w:rPr>
          <w:color w:val="6D6F24"/>
          <w:sz w:val="18"/>
          <w:szCs w:val="18"/>
        </w:rPr>
        <w:t>,</w:t>
      </w:r>
      <w:r w:rsidRPr="00392910">
        <w:rPr>
          <w:sz w:val="18"/>
          <w:szCs w:val="18"/>
        </w:rPr>
        <w:t xml:space="preserve"> </w:t>
      </w:r>
      <w:r w:rsidRPr="00392910">
        <w:rPr>
          <w:color w:val="107D02"/>
          <w:sz w:val="18"/>
          <w:szCs w:val="18"/>
        </w:rPr>
        <w:t>1</w:t>
      </w:r>
      <w:r w:rsidRPr="00392910">
        <w:rPr>
          <w:color w:val="6D6F24"/>
          <w:sz w:val="18"/>
          <w:szCs w:val="18"/>
        </w:rPr>
        <w:t>).</w:t>
      </w:r>
      <w:r w:rsidRPr="00392910">
        <w:rPr>
          <w:sz w:val="18"/>
          <w:szCs w:val="18"/>
        </w:rPr>
        <w:t>distance</w:t>
      </w:r>
      <w:r w:rsidRPr="00392910">
        <w:rPr>
          <w:color w:val="6D6F24"/>
          <w:sz w:val="18"/>
          <w:szCs w:val="18"/>
        </w:rPr>
        <w:t>()</w:t>
      </w:r>
      <w:r w:rsidRPr="00392910">
        <w:rPr>
          <w:color w:val="6B006D"/>
          <w:sz w:val="18"/>
          <w:szCs w:val="18"/>
        </w:rPr>
        <w:t>;</w:t>
      </w:r>
    </w:p>
    <w:p w14:paraId="53148C25" w14:textId="0C6C5B90" w:rsidR="00411E27" w:rsidRPr="00392910" w:rsidRDefault="00411E27" w:rsidP="00411E27">
      <w:pPr>
        <w:pStyle w:val="Code"/>
        <w:rPr>
          <w:sz w:val="18"/>
          <w:szCs w:val="18"/>
        </w:rPr>
      </w:pPr>
      <w:r w:rsidRPr="00392910">
        <w:rPr>
          <w:sz w:val="18"/>
          <w:szCs w:val="18"/>
        </w:rPr>
        <w:t xml:space="preserve">        </w:t>
      </w:r>
      <w:r w:rsidRPr="00392910">
        <w:rPr>
          <w:b/>
          <w:sz w:val="18"/>
          <w:szCs w:val="18"/>
        </w:rPr>
        <w:t>if</w:t>
      </w:r>
      <w:r w:rsidRPr="00392910">
        <w:rPr>
          <w:sz w:val="18"/>
          <w:szCs w:val="18"/>
        </w:rPr>
        <w:t xml:space="preserve"> </w:t>
      </w:r>
      <w:r w:rsidRPr="00392910">
        <w:rPr>
          <w:color w:val="6D6F24"/>
          <w:sz w:val="18"/>
          <w:szCs w:val="18"/>
        </w:rPr>
        <w:t>(</w:t>
      </w:r>
      <w:r w:rsidRPr="00392910">
        <w:rPr>
          <w:sz w:val="18"/>
          <w:szCs w:val="18"/>
        </w:rPr>
        <w:t xml:space="preserve">mRatio </w:t>
      </w:r>
      <w:r w:rsidRPr="00392910">
        <w:rPr>
          <w:color w:val="6D6F24"/>
          <w:sz w:val="18"/>
          <w:szCs w:val="18"/>
        </w:rPr>
        <w:t>&lt;=</w:t>
      </w:r>
      <w:r w:rsidRPr="00392910">
        <w:rPr>
          <w:sz w:val="18"/>
          <w:szCs w:val="18"/>
        </w:rPr>
        <w:t xml:space="preserve"> RATIO</w:t>
      </w:r>
      <w:r w:rsidRPr="00392910">
        <w:rPr>
          <w:color w:val="6D6F24"/>
          <w:sz w:val="18"/>
          <w:szCs w:val="18"/>
        </w:rPr>
        <w:t>)</w:t>
      </w:r>
      <w:r w:rsidRPr="00392910">
        <w:rPr>
          <w:sz w:val="18"/>
          <w:szCs w:val="18"/>
        </w:rPr>
        <w:t xml:space="preserve"> </w:t>
      </w:r>
    </w:p>
    <w:p w14:paraId="08A0BD8B" w14:textId="32E40FA0" w:rsidR="00411E27" w:rsidRPr="00392910" w:rsidRDefault="00411E27" w:rsidP="00411E27">
      <w:pPr>
        <w:pStyle w:val="Code"/>
        <w:rPr>
          <w:sz w:val="18"/>
          <w:szCs w:val="18"/>
        </w:rPr>
      </w:pPr>
      <w:r w:rsidRPr="00392910">
        <w:rPr>
          <w:sz w:val="18"/>
          <w:szCs w:val="18"/>
        </w:rPr>
        <w:t xml:space="preserve">            goodMatches</w:t>
      </w:r>
      <w:r w:rsidRPr="00392910">
        <w:rPr>
          <w:color w:val="6D6F24"/>
          <w:sz w:val="18"/>
          <w:szCs w:val="18"/>
        </w:rPr>
        <w:t>.</w:t>
      </w:r>
      <w:r w:rsidRPr="00392910">
        <w:rPr>
          <w:sz w:val="18"/>
          <w:szCs w:val="18"/>
        </w:rPr>
        <w:t>add</w:t>
      </w:r>
      <w:r w:rsidRPr="00392910">
        <w:rPr>
          <w:color w:val="6D6F24"/>
          <w:sz w:val="18"/>
          <w:szCs w:val="18"/>
        </w:rPr>
        <w:t>(</w:t>
      </w:r>
      <w:r w:rsidRPr="00392910">
        <w:rPr>
          <w:sz w:val="18"/>
          <w:szCs w:val="18"/>
        </w:rPr>
        <w:t>matches</w:t>
      </w:r>
      <w:r w:rsidRPr="00392910">
        <w:rPr>
          <w:color w:val="6D6F24"/>
          <w:sz w:val="18"/>
          <w:szCs w:val="18"/>
        </w:rPr>
        <w:t>.</w:t>
      </w:r>
      <w:r w:rsidRPr="00392910">
        <w:rPr>
          <w:sz w:val="18"/>
          <w:szCs w:val="18"/>
        </w:rPr>
        <w:t>get</w:t>
      </w:r>
      <w:r w:rsidRPr="00392910">
        <w:rPr>
          <w:color w:val="6D6F24"/>
          <w:sz w:val="18"/>
          <w:szCs w:val="18"/>
        </w:rPr>
        <w:t>(</w:t>
      </w:r>
      <w:r w:rsidRPr="00392910">
        <w:rPr>
          <w:sz w:val="18"/>
          <w:szCs w:val="18"/>
        </w:rPr>
        <w:t>j</w:t>
      </w:r>
      <w:r w:rsidRPr="00392910">
        <w:rPr>
          <w:color w:val="6D6F24"/>
          <w:sz w:val="18"/>
          <w:szCs w:val="18"/>
        </w:rPr>
        <w:t>,</w:t>
      </w:r>
      <w:r w:rsidRPr="00392910">
        <w:rPr>
          <w:sz w:val="18"/>
          <w:szCs w:val="18"/>
        </w:rPr>
        <w:t xml:space="preserve"> </w:t>
      </w:r>
      <w:r w:rsidRPr="00392910">
        <w:rPr>
          <w:color w:val="107D02"/>
          <w:sz w:val="18"/>
          <w:szCs w:val="18"/>
        </w:rPr>
        <w:t>0</w:t>
      </w:r>
      <w:r w:rsidRPr="00392910">
        <w:rPr>
          <w:color w:val="6D6F24"/>
          <w:sz w:val="18"/>
          <w:szCs w:val="18"/>
        </w:rPr>
        <w:t>))</w:t>
      </w:r>
      <w:r w:rsidRPr="00392910">
        <w:rPr>
          <w:color w:val="6B006D"/>
          <w:sz w:val="18"/>
          <w:szCs w:val="18"/>
        </w:rPr>
        <w:t>;</w:t>
      </w:r>
      <w:r w:rsidRPr="00392910">
        <w:rPr>
          <w:sz w:val="18"/>
          <w:szCs w:val="18"/>
        </w:rPr>
        <w:t xml:space="preserve">        </w:t>
      </w:r>
    </w:p>
    <w:p w14:paraId="19943D56" w14:textId="77777777" w:rsidR="00411E27" w:rsidRPr="00392910" w:rsidRDefault="00411E27" w:rsidP="00411E27">
      <w:pPr>
        <w:pStyle w:val="Code"/>
        <w:rPr>
          <w:sz w:val="18"/>
          <w:szCs w:val="18"/>
        </w:rPr>
      </w:pPr>
      <w:r w:rsidRPr="00392910">
        <w:rPr>
          <w:sz w:val="18"/>
          <w:szCs w:val="18"/>
        </w:rPr>
        <w:t xml:space="preserve">    </w:t>
      </w:r>
      <w:r w:rsidRPr="00392910">
        <w:rPr>
          <w:color w:val="6B006D"/>
          <w:sz w:val="18"/>
          <w:szCs w:val="18"/>
        </w:rPr>
        <w:t>}</w:t>
      </w:r>
    </w:p>
    <w:p w14:paraId="6701DCCA" w14:textId="77777777" w:rsidR="00411E27" w:rsidRPr="00392910" w:rsidRDefault="00411E27" w:rsidP="00411E27">
      <w:pPr>
        <w:pStyle w:val="Code"/>
        <w:rPr>
          <w:sz w:val="18"/>
          <w:szCs w:val="18"/>
        </w:rPr>
      </w:pPr>
      <w:r w:rsidRPr="00392910">
        <w:rPr>
          <w:sz w:val="18"/>
          <w:szCs w:val="18"/>
        </w:rPr>
        <w:t xml:space="preserve">    </w:t>
      </w:r>
      <w:r w:rsidRPr="00392910">
        <w:rPr>
          <w:b/>
          <w:sz w:val="18"/>
          <w:szCs w:val="18"/>
        </w:rPr>
        <w:t>return</w:t>
      </w:r>
      <w:r w:rsidRPr="00392910">
        <w:rPr>
          <w:sz w:val="18"/>
          <w:szCs w:val="18"/>
        </w:rPr>
        <w:t xml:space="preserve"> goodMatches</w:t>
      </w:r>
      <w:r w:rsidRPr="00392910">
        <w:rPr>
          <w:color w:val="6B006D"/>
          <w:sz w:val="18"/>
          <w:szCs w:val="18"/>
        </w:rPr>
        <w:t>;</w:t>
      </w:r>
    </w:p>
    <w:p w14:paraId="6FABD9EF" w14:textId="4D801556" w:rsidR="00411E27" w:rsidRPr="00392910" w:rsidRDefault="00411E27" w:rsidP="00411E27">
      <w:pPr>
        <w:pStyle w:val="Code"/>
        <w:rPr>
          <w:sz w:val="18"/>
          <w:szCs w:val="18"/>
        </w:rPr>
      </w:pPr>
      <w:r w:rsidRPr="00392910">
        <w:rPr>
          <w:color w:val="6B006D"/>
          <w:sz w:val="18"/>
          <w:szCs w:val="18"/>
        </w:rPr>
        <w:t>}</w:t>
      </w:r>
    </w:p>
    <w:p w14:paraId="5AAB3A31" w14:textId="0B5A1EC4" w:rsidR="00F10A49" w:rsidRPr="003C7E2E" w:rsidRDefault="00F10A49" w:rsidP="00F10A49">
      <w:pPr>
        <w:pStyle w:val="berschrift2"/>
      </w:pPr>
      <w:bookmarkStart w:id="45" w:name="_Toc278637489"/>
      <w:r w:rsidRPr="003C7E2E">
        <w:t>Fallstudie / Auswertung der Applikation</w:t>
      </w:r>
      <w:bookmarkEnd w:id="45"/>
    </w:p>
    <w:p w14:paraId="5DA4839E" w14:textId="77777777" w:rsidR="00F10A49" w:rsidRPr="003C7E2E" w:rsidRDefault="00F10A49" w:rsidP="00F10A49">
      <w:pPr>
        <w:pStyle w:val="BasicText"/>
      </w:pPr>
    </w:p>
    <w:p w14:paraId="3A3024CC" w14:textId="77777777" w:rsidR="00297DC8" w:rsidRPr="003C7E2E" w:rsidRDefault="00D572EA" w:rsidP="00297DC8">
      <w:pPr>
        <w:pStyle w:val="berschrift1"/>
      </w:pPr>
      <w:bookmarkStart w:id="46" w:name="_Toc278637490"/>
      <w:r w:rsidRPr="003C7E2E">
        <w:lastRenderedPageBreak/>
        <w:t>Fazit und Ausblick</w:t>
      </w:r>
      <w:bookmarkEnd w:id="46"/>
    </w:p>
    <w:p w14:paraId="58D262C0" w14:textId="77777777" w:rsidR="00B07CC5" w:rsidRPr="003C7E2E" w:rsidRDefault="00B07CC5" w:rsidP="00D85134">
      <w:pPr>
        <w:pStyle w:val="berschrift1"/>
        <w:numPr>
          <w:ilvl w:val="0"/>
          <w:numId w:val="0"/>
        </w:numPr>
      </w:pPr>
      <w:bookmarkStart w:id="47" w:name="Literaturverzeichnis"/>
      <w:bookmarkStart w:id="48" w:name="_Toc70927232"/>
      <w:bookmarkStart w:id="49" w:name="_Toc278637491"/>
      <w:r w:rsidRPr="003C7E2E">
        <w:lastRenderedPageBreak/>
        <w:t>Literaturverzeichnis</w:t>
      </w:r>
      <w:bookmarkEnd w:id="47"/>
      <w:bookmarkEnd w:id="48"/>
      <w:bookmarkEnd w:id="49"/>
    </w:p>
    <w:bookmarkStart w:id="50" w:name="_Toc70927233"/>
    <w:p w14:paraId="7008E05A" w14:textId="7FB06AE0" w:rsidR="00B838FD" w:rsidRPr="00B838FD" w:rsidRDefault="00124E8A">
      <w:pPr>
        <w:pStyle w:val="StandardWeb"/>
        <w:ind w:left="480" w:hanging="480"/>
        <w:divId w:val="1580673605"/>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00B838FD" w:rsidRPr="00B838FD">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1F93DB54" w14:textId="77777777" w:rsidR="00B838FD" w:rsidRPr="00B838FD" w:rsidRDefault="00B838FD">
      <w:pPr>
        <w:pStyle w:val="StandardWeb"/>
        <w:ind w:left="480" w:hanging="480"/>
        <w:divId w:val="1580673605"/>
        <w:rPr>
          <w:noProof/>
        </w:rPr>
      </w:pPr>
      <w:r w:rsidRPr="00B838FD">
        <w:rPr>
          <w:noProof/>
        </w:rPr>
        <w:t>Alahi, a.; Ortiz, R.; Vandergheynst, P. (2012) FREAK: Fast Retina Keypoint. 2012 IEEE Conference on Computer Vision and Pattern Recognition. Ieee, 510–517.</w:t>
      </w:r>
    </w:p>
    <w:p w14:paraId="0651EF06" w14:textId="77777777" w:rsidR="00B838FD" w:rsidRPr="00B838FD" w:rsidRDefault="00B838FD">
      <w:pPr>
        <w:pStyle w:val="StandardWeb"/>
        <w:ind w:left="480" w:hanging="480"/>
        <w:divId w:val="1580673605"/>
        <w:rPr>
          <w:noProof/>
        </w:rPr>
      </w:pPr>
      <w:r w:rsidRPr="00B838FD">
        <w:rPr>
          <w:noProof/>
        </w:rPr>
        <w:t>Azuma, Ronald T (1997) A Survey of Augmented Reality. 4 (August):355–385.</w:t>
      </w:r>
    </w:p>
    <w:p w14:paraId="104B73ED" w14:textId="77777777" w:rsidR="00B838FD" w:rsidRPr="00B838FD" w:rsidRDefault="00B838FD">
      <w:pPr>
        <w:pStyle w:val="StandardWeb"/>
        <w:ind w:left="480" w:hanging="480"/>
        <w:divId w:val="1580673605"/>
        <w:rPr>
          <w:noProof/>
        </w:rPr>
      </w:pPr>
      <w:r w:rsidRPr="00B838FD">
        <w:rPr>
          <w:noProof/>
        </w:rPr>
        <w:t>Baldauf, Matthias; Dustdar, Schahram; Rosenberg, Florian (2007) A survey on context-aware systems. International Journal of Ad Hoc and Ubiquitous Computing, 2 (4):263–277.</w:t>
      </w:r>
    </w:p>
    <w:p w14:paraId="39AB0E29" w14:textId="77777777" w:rsidR="00B838FD" w:rsidRPr="00B838FD" w:rsidRDefault="00B838FD">
      <w:pPr>
        <w:pStyle w:val="StandardWeb"/>
        <w:ind w:left="480" w:hanging="480"/>
        <w:divId w:val="1580673605"/>
        <w:rPr>
          <w:noProof/>
        </w:rPr>
      </w:pPr>
      <w:r w:rsidRPr="00B838FD">
        <w:rPr>
          <w:noProof/>
        </w:rPr>
        <w:t>Bay, Herbert; Tuytelaars, Tinne; Gool, Luc Van (2006) Speeded Up Robust Features. Computer Vision–ECCV 2006, 3951 (September):346–359.</w:t>
      </w:r>
    </w:p>
    <w:p w14:paraId="724B042C" w14:textId="77777777" w:rsidR="00B838FD" w:rsidRPr="00B838FD" w:rsidRDefault="00B838FD">
      <w:pPr>
        <w:pStyle w:val="StandardWeb"/>
        <w:ind w:left="480" w:hanging="480"/>
        <w:divId w:val="1580673605"/>
        <w:rPr>
          <w:noProof/>
        </w:rPr>
      </w:pPr>
      <w:r w:rsidRPr="00B838FD">
        <w:rPr>
          <w:noProof/>
        </w:rPr>
        <w:t>Bellavista, Paolo; Corradi, Antonio; Fanelli, Mario; Foschini, Luca (2012) A survey of context data distribution for mobile ubiquitous systems. ACM Computing Surveys, 44 (4):1–45.</w:t>
      </w:r>
    </w:p>
    <w:p w14:paraId="42EBFE8D" w14:textId="77777777" w:rsidR="00B838FD" w:rsidRPr="00B838FD" w:rsidRDefault="00B838FD">
      <w:pPr>
        <w:pStyle w:val="StandardWeb"/>
        <w:ind w:left="480" w:hanging="480"/>
        <w:divId w:val="1580673605"/>
        <w:rPr>
          <w:noProof/>
        </w:rPr>
      </w:pPr>
      <w:r w:rsidRPr="00B838FD">
        <w:rPr>
          <w:noProof/>
        </w:rPr>
        <w:t>Bradski, Gary; Kaehler, Adrian (2008) Learning OpenCV Computer Vision with the OpenCV Library. 1. Auflage, Sebastopol, CA, O’Reilly, Inc.</w:t>
      </w:r>
    </w:p>
    <w:p w14:paraId="729136B8" w14:textId="77777777" w:rsidR="00B838FD" w:rsidRPr="00B838FD" w:rsidRDefault="00B838FD">
      <w:pPr>
        <w:pStyle w:val="StandardWeb"/>
        <w:ind w:left="480" w:hanging="480"/>
        <w:divId w:val="1580673605"/>
        <w:rPr>
          <w:noProof/>
        </w:rPr>
      </w:pPr>
      <w:r w:rsidRPr="00B838FD">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w:t>
      </w:r>
    </w:p>
    <w:p w14:paraId="47ED2655" w14:textId="77777777" w:rsidR="00B838FD" w:rsidRPr="00B838FD" w:rsidRDefault="00B838FD">
      <w:pPr>
        <w:pStyle w:val="StandardWeb"/>
        <w:ind w:left="480" w:hanging="480"/>
        <w:divId w:val="1580673605"/>
        <w:rPr>
          <w:noProof/>
        </w:rPr>
      </w:pPr>
      <w:r w:rsidRPr="00B838FD">
        <w:rPr>
          <w:noProof/>
        </w:rPr>
        <w:t>Chen, HL (2004) An intelligent broker architecture for pervasive context-aware systems. University of Maryland, .</w:t>
      </w:r>
    </w:p>
    <w:p w14:paraId="6FE45D86" w14:textId="77777777" w:rsidR="00B838FD" w:rsidRPr="00B838FD" w:rsidRDefault="00B838FD">
      <w:pPr>
        <w:pStyle w:val="StandardWeb"/>
        <w:ind w:left="480" w:hanging="480"/>
        <w:divId w:val="1580673605"/>
        <w:rPr>
          <w:noProof/>
        </w:rPr>
      </w:pPr>
      <w:r w:rsidRPr="00B838FD">
        <w:rPr>
          <w:noProof/>
        </w:rPr>
        <w:t>Cho, Eunjoon; Myers, Seth A.; Leskovec, Jure (2011) Friendship and mobility. Proceedings of the 17th ACM SIGKDD international conference on Knowledge discovery and data mining - KDD ’11. New York, New York, USA, ACM Press, 1082.</w:t>
      </w:r>
    </w:p>
    <w:p w14:paraId="26E4C4EF" w14:textId="77777777" w:rsidR="00B838FD" w:rsidRPr="00B838FD" w:rsidRDefault="00B838FD">
      <w:pPr>
        <w:pStyle w:val="StandardWeb"/>
        <w:ind w:left="480" w:hanging="480"/>
        <w:divId w:val="1580673605"/>
        <w:rPr>
          <w:noProof/>
        </w:rPr>
      </w:pPr>
      <w:r w:rsidRPr="00B838FD">
        <w:rPr>
          <w:noProof/>
        </w:rPr>
        <w:t>Dey, A.K.; Salber, D.; Abowd, G.D.; Futakawa, M. (1999) The Conference Assistant: combining context-awareness with wearable computing. Digest of Papers. Third International Symposium on Wearable Computers. IEEE Comput. Soc, 21–28.</w:t>
      </w:r>
    </w:p>
    <w:p w14:paraId="3163C3FD" w14:textId="77777777" w:rsidR="00B838FD" w:rsidRPr="00B838FD" w:rsidRDefault="00B838FD">
      <w:pPr>
        <w:pStyle w:val="StandardWeb"/>
        <w:ind w:left="480" w:hanging="480"/>
        <w:divId w:val="1580673605"/>
        <w:rPr>
          <w:noProof/>
        </w:rPr>
      </w:pPr>
      <w:r w:rsidRPr="00B838FD">
        <w:rPr>
          <w:noProof/>
        </w:rPr>
        <w:t>Dey, Anind K. (2001) Understanding and Using Context. Personal and Ubiquitous Computing, 5 (1):4–7.</w:t>
      </w:r>
    </w:p>
    <w:p w14:paraId="5B629F78" w14:textId="77777777" w:rsidR="00B838FD" w:rsidRPr="00B838FD" w:rsidRDefault="00B838FD">
      <w:pPr>
        <w:pStyle w:val="StandardWeb"/>
        <w:ind w:left="480" w:hanging="480"/>
        <w:divId w:val="1580673605"/>
        <w:rPr>
          <w:noProof/>
        </w:rPr>
      </w:pPr>
      <w:r w:rsidRPr="00B838FD">
        <w:rPr>
          <w:noProof/>
        </w:rPr>
        <w:t>Feng, Steve; Caire, Romain; Cortazar, Bingen; Turan, Mehmet; Wong, Andrew; Ozcan, Aydogan (2014) Immunochromatographic diagnostic test analysis using Google Glass. ACS nano, 8 (3):3069–79.</w:t>
      </w:r>
    </w:p>
    <w:p w14:paraId="718CA146" w14:textId="77777777" w:rsidR="00B838FD" w:rsidRPr="00B838FD" w:rsidRDefault="00B838FD">
      <w:pPr>
        <w:pStyle w:val="StandardWeb"/>
        <w:ind w:left="480" w:hanging="480"/>
        <w:divId w:val="1580673605"/>
        <w:rPr>
          <w:noProof/>
        </w:rPr>
      </w:pPr>
      <w:r w:rsidRPr="00B838FD">
        <w:rPr>
          <w:noProof/>
        </w:rPr>
        <w:t>Gao, Huiji; Tang, Jiliang; Liu, Huan (2012) Exploring Social-Historical Ties on Location-Based Social Networks. ICWSM. 114–121.</w:t>
      </w:r>
    </w:p>
    <w:p w14:paraId="3B13DCBC" w14:textId="77777777" w:rsidR="00B838FD" w:rsidRPr="00B838FD" w:rsidRDefault="00B838FD">
      <w:pPr>
        <w:pStyle w:val="StandardWeb"/>
        <w:ind w:left="480" w:hanging="480"/>
        <w:divId w:val="1580673605"/>
        <w:rPr>
          <w:noProof/>
        </w:rPr>
      </w:pPr>
      <w:r w:rsidRPr="00B838FD">
        <w:rPr>
          <w:noProof/>
        </w:rPr>
        <w:t>Google (2014) Tech specs. https://support.google.com/glass/answer/3064128?hl=de, abgerufen am 26.11.2014.</w:t>
      </w:r>
    </w:p>
    <w:p w14:paraId="0407FE21" w14:textId="77777777" w:rsidR="00B838FD" w:rsidRPr="00B838FD" w:rsidRDefault="00B838FD">
      <w:pPr>
        <w:pStyle w:val="StandardWeb"/>
        <w:ind w:left="480" w:hanging="480"/>
        <w:divId w:val="1580673605"/>
        <w:rPr>
          <w:noProof/>
        </w:rPr>
      </w:pPr>
      <w:r w:rsidRPr="00B838FD">
        <w:rPr>
          <w:noProof/>
        </w:rPr>
        <w:t>Huang, Zhanpeng; Hui, Pan; Peylo, Christoph; Chatzopoulos, Dimitris (2013) Mobile augmented reality survey: a bottom-up approach. Arxiv.Org, .</w:t>
      </w:r>
    </w:p>
    <w:p w14:paraId="41ACE5B2" w14:textId="77777777" w:rsidR="00B838FD" w:rsidRPr="00B838FD" w:rsidRDefault="00B838FD">
      <w:pPr>
        <w:pStyle w:val="StandardWeb"/>
        <w:ind w:left="480" w:hanging="480"/>
        <w:divId w:val="1580673605"/>
        <w:rPr>
          <w:noProof/>
        </w:rPr>
      </w:pPr>
      <w:r w:rsidRPr="00B838FD">
        <w:rPr>
          <w:noProof/>
        </w:rPr>
        <w:t>Indulska, J; Sutton, P (2003) Location management in pervasive systems. Workshop on Wearable, Invisible, Context-Aware, Ambient, Pervasive and Ubiquitous Computing. Adelaide, Australia, Australian Computer Society, 143–151.</w:t>
      </w:r>
    </w:p>
    <w:p w14:paraId="20F4AFDD" w14:textId="77777777" w:rsidR="00B838FD" w:rsidRPr="00B838FD" w:rsidRDefault="00B838FD">
      <w:pPr>
        <w:pStyle w:val="StandardWeb"/>
        <w:ind w:left="480" w:hanging="480"/>
        <w:divId w:val="1580673605"/>
        <w:rPr>
          <w:noProof/>
        </w:rPr>
      </w:pPr>
      <w:r w:rsidRPr="00B838FD">
        <w:rPr>
          <w:noProof/>
        </w:rPr>
        <w:t>Junglas, Iris A.; Watson, Richard T. (2008) Location-based services. Communications of the ACM, 51 (3):65–69.</w:t>
      </w:r>
    </w:p>
    <w:p w14:paraId="660B6EB9" w14:textId="77777777" w:rsidR="00B838FD" w:rsidRPr="00B838FD" w:rsidRDefault="00B838FD">
      <w:pPr>
        <w:pStyle w:val="StandardWeb"/>
        <w:ind w:left="480" w:hanging="480"/>
        <w:divId w:val="1580673605"/>
        <w:rPr>
          <w:noProof/>
        </w:rPr>
      </w:pPr>
      <w:r w:rsidRPr="00B838FD">
        <w:rPr>
          <w:noProof/>
        </w:rPr>
        <w:t xml:space="preserve">Kölmel, Dr. Bernhard (2005) Location-based services. </w:t>
      </w:r>
    </w:p>
    <w:p w14:paraId="5FA3AD4F" w14:textId="77777777" w:rsidR="00B838FD" w:rsidRPr="00B838FD" w:rsidRDefault="00B838FD">
      <w:pPr>
        <w:pStyle w:val="StandardWeb"/>
        <w:ind w:left="480" w:hanging="480"/>
        <w:divId w:val="1580673605"/>
        <w:rPr>
          <w:noProof/>
        </w:rPr>
      </w:pPr>
      <w:r w:rsidRPr="00B838FD">
        <w:rPr>
          <w:noProof/>
        </w:rPr>
        <w:t>Lee, Sangkeun; Chang, Juno; Lee, Sang-goo (2010) Survey and Trend Analysis of Context-Aware Systems. Information-An International Interdisciplinary Journal, 14 (2):527–548.</w:t>
      </w:r>
    </w:p>
    <w:p w14:paraId="253CA471" w14:textId="77777777" w:rsidR="00B838FD" w:rsidRPr="00B838FD" w:rsidRDefault="00B838FD">
      <w:pPr>
        <w:pStyle w:val="StandardWeb"/>
        <w:ind w:left="480" w:hanging="480"/>
        <w:divId w:val="1580673605"/>
        <w:rPr>
          <w:noProof/>
        </w:rPr>
      </w:pPr>
      <w:r w:rsidRPr="00B838FD">
        <w:rPr>
          <w:noProof/>
        </w:rPr>
        <w:t>Leutenegger, Stefan; Chli, Margarita; Siegwart, Roland Y. (2011) BRISK: Binary Robust invariant scalable keypoints. 2011 International Conference on Computer Vision. Ieee, 2548–2555.</w:t>
      </w:r>
    </w:p>
    <w:p w14:paraId="227D3661" w14:textId="77777777" w:rsidR="00B838FD" w:rsidRPr="00B838FD" w:rsidRDefault="00B838FD">
      <w:pPr>
        <w:pStyle w:val="StandardWeb"/>
        <w:ind w:left="480" w:hanging="480"/>
        <w:divId w:val="1580673605"/>
        <w:rPr>
          <w:noProof/>
        </w:rPr>
      </w:pPr>
      <w:r w:rsidRPr="00B838FD">
        <w:rPr>
          <w:noProof/>
        </w:rPr>
        <w:t>opencv dev team (2014) OpenCV API Reference — OpenCV 2.4.9.0 Documentation. http://docs.opencv.org/modules/refman.html, abgerufen am 09.10.2014.</w:t>
      </w:r>
    </w:p>
    <w:p w14:paraId="389BEAF9" w14:textId="77777777" w:rsidR="00B838FD" w:rsidRPr="00B838FD" w:rsidRDefault="00B838FD">
      <w:pPr>
        <w:pStyle w:val="StandardWeb"/>
        <w:ind w:left="480" w:hanging="480"/>
        <w:divId w:val="1580673605"/>
        <w:rPr>
          <w:noProof/>
        </w:rPr>
      </w:pPr>
      <w:r w:rsidRPr="00B838FD">
        <w:rPr>
          <w:noProof/>
        </w:rPr>
        <w:t>Perera, Charith; Zaslavsky, Arkady; Christen, Peter; Georgakopoulos, Dimitrios (2014) Context Aware Computing for The Internet of Things: A Survey. IEEE Communications Surveys &amp; Tutorials, 16 (1):414–454.</w:t>
      </w:r>
    </w:p>
    <w:p w14:paraId="50923417" w14:textId="77777777" w:rsidR="00B838FD" w:rsidRPr="00B838FD" w:rsidRDefault="00B838FD">
      <w:pPr>
        <w:pStyle w:val="StandardWeb"/>
        <w:ind w:left="480" w:hanging="480"/>
        <w:divId w:val="1580673605"/>
        <w:rPr>
          <w:noProof/>
        </w:rPr>
      </w:pPr>
      <w:r w:rsidRPr="00B838FD">
        <w:rPr>
          <w:noProof/>
        </w:rPr>
        <w:t>Portman, Eric A.; Gailey, Michael L.; Holmes, Chad S.; Burgiss, Michael J.; Smith, Angela King; Pitts III, Ashton F.; Dempsen, Stephen L.; Che, Vinny Wai-yan (2005) Location-based services. USA, .</w:t>
      </w:r>
    </w:p>
    <w:p w14:paraId="13E523D6" w14:textId="77777777" w:rsidR="00B838FD" w:rsidRPr="00B838FD" w:rsidRDefault="00B838FD">
      <w:pPr>
        <w:pStyle w:val="StandardWeb"/>
        <w:ind w:left="480" w:hanging="480"/>
        <w:divId w:val="1580673605"/>
        <w:rPr>
          <w:noProof/>
        </w:rPr>
      </w:pPr>
      <w:r w:rsidRPr="00B838FD">
        <w:rPr>
          <w:noProof/>
        </w:rPr>
        <w:t>Rouillard, José (2008) Contextual QR Codes. 2008 The Third International Multi-Conference on Computing in the Global Information Technology (iccgi 2008), :50–55.</w:t>
      </w:r>
    </w:p>
    <w:p w14:paraId="589C752C" w14:textId="77777777" w:rsidR="00B838FD" w:rsidRPr="00B838FD" w:rsidRDefault="00B838FD">
      <w:pPr>
        <w:pStyle w:val="StandardWeb"/>
        <w:ind w:left="480" w:hanging="480"/>
        <w:divId w:val="1580673605"/>
        <w:rPr>
          <w:noProof/>
        </w:rPr>
      </w:pPr>
      <w:r w:rsidRPr="00B838FD">
        <w:rPr>
          <w:noProof/>
        </w:rPr>
        <w:t>Schaeffer, Cameron (2013) A comparison of keypoint descriptors in the context of pedestrian detection: freak vs. surf vs. brisk. Stanford University, 5.</w:t>
      </w:r>
    </w:p>
    <w:p w14:paraId="05480E2D" w14:textId="77777777" w:rsidR="00B838FD" w:rsidRPr="00B838FD" w:rsidRDefault="00B838FD">
      <w:pPr>
        <w:pStyle w:val="StandardWeb"/>
        <w:ind w:left="480" w:hanging="480"/>
        <w:divId w:val="1580673605"/>
        <w:rPr>
          <w:noProof/>
        </w:rPr>
      </w:pPr>
      <w:r w:rsidRPr="00B838FD">
        <w:rPr>
          <w:noProof/>
        </w:rPr>
        <w:t>Schilit, B.N.; Theimer, M.M. (1994) Disseminating active map information to mobile hosts. IEEE Network, 8 (5):22–32.</w:t>
      </w:r>
    </w:p>
    <w:p w14:paraId="38548B1F" w14:textId="77777777" w:rsidR="00B838FD" w:rsidRPr="00B838FD" w:rsidRDefault="00B838FD">
      <w:pPr>
        <w:pStyle w:val="StandardWeb"/>
        <w:ind w:left="480" w:hanging="480"/>
        <w:divId w:val="1580673605"/>
        <w:rPr>
          <w:noProof/>
        </w:rPr>
      </w:pPr>
      <w:r w:rsidRPr="00B838FD">
        <w:rPr>
          <w:noProof/>
        </w:rPr>
        <w:t>Schmidt, A; Laerhoven, K. van (2001) How to build smart appliances? IEEE Personal Communications, 8 (4):66–71.</w:t>
      </w:r>
    </w:p>
    <w:p w14:paraId="1E69F5A3" w14:textId="77777777" w:rsidR="00B838FD" w:rsidRPr="00B838FD" w:rsidRDefault="00B838FD">
      <w:pPr>
        <w:pStyle w:val="StandardWeb"/>
        <w:ind w:left="480" w:hanging="480"/>
        <w:divId w:val="1580673605"/>
        <w:rPr>
          <w:noProof/>
        </w:rPr>
      </w:pPr>
      <w:r w:rsidRPr="00B838FD">
        <w:rPr>
          <w:noProof/>
        </w:rPr>
        <w:t>Sidla, Oliver; Kottmann, Michal; Benesova, Wanda (2011) Real-time pose invariant logo and pattern detection. In Röning, Juha; Casasent, David P.; Hall, Ernest L. (Hrsg) 78780C–78780C–8.</w:t>
      </w:r>
    </w:p>
    <w:p w14:paraId="62012BBB" w14:textId="77777777" w:rsidR="00B838FD" w:rsidRPr="00B838FD" w:rsidRDefault="00B838FD">
      <w:pPr>
        <w:pStyle w:val="StandardWeb"/>
        <w:ind w:left="480" w:hanging="480"/>
        <w:divId w:val="1580673605"/>
        <w:rPr>
          <w:noProof/>
        </w:rPr>
      </w:pPr>
      <w:r w:rsidRPr="00B838FD">
        <w:rPr>
          <w:noProof/>
        </w:rPr>
        <w:t>Texas Instruments (2012) OMAP4430 Multimedia Device. 443.</w:t>
      </w:r>
    </w:p>
    <w:p w14:paraId="61F783A4" w14:textId="77777777" w:rsidR="00B838FD" w:rsidRPr="00B838FD" w:rsidRDefault="00B838FD">
      <w:pPr>
        <w:pStyle w:val="StandardWeb"/>
        <w:ind w:left="480" w:hanging="480"/>
        <w:divId w:val="1580673605"/>
        <w:rPr>
          <w:noProof/>
        </w:rPr>
      </w:pPr>
      <w:r w:rsidRPr="00B838FD">
        <w:rPr>
          <w:noProof/>
        </w:rPr>
        <w:t>Torborg, Scott; Simpson, Star (2012) What’s inside Google Glass? http://www.catwig.com/google-glass-teardown/, abgerufen am 16.10.2014.</w:t>
      </w:r>
    </w:p>
    <w:p w14:paraId="6F821B31" w14:textId="77777777" w:rsidR="00B838FD" w:rsidRPr="00B838FD" w:rsidRDefault="00B838FD">
      <w:pPr>
        <w:pStyle w:val="StandardWeb"/>
        <w:ind w:left="480" w:hanging="480"/>
        <w:divId w:val="1580673605"/>
        <w:rPr>
          <w:noProof/>
        </w:rPr>
      </w:pPr>
      <w:r w:rsidRPr="00B838FD">
        <w:rPr>
          <w:noProof/>
        </w:rPr>
        <w:t>UMTS Forum (2001) Report No. 13. London, .</w:t>
      </w:r>
    </w:p>
    <w:p w14:paraId="6D5A273A" w14:textId="77777777" w:rsidR="00B838FD" w:rsidRPr="00B838FD" w:rsidRDefault="00B838FD">
      <w:pPr>
        <w:pStyle w:val="StandardWeb"/>
        <w:ind w:left="480" w:hanging="480"/>
        <w:divId w:val="1580673605"/>
        <w:rPr>
          <w:noProof/>
        </w:rPr>
      </w:pPr>
      <w:r w:rsidRPr="00B838FD">
        <w:rPr>
          <w:noProof/>
        </w:rPr>
        <w:t>Want, Roy; Hopper, Andy; Falcão, Veronica; Gibbons, Jonathan (1992) The active badge location system. ACM Transactions on Information Systems, 10 (1):91–102.</w:t>
      </w:r>
    </w:p>
    <w:p w14:paraId="369FC2CC" w14:textId="77777777" w:rsidR="00B838FD" w:rsidRPr="00B838FD" w:rsidRDefault="00B838FD">
      <w:pPr>
        <w:pStyle w:val="StandardWeb"/>
        <w:ind w:left="480" w:hanging="480"/>
        <w:divId w:val="1580673605"/>
        <w:rPr>
          <w:noProof/>
        </w:rPr>
      </w:pPr>
      <w:r w:rsidRPr="00B838FD">
        <w:rPr>
          <w:noProof/>
        </w:rPr>
        <w:t>QRcode.com</w:t>
      </w:r>
      <w:r w:rsidRPr="00B838FD">
        <w:rPr>
          <w:noProof/>
        </w:rPr>
        <w:t>｜</w:t>
      </w:r>
      <w:r w:rsidRPr="00B838FD">
        <w:rPr>
          <w:noProof/>
        </w:rPr>
        <w:t>DENSO WAVE. http://www.qrcode.com/en/index.html, abgerufen am 16.10.2014.</w:t>
      </w:r>
    </w:p>
    <w:p w14:paraId="2A00E726" w14:textId="77777777" w:rsidR="00B838FD" w:rsidRPr="00B838FD" w:rsidRDefault="00B838FD">
      <w:pPr>
        <w:pStyle w:val="StandardWeb"/>
        <w:ind w:left="480" w:hanging="480"/>
        <w:divId w:val="1580673605"/>
        <w:rPr>
          <w:noProof/>
        </w:rPr>
      </w:pPr>
      <w:r w:rsidRPr="00B838FD">
        <w:rPr>
          <w:noProof/>
        </w:rPr>
        <w:t>Google to Sell Heads-Up Display Glasses by Year’s End - NYTimes.com. http://bits.blogs.nytimes.com/2012/02/21/google-to-sell-terminator-style-glasses-by-years-end/?ref=technology, abgerufen am 20.11.2014.</w:t>
      </w:r>
    </w:p>
    <w:p w14:paraId="54FAA0CD" w14:textId="2F6AC837" w:rsidR="00B07CC5" w:rsidRPr="003C7E2E" w:rsidRDefault="00124E8A" w:rsidP="00B838FD">
      <w:pPr>
        <w:pStyle w:val="StandardWeb"/>
        <w:ind w:left="480" w:hanging="480"/>
        <w:divId w:val="1447968148"/>
      </w:pPr>
      <w:r w:rsidRPr="003C7E2E">
        <w:fldChar w:fldCharType="end"/>
      </w:r>
      <w:r w:rsidR="00B07CC5" w:rsidRPr="003C7E2E">
        <w:t>Anhang</w:t>
      </w:r>
      <w:bookmarkEnd w:id="50"/>
    </w:p>
    <w:p w14:paraId="2DF7C1C0" w14:textId="77777777" w:rsidR="00B07CC5" w:rsidRPr="003C7E2E" w:rsidRDefault="00B07CC5" w:rsidP="00B07CC5">
      <w:pPr>
        <w:pStyle w:val="berschrift8"/>
      </w:pPr>
      <w:bookmarkStart w:id="51" w:name="_Toc278637492"/>
      <w:r w:rsidRPr="003C7E2E">
        <w:lastRenderedPageBreak/>
        <w:t>Unterkapitel des Anhangs</w:t>
      </w:r>
      <w:bookmarkEnd w:id="51"/>
    </w:p>
    <w:p w14:paraId="14D09E19"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224DD32A"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1EAAC0EF" w14:textId="77777777" w:rsidR="00F858C0" w:rsidRPr="003C7E2E" w:rsidRDefault="00F858C0" w:rsidP="00F858C0">
      <w:pPr>
        <w:pStyle w:val="berschrift8"/>
      </w:pPr>
      <w:bookmarkStart w:id="52" w:name="_Toc278637493"/>
      <w:r w:rsidRPr="003C7E2E">
        <w:t>Zweites Unterkapitel des Anhangs</w:t>
      </w:r>
      <w:bookmarkEnd w:id="52"/>
    </w:p>
    <w:p w14:paraId="17B86007"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17489FCC"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582711E0" w14:textId="77777777" w:rsidR="00F858C0" w:rsidRPr="003C7E2E" w:rsidRDefault="00F858C0" w:rsidP="00F858C0">
      <w:pPr>
        <w:pStyle w:val="BasicText"/>
      </w:pPr>
    </w:p>
    <w:p w14:paraId="6DE5A420" w14:textId="77777777" w:rsidR="008C08AD" w:rsidRPr="003C7E2E" w:rsidRDefault="008C08AD" w:rsidP="008C08AD">
      <w:pPr>
        <w:pStyle w:val="BasicText"/>
      </w:pPr>
    </w:p>
    <w:p w14:paraId="1DD65318" w14:textId="77777777" w:rsidR="008C08AD" w:rsidRPr="003C7E2E" w:rsidRDefault="008C08AD" w:rsidP="008C08AD">
      <w:pPr>
        <w:pStyle w:val="BasicText"/>
      </w:pPr>
    </w:p>
    <w:p w14:paraId="423E6FBF" w14:textId="77777777" w:rsidR="008C08AD" w:rsidRPr="003C7E2E" w:rsidRDefault="008C08AD" w:rsidP="008C08AD">
      <w:pPr>
        <w:pStyle w:val="BasicText"/>
        <w:sectPr w:rsidR="008C08AD" w:rsidRPr="003C7E2E" w:rsidSect="00C565B8">
          <w:headerReference w:type="default" r:id="rId21"/>
          <w:pgSz w:w="11906" w:h="16838"/>
          <w:pgMar w:top="1701" w:right="1701" w:bottom="1134" w:left="1701" w:header="708" w:footer="708" w:gutter="0"/>
          <w:pgNumType w:start="1"/>
          <w:cols w:space="708"/>
          <w:docGrid w:linePitch="360"/>
        </w:sectPr>
      </w:pPr>
    </w:p>
    <w:p w14:paraId="7051DCC8" w14:textId="77777777" w:rsidR="00B07CC5" w:rsidRPr="003C7E2E" w:rsidRDefault="00B07CC5" w:rsidP="00D85134">
      <w:pPr>
        <w:pStyle w:val="BasicTextHeading1look-alike"/>
        <w:numPr>
          <w:ilvl w:val="0"/>
          <w:numId w:val="0"/>
        </w:numPr>
      </w:pPr>
      <w:r w:rsidRPr="003C7E2E">
        <w:t>Abschließende Erklärung</w:t>
      </w:r>
    </w:p>
    <w:p w14:paraId="0F8FE22A" w14:textId="181B5F59" w:rsidR="00BE1F5B" w:rsidRPr="003C7E2E" w:rsidRDefault="00BE1F5B" w:rsidP="00D14DBB">
      <w:pPr>
        <w:pStyle w:val="BasicText"/>
      </w:pPr>
      <w:r w:rsidRPr="003C7E2E">
        <w:t>Ich versichere hiermit, dass ich diese Bachelorar</w:t>
      </w:r>
      <w:r w:rsidR="00346B5D">
        <w:t>beit</w:t>
      </w:r>
      <w:r w:rsidRPr="003C7E2E">
        <w:t xml:space="preserve"> </w:t>
      </w:r>
      <w:r w:rsidR="00346B5D">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1DE42254" w14:textId="77777777" w:rsidR="00B07CC5" w:rsidRPr="003C7E2E" w:rsidRDefault="00B75D9B" w:rsidP="00B07CC5">
      <w:pPr>
        <w:pStyle w:val="BasicText"/>
      </w:pPr>
      <w:r w:rsidRPr="003C7E2E">
        <w:t>Osnabrück</w:t>
      </w:r>
      <w:r w:rsidR="00B07CC5" w:rsidRPr="003C7E2E">
        <w:t xml:space="preserve">, den </w:t>
      </w:r>
      <w:r w:rsidR="00B013CC" w:rsidRPr="003C7E2E">
        <w:fldChar w:fldCharType="begin"/>
      </w:r>
      <w:r w:rsidR="00B013CC" w:rsidRPr="003C7E2E">
        <w:instrText xml:space="preserve"> TIME \@ "d. MMMM yyyy" </w:instrText>
      </w:r>
      <w:r w:rsidR="00B013CC" w:rsidRPr="003C7E2E">
        <w:fldChar w:fldCharType="separate"/>
      </w:r>
      <w:r w:rsidR="00CF2A59">
        <w:rPr>
          <w:noProof/>
        </w:rPr>
        <w:t>26. November 2014</w:t>
      </w:r>
      <w:r w:rsidR="00B013CC" w:rsidRPr="003C7E2E">
        <w:fldChar w:fldCharType="end"/>
      </w:r>
    </w:p>
    <w:p w14:paraId="5405A56A" w14:textId="77777777" w:rsidR="00B07CC5" w:rsidRPr="003C7E2E" w:rsidRDefault="00B07CC5" w:rsidP="00B07CC5">
      <w:pPr>
        <w:pStyle w:val="BasicText"/>
      </w:pPr>
    </w:p>
    <w:p w14:paraId="77A7B67C" w14:textId="77777777" w:rsidR="008C08AD" w:rsidRPr="003C7E2E" w:rsidRDefault="008C08AD" w:rsidP="00B07CC5">
      <w:pPr>
        <w:pStyle w:val="BasicText"/>
      </w:pPr>
    </w:p>
    <w:p w14:paraId="7810B139" w14:textId="58DC01BA" w:rsidR="008C08AD" w:rsidRPr="003C7E2E" w:rsidRDefault="00346B5D" w:rsidP="00B07CC5">
      <w:pPr>
        <w:pStyle w:val="BasicText"/>
      </w:pPr>
      <w:r>
        <w:t>Jannik Hoffjann</w:t>
      </w:r>
    </w:p>
    <w:sectPr w:rsidR="008C08AD" w:rsidRPr="003C7E2E" w:rsidSect="00C565B8">
      <w:headerReference w:type="default" r:id="rId22"/>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 w:author="Jannik Hoffjann" w:date="2014-10-28T14:28:00Z" w:initials="JH">
    <w:p w14:paraId="12EBBD2A" w14:textId="77777777" w:rsidR="003B4C3C" w:rsidRDefault="003B4C3C" w:rsidP="007B43E4">
      <w:pPr>
        <w:rPr>
          <w:i/>
        </w:rPr>
      </w:pPr>
      <w:r>
        <w:rPr>
          <w:rStyle w:val="Kommentarzeichen"/>
        </w:rPr>
        <w:annotationRef/>
      </w:r>
      <w:r>
        <w:rPr>
          <w:i/>
        </w:rPr>
        <w:t>Die Priorität dieser Arbeit wird dabei insbesondere auf den Kategorien der Middl</w:t>
      </w:r>
      <w:r>
        <w:rPr>
          <w:i/>
        </w:rPr>
        <w:t>e</w:t>
      </w:r>
      <w:r>
        <w:rPr>
          <w:i/>
        </w:rPr>
        <w:t>ware infrastructure und der Context server liegen.</w:t>
      </w:r>
    </w:p>
    <w:p w14:paraId="0EE1D608" w14:textId="08DC9FD1" w:rsidR="003B4C3C" w:rsidRDefault="003B4C3C">
      <w:pPr>
        <w:pStyle w:val="Kommentartext"/>
      </w:pPr>
    </w:p>
  </w:comment>
  <w:comment w:id="23" w:author="Jannik Hoffjann" w:date="2014-11-19T10:09:00Z" w:initials="JH">
    <w:p w14:paraId="4E161185" w14:textId="6335A56E" w:rsidR="003B4C3C" w:rsidRDefault="003B4C3C">
      <w:pPr>
        <w:pStyle w:val="Kommentartext"/>
      </w:pPr>
      <w:r>
        <w:rPr>
          <w:rStyle w:val="Kommentarzeichen"/>
        </w:rPr>
        <w:annotationRef/>
      </w:r>
      <w:r w:rsidRPr="00445923">
        <w:t>https://support.google.com/websearch/answer/166331</w:t>
      </w:r>
    </w:p>
  </w:comment>
  <w:comment w:id="26" w:author="Jannik Hoffjann" w:date="2014-11-20T17:08:00Z" w:initials="JH">
    <w:p w14:paraId="6A65847A" w14:textId="0D93E930" w:rsidR="003B4C3C" w:rsidRDefault="003B4C3C">
      <w:pPr>
        <w:pStyle w:val="Kommentartext"/>
      </w:pPr>
      <w:r>
        <w:rPr>
          <w:rStyle w:val="Kommentarzeichen"/>
        </w:rPr>
        <w:annotationRef/>
      </w:r>
      <w:r>
        <w:t>Kategorien erläutern? Tabelle?</w:t>
      </w:r>
    </w:p>
  </w:comment>
  <w:comment w:id="30" w:author="Jannik Hoffjann" w:date="2014-11-26T15:34:00Z" w:initials="JH">
    <w:p w14:paraId="71706B70" w14:textId="45FC4743" w:rsidR="003B4C3C" w:rsidRDefault="003B4C3C">
      <w:pPr>
        <w:pStyle w:val="Kommentartext"/>
      </w:pPr>
      <w:r>
        <w:rPr>
          <w:rStyle w:val="Kommentarzeichen"/>
        </w:rPr>
        <w:annotationRef/>
      </w:r>
      <w:r>
        <w:t>Kurzerklärung</w:t>
      </w:r>
    </w:p>
  </w:comment>
  <w:comment w:id="31" w:author="Jannik Hoffjann" w:date="2014-11-26T15:07:00Z" w:initials="JH">
    <w:p w14:paraId="554FC217" w14:textId="77777777" w:rsidR="003B4C3C" w:rsidRDefault="003B4C3C" w:rsidP="00DF3E1E">
      <w:pPr>
        <w:pStyle w:val="Kommentartext"/>
      </w:pPr>
      <w:r>
        <w:rPr>
          <w:rStyle w:val="Kommentarzeichen"/>
        </w:rPr>
        <w:annotationRef/>
      </w:r>
      <w:r>
        <w:t>Quelle benötigt.</w:t>
      </w:r>
    </w:p>
  </w:comment>
  <w:comment w:id="36" w:author="Jannik Hoffjann" w:date="2014-11-19T14:11:00Z" w:initials="JH">
    <w:p w14:paraId="6C95CB5A" w14:textId="1B43BE6A" w:rsidR="003B4C3C" w:rsidRDefault="003B4C3C">
      <w:pPr>
        <w:pStyle w:val="Kommentartext"/>
      </w:pPr>
      <w:r>
        <w:rPr>
          <w:rStyle w:val="Kommentarzeichen"/>
        </w:rPr>
        <w:annotationRef/>
      </w:r>
      <w:r>
        <w:t>Beispiel für solch eine App (</w:t>
      </w:r>
      <w:r w:rsidRPr="00176D96">
        <w:t>http://glass-apps.org/google-glass-application-list</w:t>
      </w:r>
      <w:r>
        <w:t>)</w:t>
      </w:r>
    </w:p>
  </w:comment>
  <w:comment w:id="37" w:author="Jannik Hoffjann" w:date="2014-11-26T15:31:00Z" w:initials="JH">
    <w:p w14:paraId="040F0F32" w14:textId="5060D687" w:rsidR="003B4C3C" w:rsidRDefault="003B4C3C">
      <w:pPr>
        <w:pStyle w:val="Kommentartext"/>
      </w:pPr>
      <w:r>
        <w:rPr>
          <w:rStyle w:val="Kommentarzeichen"/>
        </w:rPr>
        <w:annotationRef/>
      </w:r>
      <w:r w:rsidRPr="005C096E">
        <w:t>http://web.guohuiwang.com/technical-notes/opencv_nonfree_android_jni_demo</w:t>
      </w:r>
    </w:p>
  </w:comment>
  <w:comment w:id="41" w:author="Jannik Hoffjann" w:date="2014-11-20T17:34:00Z" w:initials="JH">
    <w:p w14:paraId="298D0359" w14:textId="4E6BB73E" w:rsidR="003B4C3C" w:rsidRDefault="003B4C3C">
      <w:pPr>
        <w:pStyle w:val="Kommentartext"/>
      </w:pPr>
      <w:r>
        <w:rPr>
          <w:rStyle w:val="Kommentarzeichen"/>
        </w:rPr>
        <w:annotationRef/>
      </w:r>
      <w:r>
        <w:t>Bilder zur Funktionsweise von Keypointerkennung, Deskriptoren und Matchin</w:t>
      </w:r>
      <w:r>
        <w:t>g</w:t>
      </w:r>
      <w:r>
        <w:t>prozess</w:t>
      </w:r>
    </w:p>
  </w:comment>
  <w:comment w:id="42" w:author="Jannik Hoffjann" w:date="2014-11-26T16:05:00Z" w:initials="JH">
    <w:p w14:paraId="4E121688" w14:textId="74DA9D60" w:rsidR="008473AD" w:rsidRDefault="008473AD">
      <w:pPr>
        <w:pStyle w:val="Kommentartext"/>
      </w:pPr>
      <w:r>
        <w:rPr>
          <w:rStyle w:val="Kommentarzeichen"/>
        </w:rPr>
        <w:annotationRef/>
      </w:r>
      <w:r>
        <w:t>Quelle!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D06CE2" w14:textId="77777777" w:rsidR="003B4C3C" w:rsidRDefault="003B4C3C" w:rsidP="001A10C8">
      <w:r>
        <w:separator/>
      </w:r>
    </w:p>
    <w:p w14:paraId="6CEDDD62" w14:textId="77777777" w:rsidR="003B4C3C" w:rsidRDefault="003B4C3C" w:rsidP="001A10C8"/>
  </w:endnote>
  <w:endnote w:type="continuationSeparator" w:id="0">
    <w:p w14:paraId="16C68116" w14:textId="77777777" w:rsidR="003B4C3C" w:rsidRDefault="003B4C3C" w:rsidP="001A10C8">
      <w:r>
        <w:continuationSeparator/>
      </w:r>
    </w:p>
    <w:p w14:paraId="5852DA38" w14:textId="77777777" w:rsidR="003B4C3C" w:rsidRDefault="003B4C3C" w:rsidP="001A10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EA7A4" w14:textId="77777777" w:rsidR="003B4C3C" w:rsidRDefault="003B4C3C" w:rsidP="001A10C8">
      <w:r>
        <w:separator/>
      </w:r>
    </w:p>
    <w:p w14:paraId="0252034B" w14:textId="77777777" w:rsidR="003B4C3C" w:rsidRDefault="003B4C3C" w:rsidP="001A10C8"/>
  </w:footnote>
  <w:footnote w:type="continuationSeparator" w:id="0">
    <w:p w14:paraId="199512B9" w14:textId="77777777" w:rsidR="003B4C3C" w:rsidRDefault="003B4C3C" w:rsidP="001A10C8">
      <w:r>
        <w:continuationSeparator/>
      </w:r>
    </w:p>
    <w:p w14:paraId="06FC0B84" w14:textId="77777777" w:rsidR="003B4C3C" w:rsidRDefault="003B4C3C" w:rsidP="001A10C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FD65F" w14:textId="77777777" w:rsidR="003B4C3C" w:rsidRDefault="003B4C3C" w:rsidP="006E1E44">
    <w:pPr>
      <w:pStyle w:val="Kopfzeile"/>
    </w:pPr>
    <w:fldSimple w:instr=" STYLEREF  &quot;Überschrift 1&quot; \t  \* MERGEFORMAT ">
      <w:r w:rsidR="00E26241">
        <w:rPr>
          <w:noProof/>
        </w:rPr>
        <w:t>Zusammenfassung / Expose</w:t>
      </w:r>
    </w:fldSimple>
    <w:r w:rsidRPr="00A509D9">
      <w:tab/>
    </w:r>
    <w:r w:rsidRPr="00A509D9">
      <w:tab/>
    </w:r>
    <w:r w:rsidRPr="00A509D9">
      <w:fldChar w:fldCharType="begin"/>
    </w:r>
    <w:r w:rsidRPr="00A509D9">
      <w:instrText xml:space="preserve">PAGE  </w:instrText>
    </w:r>
    <w:r w:rsidRPr="00A509D9">
      <w:fldChar w:fldCharType="separate"/>
    </w:r>
    <w:r w:rsidR="00E26241">
      <w:rPr>
        <w:noProof/>
      </w:rPr>
      <w:t>II</w:t>
    </w:r>
    <w:r w:rsidRPr="00A509D9">
      <w:fldChar w:fldCharType="end"/>
    </w:r>
  </w:p>
  <w:p w14:paraId="3FFFE3F0" w14:textId="77777777" w:rsidR="003B4C3C" w:rsidRPr="0095002F" w:rsidRDefault="003B4C3C" w:rsidP="006E1E44">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0EC1D80D" wp14:editId="3D8A2338">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56D83777" w14:textId="77777777" w:rsidR="003B4C3C" w:rsidRPr="006E1E44" w:rsidRDefault="003B4C3C" w:rsidP="006E1E44">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41DB88" w14:textId="77777777" w:rsidR="003B4C3C" w:rsidRDefault="003B4C3C">
    <w:pPr>
      <w:pStyle w:val="Kopfzeile"/>
    </w:pPr>
    <w:r w:rsidRPr="00700FCC">
      <w:rPr>
        <w:noProof/>
      </w:rPr>
      <w:drawing>
        <wp:anchor distT="0" distB="0" distL="114300" distR="114300" simplePos="0" relativeHeight="251662336" behindDoc="0" locked="0" layoutInCell="1" allowOverlap="1" wp14:anchorId="7775F388" wp14:editId="030CA098">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1679A82F" wp14:editId="5435D90F">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800DC" w14:textId="77777777" w:rsidR="003B4C3C" w:rsidRDefault="003B4C3C" w:rsidP="006E1E44">
    <w:pPr>
      <w:pStyle w:val="Kopfzeile"/>
    </w:pPr>
    <w:fldSimple w:instr=" STYLEREF  &quot;Überschrift 1&quot; \t  \* MERGEFORMAT ">
      <w:r w:rsidR="00E26241">
        <w:rPr>
          <w:noProof/>
        </w:rPr>
        <w:t>Symbolverzeichnis</w:t>
      </w:r>
    </w:fldSimple>
    <w:r w:rsidRPr="00A509D9">
      <w:tab/>
    </w:r>
    <w:r w:rsidRPr="00A509D9">
      <w:tab/>
    </w:r>
    <w:r w:rsidRPr="00A509D9">
      <w:fldChar w:fldCharType="begin"/>
    </w:r>
    <w:r w:rsidRPr="00A509D9">
      <w:instrText xml:space="preserve">PAGE  </w:instrText>
    </w:r>
    <w:r w:rsidRPr="00A509D9">
      <w:fldChar w:fldCharType="separate"/>
    </w:r>
    <w:r w:rsidR="00E26241">
      <w:rPr>
        <w:noProof/>
      </w:rPr>
      <w:t>VII</w:t>
    </w:r>
    <w:r w:rsidRPr="00A509D9">
      <w:fldChar w:fldCharType="end"/>
    </w:r>
  </w:p>
  <w:p w14:paraId="53F60529" w14:textId="77777777" w:rsidR="003B4C3C" w:rsidRPr="0095002F" w:rsidRDefault="003B4C3C" w:rsidP="006E1E44">
    <w:pPr>
      <w:pStyle w:val="Kopfzeile"/>
      <w:tabs>
        <w:tab w:val="right" w:pos="7371"/>
      </w:tabs>
    </w:pPr>
    <w:r>
      <w:rPr>
        <w:noProof/>
      </w:rPr>
      <mc:AlternateContent>
        <mc:Choice Requires="wps">
          <w:drawing>
            <wp:anchor distT="0" distB="0" distL="114300" distR="114300" simplePos="0" relativeHeight="251672576" behindDoc="0" locked="0" layoutInCell="1" allowOverlap="1" wp14:anchorId="30D4F7F5" wp14:editId="75392DDE">
              <wp:simplePos x="0" y="0"/>
              <wp:positionH relativeFrom="column">
                <wp:posOffset>-40005</wp:posOffset>
              </wp:positionH>
              <wp:positionV relativeFrom="paragraph">
                <wp:posOffset>15240</wp:posOffset>
              </wp:positionV>
              <wp:extent cx="5807710" cy="0"/>
              <wp:effectExtent l="0" t="0" r="21590" b="19050"/>
              <wp:wrapSquare wrapText="bothSides"/>
              <wp:docPr id="12" name="Gerade Verbindung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P/pnkYeAgAANwQAAA4AAAAAAAAAAAAAAAAALAIAAGRycy9lMm9Eb2MueG1sUEsBAi0AFAAG&#10;AAgAAAAhAC4c7JLaAAAABgEAAA8AAAAAAAAAAAAAAAAAdgQAAGRycy9kb3ducmV2LnhtbFBLBQYA&#10;AAAABAAEAPMAAAB9BQAAAAA=&#10;">
              <w10:wrap type="square"/>
            </v:line>
          </w:pict>
        </mc:Fallback>
      </mc:AlternateContent>
    </w:r>
  </w:p>
  <w:p w14:paraId="2030DEDF" w14:textId="77777777" w:rsidR="003B4C3C" w:rsidRPr="006E1E44" w:rsidRDefault="003B4C3C" w:rsidP="006E1E44">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90165" w14:textId="77777777" w:rsidR="003B4C3C" w:rsidRDefault="003B4C3C" w:rsidP="006E1E44">
    <w:pPr>
      <w:pStyle w:val="Kopfzeile"/>
    </w:pPr>
    <w:r>
      <w:t>Inhaltsverzeichnis</w:t>
    </w:r>
    <w:r w:rsidRPr="00A509D9">
      <w:tab/>
    </w:r>
    <w:r w:rsidRPr="00A509D9">
      <w:tab/>
    </w:r>
    <w:r w:rsidRPr="00A509D9">
      <w:fldChar w:fldCharType="begin"/>
    </w:r>
    <w:r w:rsidRPr="00A509D9">
      <w:instrText xml:space="preserve">PAGE  </w:instrText>
    </w:r>
    <w:r w:rsidRPr="00A509D9">
      <w:fldChar w:fldCharType="separate"/>
    </w:r>
    <w:r w:rsidR="00E26241">
      <w:rPr>
        <w:noProof/>
      </w:rPr>
      <w:t>III</w:t>
    </w:r>
    <w:r w:rsidRPr="00A509D9">
      <w:fldChar w:fldCharType="end"/>
    </w:r>
  </w:p>
  <w:p w14:paraId="3B97733B" w14:textId="77777777" w:rsidR="003B4C3C" w:rsidRPr="0095002F" w:rsidRDefault="003B4C3C" w:rsidP="006E1E44">
    <w:pPr>
      <w:pStyle w:val="Kopfzeile"/>
      <w:tabs>
        <w:tab w:val="right" w:pos="7371"/>
      </w:tabs>
    </w:pPr>
    <w:r>
      <w:rPr>
        <w:noProof/>
      </w:rPr>
      <mc:AlternateContent>
        <mc:Choice Requires="wps">
          <w:drawing>
            <wp:anchor distT="0" distB="0" distL="114300" distR="114300" simplePos="0" relativeHeight="251668480" behindDoc="0" locked="0" layoutInCell="1" allowOverlap="1" wp14:anchorId="2DA1A2DF" wp14:editId="2CF21D5B">
              <wp:simplePos x="0" y="0"/>
              <wp:positionH relativeFrom="column">
                <wp:posOffset>-40005</wp:posOffset>
              </wp:positionH>
              <wp:positionV relativeFrom="paragraph">
                <wp:posOffset>15240</wp:posOffset>
              </wp:positionV>
              <wp:extent cx="5807710" cy="0"/>
              <wp:effectExtent l="0" t="0" r="21590" b="19050"/>
              <wp:wrapSquare wrapText="bothSides"/>
              <wp:docPr id="10" name="Gerade Verbindung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">
              <w10:wrap type="square"/>
            </v:line>
          </w:pict>
        </mc:Fallback>
      </mc:AlternateContent>
    </w:r>
  </w:p>
  <w:p w14:paraId="3C2C7BB8" w14:textId="77777777" w:rsidR="003B4C3C" w:rsidRDefault="003B4C3C">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BB0CE" w14:textId="77777777" w:rsidR="003B4C3C" w:rsidRDefault="003B4C3C" w:rsidP="006E1E44">
    <w:pPr>
      <w:pStyle w:val="Kopfzeile"/>
    </w:pPr>
    <w:fldSimple w:instr=" STYLEREF  &quot;Überschrift 1&quot; \t  \* MERGEFORMAT ">
      <w:r w:rsidR="00E26241">
        <w:rPr>
          <w:noProof/>
        </w:rPr>
        <w:t>Abbildungsverzeichnis</w:t>
      </w:r>
    </w:fldSimple>
    <w:r w:rsidRPr="00A509D9">
      <w:tab/>
    </w:r>
    <w:r w:rsidRPr="00A509D9">
      <w:tab/>
    </w:r>
    <w:r w:rsidRPr="00A509D9">
      <w:fldChar w:fldCharType="begin"/>
    </w:r>
    <w:r w:rsidRPr="00A509D9">
      <w:instrText xml:space="preserve">PAGE  </w:instrText>
    </w:r>
    <w:r w:rsidRPr="00A509D9">
      <w:fldChar w:fldCharType="separate"/>
    </w:r>
    <w:r w:rsidR="00E26241">
      <w:rPr>
        <w:noProof/>
      </w:rPr>
      <w:t>IV</w:t>
    </w:r>
    <w:r w:rsidRPr="00A509D9">
      <w:fldChar w:fldCharType="end"/>
    </w:r>
  </w:p>
  <w:p w14:paraId="426AAE4B" w14:textId="77777777" w:rsidR="003B4C3C" w:rsidRPr="0095002F" w:rsidRDefault="003B4C3C" w:rsidP="006E1E44">
    <w:pPr>
      <w:pStyle w:val="Kopfzeile"/>
      <w:tabs>
        <w:tab w:val="right" w:pos="7371"/>
      </w:tabs>
    </w:pPr>
    <w:r>
      <w:rPr>
        <w:noProof/>
      </w:rPr>
      <mc:AlternateContent>
        <mc:Choice Requires="wps">
          <w:drawing>
            <wp:anchor distT="0" distB="0" distL="114300" distR="114300" simplePos="0" relativeHeight="251670528" behindDoc="0" locked="0" layoutInCell="1" allowOverlap="1" wp14:anchorId="5F5CE574" wp14:editId="09DB723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11AD5CD3" w14:textId="77777777" w:rsidR="003B4C3C" w:rsidRDefault="003B4C3C">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C2E31" w14:textId="77777777" w:rsidR="003B4C3C" w:rsidRDefault="003B4C3C" w:rsidP="00A509D9">
    <w:pPr>
      <w:pStyle w:val="Kopfzeile"/>
      <w:tabs>
        <w:tab w:val="clear" w:pos="9072"/>
        <w:tab w:val="right" w:pos="8505"/>
      </w:tabs>
    </w:pPr>
    <w:fldSimple w:instr=" STYLEREF  &quot;Überschrift 1&quot; \t  \* MERGEFORMAT ">
      <w:r w:rsidR="00E26241">
        <w:rPr>
          <w:noProof/>
        </w:rPr>
        <w:t>Einblendung von kontextsensitiven Inhalten auf der Google Glass</w:t>
      </w:r>
    </w:fldSimple>
    <w:r w:rsidRPr="00A509D9">
      <w:tab/>
    </w:r>
    <w:r w:rsidRPr="00A509D9">
      <w:tab/>
    </w:r>
    <w:r w:rsidRPr="00A509D9">
      <w:fldChar w:fldCharType="begin"/>
    </w:r>
    <w:r w:rsidRPr="00A509D9">
      <w:instrText xml:space="preserve">PAGE  </w:instrText>
    </w:r>
    <w:r w:rsidRPr="00A509D9">
      <w:fldChar w:fldCharType="separate"/>
    </w:r>
    <w:r w:rsidR="00E26241">
      <w:rPr>
        <w:noProof/>
      </w:rPr>
      <w:t>14</w:t>
    </w:r>
    <w:r w:rsidRPr="00A509D9">
      <w:fldChar w:fldCharType="end"/>
    </w:r>
  </w:p>
  <w:p w14:paraId="5884B79C" w14:textId="77777777" w:rsidR="003B4C3C" w:rsidRPr="0095002F" w:rsidRDefault="003B4C3C" w:rsidP="00A509D9">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42B9E1CE" wp14:editId="7018614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7684C325" w14:textId="77777777" w:rsidR="003B4C3C" w:rsidRDefault="003B4C3C" w:rsidP="001A10C8"/>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50FD5" w14:textId="77777777" w:rsidR="003B4C3C" w:rsidRPr="008C08AD" w:rsidRDefault="003B4C3C" w:rsidP="008C08AD">
    <w:pPr>
      <w:pStyle w:val="Kopfzeile"/>
      <w:tabs>
        <w:tab w:val="clear" w:pos="9072"/>
        <w:tab w:val="right" w:pos="8505"/>
      </w:tabs>
    </w:pPr>
  </w:p>
  <w:p w14:paraId="6BCD240F" w14:textId="77777777" w:rsidR="003B4C3C" w:rsidRPr="0095002F" w:rsidRDefault="003B4C3C" w:rsidP="00A509D9">
    <w:pPr>
      <w:pStyle w:val="Kopfzeile"/>
      <w:tabs>
        <w:tab w:val="right" w:pos="7371"/>
      </w:tabs>
    </w:pPr>
  </w:p>
  <w:p w14:paraId="37ED50CE" w14:textId="77777777" w:rsidR="003B4C3C" w:rsidRDefault="003B4C3C" w:rsidP="001A10C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EEA7354"/>
    <w:multiLevelType w:val="singleLevel"/>
    <w:tmpl w:val="A30818D2"/>
    <w:lvl w:ilvl="0">
      <w:start w:val="1"/>
      <w:numFmt w:val="decimal"/>
      <w:lvlText w:val="%1."/>
      <w:legacy w:legacy="1" w:legacySpace="0" w:legacyIndent="283"/>
      <w:lvlJc w:val="left"/>
      <w:pPr>
        <w:ind w:left="283" w:hanging="283"/>
      </w:pPr>
    </w:lvl>
  </w:abstractNum>
  <w:abstractNum w:abstractNumId="14">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 w:numId="12">
    <w:abstractNumId w:val="15"/>
  </w:num>
  <w:num w:numId="13">
    <w:abstractNumId w:val="7"/>
  </w:num>
  <w:num w:numId="14">
    <w:abstractNumId w:val="13"/>
  </w:num>
  <w:num w:numId="15">
    <w:abstractNumId w:val="6"/>
  </w:num>
  <w:num w:numId="16">
    <w:abstractNumId w:val="3"/>
  </w:num>
  <w:num w:numId="17">
    <w:abstractNumId w:val="12"/>
  </w:num>
  <w:num w:numId="18">
    <w:abstractNumId w:val="16"/>
  </w:num>
  <w:num w:numId="19">
    <w:abstractNumId w:val="11"/>
  </w:num>
  <w:num w:numId="20">
    <w:abstractNumId w:val="10"/>
  </w:num>
  <w:num w:numId="21">
    <w:abstractNumId w:val="14"/>
  </w:num>
  <w:num w:numId="22">
    <w:abstractNumId w:val="2"/>
  </w:num>
  <w:num w:numId="23">
    <w:abstractNumId w:val="9"/>
  </w:num>
  <w:num w:numId="24">
    <w:abstractNumId w:val="5"/>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97"/>
  <w:embedSystemFonts/>
  <w:activeWritingStyle w:appName="MSWord" w:lang="en-US" w:vendorID="64" w:dllVersion="131078" w:nlCheck="1" w:checkStyle="1"/>
  <w:activeWritingStyle w:appName="MSWord" w:lang="de-DE" w:vendorID="64" w:dllVersion="131078" w:nlCheck="1" w:checkStyle="1"/>
  <w:attachedTemplate r:id="rId1"/>
  <w:defaultTabStop w:val="708"/>
  <w:autoHyphenation/>
  <w:hyphenationZone w:val="425"/>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31F"/>
    <w:rsid w:val="000026B3"/>
    <w:rsid w:val="000039C5"/>
    <w:rsid w:val="00003DF5"/>
    <w:rsid w:val="00004D9C"/>
    <w:rsid w:val="00006C89"/>
    <w:rsid w:val="00015613"/>
    <w:rsid w:val="00020079"/>
    <w:rsid w:val="00022B23"/>
    <w:rsid w:val="00032B96"/>
    <w:rsid w:val="00054F5B"/>
    <w:rsid w:val="00067FEC"/>
    <w:rsid w:val="000713B5"/>
    <w:rsid w:val="000C4573"/>
    <w:rsid w:val="000D2795"/>
    <w:rsid w:val="000D5692"/>
    <w:rsid w:val="000E7FDA"/>
    <w:rsid w:val="000F07DD"/>
    <w:rsid w:val="00106239"/>
    <w:rsid w:val="00111521"/>
    <w:rsid w:val="0011397F"/>
    <w:rsid w:val="0012016E"/>
    <w:rsid w:val="00121406"/>
    <w:rsid w:val="00121EF2"/>
    <w:rsid w:val="00123780"/>
    <w:rsid w:val="00123891"/>
    <w:rsid w:val="00124E8A"/>
    <w:rsid w:val="001323AB"/>
    <w:rsid w:val="001353EE"/>
    <w:rsid w:val="0014131F"/>
    <w:rsid w:val="00145DAE"/>
    <w:rsid w:val="0015056D"/>
    <w:rsid w:val="00150627"/>
    <w:rsid w:val="00155F8A"/>
    <w:rsid w:val="00160A54"/>
    <w:rsid w:val="001616A2"/>
    <w:rsid w:val="00163655"/>
    <w:rsid w:val="00176D96"/>
    <w:rsid w:val="001818B0"/>
    <w:rsid w:val="001833C7"/>
    <w:rsid w:val="001910D2"/>
    <w:rsid w:val="001A10C8"/>
    <w:rsid w:val="001A6596"/>
    <w:rsid w:val="001A6CF1"/>
    <w:rsid w:val="001B0760"/>
    <w:rsid w:val="001C4E5A"/>
    <w:rsid w:val="001C5C57"/>
    <w:rsid w:val="001C71FC"/>
    <w:rsid w:val="001D1D61"/>
    <w:rsid w:val="001D730C"/>
    <w:rsid w:val="001E0E39"/>
    <w:rsid w:val="001F7883"/>
    <w:rsid w:val="002212BC"/>
    <w:rsid w:val="00246AFC"/>
    <w:rsid w:val="00253530"/>
    <w:rsid w:val="002571BD"/>
    <w:rsid w:val="00263AC9"/>
    <w:rsid w:val="00297DC8"/>
    <w:rsid w:val="002B0C3D"/>
    <w:rsid w:val="002C1B9C"/>
    <w:rsid w:val="002C3C97"/>
    <w:rsid w:val="00322859"/>
    <w:rsid w:val="00323698"/>
    <w:rsid w:val="00335C96"/>
    <w:rsid w:val="003444AF"/>
    <w:rsid w:val="00345AF2"/>
    <w:rsid w:val="00346B5D"/>
    <w:rsid w:val="00353DA1"/>
    <w:rsid w:val="003855F0"/>
    <w:rsid w:val="00386873"/>
    <w:rsid w:val="00392910"/>
    <w:rsid w:val="00392CC0"/>
    <w:rsid w:val="003B4C3C"/>
    <w:rsid w:val="003C3760"/>
    <w:rsid w:val="003C7E2E"/>
    <w:rsid w:val="003D17FF"/>
    <w:rsid w:val="003E50DB"/>
    <w:rsid w:val="003F1DDB"/>
    <w:rsid w:val="00404C63"/>
    <w:rsid w:val="00406970"/>
    <w:rsid w:val="00410951"/>
    <w:rsid w:val="00411E27"/>
    <w:rsid w:val="0042238B"/>
    <w:rsid w:val="00422501"/>
    <w:rsid w:val="00431CD8"/>
    <w:rsid w:val="00445923"/>
    <w:rsid w:val="00450995"/>
    <w:rsid w:val="00460D08"/>
    <w:rsid w:val="00463BC7"/>
    <w:rsid w:val="00474EEA"/>
    <w:rsid w:val="00480786"/>
    <w:rsid w:val="00486E1A"/>
    <w:rsid w:val="00490CEC"/>
    <w:rsid w:val="00494374"/>
    <w:rsid w:val="004A1AB0"/>
    <w:rsid w:val="004A632E"/>
    <w:rsid w:val="004B660F"/>
    <w:rsid w:val="004C5484"/>
    <w:rsid w:val="004E1178"/>
    <w:rsid w:val="004E5EE9"/>
    <w:rsid w:val="004F01F1"/>
    <w:rsid w:val="004F4B5F"/>
    <w:rsid w:val="004F4DA4"/>
    <w:rsid w:val="004F5180"/>
    <w:rsid w:val="00510B80"/>
    <w:rsid w:val="005338D9"/>
    <w:rsid w:val="0054352C"/>
    <w:rsid w:val="00545084"/>
    <w:rsid w:val="0054556D"/>
    <w:rsid w:val="00550526"/>
    <w:rsid w:val="00560B8A"/>
    <w:rsid w:val="00576D5B"/>
    <w:rsid w:val="005917A3"/>
    <w:rsid w:val="005925C4"/>
    <w:rsid w:val="0059473B"/>
    <w:rsid w:val="005A42B4"/>
    <w:rsid w:val="005B23AB"/>
    <w:rsid w:val="005B3483"/>
    <w:rsid w:val="005B3DEB"/>
    <w:rsid w:val="005B7444"/>
    <w:rsid w:val="005C096E"/>
    <w:rsid w:val="005E13CF"/>
    <w:rsid w:val="005F1383"/>
    <w:rsid w:val="005F532A"/>
    <w:rsid w:val="00606D68"/>
    <w:rsid w:val="00607024"/>
    <w:rsid w:val="00611C26"/>
    <w:rsid w:val="00633019"/>
    <w:rsid w:val="00636CC7"/>
    <w:rsid w:val="006501EF"/>
    <w:rsid w:val="00664C96"/>
    <w:rsid w:val="00666A1A"/>
    <w:rsid w:val="00670612"/>
    <w:rsid w:val="006853F1"/>
    <w:rsid w:val="006E1E44"/>
    <w:rsid w:val="006F3E6A"/>
    <w:rsid w:val="006F61A1"/>
    <w:rsid w:val="006F6A78"/>
    <w:rsid w:val="00714B8D"/>
    <w:rsid w:val="00715069"/>
    <w:rsid w:val="00715E6B"/>
    <w:rsid w:val="00745AB1"/>
    <w:rsid w:val="0075068F"/>
    <w:rsid w:val="007947EC"/>
    <w:rsid w:val="007B43E4"/>
    <w:rsid w:val="007C46E3"/>
    <w:rsid w:val="007D316C"/>
    <w:rsid w:val="007E038A"/>
    <w:rsid w:val="00817132"/>
    <w:rsid w:val="00821C99"/>
    <w:rsid w:val="008245A9"/>
    <w:rsid w:val="00833B4C"/>
    <w:rsid w:val="008375BD"/>
    <w:rsid w:val="00846EA2"/>
    <w:rsid w:val="008473AD"/>
    <w:rsid w:val="00850C96"/>
    <w:rsid w:val="00851384"/>
    <w:rsid w:val="008513C9"/>
    <w:rsid w:val="00881688"/>
    <w:rsid w:val="0088178E"/>
    <w:rsid w:val="00887178"/>
    <w:rsid w:val="008A0686"/>
    <w:rsid w:val="008A2AFB"/>
    <w:rsid w:val="008A52D7"/>
    <w:rsid w:val="008C08AD"/>
    <w:rsid w:val="008C3773"/>
    <w:rsid w:val="008D37AC"/>
    <w:rsid w:val="008D59B3"/>
    <w:rsid w:val="008E7D70"/>
    <w:rsid w:val="008F4CFD"/>
    <w:rsid w:val="00901739"/>
    <w:rsid w:val="00903097"/>
    <w:rsid w:val="009267C7"/>
    <w:rsid w:val="0093372E"/>
    <w:rsid w:val="00937C91"/>
    <w:rsid w:val="00963E3D"/>
    <w:rsid w:val="0097518D"/>
    <w:rsid w:val="009800AC"/>
    <w:rsid w:val="00987069"/>
    <w:rsid w:val="009A0D1B"/>
    <w:rsid w:val="009A2F71"/>
    <w:rsid w:val="009A6994"/>
    <w:rsid w:val="009B15B6"/>
    <w:rsid w:val="009B2AA6"/>
    <w:rsid w:val="009B3C43"/>
    <w:rsid w:val="009B4E23"/>
    <w:rsid w:val="009C3964"/>
    <w:rsid w:val="009E7DE8"/>
    <w:rsid w:val="00A07A3D"/>
    <w:rsid w:val="00A25DB4"/>
    <w:rsid w:val="00A25F2B"/>
    <w:rsid w:val="00A3305F"/>
    <w:rsid w:val="00A372FE"/>
    <w:rsid w:val="00A5036E"/>
    <w:rsid w:val="00A509D9"/>
    <w:rsid w:val="00A61E73"/>
    <w:rsid w:val="00A67DE3"/>
    <w:rsid w:val="00A70596"/>
    <w:rsid w:val="00A966D4"/>
    <w:rsid w:val="00A96E17"/>
    <w:rsid w:val="00A97F9D"/>
    <w:rsid w:val="00AA11B1"/>
    <w:rsid w:val="00AA5EA0"/>
    <w:rsid w:val="00AB4653"/>
    <w:rsid w:val="00AB4C62"/>
    <w:rsid w:val="00AC3A7E"/>
    <w:rsid w:val="00AE57B7"/>
    <w:rsid w:val="00AF36DA"/>
    <w:rsid w:val="00AF4C64"/>
    <w:rsid w:val="00B013CC"/>
    <w:rsid w:val="00B022A1"/>
    <w:rsid w:val="00B07654"/>
    <w:rsid w:val="00B07CC5"/>
    <w:rsid w:val="00B12753"/>
    <w:rsid w:val="00B17626"/>
    <w:rsid w:val="00B2183F"/>
    <w:rsid w:val="00B22C79"/>
    <w:rsid w:val="00B3075C"/>
    <w:rsid w:val="00B33509"/>
    <w:rsid w:val="00B36E60"/>
    <w:rsid w:val="00B54F39"/>
    <w:rsid w:val="00B6217F"/>
    <w:rsid w:val="00B754C6"/>
    <w:rsid w:val="00B75D9B"/>
    <w:rsid w:val="00B81912"/>
    <w:rsid w:val="00B838FD"/>
    <w:rsid w:val="00BA73ED"/>
    <w:rsid w:val="00BB0CFB"/>
    <w:rsid w:val="00BD6B09"/>
    <w:rsid w:val="00BD707E"/>
    <w:rsid w:val="00BE1F5B"/>
    <w:rsid w:val="00BE335A"/>
    <w:rsid w:val="00BF18E7"/>
    <w:rsid w:val="00C045CE"/>
    <w:rsid w:val="00C0556C"/>
    <w:rsid w:val="00C20238"/>
    <w:rsid w:val="00C22B5F"/>
    <w:rsid w:val="00C316A2"/>
    <w:rsid w:val="00C331F2"/>
    <w:rsid w:val="00C33FAB"/>
    <w:rsid w:val="00C55B9C"/>
    <w:rsid w:val="00C565B8"/>
    <w:rsid w:val="00C61E93"/>
    <w:rsid w:val="00C655D1"/>
    <w:rsid w:val="00C71E7C"/>
    <w:rsid w:val="00C77245"/>
    <w:rsid w:val="00CB60C0"/>
    <w:rsid w:val="00CB6B71"/>
    <w:rsid w:val="00CC2E5F"/>
    <w:rsid w:val="00CC7AD1"/>
    <w:rsid w:val="00CD7F52"/>
    <w:rsid w:val="00CF2A59"/>
    <w:rsid w:val="00CF2BF1"/>
    <w:rsid w:val="00D05931"/>
    <w:rsid w:val="00D14DBB"/>
    <w:rsid w:val="00D54ECB"/>
    <w:rsid w:val="00D572EA"/>
    <w:rsid w:val="00D71D94"/>
    <w:rsid w:val="00D73634"/>
    <w:rsid w:val="00D75F36"/>
    <w:rsid w:val="00D85134"/>
    <w:rsid w:val="00D8703C"/>
    <w:rsid w:val="00D8713A"/>
    <w:rsid w:val="00DA003C"/>
    <w:rsid w:val="00DB35F7"/>
    <w:rsid w:val="00DB508D"/>
    <w:rsid w:val="00DC776D"/>
    <w:rsid w:val="00DD0FA7"/>
    <w:rsid w:val="00DE4393"/>
    <w:rsid w:val="00DF3E1E"/>
    <w:rsid w:val="00DF4D79"/>
    <w:rsid w:val="00E120DF"/>
    <w:rsid w:val="00E127DD"/>
    <w:rsid w:val="00E26241"/>
    <w:rsid w:val="00E40ACD"/>
    <w:rsid w:val="00E51F72"/>
    <w:rsid w:val="00E5432D"/>
    <w:rsid w:val="00E616EF"/>
    <w:rsid w:val="00E63219"/>
    <w:rsid w:val="00E67BC5"/>
    <w:rsid w:val="00E8643D"/>
    <w:rsid w:val="00E8682A"/>
    <w:rsid w:val="00EB566B"/>
    <w:rsid w:val="00EC6FC8"/>
    <w:rsid w:val="00ED2EFC"/>
    <w:rsid w:val="00ED4E57"/>
    <w:rsid w:val="00EE7A9A"/>
    <w:rsid w:val="00EF206C"/>
    <w:rsid w:val="00F01C45"/>
    <w:rsid w:val="00F03168"/>
    <w:rsid w:val="00F10A49"/>
    <w:rsid w:val="00F1190C"/>
    <w:rsid w:val="00F149E7"/>
    <w:rsid w:val="00F23E20"/>
    <w:rsid w:val="00F310C6"/>
    <w:rsid w:val="00F41A02"/>
    <w:rsid w:val="00F457DA"/>
    <w:rsid w:val="00F625C3"/>
    <w:rsid w:val="00F656D1"/>
    <w:rsid w:val="00F72C28"/>
    <w:rsid w:val="00F75727"/>
    <w:rsid w:val="00F76AA6"/>
    <w:rsid w:val="00F82036"/>
    <w:rsid w:val="00F839D9"/>
    <w:rsid w:val="00F858C0"/>
    <w:rsid w:val="00F86347"/>
    <w:rsid w:val="00F915AC"/>
    <w:rsid w:val="00F96D25"/>
    <w:rsid w:val="00FA3639"/>
    <w:rsid w:val="00FA3847"/>
    <w:rsid w:val="00FA4567"/>
    <w:rsid w:val="00FB1F50"/>
    <w:rsid w:val="00FB5943"/>
    <w:rsid w:val="00FC02FE"/>
    <w:rsid w:val="00FC2AB7"/>
    <w:rsid w:val="00FC7E31"/>
    <w:rsid w:val="00FD2852"/>
    <w:rsid w:val="00FF34F3"/>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8C97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116399">
      <w:bodyDiv w:val="1"/>
      <w:marLeft w:val="0"/>
      <w:marRight w:val="0"/>
      <w:marTop w:val="0"/>
      <w:marBottom w:val="0"/>
      <w:divBdr>
        <w:top w:val="none" w:sz="0" w:space="0" w:color="auto"/>
        <w:left w:val="none" w:sz="0" w:space="0" w:color="auto"/>
        <w:bottom w:val="none" w:sz="0" w:space="0" w:color="auto"/>
        <w:right w:val="none" w:sz="0" w:space="0" w:color="auto"/>
      </w:divBdr>
      <w:divsChild>
        <w:div w:id="1456212870">
          <w:marLeft w:val="0"/>
          <w:marRight w:val="0"/>
          <w:marTop w:val="0"/>
          <w:marBottom w:val="0"/>
          <w:divBdr>
            <w:top w:val="none" w:sz="0" w:space="0" w:color="auto"/>
            <w:left w:val="none" w:sz="0" w:space="0" w:color="auto"/>
            <w:bottom w:val="none" w:sz="0" w:space="0" w:color="auto"/>
            <w:right w:val="none" w:sz="0" w:space="0" w:color="auto"/>
          </w:divBdr>
          <w:divsChild>
            <w:div w:id="1349521059">
              <w:marLeft w:val="0"/>
              <w:marRight w:val="0"/>
              <w:marTop w:val="0"/>
              <w:marBottom w:val="0"/>
              <w:divBdr>
                <w:top w:val="none" w:sz="0" w:space="0" w:color="auto"/>
                <w:left w:val="none" w:sz="0" w:space="0" w:color="auto"/>
                <w:bottom w:val="none" w:sz="0" w:space="0" w:color="auto"/>
                <w:right w:val="none" w:sz="0" w:space="0" w:color="auto"/>
              </w:divBdr>
              <w:divsChild>
                <w:div w:id="1251307134">
                  <w:marLeft w:val="0"/>
                  <w:marRight w:val="0"/>
                  <w:marTop w:val="0"/>
                  <w:marBottom w:val="0"/>
                  <w:divBdr>
                    <w:top w:val="none" w:sz="0" w:space="0" w:color="auto"/>
                    <w:left w:val="none" w:sz="0" w:space="0" w:color="auto"/>
                    <w:bottom w:val="none" w:sz="0" w:space="0" w:color="auto"/>
                    <w:right w:val="none" w:sz="0" w:space="0" w:color="auto"/>
                  </w:divBdr>
                  <w:divsChild>
                    <w:div w:id="77290620">
                      <w:marLeft w:val="0"/>
                      <w:marRight w:val="0"/>
                      <w:marTop w:val="0"/>
                      <w:marBottom w:val="0"/>
                      <w:divBdr>
                        <w:top w:val="none" w:sz="0" w:space="0" w:color="auto"/>
                        <w:left w:val="none" w:sz="0" w:space="0" w:color="auto"/>
                        <w:bottom w:val="none" w:sz="0" w:space="0" w:color="auto"/>
                        <w:right w:val="none" w:sz="0" w:space="0" w:color="auto"/>
                      </w:divBdr>
                      <w:divsChild>
                        <w:div w:id="1691948632">
                          <w:marLeft w:val="0"/>
                          <w:marRight w:val="0"/>
                          <w:marTop w:val="0"/>
                          <w:marBottom w:val="0"/>
                          <w:divBdr>
                            <w:top w:val="none" w:sz="0" w:space="0" w:color="auto"/>
                            <w:left w:val="none" w:sz="0" w:space="0" w:color="auto"/>
                            <w:bottom w:val="none" w:sz="0" w:space="0" w:color="auto"/>
                            <w:right w:val="none" w:sz="0" w:space="0" w:color="auto"/>
                          </w:divBdr>
                          <w:divsChild>
                            <w:div w:id="1236404313">
                              <w:marLeft w:val="0"/>
                              <w:marRight w:val="0"/>
                              <w:marTop w:val="0"/>
                              <w:marBottom w:val="0"/>
                              <w:divBdr>
                                <w:top w:val="none" w:sz="0" w:space="0" w:color="auto"/>
                                <w:left w:val="none" w:sz="0" w:space="0" w:color="auto"/>
                                <w:bottom w:val="none" w:sz="0" w:space="0" w:color="auto"/>
                                <w:right w:val="none" w:sz="0" w:space="0" w:color="auto"/>
                              </w:divBdr>
                              <w:divsChild>
                                <w:div w:id="750078959">
                                  <w:marLeft w:val="0"/>
                                  <w:marRight w:val="0"/>
                                  <w:marTop w:val="0"/>
                                  <w:marBottom w:val="0"/>
                                  <w:divBdr>
                                    <w:top w:val="none" w:sz="0" w:space="0" w:color="auto"/>
                                    <w:left w:val="none" w:sz="0" w:space="0" w:color="auto"/>
                                    <w:bottom w:val="none" w:sz="0" w:space="0" w:color="auto"/>
                                    <w:right w:val="none" w:sz="0" w:space="0" w:color="auto"/>
                                  </w:divBdr>
                                  <w:divsChild>
                                    <w:div w:id="1447650305">
                                      <w:marLeft w:val="0"/>
                                      <w:marRight w:val="0"/>
                                      <w:marTop w:val="0"/>
                                      <w:marBottom w:val="0"/>
                                      <w:divBdr>
                                        <w:top w:val="none" w:sz="0" w:space="0" w:color="auto"/>
                                        <w:left w:val="none" w:sz="0" w:space="0" w:color="auto"/>
                                        <w:bottom w:val="none" w:sz="0" w:space="0" w:color="auto"/>
                                        <w:right w:val="none" w:sz="0" w:space="0" w:color="auto"/>
                                      </w:divBdr>
                                      <w:divsChild>
                                        <w:div w:id="2144423686">
                                          <w:marLeft w:val="0"/>
                                          <w:marRight w:val="0"/>
                                          <w:marTop w:val="0"/>
                                          <w:marBottom w:val="0"/>
                                          <w:divBdr>
                                            <w:top w:val="none" w:sz="0" w:space="0" w:color="auto"/>
                                            <w:left w:val="none" w:sz="0" w:space="0" w:color="auto"/>
                                            <w:bottom w:val="none" w:sz="0" w:space="0" w:color="auto"/>
                                            <w:right w:val="none" w:sz="0" w:space="0" w:color="auto"/>
                                          </w:divBdr>
                                          <w:divsChild>
                                            <w:div w:id="1387990279">
                                              <w:marLeft w:val="0"/>
                                              <w:marRight w:val="0"/>
                                              <w:marTop w:val="0"/>
                                              <w:marBottom w:val="0"/>
                                              <w:divBdr>
                                                <w:top w:val="none" w:sz="0" w:space="0" w:color="auto"/>
                                                <w:left w:val="none" w:sz="0" w:space="0" w:color="auto"/>
                                                <w:bottom w:val="none" w:sz="0" w:space="0" w:color="auto"/>
                                                <w:right w:val="none" w:sz="0" w:space="0" w:color="auto"/>
                                              </w:divBdr>
                                              <w:divsChild>
                                                <w:div w:id="1129545611">
                                                  <w:marLeft w:val="0"/>
                                                  <w:marRight w:val="0"/>
                                                  <w:marTop w:val="0"/>
                                                  <w:marBottom w:val="0"/>
                                                  <w:divBdr>
                                                    <w:top w:val="none" w:sz="0" w:space="0" w:color="auto"/>
                                                    <w:left w:val="none" w:sz="0" w:space="0" w:color="auto"/>
                                                    <w:bottom w:val="none" w:sz="0" w:space="0" w:color="auto"/>
                                                    <w:right w:val="none" w:sz="0" w:space="0" w:color="auto"/>
                                                  </w:divBdr>
                                                  <w:divsChild>
                                                    <w:div w:id="793328900">
                                                      <w:marLeft w:val="0"/>
                                                      <w:marRight w:val="0"/>
                                                      <w:marTop w:val="0"/>
                                                      <w:marBottom w:val="0"/>
                                                      <w:divBdr>
                                                        <w:top w:val="none" w:sz="0" w:space="0" w:color="auto"/>
                                                        <w:left w:val="none" w:sz="0" w:space="0" w:color="auto"/>
                                                        <w:bottom w:val="none" w:sz="0" w:space="0" w:color="auto"/>
                                                        <w:right w:val="none" w:sz="0" w:space="0" w:color="auto"/>
                                                      </w:divBdr>
                                                      <w:divsChild>
                                                        <w:div w:id="571473987">
                                                          <w:marLeft w:val="0"/>
                                                          <w:marRight w:val="0"/>
                                                          <w:marTop w:val="0"/>
                                                          <w:marBottom w:val="0"/>
                                                          <w:divBdr>
                                                            <w:top w:val="none" w:sz="0" w:space="0" w:color="auto"/>
                                                            <w:left w:val="none" w:sz="0" w:space="0" w:color="auto"/>
                                                            <w:bottom w:val="none" w:sz="0" w:space="0" w:color="auto"/>
                                                            <w:right w:val="none" w:sz="0" w:space="0" w:color="auto"/>
                                                          </w:divBdr>
                                                          <w:divsChild>
                                                            <w:div w:id="62408370">
                                                              <w:marLeft w:val="0"/>
                                                              <w:marRight w:val="0"/>
                                                              <w:marTop w:val="0"/>
                                                              <w:marBottom w:val="0"/>
                                                              <w:divBdr>
                                                                <w:top w:val="none" w:sz="0" w:space="0" w:color="auto"/>
                                                                <w:left w:val="none" w:sz="0" w:space="0" w:color="auto"/>
                                                                <w:bottom w:val="none" w:sz="0" w:space="0" w:color="auto"/>
                                                                <w:right w:val="none" w:sz="0" w:space="0" w:color="auto"/>
                                                              </w:divBdr>
                                                              <w:divsChild>
                                                                <w:div w:id="1848983878">
                                                                  <w:marLeft w:val="0"/>
                                                                  <w:marRight w:val="0"/>
                                                                  <w:marTop w:val="0"/>
                                                                  <w:marBottom w:val="0"/>
                                                                  <w:divBdr>
                                                                    <w:top w:val="none" w:sz="0" w:space="0" w:color="auto"/>
                                                                    <w:left w:val="none" w:sz="0" w:space="0" w:color="auto"/>
                                                                    <w:bottom w:val="none" w:sz="0" w:space="0" w:color="auto"/>
                                                                    <w:right w:val="none" w:sz="0" w:space="0" w:color="auto"/>
                                                                  </w:divBdr>
                                                                  <w:divsChild>
                                                                    <w:div w:id="1265456263">
                                                                      <w:marLeft w:val="0"/>
                                                                      <w:marRight w:val="0"/>
                                                                      <w:marTop w:val="0"/>
                                                                      <w:marBottom w:val="0"/>
                                                                      <w:divBdr>
                                                                        <w:top w:val="none" w:sz="0" w:space="0" w:color="auto"/>
                                                                        <w:left w:val="none" w:sz="0" w:space="0" w:color="auto"/>
                                                                        <w:bottom w:val="none" w:sz="0" w:space="0" w:color="auto"/>
                                                                        <w:right w:val="none" w:sz="0" w:space="0" w:color="auto"/>
                                                                      </w:divBdr>
                                                                      <w:divsChild>
                                                                        <w:div w:id="1124273988">
                                                                          <w:marLeft w:val="0"/>
                                                                          <w:marRight w:val="0"/>
                                                                          <w:marTop w:val="0"/>
                                                                          <w:marBottom w:val="0"/>
                                                                          <w:divBdr>
                                                                            <w:top w:val="none" w:sz="0" w:space="0" w:color="auto"/>
                                                                            <w:left w:val="none" w:sz="0" w:space="0" w:color="auto"/>
                                                                            <w:bottom w:val="none" w:sz="0" w:space="0" w:color="auto"/>
                                                                            <w:right w:val="none" w:sz="0" w:space="0" w:color="auto"/>
                                                                          </w:divBdr>
                                                                          <w:divsChild>
                                                                            <w:div w:id="1272282657">
                                                                              <w:marLeft w:val="0"/>
                                                                              <w:marRight w:val="0"/>
                                                                              <w:marTop w:val="0"/>
                                                                              <w:marBottom w:val="0"/>
                                                                              <w:divBdr>
                                                                                <w:top w:val="none" w:sz="0" w:space="0" w:color="auto"/>
                                                                                <w:left w:val="none" w:sz="0" w:space="0" w:color="auto"/>
                                                                                <w:bottom w:val="none" w:sz="0" w:space="0" w:color="auto"/>
                                                                                <w:right w:val="none" w:sz="0" w:space="0" w:color="auto"/>
                                                                              </w:divBdr>
                                                                              <w:divsChild>
                                                                                <w:div w:id="891111136">
                                                                                  <w:marLeft w:val="0"/>
                                                                                  <w:marRight w:val="0"/>
                                                                                  <w:marTop w:val="0"/>
                                                                                  <w:marBottom w:val="0"/>
                                                                                  <w:divBdr>
                                                                                    <w:top w:val="none" w:sz="0" w:space="0" w:color="auto"/>
                                                                                    <w:left w:val="none" w:sz="0" w:space="0" w:color="auto"/>
                                                                                    <w:bottom w:val="none" w:sz="0" w:space="0" w:color="auto"/>
                                                                                    <w:right w:val="none" w:sz="0" w:space="0" w:color="auto"/>
                                                                                  </w:divBdr>
                                                                                  <w:divsChild>
                                                                                    <w:div w:id="1710373650">
                                                                                      <w:marLeft w:val="0"/>
                                                                                      <w:marRight w:val="0"/>
                                                                                      <w:marTop w:val="0"/>
                                                                                      <w:marBottom w:val="0"/>
                                                                                      <w:divBdr>
                                                                                        <w:top w:val="none" w:sz="0" w:space="0" w:color="auto"/>
                                                                                        <w:left w:val="none" w:sz="0" w:space="0" w:color="auto"/>
                                                                                        <w:bottom w:val="none" w:sz="0" w:space="0" w:color="auto"/>
                                                                                        <w:right w:val="none" w:sz="0" w:space="0" w:color="auto"/>
                                                                                      </w:divBdr>
                                                                                      <w:divsChild>
                                                                                        <w:div w:id="1779909728">
                                                                                          <w:marLeft w:val="0"/>
                                                                                          <w:marRight w:val="0"/>
                                                                                          <w:marTop w:val="0"/>
                                                                                          <w:marBottom w:val="0"/>
                                                                                          <w:divBdr>
                                                                                            <w:top w:val="none" w:sz="0" w:space="0" w:color="auto"/>
                                                                                            <w:left w:val="none" w:sz="0" w:space="0" w:color="auto"/>
                                                                                            <w:bottom w:val="none" w:sz="0" w:space="0" w:color="auto"/>
                                                                                            <w:right w:val="none" w:sz="0" w:space="0" w:color="auto"/>
                                                                                          </w:divBdr>
                                                                                          <w:divsChild>
                                                                                            <w:div w:id="1505701920">
                                                                                              <w:marLeft w:val="0"/>
                                                                                              <w:marRight w:val="0"/>
                                                                                              <w:marTop w:val="0"/>
                                                                                              <w:marBottom w:val="0"/>
                                                                                              <w:divBdr>
                                                                                                <w:top w:val="none" w:sz="0" w:space="0" w:color="auto"/>
                                                                                                <w:left w:val="none" w:sz="0" w:space="0" w:color="auto"/>
                                                                                                <w:bottom w:val="none" w:sz="0" w:space="0" w:color="auto"/>
                                                                                                <w:right w:val="none" w:sz="0" w:space="0" w:color="auto"/>
                                                                                              </w:divBdr>
                                                                                              <w:divsChild>
                                                                                                <w:div w:id="997924152">
                                                                                                  <w:marLeft w:val="0"/>
                                                                                                  <w:marRight w:val="0"/>
                                                                                                  <w:marTop w:val="0"/>
                                                                                                  <w:marBottom w:val="0"/>
                                                                                                  <w:divBdr>
                                                                                                    <w:top w:val="none" w:sz="0" w:space="0" w:color="auto"/>
                                                                                                    <w:left w:val="none" w:sz="0" w:space="0" w:color="auto"/>
                                                                                                    <w:bottom w:val="none" w:sz="0" w:space="0" w:color="auto"/>
                                                                                                    <w:right w:val="none" w:sz="0" w:space="0" w:color="auto"/>
                                                                                                  </w:divBdr>
                                                                                                  <w:divsChild>
                                                                                                    <w:div w:id="159663220">
                                                                                                      <w:marLeft w:val="0"/>
                                                                                                      <w:marRight w:val="0"/>
                                                                                                      <w:marTop w:val="0"/>
                                                                                                      <w:marBottom w:val="0"/>
                                                                                                      <w:divBdr>
                                                                                                        <w:top w:val="none" w:sz="0" w:space="0" w:color="auto"/>
                                                                                                        <w:left w:val="none" w:sz="0" w:space="0" w:color="auto"/>
                                                                                                        <w:bottom w:val="none" w:sz="0" w:space="0" w:color="auto"/>
                                                                                                        <w:right w:val="none" w:sz="0" w:space="0" w:color="auto"/>
                                                                                                      </w:divBdr>
                                                                                                      <w:divsChild>
                                                                                                        <w:div w:id="49962774">
                                                                                                          <w:marLeft w:val="0"/>
                                                                                                          <w:marRight w:val="0"/>
                                                                                                          <w:marTop w:val="0"/>
                                                                                                          <w:marBottom w:val="0"/>
                                                                                                          <w:divBdr>
                                                                                                            <w:top w:val="none" w:sz="0" w:space="0" w:color="auto"/>
                                                                                                            <w:left w:val="none" w:sz="0" w:space="0" w:color="auto"/>
                                                                                                            <w:bottom w:val="none" w:sz="0" w:space="0" w:color="auto"/>
                                                                                                            <w:right w:val="none" w:sz="0" w:space="0" w:color="auto"/>
                                                                                                          </w:divBdr>
                                                                                                          <w:divsChild>
                                                                                                            <w:div w:id="732195908">
                                                                                                              <w:marLeft w:val="0"/>
                                                                                                              <w:marRight w:val="0"/>
                                                                                                              <w:marTop w:val="0"/>
                                                                                                              <w:marBottom w:val="0"/>
                                                                                                              <w:divBdr>
                                                                                                                <w:top w:val="none" w:sz="0" w:space="0" w:color="auto"/>
                                                                                                                <w:left w:val="none" w:sz="0" w:space="0" w:color="auto"/>
                                                                                                                <w:bottom w:val="none" w:sz="0" w:space="0" w:color="auto"/>
                                                                                                                <w:right w:val="none" w:sz="0" w:space="0" w:color="auto"/>
                                                                                                              </w:divBdr>
                                                                                                              <w:divsChild>
                                                                                                                <w:div w:id="122424946">
                                                                                                                  <w:marLeft w:val="0"/>
                                                                                                                  <w:marRight w:val="0"/>
                                                                                                                  <w:marTop w:val="0"/>
                                                                                                                  <w:marBottom w:val="0"/>
                                                                                                                  <w:divBdr>
                                                                                                                    <w:top w:val="none" w:sz="0" w:space="0" w:color="auto"/>
                                                                                                                    <w:left w:val="none" w:sz="0" w:space="0" w:color="auto"/>
                                                                                                                    <w:bottom w:val="none" w:sz="0" w:space="0" w:color="auto"/>
                                                                                                                    <w:right w:val="none" w:sz="0" w:space="0" w:color="auto"/>
                                                                                                                  </w:divBdr>
                                                                                                                  <w:divsChild>
                                                                                                                    <w:div w:id="1743985883">
                                                                                                                      <w:marLeft w:val="0"/>
                                                                                                                      <w:marRight w:val="0"/>
                                                                                                                      <w:marTop w:val="0"/>
                                                                                                                      <w:marBottom w:val="0"/>
                                                                                                                      <w:divBdr>
                                                                                                                        <w:top w:val="none" w:sz="0" w:space="0" w:color="auto"/>
                                                                                                                        <w:left w:val="none" w:sz="0" w:space="0" w:color="auto"/>
                                                                                                                        <w:bottom w:val="none" w:sz="0" w:space="0" w:color="auto"/>
                                                                                                                        <w:right w:val="none" w:sz="0" w:space="0" w:color="auto"/>
                                                                                                                      </w:divBdr>
                                                                                                                      <w:divsChild>
                                                                                                                        <w:div w:id="462579502">
                                                                                                                          <w:marLeft w:val="0"/>
                                                                                                                          <w:marRight w:val="0"/>
                                                                                                                          <w:marTop w:val="0"/>
                                                                                                                          <w:marBottom w:val="0"/>
                                                                                                                          <w:divBdr>
                                                                                                                            <w:top w:val="none" w:sz="0" w:space="0" w:color="auto"/>
                                                                                                                            <w:left w:val="none" w:sz="0" w:space="0" w:color="auto"/>
                                                                                                                            <w:bottom w:val="none" w:sz="0" w:space="0" w:color="auto"/>
                                                                                                                            <w:right w:val="none" w:sz="0" w:space="0" w:color="auto"/>
                                                                                                                          </w:divBdr>
                                                                                                                          <w:divsChild>
                                                                                                                            <w:div w:id="824659811">
                                                                                                                              <w:marLeft w:val="0"/>
                                                                                                                              <w:marRight w:val="0"/>
                                                                                                                              <w:marTop w:val="0"/>
                                                                                                                              <w:marBottom w:val="0"/>
                                                                                                                              <w:divBdr>
                                                                                                                                <w:top w:val="none" w:sz="0" w:space="0" w:color="auto"/>
                                                                                                                                <w:left w:val="none" w:sz="0" w:space="0" w:color="auto"/>
                                                                                                                                <w:bottom w:val="none" w:sz="0" w:space="0" w:color="auto"/>
                                                                                                                                <w:right w:val="none" w:sz="0" w:space="0" w:color="auto"/>
                                                                                                                              </w:divBdr>
                                                                                                                              <w:divsChild>
                                                                                                                                <w:div w:id="564881329">
                                                                                                                                  <w:marLeft w:val="0"/>
                                                                                                                                  <w:marRight w:val="0"/>
                                                                                                                                  <w:marTop w:val="0"/>
                                                                                                                                  <w:marBottom w:val="0"/>
                                                                                                                                  <w:divBdr>
                                                                                                                                    <w:top w:val="none" w:sz="0" w:space="0" w:color="auto"/>
                                                                                                                                    <w:left w:val="none" w:sz="0" w:space="0" w:color="auto"/>
                                                                                                                                    <w:bottom w:val="none" w:sz="0" w:space="0" w:color="auto"/>
                                                                                                                                    <w:right w:val="none" w:sz="0" w:space="0" w:color="auto"/>
                                                                                                                                  </w:divBdr>
                                                                                                                                  <w:divsChild>
                                                                                                                                    <w:div w:id="1175654084">
                                                                                                                                      <w:marLeft w:val="0"/>
                                                                                                                                      <w:marRight w:val="0"/>
                                                                                                                                      <w:marTop w:val="0"/>
                                                                                                                                      <w:marBottom w:val="0"/>
                                                                                                                                      <w:divBdr>
                                                                                                                                        <w:top w:val="none" w:sz="0" w:space="0" w:color="auto"/>
                                                                                                                                        <w:left w:val="none" w:sz="0" w:space="0" w:color="auto"/>
                                                                                                                                        <w:bottom w:val="none" w:sz="0" w:space="0" w:color="auto"/>
                                                                                                                                        <w:right w:val="none" w:sz="0" w:space="0" w:color="auto"/>
                                                                                                                                      </w:divBdr>
                                                                                                                                      <w:divsChild>
                                                                                                                                        <w:div w:id="78412765">
                                                                                                                                          <w:marLeft w:val="0"/>
                                                                                                                                          <w:marRight w:val="0"/>
                                                                                                                                          <w:marTop w:val="0"/>
                                                                                                                                          <w:marBottom w:val="0"/>
                                                                                                                                          <w:divBdr>
                                                                                                                                            <w:top w:val="none" w:sz="0" w:space="0" w:color="auto"/>
                                                                                                                                            <w:left w:val="none" w:sz="0" w:space="0" w:color="auto"/>
                                                                                                                                            <w:bottom w:val="none" w:sz="0" w:space="0" w:color="auto"/>
                                                                                                                                            <w:right w:val="none" w:sz="0" w:space="0" w:color="auto"/>
                                                                                                                                          </w:divBdr>
                                                                                                                                          <w:divsChild>
                                                                                                                                            <w:div w:id="1783331836">
                                                                                                                                              <w:marLeft w:val="0"/>
                                                                                                                                              <w:marRight w:val="0"/>
                                                                                                                                              <w:marTop w:val="0"/>
                                                                                                                                              <w:marBottom w:val="0"/>
                                                                                                                                              <w:divBdr>
                                                                                                                                                <w:top w:val="none" w:sz="0" w:space="0" w:color="auto"/>
                                                                                                                                                <w:left w:val="none" w:sz="0" w:space="0" w:color="auto"/>
                                                                                                                                                <w:bottom w:val="none" w:sz="0" w:space="0" w:color="auto"/>
                                                                                                                                                <w:right w:val="none" w:sz="0" w:space="0" w:color="auto"/>
                                                                                                                                              </w:divBdr>
                                                                                                                                              <w:divsChild>
                                                                                                                                                <w:div w:id="123236230">
                                                                                                                                                  <w:marLeft w:val="0"/>
                                                                                                                                                  <w:marRight w:val="0"/>
                                                                                                                                                  <w:marTop w:val="0"/>
                                                                                                                                                  <w:marBottom w:val="0"/>
                                                                                                                                                  <w:divBdr>
                                                                                                                                                    <w:top w:val="none" w:sz="0" w:space="0" w:color="auto"/>
                                                                                                                                                    <w:left w:val="none" w:sz="0" w:space="0" w:color="auto"/>
                                                                                                                                                    <w:bottom w:val="none" w:sz="0" w:space="0" w:color="auto"/>
                                                                                                                                                    <w:right w:val="none" w:sz="0" w:space="0" w:color="auto"/>
                                                                                                                                                  </w:divBdr>
                                                                                                                                                  <w:divsChild>
                                                                                                                                                    <w:div w:id="1214847259">
                                                                                                                                                      <w:marLeft w:val="0"/>
                                                                                                                                                      <w:marRight w:val="0"/>
                                                                                                                                                      <w:marTop w:val="0"/>
                                                                                                                                                      <w:marBottom w:val="0"/>
                                                                                                                                                      <w:divBdr>
                                                                                                                                                        <w:top w:val="none" w:sz="0" w:space="0" w:color="auto"/>
                                                                                                                                                        <w:left w:val="none" w:sz="0" w:space="0" w:color="auto"/>
                                                                                                                                                        <w:bottom w:val="none" w:sz="0" w:space="0" w:color="auto"/>
                                                                                                                                                        <w:right w:val="none" w:sz="0" w:space="0" w:color="auto"/>
                                                                                                                                                      </w:divBdr>
                                                                                                                                                      <w:divsChild>
                                                                                                                                                        <w:div w:id="1144855653">
                                                                                                                                                          <w:marLeft w:val="0"/>
                                                                                                                                                          <w:marRight w:val="0"/>
                                                                                                                                                          <w:marTop w:val="0"/>
                                                                                                                                                          <w:marBottom w:val="0"/>
                                                                                                                                                          <w:divBdr>
                                                                                                                                                            <w:top w:val="none" w:sz="0" w:space="0" w:color="auto"/>
                                                                                                                                                            <w:left w:val="none" w:sz="0" w:space="0" w:color="auto"/>
                                                                                                                                                            <w:bottom w:val="none" w:sz="0" w:space="0" w:color="auto"/>
                                                                                                                                                            <w:right w:val="none" w:sz="0" w:space="0" w:color="auto"/>
                                                                                                                                                          </w:divBdr>
                                                                                                                                                          <w:divsChild>
                                                                                                                                                            <w:div w:id="33164794">
                                                                                                                                                              <w:marLeft w:val="0"/>
                                                                                                                                                              <w:marRight w:val="0"/>
                                                                                                                                                              <w:marTop w:val="0"/>
                                                                                                                                                              <w:marBottom w:val="0"/>
                                                                                                                                                              <w:divBdr>
                                                                                                                                                                <w:top w:val="none" w:sz="0" w:space="0" w:color="auto"/>
                                                                                                                                                                <w:left w:val="none" w:sz="0" w:space="0" w:color="auto"/>
                                                                                                                                                                <w:bottom w:val="none" w:sz="0" w:space="0" w:color="auto"/>
                                                                                                                                                                <w:right w:val="none" w:sz="0" w:space="0" w:color="auto"/>
                                                                                                                                                              </w:divBdr>
                                                                                                                                                              <w:divsChild>
                                                                                                                                                                <w:div w:id="2130314456">
                                                                                                                                                                  <w:marLeft w:val="0"/>
                                                                                                                                                                  <w:marRight w:val="0"/>
                                                                                                                                                                  <w:marTop w:val="0"/>
                                                                                                                                                                  <w:marBottom w:val="0"/>
                                                                                                                                                                  <w:divBdr>
                                                                                                                                                                    <w:top w:val="none" w:sz="0" w:space="0" w:color="auto"/>
                                                                                                                                                                    <w:left w:val="none" w:sz="0" w:space="0" w:color="auto"/>
                                                                                                                                                                    <w:bottom w:val="none" w:sz="0" w:space="0" w:color="auto"/>
                                                                                                                                                                    <w:right w:val="none" w:sz="0" w:space="0" w:color="auto"/>
                                                                                                                                                                  </w:divBdr>
                                                                                                                                                                  <w:divsChild>
                                                                                                                                                                    <w:div w:id="1658532920">
                                                                                                                                                                      <w:marLeft w:val="0"/>
                                                                                                                                                                      <w:marRight w:val="0"/>
                                                                                                                                                                      <w:marTop w:val="0"/>
                                                                                                                                                                      <w:marBottom w:val="0"/>
                                                                                                                                                                      <w:divBdr>
                                                                                                                                                                        <w:top w:val="none" w:sz="0" w:space="0" w:color="auto"/>
                                                                                                                                                                        <w:left w:val="none" w:sz="0" w:space="0" w:color="auto"/>
                                                                                                                                                                        <w:bottom w:val="none" w:sz="0" w:space="0" w:color="auto"/>
                                                                                                                                                                        <w:right w:val="none" w:sz="0" w:space="0" w:color="auto"/>
                                                                                                                                                                      </w:divBdr>
                                                                                                                                                                      <w:divsChild>
                                                                                                                                                                        <w:div w:id="840511355">
                                                                                                                                                                          <w:marLeft w:val="0"/>
                                                                                                                                                                          <w:marRight w:val="0"/>
                                                                                                                                                                          <w:marTop w:val="0"/>
                                                                                                                                                                          <w:marBottom w:val="0"/>
                                                                                                                                                                          <w:divBdr>
                                                                                                                                                                            <w:top w:val="none" w:sz="0" w:space="0" w:color="auto"/>
                                                                                                                                                                            <w:left w:val="none" w:sz="0" w:space="0" w:color="auto"/>
                                                                                                                                                                            <w:bottom w:val="none" w:sz="0" w:space="0" w:color="auto"/>
                                                                                                                                                                            <w:right w:val="none" w:sz="0" w:space="0" w:color="auto"/>
                                                                                                                                                                          </w:divBdr>
                                                                                                                                                                          <w:divsChild>
                                                                                                                                                                            <w:div w:id="897325380">
                                                                                                                                                                              <w:marLeft w:val="0"/>
                                                                                                                                                                              <w:marRight w:val="0"/>
                                                                                                                                                                              <w:marTop w:val="0"/>
                                                                                                                                                                              <w:marBottom w:val="0"/>
                                                                                                                                                                              <w:divBdr>
                                                                                                                                                                                <w:top w:val="none" w:sz="0" w:space="0" w:color="auto"/>
                                                                                                                                                                                <w:left w:val="none" w:sz="0" w:space="0" w:color="auto"/>
                                                                                                                                                                                <w:bottom w:val="none" w:sz="0" w:space="0" w:color="auto"/>
                                                                                                                                                                                <w:right w:val="none" w:sz="0" w:space="0" w:color="auto"/>
                                                                                                                                                                              </w:divBdr>
                                                                                                                                                                              <w:divsChild>
                                                                                                                                                                                <w:div w:id="184945110">
                                                                                                                                                                                  <w:marLeft w:val="0"/>
                                                                                                                                                                                  <w:marRight w:val="0"/>
                                                                                                                                                                                  <w:marTop w:val="0"/>
                                                                                                                                                                                  <w:marBottom w:val="0"/>
                                                                                                                                                                                  <w:divBdr>
                                                                                                                                                                                    <w:top w:val="none" w:sz="0" w:space="0" w:color="auto"/>
                                                                                                                                                                                    <w:left w:val="none" w:sz="0" w:space="0" w:color="auto"/>
                                                                                                                                                                                    <w:bottom w:val="none" w:sz="0" w:space="0" w:color="auto"/>
                                                                                                                                                                                    <w:right w:val="none" w:sz="0" w:space="0" w:color="auto"/>
                                                                                                                                                                                  </w:divBdr>
                                                                                                                                                                                  <w:divsChild>
                                                                                                                                                                                    <w:div w:id="1345009693">
                                                                                                                                                                                      <w:marLeft w:val="0"/>
                                                                                                                                                                                      <w:marRight w:val="0"/>
                                                                                                                                                                                      <w:marTop w:val="0"/>
                                                                                                                                                                                      <w:marBottom w:val="0"/>
                                                                                                                                                                                      <w:divBdr>
                                                                                                                                                                                        <w:top w:val="none" w:sz="0" w:space="0" w:color="auto"/>
                                                                                                                                                                                        <w:left w:val="none" w:sz="0" w:space="0" w:color="auto"/>
                                                                                                                                                                                        <w:bottom w:val="none" w:sz="0" w:space="0" w:color="auto"/>
                                                                                                                                                                                        <w:right w:val="none" w:sz="0" w:space="0" w:color="auto"/>
                                                                                                                                                                                      </w:divBdr>
                                                                                                                                                                                      <w:divsChild>
                                                                                                                                                                                        <w:div w:id="553081299">
                                                                                                                                                                                          <w:marLeft w:val="0"/>
                                                                                                                                                                                          <w:marRight w:val="0"/>
                                                                                                                                                                                          <w:marTop w:val="0"/>
                                                                                                                                                                                          <w:marBottom w:val="0"/>
                                                                                                                                                                                          <w:divBdr>
                                                                                                                                                                                            <w:top w:val="none" w:sz="0" w:space="0" w:color="auto"/>
                                                                                                                                                                                            <w:left w:val="none" w:sz="0" w:space="0" w:color="auto"/>
                                                                                                                                                                                            <w:bottom w:val="none" w:sz="0" w:space="0" w:color="auto"/>
                                                                                                                                                                                            <w:right w:val="none" w:sz="0" w:space="0" w:color="auto"/>
                                                                                                                                                                                          </w:divBdr>
                                                                                                                                                                                          <w:divsChild>
                                                                                                                                                                                            <w:div w:id="1031537148">
                                                                                                                                                                                              <w:marLeft w:val="0"/>
                                                                                                                                                                                              <w:marRight w:val="0"/>
                                                                                                                                                                                              <w:marTop w:val="0"/>
                                                                                                                                                                                              <w:marBottom w:val="0"/>
                                                                                                                                                                                              <w:divBdr>
                                                                                                                                                                                                <w:top w:val="none" w:sz="0" w:space="0" w:color="auto"/>
                                                                                                                                                                                                <w:left w:val="none" w:sz="0" w:space="0" w:color="auto"/>
                                                                                                                                                                                                <w:bottom w:val="none" w:sz="0" w:space="0" w:color="auto"/>
                                                                                                                                                                                                <w:right w:val="none" w:sz="0" w:space="0" w:color="auto"/>
                                                                                                                                                                                              </w:divBdr>
                                                                                                                                                                                              <w:divsChild>
                                                                                                                                                                                                <w:div w:id="1282499327">
                                                                                                                                                                                                  <w:marLeft w:val="0"/>
                                                                                                                                                                                                  <w:marRight w:val="0"/>
                                                                                                                                                                                                  <w:marTop w:val="0"/>
                                                                                                                                                                                                  <w:marBottom w:val="0"/>
                                                                                                                                                                                                  <w:divBdr>
                                                                                                                                                                                                    <w:top w:val="none" w:sz="0" w:space="0" w:color="auto"/>
                                                                                                                                                                                                    <w:left w:val="none" w:sz="0" w:space="0" w:color="auto"/>
                                                                                                                                                                                                    <w:bottom w:val="none" w:sz="0" w:space="0" w:color="auto"/>
                                                                                                                                                                                                    <w:right w:val="none" w:sz="0" w:space="0" w:color="auto"/>
                                                                                                                                                                                                  </w:divBdr>
                                                                                                                                                                                                  <w:divsChild>
                                                                                                                                                                                                    <w:div w:id="279918719">
                                                                                                                                                                                                      <w:marLeft w:val="0"/>
                                                                                                                                                                                                      <w:marRight w:val="0"/>
                                                                                                                                                                                                      <w:marTop w:val="0"/>
                                                                                                                                                                                                      <w:marBottom w:val="0"/>
                                                                                                                                                                                                      <w:divBdr>
                                                                                                                                                                                                        <w:top w:val="none" w:sz="0" w:space="0" w:color="auto"/>
                                                                                                                                                                                                        <w:left w:val="none" w:sz="0" w:space="0" w:color="auto"/>
                                                                                                                                                                                                        <w:bottom w:val="none" w:sz="0" w:space="0" w:color="auto"/>
                                                                                                                                                                                                        <w:right w:val="none" w:sz="0" w:space="0" w:color="auto"/>
                                                                                                                                                                                                      </w:divBdr>
                                                                                                                                                                                                      <w:divsChild>
                                                                                                                                                                                                        <w:div w:id="1921253807">
                                                                                                                                                                                                          <w:marLeft w:val="0"/>
                                                                                                                                                                                                          <w:marRight w:val="0"/>
                                                                                                                                                                                                          <w:marTop w:val="0"/>
                                                                                                                                                                                                          <w:marBottom w:val="0"/>
                                                                                                                                                                                                          <w:divBdr>
                                                                                                                                                                                                            <w:top w:val="none" w:sz="0" w:space="0" w:color="auto"/>
                                                                                                                                                                                                            <w:left w:val="none" w:sz="0" w:space="0" w:color="auto"/>
                                                                                                                                                                                                            <w:bottom w:val="none" w:sz="0" w:space="0" w:color="auto"/>
                                                                                                                                                                                                            <w:right w:val="none" w:sz="0" w:space="0" w:color="auto"/>
                                                                                                                                                                                                          </w:divBdr>
                                                                                                                                                                                                          <w:divsChild>
                                                                                                                                                                                                            <w:div w:id="1948736484">
                                                                                                                                                                                                              <w:marLeft w:val="0"/>
                                                                                                                                                                                                              <w:marRight w:val="0"/>
                                                                                                                                                                                                              <w:marTop w:val="0"/>
                                                                                                                                                                                                              <w:marBottom w:val="0"/>
                                                                                                                                                                                                              <w:divBdr>
                                                                                                                                                                                                                <w:top w:val="none" w:sz="0" w:space="0" w:color="auto"/>
                                                                                                                                                                                                                <w:left w:val="none" w:sz="0" w:space="0" w:color="auto"/>
                                                                                                                                                                                                                <w:bottom w:val="none" w:sz="0" w:space="0" w:color="auto"/>
                                                                                                                                                                                                                <w:right w:val="none" w:sz="0" w:space="0" w:color="auto"/>
                                                                                                                                                                                                              </w:divBdr>
                                                                                                                                                                                                              <w:divsChild>
                                                                                                                                                                                                                <w:div w:id="2078891250">
                                                                                                                                                                                                                  <w:marLeft w:val="0"/>
                                                                                                                                                                                                                  <w:marRight w:val="0"/>
                                                                                                                                                                                                                  <w:marTop w:val="0"/>
                                                                                                                                                                                                                  <w:marBottom w:val="0"/>
                                                                                                                                                                                                                  <w:divBdr>
                                                                                                                                                                                                                    <w:top w:val="none" w:sz="0" w:space="0" w:color="auto"/>
                                                                                                                                                                                                                    <w:left w:val="none" w:sz="0" w:space="0" w:color="auto"/>
                                                                                                                                                                                                                    <w:bottom w:val="none" w:sz="0" w:space="0" w:color="auto"/>
                                                                                                                                                                                                                    <w:right w:val="none" w:sz="0" w:space="0" w:color="auto"/>
                                                                                                                                                                                                                  </w:divBdr>
                                                                                                                                                                                                                  <w:divsChild>
                                                                                                                                                                                                                    <w:div w:id="1769349822">
                                                                                                                                                                                                                      <w:marLeft w:val="0"/>
                                                                                                                                                                                                                      <w:marRight w:val="0"/>
                                                                                                                                                                                                                      <w:marTop w:val="0"/>
                                                                                                                                                                                                                      <w:marBottom w:val="0"/>
                                                                                                                                                                                                                      <w:divBdr>
                                                                                                                                                                                                                        <w:top w:val="none" w:sz="0" w:space="0" w:color="auto"/>
                                                                                                                                                                                                                        <w:left w:val="none" w:sz="0" w:space="0" w:color="auto"/>
                                                                                                                                                                                                                        <w:bottom w:val="none" w:sz="0" w:space="0" w:color="auto"/>
                                                                                                                                                                                                                        <w:right w:val="none" w:sz="0" w:space="0" w:color="auto"/>
                                                                                                                                                                                                                      </w:divBdr>
                                                                                                                                                                                                                      <w:divsChild>
                                                                                                                                                                                                                        <w:div w:id="1263077212">
                                                                                                                                                                                                                          <w:marLeft w:val="0"/>
                                                                                                                                                                                                                          <w:marRight w:val="0"/>
                                                                                                                                                                                                                          <w:marTop w:val="0"/>
                                                                                                                                                                                                                          <w:marBottom w:val="0"/>
                                                                                                                                                                                                                          <w:divBdr>
                                                                                                                                                                                                                            <w:top w:val="none" w:sz="0" w:space="0" w:color="auto"/>
                                                                                                                                                                                                                            <w:left w:val="none" w:sz="0" w:space="0" w:color="auto"/>
                                                                                                                                                                                                                            <w:bottom w:val="none" w:sz="0" w:space="0" w:color="auto"/>
                                                                                                                                                                                                                            <w:right w:val="none" w:sz="0" w:space="0" w:color="auto"/>
                                                                                                                                                                                                                          </w:divBdr>
                                                                                                                                                                                                                          <w:divsChild>
                                                                                                                                                                                                                            <w:div w:id="1383600190">
                                                                                                                                                                                                                              <w:marLeft w:val="0"/>
                                                                                                                                                                                                                              <w:marRight w:val="0"/>
                                                                                                                                                                                                                              <w:marTop w:val="0"/>
                                                                                                                                                                                                                              <w:marBottom w:val="0"/>
                                                                                                                                                                                                                              <w:divBdr>
                                                                                                                                                                                                                                <w:top w:val="none" w:sz="0" w:space="0" w:color="auto"/>
                                                                                                                                                                                                                                <w:left w:val="none" w:sz="0" w:space="0" w:color="auto"/>
                                                                                                                                                                                                                                <w:bottom w:val="none" w:sz="0" w:space="0" w:color="auto"/>
                                                                                                                                                                                                                                <w:right w:val="none" w:sz="0" w:space="0" w:color="auto"/>
                                                                                                                                                                                                                              </w:divBdr>
                                                                                                                                                                                                                              <w:divsChild>
                                                                                                                                                                                                                                <w:div w:id="1473713575">
                                                                                                                                                                                                                                  <w:marLeft w:val="0"/>
                                                                                                                                                                                                                                  <w:marRight w:val="0"/>
                                                                                                                                                                                                                                  <w:marTop w:val="0"/>
                                                                                                                                                                                                                                  <w:marBottom w:val="0"/>
                                                                                                                                                                                                                                  <w:divBdr>
                                                                                                                                                                                                                                    <w:top w:val="none" w:sz="0" w:space="0" w:color="auto"/>
                                                                                                                                                                                                                                    <w:left w:val="none" w:sz="0" w:space="0" w:color="auto"/>
                                                                                                                                                                                                                                    <w:bottom w:val="none" w:sz="0" w:space="0" w:color="auto"/>
                                                                                                                                                                                                                                    <w:right w:val="none" w:sz="0" w:space="0" w:color="auto"/>
                                                                                                                                                                                                                                  </w:divBdr>
                                                                                                                                                                                                                                  <w:divsChild>
                                                                                                                                                                                                                                    <w:div w:id="905725917">
                                                                                                                                                                                                                                      <w:marLeft w:val="0"/>
                                                                                                                                                                                                                                      <w:marRight w:val="0"/>
                                                                                                                                                                                                                                      <w:marTop w:val="0"/>
                                                                                                                                                                                                                                      <w:marBottom w:val="0"/>
                                                                                                                                                                                                                                      <w:divBdr>
                                                                                                                                                                                                                                        <w:top w:val="none" w:sz="0" w:space="0" w:color="auto"/>
                                                                                                                                                                                                                                        <w:left w:val="none" w:sz="0" w:space="0" w:color="auto"/>
                                                                                                                                                                                                                                        <w:bottom w:val="none" w:sz="0" w:space="0" w:color="auto"/>
                                                                                                                                                                                                                                        <w:right w:val="none" w:sz="0" w:space="0" w:color="auto"/>
                                                                                                                                                                                                                                      </w:divBdr>
                                                                                                                                                                                                                                      <w:divsChild>
                                                                                                                                                                                                                                        <w:div w:id="1414816669">
                                                                                                                                                                                                                                          <w:marLeft w:val="0"/>
                                                                                                                                                                                                                                          <w:marRight w:val="0"/>
                                                                                                                                                                                                                                          <w:marTop w:val="0"/>
                                                                                                                                                                                                                                          <w:marBottom w:val="0"/>
                                                                                                                                                                                                                                          <w:divBdr>
                                                                                                                                                                                                                                            <w:top w:val="none" w:sz="0" w:space="0" w:color="auto"/>
                                                                                                                                                                                                                                            <w:left w:val="none" w:sz="0" w:space="0" w:color="auto"/>
                                                                                                                                                                                                                                            <w:bottom w:val="none" w:sz="0" w:space="0" w:color="auto"/>
                                                                                                                                                                                                                                            <w:right w:val="none" w:sz="0" w:space="0" w:color="auto"/>
                                                                                                                                                                                                                                          </w:divBdr>
                                                                                                                                                                                                                                          <w:divsChild>
                                                                                                                                                                                                                                            <w:div w:id="217087027">
                                                                                                                                                                                                                                              <w:marLeft w:val="0"/>
                                                                                                                                                                                                                                              <w:marRight w:val="0"/>
                                                                                                                                                                                                                                              <w:marTop w:val="0"/>
                                                                                                                                                                                                                                              <w:marBottom w:val="0"/>
                                                                                                                                                                                                                                              <w:divBdr>
                                                                                                                                                                                                                                                <w:top w:val="none" w:sz="0" w:space="0" w:color="auto"/>
                                                                                                                                                                                                                                                <w:left w:val="none" w:sz="0" w:space="0" w:color="auto"/>
                                                                                                                                                                                                                                                <w:bottom w:val="none" w:sz="0" w:space="0" w:color="auto"/>
                                                                                                                                                                                                                                                <w:right w:val="none" w:sz="0" w:space="0" w:color="auto"/>
                                                                                                                                                                                                                                              </w:divBdr>
                                                                                                                                                                                                                                              <w:divsChild>
                                                                                                                                                                                                                                                <w:div w:id="427121360">
                                                                                                                                                                                                                                                  <w:marLeft w:val="0"/>
                                                                                                                                                                                                                                                  <w:marRight w:val="0"/>
                                                                                                                                                                                                                                                  <w:marTop w:val="0"/>
                                                                                                                                                                                                                                                  <w:marBottom w:val="0"/>
                                                                                                                                                                                                                                                  <w:divBdr>
                                                                                                                                                                                                                                                    <w:top w:val="none" w:sz="0" w:space="0" w:color="auto"/>
                                                                                                                                                                                                                                                    <w:left w:val="none" w:sz="0" w:space="0" w:color="auto"/>
                                                                                                                                                                                                                                                    <w:bottom w:val="none" w:sz="0" w:space="0" w:color="auto"/>
                                                                                                                                                                                                                                                    <w:right w:val="none" w:sz="0" w:space="0" w:color="auto"/>
                                                                                                                                                                                                                                                  </w:divBdr>
                                                                                                                                                                                                                                                  <w:divsChild>
                                                                                                                                                                                                                                                    <w:div w:id="1938322770">
                                                                                                                                                                                                                                                      <w:marLeft w:val="0"/>
                                                                                                                                                                                                                                                      <w:marRight w:val="0"/>
                                                                                                                                                                                                                                                      <w:marTop w:val="0"/>
                                                                                                                                                                                                                                                      <w:marBottom w:val="0"/>
                                                                                                                                                                                                                                                      <w:divBdr>
                                                                                                                                                                                                                                                        <w:top w:val="none" w:sz="0" w:space="0" w:color="auto"/>
                                                                                                                                                                                                                                                        <w:left w:val="none" w:sz="0" w:space="0" w:color="auto"/>
                                                                                                                                                                                                                                                        <w:bottom w:val="none" w:sz="0" w:space="0" w:color="auto"/>
                                                                                                                                                                                                                                                        <w:right w:val="none" w:sz="0" w:space="0" w:color="auto"/>
                                                                                                                                                                                                                                                      </w:divBdr>
                                                                                                                                                                                                                                                      <w:divsChild>
                                                                                                                                                                                                                                                        <w:div w:id="177013939">
                                                                                                                                                                                                                                                          <w:marLeft w:val="0"/>
                                                                                                                                                                                                                                                          <w:marRight w:val="0"/>
                                                                                                                                                                                                                                                          <w:marTop w:val="0"/>
                                                                                                                                                                                                                                                          <w:marBottom w:val="0"/>
                                                                                                                                                                                                                                                          <w:divBdr>
                                                                                                                                                                                                                                                            <w:top w:val="none" w:sz="0" w:space="0" w:color="auto"/>
                                                                                                                                                                                                                                                            <w:left w:val="none" w:sz="0" w:space="0" w:color="auto"/>
                                                                                                                                                                                                                                                            <w:bottom w:val="none" w:sz="0" w:space="0" w:color="auto"/>
                                                                                                                                                                                                                                                            <w:right w:val="none" w:sz="0" w:space="0" w:color="auto"/>
                                                                                                                                                                                                                                                          </w:divBdr>
                                                                                                                                                                                                                                                          <w:divsChild>
                                                                                                                                                                                                                                                            <w:div w:id="178157134">
                                                                                                                                                                                                                                                              <w:marLeft w:val="0"/>
                                                                                                                                                                                                                                                              <w:marRight w:val="0"/>
                                                                                                                                                                                                                                                              <w:marTop w:val="0"/>
                                                                                                                                                                                                                                                              <w:marBottom w:val="0"/>
                                                                                                                                                                                                                                                              <w:divBdr>
                                                                                                                                                                                                                                                                <w:top w:val="none" w:sz="0" w:space="0" w:color="auto"/>
                                                                                                                                                                                                                                                                <w:left w:val="none" w:sz="0" w:space="0" w:color="auto"/>
                                                                                                                                                                                                                                                                <w:bottom w:val="none" w:sz="0" w:space="0" w:color="auto"/>
                                                                                                                                                                                                                                                                <w:right w:val="none" w:sz="0" w:space="0" w:color="auto"/>
                                                                                                                                                                                                                                                              </w:divBdr>
                                                                                                                                                                                                                                                              <w:divsChild>
                                                                                                                                                                                                                                                                <w:div w:id="1203438427">
                                                                                                                                                                                                                                                                  <w:marLeft w:val="0"/>
                                                                                                                                                                                                                                                                  <w:marRight w:val="0"/>
                                                                                                                                                                                                                                                                  <w:marTop w:val="0"/>
                                                                                                                                                                                                                                                                  <w:marBottom w:val="0"/>
                                                                                                                                                                                                                                                                  <w:divBdr>
                                                                                                                                                                                                                                                                    <w:top w:val="none" w:sz="0" w:space="0" w:color="auto"/>
                                                                                                                                                                                                                                                                    <w:left w:val="none" w:sz="0" w:space="0" w:color="auto"/>
                                                                                                                                                                                                                                                                    <w:bottom w:val="none" w:sz="0" w:space="0" w:color="auto"/>
                                                                                                                                                                                                                                                                    <w:right w:val="none" w:sz="0" w:space="0" w:color="auto"/>
                                                                                                                                                                                                                                                                  </w:divBdr>
                                                                                                                                                                                                                                                                  <w:divsChild>
                                                                                                                                                                                                                                                                    <w:div w:id="951478818">
                                                                                                                                                                                                                                                                      <w:marLeft w:val="0"/>
                                                                                                                                                                                                                                                                      <w:marRight w:val="0"/>
                                                                                                                                                                                                                                                                      <w:marTop w:val="0"/>
                                                                                                                                                                                                                                                                      <w:marBottom w:val="0"/>
                                                                                                                                                                                                                                                                      <w:divBdr>
                                                                                                                                                                                                                                                                        <w:top w:val="none" w:sz="0" w:space="0" w:color="auto"/>
                                                                                                                                                                                                                                                                        <w:left w:val="none" w:sz="0" w:space="0" w:color="auto"/>
                                                                                                                                                                                                                                                                        <w:bottom w:val="none" w:sz="0" w:space="0" w:color="auto"/>
                                                                                                                                                                                                                                                                        <w:right w:val="none" w:sz="0" w:space="0" w:color="auto"/>
                                                                                                                                                                                                                                                                      </w:divBdr>
                                                                                                                                                                                                                                                                      <w:divsChild>
                                                                                                                                                                                                                                                                        <w:div w:id="936598964">
                                                                                                                                                                                                                                                                          <w:marLeft w:val="0"/>
                                                                                                                                                                                                                                                                          <w:marRight w:val="0"/>
                                                                                                                                                                                                                                                                          <w:marTop w:val="0"/>
                                                                                                                                                                                                                                                                          <w:marBottom w:val="0"/>
                                                                                                                                                                                                                                                                          <w:divBdr>
                                                                                                                                                                                                                                                                            <w:top w:val="none" w:sz="0" w:space="0" w:color="auto"/>
                                                                                                                                                                                                                                                                            <w:left w:val="none" w:sz="0" w:space="0" w:color="auto"/>
                                                                                                                                                                                                                                                                            <w:bottom w:val="none" w:sz="0" w:space="0" w:color="auto"/>
                                                                                                                                                                                                                                                                            <w:right w:val="none" w:sz="0" w:space="0" w:color="auto"/>
                                                                                                                                                                                                                                                                          </w:divBdr>
                                                                                                                                                                                                                                                                          <w:divsChild>
                                                                                                                                                                                                                                                                            <w:div w:id="562986904">
                                                                                                                                                                                                                                                                              <w:marLeft w:val="0"/>
                                                                                                                                                                                                                                                                              <w:marRight w:val="0"/>
                                                                                                                                                                                                                                                                              <w:marTop w:val="0"/>
                                                                                                                                                                                                                                                                              <w:marBottom w:val="0"/>
                                                                                                                                                                                                                                                                              <w:divBdr>
                                                                                                                                                                                                                                                                                <w:top w:val="none" w:sz="0" w:space="0" w:color="auto"/>
                                                                                                                                                                                                                                                                                <w:left w:val="none" w:sz="0" w:space="0" w:color="auto"/>
                                                                                                                                                                                                                                                                                <w:bottom w:val="none" w:sz="0" w:space="0" w:color="auto"/>
                                                                                                                                                                                                                                                                                <w:right w:val="none" w:sz="0" w:space="0" w:color="auto"/>
                                                                                                                                                                                                                                                                              </w:divBdr>
                                                                                                                                                                                                                                                                              <w:divsChild>
                                                                                                                                                                                                                                                                                <w:div w:id="133111449">
                                                                                                                                                                                                                                                                                  <w:marLeft w:val="0"/>
                                                                                                                                                                                                                                                                                  <w:marRight w:val="0"/>
                                                                                                                                                                                                                                                                                  <w:marTop w:val="0"/>
                                                                                                                                                                                                                                                                                  <w:marBottom w:val="0"/>
                                                                                                                                                                                                                                                                                  <w:divBdr>
                                                                                                                                                                                                                                                                                    <w:top w:val="none" w:sz="0" w:space="0" w:color="auto"/>
                                                                                                                                                                                                                                                                                    <w:left w:val="none" w:sz="0" w:space="0" w:color="auto"/>
                                                                                                                                                                                                                                                                                    <w:bottom w:val="none" w:sz="0" w:space="0" w:color="auto"/>
                                                                                                                                                                                                                                                                                    <w:right w:val="none" w:sz="0" w:space="0" w:color="auto"/>
                                                                                                                                                                                                                                                                                  </w:divBdr>
                                                                                                                                                                                                                                                                                  <w:divsChild>
                                                                                                                                                                                                                                                                                    <w:div w:id="1381444956">
                                                                                                                                                                                                                                                                                      <w:marLeft w:val="0"/>
                                                                                                                                                                                                                                                                                      <w:marRight w:val="0"/>
                                                                                                                                                                                                                                                                                      <w:marTop w:val="0"/>
                                                                                                                                                                                                                                                                                      <w:marBottom w:val="0"/>
                                                                                                                                                                                                                                                                                      <w:divBdr>
                                                                                                                                                                                                                                                                                        <w:top w:val="none" w:sz="0" w:space="0" w:color="auto"/>
                                                                                                                                                                                                                                                                                        <w:left w:val="none" w:sz="0" w:space="0" w:color="auto"/>
                                                                                                                                                                                                                                                                                        <w:bottom w:val="none" w:sz="0" w:space="0" w:color="auto"/>
                                                                                                                                                                                                                                                                                        <w:right w:val="none" w:sz="0" w:space="0" w:color="auto"/>
                                                                                                                                                                                                                                                                                      </w:divBdr>
                                                                                                                                                                                                                                                                                      <w:divsChild>
                                                                                                                                                                                                                                                                                        <w:div w:id="1848716287">
                                                                                                                                                                                                                                                                                          <w:marLeft w:val="0"/>
                                                                                                                                                                                                                                                                                          <w:marRight w:val="0"/>
                                                                                                                                                                                                                                                                                          <w:marTop w:val="0"/>
                                                                                                                                                                                                                                                                                          <w:marBottom w:val="0"/>
                                                                                                                                                                                                                                                                                          <w:divBdr>
                                                                                                                                                                                                                                                                                            <w:top w:val="none" w:sz="0" w:space="0" w:color="auto"/>
                                                                                                                                                                                                                                                                                            <w:left w:val="none" w:sz="0" w:space="0" w:color="auto"/>
                                                                                                                                                                                                                                                                                            <w:bottom w:val="none" w:sz="0" w:space="0" w:color="auto"/>
                                                                                                                                                                                                                                                                                            <w:right w:val="none" w:sz="0" w:space="0" w:color="auto"/>
                                                                                                                                                                                                                                                                                          </w:divBdr>
                                                                                                                                                                                                                                                                                          <w:divsChild>
                                                                                                                                                                                                                                                                                            <w:div w:id="1447849439">
                                                                                                                                                                                                                                                                                              <w:marLeft w:val="0"/>
                                                                                                                                                                                                                                                                                              <w:marRight w:val="0"/>
                                                                                                                                                                                                                                                                                              <w:marTop w:val="0"/>
                                                                                                                                                                                                                                                                                              <w:marBottom w:val="0"/>
                                                                                                                                                                                                                                                                                              <w:divBdr>
                                                                                                                                                                                                                                                                                                <w:top w:val="none" w:sz="0" w:space="0" w:color="auto"/>
                                                                                                                                                                                                                                                                                                <w:left w:val="none" w:sz="0" w:space="0" w:color="auto"/>
                                                                                                                                                                                                                                                                                                <w:bottom w:val="none" w:sz="0" w:space="0" w:color="auto"/>
                                                                                                                                                                                                                                                                                                <w:right w:val="none" w:sz="0" w:space="0" w:color="auto"/>
                                                                                                                                                                                                                                                                                              </w:divBdr>
                                                                                                                                                                                                                                                                                              <w:divsChild>
                                                                                                                                                                                                                                                                                                <w:div w:id="663439486">
                                                                                                                                                                                                                                                                                                  <w:marLeft w:val="0"/>
                                                                                                                                                                                                                                                                                                  <w:marRight w:val="0"/>
                                                                                                                                                                                                                                                                                                  <w:marTop w:val="0"/>
                                                                                                                                                                                                                                                                                                  <w:marBottom w:val="0"/>
                                                                                                                                                                                                                                                                                                  <w:divBdr>
                                                                                                                                                                                                                                                                                                    <w:top w:val="none" w:sz="0" w:space="0" w:color="auto"/>
                                                                                                                                                                                                                                                                                                    <w:left w:val="none" w:sz="0" w:space="0" w:color="auto"/>
                                                                                                                                                                                                                                                                                                    <w:bottom w:val="none" w:sz="0" w:space="0" w:color="auto"/>
                                                                                                                                                                                                                                                                                                    <w:right w:val="none" w:sz="0" w:space="0" w:color="auto"/>
                                                                                                                                                                                                                                                                                                  </w:divBdr>
                                                                                                                                                                                                                                                                                                  <w:divsChild>
                                                                                                                                                                                                                                                                                                    <w:div w:id="631716985">
                                                                                                                                                                                                                                                                                                      <w:marLeft w:val="0"/>
                                                                                                                                                                                                                                                                                                      <w:marRight w:val="0"/>
                                                                                                                                                                                                                                                                                                      <w:marTop w:val="0"/>
                                                                                                                                                                                                                                                                                                      <w:marBottom w:val="0"/>
                                                                                                                                                                                                                                                                                                      <w:divBdr>
                                                                                                                                                                                                                                                                                                        <w:top w:val="none" w:sz="0" w:space="0" w:color="auto"/>
                                                                                                                                                                                                                                                                                                        <w:left w:val="none" w:sz="0" w:space="0" w:color="auto"/>
                                                                                                                                                                                                                                                                                                        <w:bottom w:val="none" w:sz="0" w:space="0" w:color="auto"/>
                                                                                                                                                                                                                                                                                                        <w:right w:val="none" w:sz="0" w:space="0" w:color="auto"/>
                                                                                                                                                                                                                                                                                                      </w:divBdr>
                                                                                                                                                                                                                                                                                                      <w:divsChild>
                                                                                                                                                                                                                                                                                                        <w:div w:id="610279001">
                                                                                                                                                                                                                                                                                                          <w:marLeft w:val="0"/>
                                                                                                                                                                                                                                                                                                          <w:marRight w:val="0"/>
                                                                                                                                                                                                                                                                                                          <w:marTop w:val="0"/>
                                                                                                                                                                                                                                                                                                          <w:marBottom w:val="0"/>
                                                                                                                                                                                                                                                                                                          <w:divBdr>
                                                                                                                                                                                                                                                                                                            <w:top w:val="none" w:sz="0" w:space="0" w:color="auto"/>
                                                                                                                                                                                                                                                                                                            <w:left w:val="none" w:sz="0" w:space="0" w:color="auto"/>
                                                                                                                                                                                                                                                                                                            <w:bottom w:val="none" w:sz="0" w:space="0" w:color="auto"/>
                                                                                                                                                                                                                                                                                                            <w:right w:val="none" w:sz="0" w:space="0" w:color="auto"/>
                                                                                                                                                                                                                                                                                                          </w:divBdr>
                                                                                                                                                                                                                                                                                                          <w:divsChild>
                                                                                                                                                                                                                                                                                                            <w:div w:id="350033960">
                                                                                                                                                                                                                                                                                                              <w:marLeft w:val="0"/>
                                                                                                                                                                                                                                                                                                              <w:marRight w:val="0"/>
                                                                                                                                                                                                                                                                                                              <w:marTop w:val="0"/>
                                                                                                                                                                                                                                                                                                              <w:marBottom w:val="0"/>
                                                                                                                                                                                                                                                                                                              <w:divBdr>
                                                                                                                                                                                                                                                                                                                <w:top w:val="none" w:sz="0" w:space="0" w:color="auto"/>
                                                                                                                                                                                                                                                                                                                <w:left w:val="none" w:sz="0" w:space="0" w:color="auto"/>
                                                                                                                                                                                                                                                                                                                <w:bottom w:val="none" w:sz="0" w:space="0" w:color="auto"/>
                                                                                                                                                                                                                                                                                                                <w:right w:val="none" w:sz="0" w:space="0" w:color="auto"/>
                                                                                                                                                                                                                                                                                                              </w:divBdr>
                                                                                                                                                                                                                                                                                                              <w:divsChild>
                                                                                                                                                                                                                                                                                                                <w:div w:id="316619191">
                                                                                                                                                                                                                                                                                                                  <w:marLeft w:val="0"/>
                                                                                                                                                                                                                                                                                                                  <w:marRight w:val="0"/>
                                                                                                                                                                                                                                                                                                                  <w:marTop w:val="0"/>
                                                                                                                                                                                                                                                                                                                  <w:marBottom w:val="0"/>
                                                                                                                                                                                                                                                                                                                  <w:divBdr>
                                                                                                                                                                                                                                                                                                                    <w:top w:val="none" w:sz="0" w:space="0" w:color="auto"/>
                                                                                                                                                                                                                                                                                                                    <w:left w:val="none" w:sz="0" w:space="0" w:color="auto"/>
                                                                                                                                                                                                                                                                                                                    <w:bottom w:val="none" w:sz="0" w:space="0" w:color="auto"/>
                                                                                                                                                                                                                                                                                                                    <w:right w:val="none" w:sz="0" w:space="0" w:color="auto"/>
                                                                                                                                                                                                                                                                                                                  </w:divBdr>
                                                                                                                                                                                                                                                                                                                  <w:divsChild>
                                                                                                                                                                                                                                                                                                                    <w:div w:id="509485564">
                                                                                                                                                                                                                                                                                                                      <w:marLeft w:val="0"/>
                                                                                                                                                                                                                                                                                                                      <w:marRight w:val="0"/>
                                                                                                                                                                                                                                                                                                                      <w:marTop w:val="0"/>
                                                                                                                                                                                                                                                                                                                      <w:marBottom w:val="0"/>
                                                                                                                                                                                                                                                                                                                      <w:divBdr>
                                                                                                                                                                                                                                                                                                                        <w:top w:val="none" w:sz="0" w:space="0" w:color="auto"/>
                                                                                                                                                                                                                                                                                                                        <w:left w:val="none" w:sz="0" w:space="0" w:color="auto"/>
                                                                                                                                                                                                                                                                                                                        <w:bottom w:val="none" w:sz="0" w:space="0" w:color="auto"/>
                                                                                                                                                                                                                                                                                                                        <w:right w:val="none" w:sz="0" w:space="0" w:color="auto"/>
                                                                                                                                                                                                                                                                                                                      </w:divBdr>
                                                                                                                                                                                                                                                                                                                      <w:divsChild>
                                                                                                                                                                                                                                                                                                                        <w:div w:id="1172404953">
                                                                                                                                                                                                                                                                                                                          <w:marLeft w:val="0"/>
                                                                                                                                                                                                                                                                                                                          <w:marRight w:val="0"/>
                                                                                                                                                                                                                                                                                                                          <w:marTop w:val="0"/>
                                                                                                                                                                                                                                                                                                                          <w:marBottom w:val="0"/>
                                                                                                                                                                                                                                                                                                                          <w:divBdr>
                                                                                                                                                                                                                                                                                                                            <w:top w:val="none" w:sz="0" w:space="0" w:color="auto"/>
                                                                                                                                                                                                                                                                                                                            <w:left w:val="none" w:sz="0" w:space="0" w:color="auto"/>
                                                                                                                                                                                                                                                                                                                            <w:bottom w:val="none" w:sz="0" w:space="0" w:color="auto"/>
                                                                                                                                                                                                                                                                                                                            <w:right w:val="none" w:sz="0" w:space="0" w:color="auto"/>
                                                                                                                                                                                                                                                                                                                          </w:divBdr>
                                                                                                                                                                                                                                                                                                                          <w:divsChild>
                                                                                                                                                                                                                                                                                                                            <w:div w:id="1030373492">
                                                                                                                                                                                                                                                                                                                              <w:marLeft w:val="0"/>
                                                                                                                                                                                                                                                                                                                              <w:marRight w:val="0"/>
                                                                                                                                                                                                                                                                                                                              <w:marTop w:val="0"/>
                                                                                                                                                                                                                                                                                                                              <w:marBottom w:val="0"/>
                                                                                                                                                                                                                                                                                                                              <w:divBdr>
                                                                                                                                                                                                                                                                                                                                <w:top w:val="none" w:sz="0" w:space="0" w:color="auto"/>
                                                                                                                                                                                                                                                                                                                                <w:left w:val="none" w:sz="0" w:space="0" w:color="auto"/>
                                                                                                                                                                                                                                                                                                                                <w:bottom w:val="none" w:sz="0" w:space="0" w:color="auto"/>
                                                                                                                                                                                                                                                                                                                                <w:right w:val="none" w:sz="0" w:space="0" w:color="auto"/>
                                                                                                                                                                                                                                                                                                                              </w:divBdr>
                                                                                                                                                                                                                                                                                                                              <w:divsChild>
                                                                                                                                                                                                                                                                                                                                <w:div w:id="771053070">
                                                                                                                                                                                                                                                                                                                                  <w:marLeft w:val="0"/>
                                                                                                                                                                                                                                                                                                                                  <w:marRight w:val="0"/>
                                                                                                                                                                                                                                                                                                                                  <w:marTop w:val="0"/>
                                                                                                                                                                                                                                                                                                                                  <w:marBottom w:val="0"/>
                                                                                                                                                                                                                                                                                                                                  <w:divBdr>
                                                                                                                                                                                                                                                                                                                                    <w:top w:val="none" w:sz="0" w:space="0" w:color="auto"/>
                                                                                                                                                                                                                                                                                                                                    <w:left w:val="none" w:sz="0" w:space="0" w:color="auto"/>
                                                                                                                                                                                                                                                                                                                                    <w:bottom w:val="none" w:sz="0" w:space="0" w:color="auto"/>
                                                                                                                                                                                                                                                                                                                                    <w:right w:val="none" w:sz="0" w:space="0" w:color="auto"/>
                                                                                                                                                                                                                                                                                                                                  </w:divBdr>
                                                                                                                                                                                                                                                                                                                                  <w:divsChild>
                                                                                                                                                                                                                                                                                                                                    <w:div w:id="647831124">
                                                                                                                                                                                                                                                                                                                                      <w:marLeft w:val="0"/>
                                                                                                                                                                                                                                                                                                                                      <w:marRight w:val="0"/>
                                                                                                                                                                                                                                                                                                                                      <w:marTop w:val="0"/>
                                                                                                                                                                                                                                                                                                                                      <w:marBottom w:val="0"/>
                                                                                                                                                                                                                                                                                                                                      <w:divBdr>
                                                                                                                                                                                                                                                                                                                                        <w:top w:val="none" w:sz="0" w:space="0" w:color="auto"/>
                                                                                                                                                                                                                                                                                                                                        <w:left w:val="none" w:sz="0" w:space="0" w:color="auto"/>
                                                                                                                                                                                                                                                                                                                                        <w:bottom w:val="none" w:sz="0" w:space="0" w:color="auto"/>
                                                                                                                                                                                                                                                                                                                                        <w:right w:val="none" w:sz="0" w:space="0" w:color="auto"/>
                                                                                                                                                                                                                                                                                                                                      </w:divBdr>
                                                                                                                                                                                                                                                                                                                                      <w:divsChild>
                                                                                                                                                                                                                                                                                                                                        <w:div w:id="874930761">
                                                                                                                                                                                                                                                                                                                                          <w:marLeft w:val="0"/>
                                                                                                                                                                                                                                                                                                                                          <w:marRight w:val="0"/>
                                                                                                                                                                                                                                                                                                                                          <w:marTop w:val="0"/>
                                                                                                                                                                                                                                                                                                                                          <w:marBottom w:val="0"/>
                                                                                                                                                                                                                                                                                                                                          <w:divBdr>
                                                                                                                                                                                                                                                                                                                                            <w:top w:val="none" w:sz="0" w:space="0" w:color="auto"/>
                                                                                                                                                                                                                                                                                                                                            <w:left w:val="none" w:sz="0" w:space="0" w:color="auto"/>
                                                                                                                                                                                                                                                                                                                                            <w:bottom w:val="none" w:sz="0" w:space="0" w:color="auto"/>
                                                                                                                                                                                                                                                                                                                                            <w:right w:val="none" w:sz="0" w:space="0" w:color="auto"/>
                                                                                                                                                                                                                                                                                                                                          </w:divBdr>
                                                                                                                                                                                                                                                                                                                                          <w:divsChild>
                                                                                                                                                                                                                                                                                                                                            <w:div w:id="575281028">
                                                                                                                                                                                                                                                                                                                                              <w:marLeft w:val="0"/>
                                                                                                                                                                                                                                                                                                                                              <w:marRight w:val="0"/>
                                                                                                                                                                                                                                                                                                                                              <w:marTop w:val="0"/>
                                                                                                                                                                                                                                                                                                                                              <w:marBottom w:val="0"/>
                                                                                                                                                                                                                                                                                                                                              <w:divBdr>
                                                                                                                                                                                                                                                                                                                                                <w:top w:val="none" w:sz="0" w:space="0" w:color="auto"/>
                                                                                                                                                                                                                                                                                                                                                <w:left w:val="none" w:sz="0" w:space="0" w:color="auto"/>
                                                                                                                                                                                                                                                                                                                                                <w:bottom w:val="none" w:sz="0" w:space="0" w:color="auto"/>
                                                                                                                                                                                                                                                                                                                                                <w:right w:val="none" w:sz="0" w:space="0" w:color="auto"/>
                                                                                                                                                                                                                                                                                                                                              </w:divBdr>
                                                                                                                                                                                                                                                                                                                                              <w:divsChild>
                                                                                                                                                                                                                                                                                                                                                <w:div w:id="870845507">
                                                                                                                                                                                                                                                                                                                                                  <w:marLeft w:val="0"/>
                                                                                                                                                                                                                                                                                                                                                  <w:marRight w:val="0"/>
                                                                                                                                                                                                                                                                                                                                                  <w:marTop w:val="0"/>
                                                                                                                                                                                                                                                                                                                                                  <w:marBottom w:val="0"/>
                                                                                                                                                                                                                                                                                                                                                  <w:divBdr>
                                                                                                                                                                                                                                                                                                                                                    <w:top w:val="none" w:sz="0" w:space="0" w:color="auto"/>
                                                                                                                                                                                                                                                                                                                                                    <w:left w:val="none" w:sz="0" w:space="0" w:color="auto"/>
                                                                                                                                                                                                                                                                                                                                                    <w:bottom w:val="none" w:sz="0" w:space="0" w:color="auto"/>
                                                                                                                                                                                                                                                                                                                                                    <w:right w:val="none" w:sz="0" w:space="0" w:color="auto"/>
                                                                                                                                                                                                                                                                                                                                                  </w:divBdr>
                                                                                                                                                                                                                                                                                                                                                  <w:divsChild>
                                                                                                                                                                                                                                                                                                                                                    <w:div w:id="458181619">
                                                                                                                                                                                                                                                                                                                                                      <w:marLeft w:val="0"/>
                                                                                                                                                                                                                                                                                                                                                      <w:marRight w:val="0"/>
                                                                                                                                                                                                                                                                                                                                                      <w:marTop w:val="0"/>
                                                                                                                                                                                                                                                                                                                                                      <w:marBottom w:val="0"/>
                                                                                                                                                                                                                                                                                                                                                      <w:divBdr>
                                                                                                                                                                                                                                                                                                                                                        <w:top w:val="none" w:sz="0" w:space="0" w:color="auto"/>
                                                                                                                                                                                                                                                                                                                                                        <w:left w:val="none" w:sz="0" w:space="0" w:color="auto"/>
                                                                                                                                                                                                                                                                                                                                                        <w:bottom w:val="none" w:sz="0" w:space="0" w:color="auto"/>
                                                                                                                                                                                                                                                                                                                                                        <w:right w:val="none" w:sz="0" w:space="0" w:color="auto"/>
                                                                                                                                                                                                                                                                                                                                                      </w:divBdr>
                                                                                                                                                                                                                                                                                                                                                      <w:divsChild>
                                                                                                                                                                                                                                                                                                                                                        <w:div w:id="1447968148">
                                                                                                                                                                                                                                                                                                                                                          <w:marLeft w:val="0"/>
                                                                                                                                                                                                                                                                                                                                                          <w:marRight w:val="0"/>
                                                                                                                                                                                                                                                                                                                                                          <w:marTop w:val="0"/>
                                                                                                                                                                                                                                                                                                                                                          <w:marBottom w:val="0"/>
                                                                                                                                                                                                                                                                                                                                                          <w:divBdr>
                                                                                                                                                                                                                                                                                                                                                            <w:top w:val="none" w:sz="0" w:space="0" w:color="auto"/>
                                                                                                                                                                                                                                                                                                                                                            <w:left w:val="none" w:sz="0" w:space="0" w:color="auto"/>
                                                                                                                                                                                                                                                                                                                                                            <w:bottom w:val="none" w:sz="0" w:space="0" w:color="auto"/>
                                                                                                                                                                                                                                                                                                                                                            <w:right w:val="none" w:sz="0" w:space="0" w:color="auto"/>
                                                                                                                                                                                                                                                                                                                                                          </w:divBdr>
                                                                                                                                                                                                                                                                                                                                                          <w:divsChild>
                                                                                                                                                                                                                                                                                                                                                            <w:div w:id="1580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45134622">
      <w:bodyDiv w:val="1"/>
      <w:marLeft w:val="0"/>
      <w:marRight w:val="0"/>
      <w:marTop w:val="0"/>
      <w:marBottom w:val="0"/>
      <w:divBdr>
        <w:top w:val="none" w:sz="0" w:space="0" w:color="auto"/>
        <w:left w:val="none" w:sz="0" w:space="0" w:color="auto"/>
        <w:bottom w:val="none" w:sz="0" w:space="0" w:color="auto"/>
        <w:right w:val="none" w:sz="0" w:space="0" w:color="auto"/>
      </w:divBdr>
    </w:div>
    <w:div w:id="1301501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hyperlink" Target="https://github.com/bytedeco/javacpp" TargetMode="External"/><Relationship Id="rId21" Type="http://schemas.openxmlformats.org/officeDocument/2006/relationships/header" Target="header6.xml"/><Relationship Id="rId22" Type="http://schemas.openxmlformats.org/officeDocument/2006/relationships/header" Target="header7.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header" Target="header5.xml"/><Relationship Id="rId14" Type="http://schemas.openxmlformats.org/officeDocument/2006/relationships/comments" Target="comments.xml"/><Relationship Id="rId15" Type="http://schemas.openxmlformats.org/officeDocument/2006/relationships/image" Target="media/image3.gif"/><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github.com/bytedeco/javacv"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Kitten:Users:jhoffjann:Documents:development:Bachelorarbeit: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2F245D-27F8-0048-B1AD-65CBF0DAC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Vorlage.dotm</Template>
  <TotalTime>0</TotalTime>
  <Pages>28</Pages>
  <Words>16781</Words>
  <Characters>105723</Characters>
  <Application>Microsoft Macintosh Word</Application>
  <DocSecurity>0</DocSecurity>
  <Lines>881</Lines>
  <Paragraphs>244</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122260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76</cp:revision>
  <cp:lastPrinted>2011-04-20T09:18:00Z</cp:lastPrinted>
  <dcterms:created xsi:type="dcterms:W3CDTF">2014-10-21T09:23:00Z</dcterms:created>
  <dcterms:modified xsi:type="dcterms:W3CDTF">2014-11-26T15:09:00Z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IMWI</vt:lpwstr>
  </property>
  <property fmtid="{D5CDD505-2E9C-101B-9397-08002B2CF9AE}" pid="3" name="Mendeley Document_1">
    <vt:lpwstr>True</vt:lpwstr>
  </property>
  <property fmtid="{D5CDD505-2E9C-101B-9397-08002B2CF9AE}" pid="4" name="Mendeley User Name_1">
    <vt:lpwstr>jhoffjann@gmail.com@www.mendeley.com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